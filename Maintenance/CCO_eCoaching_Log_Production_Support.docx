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9F7" w:rsidRDefault="008A59F7" w:rsidP="00E75CC8">
      <w:pPr>
        <w:jc w:val="center"/>
      </w:pPr>
    </w:p>
    <w:p w:rsidR="008A59F7" w:rsidRDefault="008A59F7" w:rsidP="008A59F7"/>
    <w:p w:rsidR="008A59F7" w:rsidRDefault="008A59F7" w:rsidP="008A59F7"/>
    <w:p w:rsidR="008A59F7" w:rsidRDefault="008A59F7" w:rsidP="008A59F7"/>
    <w:p w:rsidR="008A59F7" w:rsidRPr="0068071B" w:rsidRDefault="008A59F7" w:rsidP="008A59F7">
      <w:pPr>
        <w:jc w:val="center"/>
        <w:rPr>
          <w:color w:val="336699"/>
          <w:sz w:val="72"/>
          <w:szCs w:val="72"/>
        </w:rPr>
      </w:pPr>
    </w:p>
    <w:p w:rsidR="00387C8F" w:rsidRPr="007665CA" w:rsidRDefault="00387C8F" w:rsidP="00387C8F">
      <w:pPr>
        <w:ind w:right="-270"/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t xml:space="preserve">              </w:t>
      </w:r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:rsidR="00E5799B" w:rsidRPr="00387C8F" w:rsidRDefault="00A55E8D" w:rsidP="00387C8F">
      <w:pPr>
        <w:widowControl/>
        <w:spacing w:before="240" w:after="60" w:line="240" w:lineRule="auto"/>
        <w:jc w:val="center"/>
        <w:rPr>
          <w:b/>
          <w:sz w:val="40"/>
        </w:rPr>
      </w:pPr>
      <w:r w:rsidRPr="00387C8F">
        <w:rPr>
          <w:b/>
          <w:sz w:val="40"/>
        </w:rPr>
        <w:t>Production Support Document</w:t>
      </w:r>
    </w:p>
    <w:p w:rsidR="00E5799B" w:rsidRPr="00E5799B" w:rsidRDefault="00E5799B" w:rsidP="00E5799B">
      <w:pPr>
        <w:widowControl/>
        <w:spacing w:before="240" w:after="60" w:line="240" w:lineRule="auto"/>
        <w:jc w:val="center"/>
        <w:rPr>
          <w:rFonts w:ascii="Arial" w:hAnsi="Arial"/>
          <w:b/>
          <w:sz w:val="32"/>
        </w:rPr>
      </w:pPr>
    </w:p>
    <w:p w:rsidR="00E5799B" w:rsidRPr="00E5799B" w:rsidRDefault="00E5799B" w:rsidP="00E5799B">
      <w:pPr>
        <w:widowControl/>
        <w:spacing w:line="240" w:lineRule="auto"/>
        <w:ind w:right="-270"/>
        <w:rPr>
          <w:rFonts w:ascii="Garamond" w:hAnsi="Garamond"/>
          <w:b/>
          <w:sz w:val="72"/>
        </w:rPr>
      </w:pPr>
      <w:r w:rsidRPr="00E5799B">
        <w:rPr>
          <w:rFonts w:ascii="Garamond" w:hAnsi="Garamond"/>
          <w:b/>
          <w:sz w:val="72"/>
        </w:rPr>
        <w:t>________________________</w:t>
      </w:r>
    </w:p>
    <w:p w:rsidR="00E5799B" w:rsidRPr="00E5799B" w:rsidRDefault="00E5799B" w:rsidP="00E5799B">
      <w:pPr>
        <w:widowControl/>
        <w:spacing w:line="240" w:lineRule="auto"/>
        <w:ind w:right="-270"/>
      </w:pPr>
    </w:p>
    <w:p w:rsidR="00E5799B" w:rsidRPr="001D33E8" w:rsidRDefault="00A26D5F" w:rsidP="00E75CC8">
      <w:pPr>
        <w:widowControl/>
        <w:spacing w:line="240" w:lineRule="auto"/>
        <w:ind w:right="-270"/>
        <w:jc w:val="both"/>
        <w:rPr>
          <w:rFonts w:ascii="Times New Roman (PCL6)" w:hAnsi="Times New Roman (PCL6)"/>
          <w:b/>
          <w:sz w:val="22"/>
          <w:szCs w:val="22"/>
        </w:rPr>
      </w:pPr>
      <w:r w:rsidRPr="001D33E8">
        <w:rPr>
          <w:rFonts w:ascii="Times New Roman (PCL6)" w:hAnsi="Times New Roman (PCL6)"/>
          <w:sz w:val="22"/>
          <w:szCs w:val="22"/>
        </w:rPr>
        <w:t xml:space="preserve">Prepared By:  </w:t>
      </w:r>
      <w:proofErr w:type="spellStart"/>
      <w:r w:rsidR="00D63717" w:rsidRPr="001D33E8">
        <w:rPr>
          <w:rFonts w:ascii="Times New Roman (PCL6)" w:hAnsi="Times New Roman (PCL6)"/>
          <w:sz w:val="22"/>
          <w:szCs w:val="22"/>
        </w:rPr>
        <w:t>eCoaching</w:t>
      </w:r>
      <w:proofErr w:type="spellEnd"/>
      <w:r w:rsidR="00D63717" w:rsidRPr="001D33E8">
        <w:rPr>
          <w:rFonts w:ascii="Times New Roman (PCL6)" w:hAnsi="Times New Roman (PCL6)"/>
          <w:sz w:val="22"/>
          <w:szCs w:val="22"/>
        </w:rPr>
        <w:t xml:space="preserve"> </w:t>
      </w:r>
      <w:r w:rsidR="00E75CC8" w:rsidRPr="001D33E8">
        <w:rPr>
          <w:rFonts w:ascii="Times New Roman (PCL6)" w:hAnsi="Times New Roman (PCL6)"/>
          <w:sz w:val="22"/>
          <w:szCs w:val="22"/>
        </w:rPr>
        <w:t>Engineering Team</w:t>
      </w:r>
    </w:p>
    <w:p w:rsidR="00E5799B" w:rsidRPr="001D33E8" w:rsidRDefault="0023138C" w:rsidP="00E75CC8">
      <w:pPr>
        <w:widowControl/>
        <w:spacing w:line="240" w:lineRule="auto"/>
        <w:rPr>
          <w:rFonts w:ascii="Times New Roman (PCL6)" w:hAnsi="Times New Roman (PCL6)"/>
          <w:sz w:val="22"/>
          <w:szCs w:val="22"/>
        </w:rPr>
      </w:pPr>
      <w:r w:rsidRPr="001D33E8">
        <w:rPr>
          <w:rFonts w:ascii="Times New Roman (PCL6)" w:hAnsi="Times New Roman (PCL6)"/>
          <w:sz w:val="22"/>
          <w:szCs w:val="22"/>
        </w:rPr>
        <w:t xml:space="preserve">Last Modified </w:t>
      </w:r>
      <w:r w:rsidR="00E75CC8" w:rsidRPr="001D33E8">
        <w:rPr>
          <w:rFonts w:ascii="Times New Roman (PCL6)" w:hAnsi="Times New Roman (PCL6)"/>
          <w:sz w:val="22"/>
          <w:szCs w:val="22"/>
        </w:rPr>
        <w:t>Date:</w:t>
      </w:r>
      <w:r w:rsidR="00D63717" w:rsidRPr="001D33E8">
        <w:rPr>
          <w:rFonts w:ascii="Times New Roman (PCL6)" w:hAnsi="Times New Roman (PCL6)"/>
          <w:sz w:val="22"/>
          <w:szCs w:val="22"/>
        </w:rPr>
        <w:t xml:space="preserve"> </w:t>
      </w:r>
      <w:r w:rsidR="00387C8F" w:rsidRPr="001D33E8">
        <w:rPr>
          <w:rFonts w:ascii="Times New Roman (PCL6)" w:hAnsi="Times New Roman (PCL6)"/>
          <w:sz w:val="22"/>
          <w:szCs w:val="22"/>
        </w:rPr>
        <w:t>7/29/2020</w:t>
      </w:r>
    </w:p>
    <w:p w:rsidR="00E5799B" w:rsidRPr="00E5799B" w:rsidRDefault="00E5799B" w:rsidP="00E5799B">
      <w:pPr>
        <w:widowControl/>
        <w:tabs>
          <w:tab w:val="left" w:pos="1980"/>
          <w:tab w:val="left" w:pos="6750"/>
        </w:tabs>
        <w:spacing w:line="240" w:lineRule="auto"/>
        <w:ind w:right="-270"/>
        <w:rPr>
          <w:rFonts w:ascii="Times New Roman (PCL6)" w:hAnsi="Times New Roman (PCL6)"/>
        </w:rPr>
      </w:pPr>
    </w:p>
    <w:p w:rsidR="00E441D8" w:rsidRDefault="00E5799B" w:rsidP="00E441D8">
      <w:pPr>
        <w:widowControl/>
        <w:tabs>
          <w:tab w:val="left" w:pos="1980"/>
          <w:tab w:val="left" w:pos="6750"/>
        </w:tabs>
        <w:spacing w:before="360" w:after="120" w:line="240" w:lineRule="auto"/>
        <w:ind w:right="-270"/>
        <w:jc w:val="both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7B6ACE1" wp14:editId="76130495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6350" r="6985" b="1206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41EA50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2A3C7F5" wp14:editId="703AD758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9525" r="6985" b="889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0C71B8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E5799B">
        <w:rPr>
          <w:rFonts w:ascii="Times New Roman (PCL6)" w:hAnsi="Times New Roman (PCL6)"/>
          <w:sz w:val="22"/>
        </w:rPr>
        <w:t>Approved by:</w:t>
      </w:r>
      <w:r w:rsidR="00E441D8">
        <w:rPr>
          <w:rFonts w:ascii="Times New Roman (PCL6)" w:hAnsi="Times New Roman (PCL6)"/>
          <w:sz w:val="22"/>
        </w:rPr>
        <w:t xml:space="preserve">                                                                                                        Date:</w:t>
      </w:r>
    </w:p>
    <w:p w:rsidR="00E441D8" w:rsidRDefault="00E441D8" w:rsidP="00E441D8">
      <w:pPr>
        <w:widowControl/>
        <w:tabs>
          <w:tab w:val="left" w:pos="1980"/>
          <w:tab w:val="left" w:pos="6750"/>
        </w:tabs>
        <w:spacing w:before="360" w:after="120" w:line="240" w:lineRule="auto"/>
        <w:ind w:right="-270"/>
        <w:jc w:val="both"/>
        <w:rPr>
          <w:rFonts w:ascii="Times New Roman (PCL6)" w:hAnsi="Times New Roman (PCL6)"/>
          <w:sz w:val="22"/>
        </w:rPr>
      </w:pPr>
    </w:p>
    <w:p w:rsidR="00E441D8" w:rsidRDefault="00E441D8" w:rsidP="00E441D8">
      <w:pPr>
        <w:widowControl/>
        <w:tabs>
          <w:tab w:val="left" w:pos="1980"/>
          <w:tab w:val="left" w:pos="6750"/>
        </w:tabs>
        <w:spacing w:before="360" w:after="120" w:line="240" w:lineRule="auto"/>
        <w:ind w:right="-270"/>
        <w:jc w:val="both"/>
        <w:rPr>
          <w:rFonts w:ascii="Times New Roman (PCL6)" w:hAnsi="Times New Roman (PCL6)"/>
          <w:sz w:val="22"/>
        </w:rPr>
      </w:pPr>
    </w:p>
    <w:p w:rsidR="00E441D8" w:rsidRDefault="00E441D8" w:rsidP="00E441D8">
      <w:pPr>
        <w:widowControl/>
        <w:tabs>
          <w:tab w:val="left" w:pos="1980"/>
          <w:tab w:val="left" w:pos="6750"/>
        </w:tabs>
        <w:spacing w:before="360" w:after="120" w:line="240" w:lineRule="auto"/>
        <w:ind w:right="-270"/>
        <w:jc w:val="both"/>
        <w:rPr>
          <w:rFonts w:ascii="Times New Roman (PCL6)" w:hAnsi="Times New Roman (PCL6)"/>
          <w:sz w:val="22"/>
        </w:rPr>
      </w:pPr>
    </w:p>
    <w:p w:rsidR="00E441D8" w:rsidRDefault="00E441D8" w:rsidP="00E441D8">
      <w:pPr>
        <w:widowControl/>
        <w:tabs>
          <w:tab w:val="left" w:pos="1980"/>
          <w:tab w:val="left" w:pos="6750"/>
        </w:tabs>
        <w:spacing w:before="360" w:after="120" w:line="240" w:lineRule="auto"/>
        <w:ind w:right="-270"/>
        <w:jc w:val="both"/>
        <w:rPr>
          <w:rFonts w:ascii="Times New Roman (PCL6)" w:hAnsi="Times New Roman (PCL6)"/>
          <w:sz w:val="22"/>
        </w:rPr>
      </w:pPr>
    </w:p>
    <w:p w:rsidR="00E441D8" w:rsidRDefault="00E441D8" w:rsidP="00E441D8">
      <w:pPr>
        <w:widowControl/>
        <w:tabs>
          <w:tab w:val="left" w:pos="1980"/>
          <w:tab w:val="left" w:pos="6750"/>
        </w:tabs>
        <w:spacing w:before="360" w:after="120" w:line="240" w:lineRule="auto"/>
        <w:ind w:right="-270"/>
        <w:jc w:val="both"/>
        <w:rPr>
          <w:rFonts w:ascii="Times New Roman (PCL6)" w:hAnsi="Times New Roman (PCL6)"/>
          <w:sz w:val="22"/>
        </w:rPr>
      </w:pPr>
    </w:p>
    <w:p w:rsidR="00E441D8" w:rsidRDefault="00E441D8" w:rsidP="00E441D8">
      <w:pPr>
        <w:widowControl/>
        <w:tabs>
          <w:tab w:val="left" w:pos="1980"/>
          <w:tab w:val="left" w:pos="6750"/>
        </w:tabs>
        <w:spacing w:before="360" w:after="120" w:line="240" w:lineRule="auto"/>
        <w:ind w:right="-270"/>
        <w:jc w:val="both"/>
        <w:rPr>
          <w:rFonts w:ascii="Times New Roman (PCL6)" w:hAnsi="Times New Roman (PCL6)"/>
          <w:sz w:val="22"/>
        </w:rPr>
      </w:pPr>
    </w:p>
    <w:p w:rsidR="00E441D8" w:rsidRDefault="00E441D8" w:rsidP="00E441D8">
      <w:pPr>
        <w:widowControl/>
        <w:tabs>
          <w:tab w:val="left" w:pos="1980"/>
          <w:tab w:val="left" w:pos="6750"/>
        </w:tabs>
        <w:spacing w:before="360" w:after="120" w:line="240" w:lineRule="auto"/>
        <w:ind w:right="-270"/>
        <w:jc w:val="both"/>
        <w:rPr>
          <w:rFonts w:ascii="Times New Roman (PCL6)" w:hAnsi="Times New Roman (PCL6)"/>
          <w:sz w:val="22"/>
        </w:rPr>
      </w:pPr>
    </w:p>
    <w:p w:rsidR="00E441D8" w:rsidRDefault="00E441D8" w:rsidP="00E441D8">
      <w:pPr>
        <w:widowControl/>
        <w:tabs>
          <w:tab w:val="left" w:pos="1980"/>
          <w:tab w:val="left" w:pos="6750"/>
        </w:tabs>
        <w:spacing w:before="360" w:after="120" w:line="240" w:lineRule="auto"/>
        <w:ind w:right="-270"/>
        <w:jc w:val="both"/>
        <w:rPr>
          <w:rFonts w:ascii="Times New Roman (PCL6)" w:hAnsi="Times New Roman (PCL6)"/>
          <w:sz w:val="22"/>
        </w:rPr>
      </w:pPr>
    </w:p>
    <w:p w:rsidR="00E441D8" w:rsidRDefault="00E441D8" w:rsidP="00E441D8">
      <w:pPr>
        <w:widowControl/>
        <w:tabs>
          <w:tab w:val="left" w:pos="1980"/>
          <w:tab w:val="left" w:pos="6750"/>
        </w:tabs>
        <w:spacing w:before="360" w:after="120" w:line="240" w:lineRule="auto"/>
        <w:ind w:right="-270"/>
        <w:jc w:val="both"/>
        <w:rPr>
          <w:rFonts w:ascii="Times New Roman (PCL6)" w:hAnsi="Times New Roman (PCL6)"/>
          <w:sz w:val="22"/>
        </w:rPr>
      </w:pPr>
    </w:p>
    <w:p w:rsidR="00E441D8" w:rsidRDefault="00E441D8" w:rsidP="00E441D8">
      <w:pPr>
        <w:widowControl/>
        <w:tabs>
          <w:tab w:val="left" w:pos="1980"/>
          <w:tab w:val="left" w:pos="6750"/>
        </w:tabs>
        <w:spacing w:before="360" w:after="120" w:line="240" w:lineRule="auto"/>
        <w:ind w:right="-270"/>
        <w:jc w:val="both"/>
        <w:rPr>
          <w:rFonts w:ascii="Times New Roman (PCL6)" w:hAnsi="Times New Roman (PCL6)"/>
          <w:sz w:val="22"/>
        </w:rPr>
      </w:pPr>
    </w:p>
    <w:p w:rsidR="00E5799B" w:rsidRPr="00E5799B" w:rsidRDefault="00043DC5" w:rsidP="00E441D8">
      <w:pPr>
        <w:widowControl/>
        <w:tabs>
          <w:tab w:val="left" w:pos="1980"/>
          <w:tab w:val="left" w:pos="6750"/>
        </w:tabs>
        <w:spacing w:before="360" w:after="120" w:line="240" w:lineRule="auto"/>
        <w:ind w:right="-270"/>
        <w:jc w:val="both"/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lastRenderedPageBreak/>
        <w:tab/>
      </w:r>
      <w:r w:rsidR="00E5799B" w:rsidRPr="00E5799B">
        <w:rPr>
          <w:rFonts w:ascii="Arial Black" w:hAnsi="Arial Black"/>
          <w:sz w:val="28"/>
        </w:rPr>
        <w:t>Change History Log</w:t>
      </w:r>
    </w:p>
    <w:p w:rsidR="00E5799B" w:rsidRPr="00E5799B" w:rsidRDefault="00E5799B" w:rsidP="00E5799B">
      <w:pPr>
        <w:widowControl/>
        <w:spacing w:before="60" w:line="240" w:lineRule="auto"/>
        <w:ind w:right="-270"/>
        <w:jc w:val="center"/>
        <w:rPr>
          <w:rFonts w:ascii="Arial Black" w:hAnsi="Arial Black"/>
          <w:sz w:val="28"/>
        </w:rPr>
      </w:pPr>
    </w:p>
    <w:tbl>
      <w:tblPr>
        <w:tblW w:w="9810" w:type="dxa"/>
        <w:jc w:val="center"/>
        <w:tblLayout w:type="fixed"/>
        <w:tblLook w:val="0000" w:firstRow="0" w:lastRow="0" w:firstColumn="0" w:lastColumn="0" w:noHBand="0" w:noVBand="0"/>
      </w:tblPr>
      <w:tblGrid>
        <w:gridCol w:w="1556"/>
        <w:gridCol w:w="1774"/>
        <w:gridCol w:w="4140"/>
        <w:gridCol w:w="2340"/>
      </w:tblGrid>
      <w:tr w:rsidR="00E5799B" w:rsidRPr="00E5799B" w:rsidTr="00443BF2">
        <w:trPr>
          <w:tblHeader/>
          <w:jc w:val="center"/>
        </w:trPr>
        <w:tc>
          <w:tcPr>
            <w:tcW w:w="1556" w:type="dxa"/>
            <w:tcBorders>
              <w:bottom w:val="single" w:sz="4" w:space="0" w:color="auto"/>
            </w:tcBorders>
            <w:shd w:val="solid" w:color="auto" w:fill="000000"/>
          </w:tcPr>
          <w:p w:rsidR="00E5799B" w:rsidRPr="00E5799B" w:rsidRDefault="00E5799B" w:rsidP="00E5799B">
            <w:pPr>
              <w:widowControl/>
              <w:spacing w:line="240" w:lineRule="auto"/>
              <w:jc w:val="center"/>
              <w:rPr>
                <w:rFonts w:ascii="Arial Black" w:hAnsi="Arial Black"/>
                <w:sz w:val="22"/>
              </w:rPr>
            </w:pPr>
            <w:bookmarkStart w:id="0" w:name="_Toc434743870"/>
            <w:r w:rsidRPr="00E5799B">
              <w:rPr>
                <w:rFonts w:ascii="Arial Black" w:hAnsi="Arial Black"/>
                <w:sz w:val="22"/>
              </w:rPr>
              <w:t>Date</w:t>
            </w:r>
          </w:p>
        </w:tc>
        <w:tc>
          <w:tcPr>
            <w:tcW w:w="1774" w:type="dxa"/>
            <w:tcBorders>
              <w:bottom w:val="single" w:sz="4" w:space="0" w:color="auto"/>
            </w:tcBorders>
            <w:shd w:val="solid" w:color="auto" w:fill="000000"/>
          </w:tcPr>
          <w:p w:rsidR="00E5799B" w:rsidRPr="00E5799B" w:rsidRDefault="00E5799B" w:rsidP="00E5799B">
            <w:pPr>
              <w:widowControl/>
              <w:spacing w:line="240" w:lineRule="auto"/>
              <w:jc w:val="center"/>
              <w:rPr>
                <w:rFonts w:ascii="Arial Black" w:hAnsi="Arial Black"/>
                <w:sz w:val="22"/>
              </w:rPr>
            </w:pPr>
            <w:r w:rsidRPr="00E5799B">
              <w:rPr>
                <w:rFonts w:ascii="Arial Black" w:hAnsi="Arial Black"/>
                <w:sz w:val="22"/>
              </w:rPr>
              <w:t>Version</w:t>
            </w:r>
            <w:r w:rsidRPr="00E5799B">
              <w:rPr>
                <w:rFonts w:ascii="Arial Black" w:hAnsi="Arial Black"/>
                <w:sz w:val="22"/>
              </w:rPr>
              <w:br/>
              <w:t>Number</w:t>
            </w:r>
          </w:p>
        </w:tc>
        <w:tc>
          <w:tcPr>
            <w:tcW w:w="4140" w:type="dxa"/>
            <w:tcBorders>
              <w:bottom w:val="single" w:sz="4" w:space="0" w:color="auto"/>
            </w:tcBorders>
            <w:shd w:val="solid" w:color="auto" w:fill="000000"/>
          </w:tcPr>
          <w:p w:rsidR="00E5799B" w:rsidRPr="00E5799B" w:rsidRDefault="00E5799B" w:rsidP="00E5799B">
            <w:pPr>
              <w:widowControl/>
              <w:spacing w:line="240" w:lineRule="auto"/>
              <w:jc w:val="center"/>
              <w:rPr>
                <w:rFonts w:ascii="Arial Black" w:hAnsi="Arial Black"/>
                <w:sz w:val="22"/>
              </w:rPr>
            </w:pPr>
            <w:r w:rsidRPr="00E5799B">
              <w:rPr>
                <w:rFonts w:ascii="Arial Black" w:hAnsi="Arial Black"/>
                <w:sz w:val="22"/>
              </w:rPr>
              <w:t>Change Description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solid" w:color="auto" w:fill="000000"/>
          </w:tcPr>
          <w:p w:rsidR="00E5799B" w:rsidRPr="00E5799B" w:rsidRDefault="00E5799B" w:rsidP="00E5799B">
            <w:pPr>
              <w:widowControl/>
              <w:spacing w:line="240" w:lineRule="auto"/>
              <w:jc w:val="center"/>
              <w:rPr>
                <w:rFonts w:ascii="Arial Black" w:hAnsi="Arial Black"/>
                <w:sz w:val="22"/>
              </w:rPr>
            </w:pPr>
            <w:r w:rsidRPr="00E5799B">
              <w:rPr>
                <w:rFonts w:ascii="Arial Black" w:hAnsi="Arial Black"/>
                <w:sz w:val="22"/>
              </w:rPr>
              <w:t>Author</w:t>
            </w:r>
          </w:p>
        </w:tc>
      </w:tr>
      <w:tr w:rsidR="00E5799B" w:rsidRPr="00E5799B" w:rsidTr="00443BF2">
        <w:trPr>
          <w:jc w:val="center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99B" w:rsidRPr="00E5799B" w:rsidRDefault="00F73170" w:rsidP="00DA00BE">
            <w:pPr>
              <w:widowControl/>
              <w:spacing w:before="60" w:line="240" w:lineRule="auto"/>
              <w:rPr>
                <w:sz w:val="24"/>
              </w:rPr>
            </w:pPr>
            <w:r>
              <w:rPr>
                <w:sz w:val="24"/>
              </w:rPr>
              <w:t>10/14</w:t>
            </w:r>
            <w:r w:rsidR="00495FE9">
              <w:rPr>
                <w:sz w:val="24"/>
              </w:rPr>
              <w:t>/2016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99B" w:rsidRPr="00E5799B" w:rsidRDefault="00FC6AC9" w:rsidP="00E5799B">
            <w:pPr>
              <w:widowControl/>
              <w:spacing w:before="60" w:line="240" w:lineRule="auto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99B" w:rsidRPr="00E5799B" w:rsidRDefault="00FC6AC9" w:rsidP="00E5799B">
            <w:pPr>
              <w:widowControl/>
              <w:spacing w:before="60" w:line="240" w:lineRule="auto"/>
              <w:rPr>
                <w:sz w:val="24"/>
              </w:rPr>
            </w:pPr>
            <w:r>
              <w:rPr>
                <w:sz w:val="24"/>
              </w:rPr>
              <w:t>Initial Revision</w:t>
            </w:r>
            <w:r w:rsidR="00072B62">
              <w:rPr>
                <w:sz w:val="24"/>
              </w:rPr>
              <w:t>. TFS 3429.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99B" w:rsidRPr="00E5799B" w:rsidRDefault="00FC6AC9" w:rsidP="00E5799B">
            <w:pPr>
              <w:widowControl/>
              <w:spacing w:before="60" w:line="240" w:lineRule="auto"/>
              <w:rPr>
                <w:sz w:val="24"/>
              </w:rPr>
            </w:pPr>
            <w:r>
              <w:rPr>
                <w:sz w:val="24"/>
              </w:rPr>
              <w:t>Susmitha Palacherla</w:t>
            </w:r>
          </w:p>
        </w:tc>
      </w:tr>
      <w:tr w:rsidR="008D7011" w:rsidRPr="00E5799B" w:rsidTr="00443BF2">
        <w:trPr>
          <w:jc w:val="center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11" w:rsidRDefault="008D7011" w:rsidP="00DA00BE">
            <w:pPr>
              <w:widowControl/>
              <w:spacing w:before="60" w:line="240" w:lineRule="auto"/>
              <w:rPr>
                <w:sz w:val="24"/>
              </w:rPr>
            </w:pPr>
            <w:r>
              <w:rPr>
                <w:sz w:val="24"/>
              </w:rPr>
              <w:t>08/17/2017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11" w:rsidRDefault="008D7011" w:rsidP="00E5799B">
            <w:pPr>
              <w:widowControl/>
              <w:spacing w:before="60" w:line="240" w:lineRule="auto"/>
              <w:rPr>
                <w:sz w:val="24"/>
              </w:rPr>
            </w:pPr>
            <w:r>
              <w:rPr>
                <w:sz w:val="24"/>
              </w:rPr>
              <w:t>2.0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11" w:rsidRDefault="008D7011" w:rsidP="00E5799B">
            <w:pPr>
              <w:widowControl/>
              <w:spacing w:before="60" w:line="240" w:lineRule="auto"/>
              <w:rPr>
                <w:sz w:val="24"/>
              </w:rPr>
            </w:pPr>
            <w:r>
              <w:rPr>
                <w:sz w:val="24"/>
              </w:rPr>
              <w:t>Updated for SQL Server 2012 environment. TFS 7109.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11" w:rsidRDefault="008D7011" w:rsidP="00E5799B">
            <w:pPr>
              <w:widowControl/>
              <w:spacing w:before="60" w:line="240" w:lineRule="auto"/>
              <w:rPr>
                <w:sz w:val="24"/>
              </w:rPr>
            </w:pPr>
            <w:r>
              <w:rPr>
                <w:sz w:val="24"/>
              </w:rPr>
              <w:t>Susmitha Palacherla</w:t>
            </w:r>
          </w:p>
        </w:tc>
      </w:tr>
      <w:tr w:rsidR="00363554" w:rsidRPr="00E5799B" w:rsidTr="00443BF2">
        <w:trPr>
          <w:jc w:val="center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554" w:rsidRDefault="00363554" w:rsidP="00DA00BE">
            <w:pPr>
              <w:widowControl/>
              <w:spacing w:before="60" w:line="240" w:lineRule="auto"/>
              <w:rPr>
                <w:sz w:val="24"/>
              </w:rPr>
            </w:pPr>
            <w:r>
              <w:rPr>
                <w:sz w:val="24"/>
              </w:rPr>
              <w:t>04/03/2018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554" w:rsidRDefault="00363554" w:rsidP="00E5799B">
            <w:pPr>
              <w:widowControl/>
              <w:spacing w:before="60" w:line="240" w:lineRule="auto"/>
              <w:rPr>
                <w:sz w:val="24"/>
              </w:rPr>
            </w:pPr>
            <w:r>
              <w:rPr>
                <w:sz w:val="24"/>
              </w:rPr>
              <w:t>3.0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554" w:rsidRDefault="00363554" w:rsidP="00E5799B">
            <w:pPr>
              <w:widowControl/>
              <w:spacing w:before="60" w:line="240" w:lineRule="auto"/>
              <w:rPr>
                <w:sz w:val="24"/>
              </w:rPr>
            </w:pPr>
            <w:r>
              <w:rPr>
                <w:sz w:val="24"/>
              </w:rPr>
              <w:t>Updated to move files away from E:\ on DB servers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554" w:rsidRDefault="00363554" w:rsidP="00E5799B">
            <w:pPr>
              <w:widowControl/>
              <w:spacing w:before="60" w:line="240" w:lineRule="auto"/>
              <w:rPr>
                <w:sz w:val="24"/>
              </w:rPr>
            </w:pPr>
            <w:r>
              <w:rPr>
                <w:sz w:val="24"/>
              </w:rPr>
              <w:t>Susmitha Palacherla</w:t>
            </w:r>
          </w:p>
        </w:tc>
      </w:tr>
      <w:tr w:rsidR="00387C8F" w:rsidRPr="00E5799B" w:rsidTr="00443BF2">
        <w:trPr>
          <w:jc w:val="center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7C8F" w:rsidRDefault="00D40FBD" w:rsidP="00DA00BE">
            <w:pPr>
              <w:widowControl/>
              <w:spacing w:before="60" w:line="240" w:lineRule="auto"/>
              <w:rPr>
                <w:sz w:val="24"/>
              </w:rPr>
            </w:pPr>
            <w:r>
              <w:rPr>
                <w:sz w:val="24"/>
              </w:rPr>
              <w:t>7/29</w:t>
            </w:r>
            <w:r w:rsidR="00387C8F">
              <w:rPr>
                <w:sz w:val="24"/>
              </w:rPr>
              <w:t>/2020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7C8F" w:rsidRDefault="00387C8F" w:rsidP="00E5799B">
            <w:pPr>
              <w:widowControl/>
              <w:spacing w:before="60" w:line="240" w:lineRule="auto"/>
              <w:rPr>
                <w:sz w:val="24"/>
              </w:rPr>
            </w:pPr>
            <w:r>
              <w:rPr>
                <w:sz w:val="24"/>
              </w:rPr>
              <w:t>4.0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7C8F" w:rsidRDefault="00A26D5F" w:rsidP="00A26D5F">
            <w:pPr>
              <w:widowControl/>
              <w:spacing w:before="60" w:line="240" w:lineRule="auto"/>
              <w:rPr>
                <w:sz w:val="24"/>
              </w:rPr>
            </w:pPr>
            <w:r>
              <w:rPr>
                <w:sz w:val="24"/>
              </w:rPr>
              <w:t xml:space="preserve">TFS 17716 - </w:t>
            </w:r>
            <w:r w:rsidR="00387C8F">
              <w:rPr>
                <w:sz w:val="24"/>
              </w:rPr>
              <w:t>Removed company specific refe</w:t>
            </w:r>
            <w:r w:rsidR="003C3A92">
              <w:rPr>
                <w:sz w:val="24"/>
              </w:rPr>
              <w:t xml:space="preserve">rences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7C8F" w:rsidRDefault="00387C8F" w:rsidP="00E5799B">
            <w:pPr>
              <w:widowControl/>
              <w:spacing w:before="60" w:line="240" w:lineRule="auto"/>
              <w:rPr>
                <w:sz w:val="24"/>
              </w:rPr>
            </w:pPr>
            <w:r>
              <w:rPr>
                <w:sz w:val="24"/>
              </w:rPr>
              <w:t xml:space="preserve">Susmitha </w:t>
            </w:r>
            <w:proofErr w:type="spellStart"/>
            <w:r>
              <w:rPr>
                <w:sz w:val="24"/>
              </w:rPr>
              <w:t>Palacherla</w:t>
            </w:r>
            <w:proofErr w:type="spellEnd"/>
          </w:p>
        </w:tc>
      </w:tr>
    </w:tbl>
    <w:p w:rsidR="00E5799B" w:rsidRPr="00E5799B" w:rsidRDefault="00E5799B" w:rsidP="00E5799B">
      <w:pPr>
        <w:widowControl/>
        <w:spacing w:line="240" w:lineRule="auto"/>
      </w:pPr>
    </w:p>
    <w:p w:rsidR="00E5799B" w:rsidRPr="00E5799B" w:rsidRDefault="00E5799B" w:rsidP="00E5799B">
      <w:pPr>
        <w:widowControl/>
        <w:spacing w:before="60" w:line="240" w:lineRule="auto"/>
        <w:ind w:left="540"/>
        <w:jc w:val="center"/>
        <w:rPr>
          <w:rFonts w:ascii="Arial Black" w:hAnsi="Arial Black"/>
          <w:sz w:val="28"/>
          <w:szCs w:val="28"/>
        </w:rPr>
      </w:pPr>
      <w:bookmarkStart w:id="1" w:name="_GoBack"/>
      <w:bookmarkEnd w:id="1"/>
      <w:r w:rsidRPr="00E5799B">
        <w:rPr>
          <w:sz w:val="24"/>
        </w:rPr>
        <w:br w:type="page"/>
      </w:r>
      <w:r w:rsidRPr="00E5799B">
        <w:rPr>
          <w:rFonts w:ascii="Arial Black" w:hAnsi="Arial Black"/>
          <w:sz w:val="28"/>
          <w:szCs w:val="28"/>
        </w:rPr>
        <w:lastRenderedPageBreak/>
        <w:t>Table of Contents</w:t>
      </w:r>
    </w:p>
    <w:p w:rsidR="0001172F" w:rsidRDefault="00E5799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5799B">
        <w:fldChar w:fldCharType="begin"/>
      </w:r>
      <w:r w:rsidRPr="00E5799B">
        <w:instrText xml:space="preserve"> TOC \o "1-5" \h \z \u </w:instrText>
      </w:r>
      <w:r w:rsidRPr="00E5799B">
        <w:fldChar w:fldCharType="separate"/>
      </w:r>
      <w:hyperlink w:anchor="_Toc464114596" w:history="1">
        <w:r w:rsidR="0001172F" w:rsidRPr="005A1493">
          <w:rPr>
            <w:rStyle w:val="Hyperlink"/>
            <w:noProof/>
          </w:rPr>
          <w:t>1.</w:t>
        </w:r>
        <w:r w:rsidR="0001172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1172F" w:rsidRPr="005A1493">
          <w:rPr>
            <w:rStyle w:val="Hyperlink"/>
            <w:noProof/>
          </w:rPr>
          <w:t>Daily Check(s)</w:t>
        </w:r>
        <w:r w:rsidR="0001172F">
          <w:rPr>
            <w:noProof/>
            <w:webHidden/>
          </w:rPr>
          <w:tab/>
        </w:r>
        <w:r w:rsidR="0001172F">
          <w:rPr>
            <w:noProof/>
            <w:webHidden/>
          </w:rPr>
          <w:fldChar w:fldCharType="begin"/>
        </w:r>
        <w:r w:rsidR="0001172F">
          <w:rPr>
            <w:noProof/>
            <w:webHidden/>
          </w:rPr>
          <w:instrText xml:space="preserve"> PAGEREF _Toc464114596 \h </w:instrText>
        </w:r>
        <w:r w:rsidR="0001172F">
          <w:rPr>
            <w:noProof/>
            <w:webHidden/>
          </w:rPr>
        </w:r>
        <w:r w:rsidR="0001172F">
          <w:rPr>
            <w:noProof/>
            <w:webHidden/>
          </w:rPr>
          <w:fldChar w:fldCharType="separate"/>
        </w:r>
        <w:r w:rsidR="0001172F">
          <w:rPr>
            <w:noProof/>
            <w:webHidden/>
          </w:rPr>
          <w:t>4</w:t>
        </w:r>
        <w:r w:rsidR="0001172F">
          <w:rPr>
            <w:noProof/>
            <w:webHidden/>
          </w:rPr>
          <w:fldChar w:fldCharType="end"/>
        </w:r>
      </w:hyperlink>
    </w:p>
    <w:p w:rsidR="0001172F" w:rsidRDefault="008E532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4114597" w:history="1">
        <w:r w:rsidR="0001172F" w:rsidRPr="005A1493">
          <w:rPr>
            <w:rStyle w:val="Hyperlink"/>
            <w:noProof/>
          </w:rPr>
          <w:t>2.</w:t>
        </w:r>
        <w:r w:rsidR="0001172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1172F" w:rsidRPr="005A1493">
          <w:rPr>
            <w:rStyle w:val="Hyperlink"/>
            <w:noProof/>
          </w:rPr>
          <w:t>Job Details</w:t>
        </w:r>
        <w:r w:rsidR="0001172F">
          <w:rPr>
            <w:noProof/>
            <w:webHidden/>
          </w:rPr>
          <w:tab/>
        </w:r>
        <w:r w:rsidR="0001172F">
          <w:rPr>
            <w:noProof/>
            <w:webHidden/>
          </w:rPr>
          <w:fldChar w:fldCharType="begin"/>
        </w:r>
        <w:r w:rsidR="0001172F">
          <w:rPr>
            <w:noProof/>
            <w:webHidden/>
          </w:rPr>
          <w:instrText xml:space="preserve"> PAGEREF _Toc464114597 \h </w:instrText>
        </w:r>
        <w:r w:rsidR="0001172F">
          <w:rPr>
            <w:noProof/>
            <w:webHidden/>
          </w:rPr>
        </w:r>
        <w:r w:rsidR="0001172F">
          <w:rPr>
            <w:noProof/>
            <w:webHidden/>
          </w:rPr>
          <w:fldChar w:fldCharType="separate"/>
        </w:r>
        <w:r w:rsidR="0001172F">
          <w:rPr>
            <w:noProof/>
            <w:webHidden/>
          </w:rPr>
          <w:t>5</w:t>
        </w:r>
        <w:r w:rsidR="0001172F">
          <w:rPr>
            <w:noProof/>
            <w:webHidden/>
          </w:rPr>
          <w:fldChar w:fldCharType="end"/>
        </w:r>
      </w:hyperlink>
    </w:p>
    <w:p w:rsidR="0001172F" w:rsidRDefault="008E5320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4114598" w:history="1">
        <w:r w:rsidR="0001172F" w:rsidRPr="005A1493">
          <w:rPr>
            <w:rStyle w:val="Hyperlink"/>
            <w:noProof/>
          </w:rPr>
          <w:t>2.1</w:t>
        </w:r>
        <w:r w:rsidR="0001172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1172F" w:rsidRPr="005A1493">
          <w:rPr>
            <w:rStyle w:val="Hyperlink"/>
            <w:noProof/>
          </w:rPr>
          <w:t>CoachingETSLoad</w:t>
        </w:r>
        <w:r w:rsidR="0001172F">
          <w:rPr>
            <w:noProof/>
            <w:webHidden/>
          </w:rPr>
          <w:tab/>
        </w:r>
        <w:r w:rsidR="0001172F">
          <w:rPr>
            <w:noProof/>
            <w:webHidden/>
          </w:rPr>
          <w:fldChar w:fldCharType="begin"/>
        </w:r>
        <w:r w:rsidR="0001172F">
          <w:rPr>
            <w:noProof/>
            <w:webHidden/>
          </w:rPr>
          <w:instrText xml:space="preserve"> PAGEREF _Toc464114598 \h </w:instrText>
        </w:r>
        <w:r w:rsidR="0001172F">
          <w:rPr>
            <w:noProof/>
            <w:webHidden/>
          </w:rPr>
        </w:r>
        <w:r w:rsidR="0001172F">
          <w:rPr>
            <w:noProof/>
            <w:webHidden/>
          </w:rPr>
          <w:fldChar w:fldCharType="separate"/>
        </w:r>
        <w:r w:rsidR="0001172F">
          <w:rPr>
            <w:noProof/>
            <w:webHidden/>
          </w:rPr>
          <w:t>5</w:t>
        </w:r>
        <w:r w:rsidR="0001172F">
          <w:rPr>
            <w:noProof/>
            <w:webHidden/>
          </w:rPr>
          <w:fldChar w:fldCharType="end"/>
        </w:r>
      </w:hyperlink>
    </w:p>
    <w:p w:rsidR="0001172F" w:rsidRDefault="008E5320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4114599" w:history="1">
        <w:r w:rsidR="0001172F" w:rsidRPr="005A1493">
          <w:rPr>
            <w:rStyle w:val="Hyperlink"/>
            <w:noProof/>
          </w:rPr>
          <w:t>2.2</w:t>
        </w:r>
        <w:r w:rsidR="0001172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1172F" w:rsidRPr="005A1493">
          <w:rPr>
            <w:rStyle w:val="Hyperlink"/>
            <w:noProof/>
          </w:rPr>
          <w:t>CoachingGenericLoad</w:t>
        </w:r>
        <w:r w:rsidR="0001172F">
          <w:rPr>
            <w:noProof/>
            <w:webHidden/>
          </w:rPr>
          <w:tab/>
        </w:r>
        <w:r w:rsidR="0001172F">
          <w:rPr>
            <w:noProof/>
            <w:webHidden/>
          </w:rPr>
          <w:fldChar w:fldCharType="begin"/>
        </w:r>
        <w:r w:rsidR="0001172F">
          <w:rPr>
            <w:noProof/>
            <w:webHidden/>
          </w:rPr>
          <w:instrText xml:space="preserve"> PAGEREF _Toc464114599 \h </w:instrText>
        </w:r>
        <w:r w:rsidR="0001172F">
          <w:rPr>
            <w:noProof/>
            <w:webHidden/>
          </w:rPr>
        </w:r>
        <w:r w:rsidR="0001172F">
          <w:rPr>
            <w:noProof/>
            <w:webHidden/>
          </w:rPr>
          <w:fldChar w:fldCharType="separate"/>
        </w:r>
        <w:r w:rsidR="0001172F">
          <w:rPr>
            <w:noProof/>
            <w:webHidden/>
          </w:rPr>
          <w:t>6</w:t>
        </w:r>
        <w:r w:rsidR="0001172F">
          <w:rPr>
            <w:noProof/>
            <w:webHidden/>
          </w:rPr>
          <w:fldChar w:fldCharType="end"/>
        </w:r>
      </w:hyperlink>
    </w:p>
    <w:p w:rsidR="0001172F" w:rsidRDefault="008E5320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4114600" w:history="1">
        <w:r w:rsidR="0001172F" w:rsidRPr="005A1493">
          <w:rPr>
            <w:rStyle w:val="Hyperlink"/>
            <w:noProof/>
          </w:rPr>
          <w:t>2.3</w:t>
        </w:r>
        <w:r w:rsidR="0001172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1172F" w:rsidRPr="005A1493">
          <w:rPr>
            <w:rStyle w:val="Hyperlink"/>
            <w:noProof/>
          </w:rPr>
          <w:t>CoachingHierarchyLoad</w:t>
        </w:r>
        <w:r w:rsidR="0001172F">
          <w:rPr>
            <w:noProof/>
            <w:webHidden/>
          </w:rPr>
          <w:tab/>
        </w:r>
        <w:r w:rsidR="0001172F">
          <w:rPr>
            <w:noProof/>
            <w:webHidden/>
          </w:rPr>
          <w:fldChar w:fldCharType="begin"/>
        </w:r>
        <w:r w:rsidR="0001172F">
          <w:rPr>
            <w:noProof/>
            <w:webHidden/>
          </w:rPr>
          <w:instrText xml:space="preserve"> PAGEREF _Toc464114600 \h </w:instrText>
        </w:r>
        <w:r w:rsidR="0001172F">
          <w:rPr>
            <w:noProof/>
            <w:webHidden/>
          </w:rPr>
        </w:r>
        <w:r w:rsidR="0001172F">
          <w:rPr>
            <w:noProof/>
            <w:webHidden/>
          </w:rPr>
          <w:fldChar w:fldCharType="separate"/>
        </w:r>
        <w:r w:rsidR="0001172F">
          <w:rPr>
            <w:noProof/>
            <w:webHidden/>
          </w:rPr>
          <w:t>6</w:t>
        </w:r>
        <w:r w:rsidR="0001172F">
          <w:rPr>
            <w:noProof/>
            <w:webHidden/>
          </w:rPr>
          <w:fldChar w:fldCharType="end"/>
        </w:r>
      </w:hyperlink>
    </w:p>
    <w:p w:rsidR="0001172F" w:rsidRDefault="008E5320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4114601" w:history="1">
        <w:r w:rsidR="0001172F" w:rsidRPr="005A1493">
          <w:rPr>
            <w:rStyle w:val="Hyperlink"/>
            <w:noProof/>
          </w:rPr>
          <w:t>2.4</w:t>
        </w:r>
        <w:r w:rsidR="0001172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1172F" w:rsidRPr="005A1493">
          <w:rPr>
            <w:rStyle w:val="Hyperlink"/>
            <w:noProof/>
          </w:rPr>
          <w:t>CoachingNotificatiojns</w:t>
        </w:r>
        <w:r w:rsidR="0001172F">
          <w:rPr>
            <w:noProof/>
            <w:webHidden/>
          </w:rPr>
          <w:tab/>
        </w:r>
        <w:r w:rsidR="0001172F">
          <w:rPr>
            <w:noProof/>
            <w:webHidden/>
          </w:rPr>
          <w:fldChar w:fldCharType="begin"/>
        </w:r>
        <w:r w:rsidR="0001172F">
          <w:rPr>
            <w:noProof/>
            <w:webHidden/>
          </w:rPr>
          <w:instrText xml:space="preserve"> PAGEREF _Toc464114601 \h </w:instrText>
        </w:r>
        <w:r w:rsidR="0001172F">
          <w:rPr>
            <w:noProof/>
            <w:webHidden/>
          </w:rPr>
        </w:r>
        <w:r w:rsidR="0001172F">
          <w:rPr>
            <w:noProof/>
            <w:webHidden/>
          </w:rPr>
          <w:fldChar w:fldCharType="separate"/>
        </w:r>
        <w:r w:rsidR="0001172F">
          <w:rPr>
            <w:noProof/>
            <w:webHidden/>
          </w:rPr>
          <w:t>7</w:t>
        </w:r>
        <w:r w:rsidR="0001172F">
          <w:rPr>
            <w:noProof/>
            <w:webHidden/>
          </w:rPr>
          <w:fldChar w:fldCharType="end"/>
        </w:r>
      </w:hyperlink>
    </w:p>
    <w:p w:rsidR="0001172F" w:rsidRDefault="008E5320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4114602" w:history="1">
        <w:r w:rsidR="0001172F" w:rsidRPr="005A1493">
          <w:rPr>
            <w:rStyle w:val="Hyperlink"/>
            <w:noProof/>
          </w:rPr>
          <w:t>2.5</w:t>
        </w:r>
        <w:r w:rsidR="0001172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1172F" w:rsidRPr="005A1493">
          <w:rPr>
            <w:rStyle w:val="Hyperlink"/>
            <w:noProof/>
          </w:rPr>
          <w:t>CoachingNotificatiojns</w:t>
        </w:r>
        <w:r w:rsidR="0001172F">
          <w:rPr>
            <w:noProof/>
            <w:webHidden/>
          </w:rPr>
          <w:tab/>
        </w:r>
        <w:r w:rsidR="0001172F">
          <w:rPr>
            <w:noProof/>
            <w:webHidden/>
          </w:rPr>
          <w:fldChar w:fldCharType="begin"/>
        </w:r>
        <w:r w:rsidR="0001172F">
          <w:rPr>
            <w:noProof/>
            <w:webHidden/>
          </w:rPr>
          <w:instrText xml:space="preserve"> PAGEREF _Toc464114602 \h </w:instrText>
        </w:r>
        <w:r w:rsidR="0001172F">
          <w:rPr>
            <w:noProof/>
            <w:webHidden/>
          </w:rPr>
        </w:r>
        <w:r w:rsidR="0001172F">
          <w:rPr>
            <w:noProof/>
            <w:webHidden/>
          </w:rPr>
          <w:fldChar w:fldCharType="separate"/>
        </w:r>
        <w:r w:rsidR="0001172F">
          <w:rPr>
            <w:noProof/>
            <w:webHidden/>
          </w:rPr>
          <w:t>7</w:t>
        </w:r>
        <w:r w:rsidR="0001172F">
          <w:rPr>
            <w:noProof/>
            <w:webHidden/>
          </w:rPr>
          <w:fldChar w:fldCharType="end"/>
        </w:r>
      </w:hyperlink>
    </w:p>
    <w:p w:rsidR="0001172F" w:rsidRDefault="008E5320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4114603" w:history="1">
        <w:r w:rsidR="0001172F" w:rsidRPr="005A1493">
          <w:rPr>
            <w:rStyle w:val="Hyperlink"/>
            <w:noProof/>
          </w:rPr>
          <w:t>2.6</w:t>
        </w:r>
        <w:r w:rsidR="0001172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1172F" w:rsidRPr="005A1493">
          <w:rPr>
            <w:rStyle w:val="Hyperlink"/>
            <w:noProof/>
          </w:rPr>
          <w:t>CoachingOutlierLoad</w:t>
        </w:r>
        <w:r w:rsidR="0001172F">
          <w:rPr>
            <w:noProof/>
            <w:webHidden/>
          </w:rPr>
          <w:tab/>
        </w:r>
        <w:r w:rsidR="0001172F">
          <w:rPr>
            <w:noProof/>
            <w:webHidden/>
          </w:rPr>
          <w:fldChar w:fldCharType="begin"/>
        </w:r>
        <w:r w:rsidR="0001172F">
          <w:rPr>
            <w:noProof/>
            <w:webHidden/>
          </w:rPr>
          <w:instrText xml:space="preserve"> PAGEREF _Toc464114603 \h </w:instrText>
        </w:r>
        <w:r w:rsidR="0001172F">
          <w:rPr>
            <w:noProof/>
            <w:webHidden/>
          </w:rPr>
        </w:r>
        <w:r w:rsidR="0001172F">
          <w:rPr>
            <w:noProof/>
            <w:webHidden/>
          </w:rPr>
          <w:fldChar w:fldCharType="separate"/>
        </w:r>
        <w:r w:rsidR="0001172F">
          <w:rPr>
            <w:noProof/>
            <w:webHidden/>
          </w:rPr>
          <w:t>8</w:t>
        </w:r>
        <w:r w:rsidR="0001172F">
          <w:rPr>
            <w:noProof/>
            <w:webHidden/>
          </w:rPr>
          <w:fldChar w:fldCharType="end"/>
        </w:r>
      </w:hyperlink>
    </w:p>
    <w:p w:rsidR="0001172F" w:rsidRDefault="008E5320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4114604" w:history="1">
        <w:r w:rsidR="0001172F" w:rsidRPr="005A1493">
          <w:rPr>
            <w:rStyle w:val="Hyperlink"/>
            <w:noProof/>
          </w:rPr>
          <w:t>2.7</w:t>
        </w:r>
        <w:r w:rsidR="0001172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1172F" w:rsidRPr="005A1493">
          <w:rPr>
            <w:rStyle w:val="Hyperlink"/>
            <w:noProof/>
          </w:rPr>
          <w:t>CoachingQualityLoad</w:t>
        </w:r>
        <w:r w:rsidR="0001172F">
          <w:rPr>
            <w:noProof/>
            <w:webHidden/>
          </w:rPr>
          <w:tab/>
        </w:r>
        <w:r w:rsidR="0001172F">
          <w:rPr>
            <w:noProof/>
            <w:webHidden/>
          </w:rPr>
          <w:fldChar w:fldCharType="begin"/>
        </w:r>
        <w:r w:rsidR="0001172F">
          <w:rPr>
            <w:noProof/>
            <w:webHidden/>
          </w:rPr>
          <w:instrText xml:space="preserve"> PAGEREF _Toc464114604 \h </w:instrText>
        </w:r>
        <w:r w:rsidR="0001172F">
          <w:rPr>
            <w:noProof/>
            <w:webHidden/>
          </w:rPr>
        </w:r>
        <w:r w:rsidR="0001172F">
          <w:rPr>
            <w:noProof/>
            <w:webHidden/>
          </w:rPr>
          <w:fldChar w:fldCharType="separate"/>
        </w:r>
        <w:r w:rsidR="0001172F">
          <w:rPr>
            <w:noProof/>
            <w:webHidden/>
          </w:rPr>
          <w:t>9</w:t>
        </w:r>
        <w:r w:rsidR="0001172F">
          <w:rPr>
            <w:noProof/>
            <w:webHidden/>
          </w:rPr>
          <w:fldChar w:fldCharType="end"/>
        </w:r>
      </w:hyperlink>
    </w:p>
    <w:p w:rsidR="0001172F" w:rsidRDefault="008E5320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4114605" w:history="1">
        <w:r w:rsidR="0001172F" w:rsidRPr="005A1493">
          <w:rPr>
            <w:rStyle w:val="Hyperlink"/>
            <w:noProof/>
          </w:rPr>
          <w:t>2.8</w:t>
        </w:r>
        <w:r w:rsidR="0001172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1172F" w:rsidRPr="005A1493">
          <w:rPr>
            <w:rStyle w:val="Hyperlink"/>
            <w:noProof/>
          </w:rPr>
          <w:t>CoachingQualityOtherLoad</w:t>
        </w:r>
        <w:r w:rsidR="0001172F">
          <w:rPr>
            <w:noProof/>
            <w:webHidden/>
          </w:rPr>
          <w:tab/>
        </w:r>
        <w:r w:rsidR="0001172F">
          <w:rPr>
            <w:noProof/>
            <w:webHidden/>
          </w:rPr>
          <w:fldChar w:fldCharType="begin"/>
        </w:r>
        <w:r w:rsidR="0001172F">
          <w:rPr>
            <w:noProof/>
            <w:webHidden/>
          </w:rPr>
          <w:instrText xml:space="preserve"> PAGEREF _Toc464114605 \h </w:instrText>
        </w:r>
        <w:r w:rsidR="0001172F">
          <w:rPr>
            <w:noProof/>
            <w:webHidden/>
          </w:rPr>
        </w:r>
        <w:r w:rsidR="0001172F">
          <w:rPr>
            <w:noProof/>
            <w:webHidden/>
          </w:rPr>
          <w:fldChar w:fldCharType="separate"/>
        </w:r>
        <w:r w:rsidR="0001172F">
          <w:rPr>
            <w:noProof/>
            <w:webHidden/>
          </w:rPr>
          <w:t>10</w:t>
        </w:r>
        <w:r w:rsidR="0001172F">
          <w:rPr>
            <w:noProof/>
            <w:webHidden/>
          </w:rPr>
          <w:fldChar w:fldCharType="end"/>
        </w:r>
      </w:hyperlink>
    </w:p>
    <w:p w:rsidR="0001172F" w:rsidRDefault="008E5320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4114606" w:history="1">
        <w:r w:rsidR="0001172F" w:rsidRPr="005A1493">
          <w:rPr>
            <w:rStyle w:val="Hyperlink"/>
            <w:noProof/>
          </w:rPr>
          <w:t>2.9</w:t>
        </w:r>
        <w:r w:rsidR="0001172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1172F" w:rsidRPr="005A1493">
          <w:rPr>
            <w:rStyle w:val="Hyperlink"/>
            <w:noProof/>
          </w:rPr>
          <w:t>CoachingReminders</w:t>
        </w:r>
        <w:r w:rsidR="0001172F">
          <w:rPr>
            <w:noProof/>
            <w:webHidden/>
          </w:rPr>
          <w:tab/>
        </w:r>
        <w:r w:rsidR="0001172F">
          <w:rPr>
            <w:noProof/>
            <w:webHidden/>
          </w:rPr>
          <w:fldChar w:fldCharType="begin"/>
        </w:r>
        <w:r w:rsidR="0001172F">
          <w:rPr>
            <w:noProof/>
            <w:webHidden/>
          </w:rPr>
          <w:instrText xml:space="preserve"> PAGEREF _Toc464114606 \h </w:instrText>
        </w:r>
        <w:r w:rsidR="0001172F">
          <w:rPr>
            <w:noProof/>
            <w:webHidden/>
          </w:rPr>
        </w:r>
        <w:r w:rsidR="0001172F">
          <w:rPr>
            <w:noProof/>
            <w:webHidden/>
          </w:rPr>
          <w:fldChar w:fldCharType="separate"/>
        </w:r>
        <w:r w:rsidR="0001172F">
          <w:rPr>
            <w:noProof/>
            <w:webHidden/>
          </w:rPr>
          <w:t>10</w:t>
        </w:r>
        <w:r w:rsidR="0001172F">
          <w:rPr>
            <w:noProof/>
            <w:webHidden/>
          </w:rPr>
          <w:fldChar w:fldCharType="end"/>
        </w:r>
      </w:hyperlink>
    </w:p>
    <w:p w:rsidR="0001172F" w:rsidRDefault="008E5320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4114607" w:history="1">
        <w:r w:rsidR="0001172F" w:rsidRPr="005A1493">
          <w:rPr>
            <w:rStyle w:val="Hyperlink"/>
            <w:noProof/>
          </w:rPr>
          <w:t>2.10</w:t>
        </w:r>
        <w:r w:rsidR="0001172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1172F" w:rsidRPr="005A1493">
          <w:rPr>
            <w:rStyle w:val="Hyperlink"/>
            <w:noProof/>
          </w:rPr>
          <w:t>CoachingSurveyLoad</w:t>
        </w:r>
        <w:r w:rsidR="0001172F">
          <w:rPr>
            <w:noProof/>
            <w:webHidden/>
          </w:rPr>
          <w:tab/>
        </w:r>
        <w:r w:rsidR="0001172F">
          <w:rPr>
            <w:noProof/>
            <w:webHidden/>
          </w:rPr>
          <w:fldChar w:fldCharType="begin"/>
        </w:r>
        <w:r w:rsidR="0001172F">
          <w:rPr>
            <w:noProof/>
            <w:webHidden/>
          </w:rPr>
          <w:instrText xml:space="preserve"> PAGEREF _Toc464114607 \h </w:instrText>
        </w:r>
        <w:r w:rsidR="0001172F">
          <w:rPr>
            <w:noProof/>
            <w:webHidden/>
          </w:rPr>
        </w:r>
        <w:r w:rsidR="0001172F">
          <w:rPr>
            <w:noProof/>
            <w:webHidden/>
          </w:rPr>
          <w:fldChar w:fldCharType="separate"/>
        </w:r>
        <w:r w:rsidR="0001172F">
          <w:rPr>
            <w:noProof/>
            <w:webHidden/>
          </w:rPr>
          <w:t>11</w:t>
        </w:r>
        <w:r w:rsidR="0001172F">
          <w:rPr>
            <w:noProof/>
            <w:webHidden/>
          </w:rPr>
          <w:fldChar w:fldCharType="end"/>
        </w:r>
      </w:hyperlink>
    </w:p>
    <w:p w:rsidR="0001172F" w:rsidRDefault="008E5320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4114608" w:history="1">
        <w:r w:rsidR="0001172F" w:rsidRPr="005A1493">
          <w:rPr>
            <w:rStyle w:val="Hyperlink"/>
            <w:noProof/>
          </w:rPr>
          <w:t>2.11</w:t>
        </w:r>
        <w:r w:rsidR="0001172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1172F" w:rsidRPr="005A1493">
          <w:rPr>
            <w:rStyle w:val="Hyperlink"/>
            <w:noProof/>
          </w:rPr>
          <w:t>CoachingSurveyReminders</w:t>
        </w:r>
        <w:r w:rsidR="0001172F">
          <w:rPr>
            <w:noProof/>
            <w:webHidden/>
          </w:rPr>
          <w:tab/>
        </w:r>
        <w:r w:rsidR="0001172F">
          <w:rPr>
            <w:noProof/>
            <w:webHidden/>
          </w:rPr>
          <w:fldChar w:fldCharType="begin"/>
        </w:r>
        <w:r w:rsidR="0001172F">
          <w:rPr>
            <w:noProof/>
            <w:webHidden/>
          </w:rPr>
          <w:instrText xml:space="preserve"> PAGEREF _Toc464114608 \h </w:instrText>
        </w:r>
        <w:r w:rsidR="0001172F">
          <w:rPr>
            <w:noProof/>
            <w:webHidden/>
          </w:rPr>
        </w:r>
        <w:r w:rsidR="0001172F">
          <w:rPr>
            <w:noProof/>
            <w:webHidden/>
          </w:rPr>
          <w:fldChar w:fldCharType="separate"/>
        </w:r>
        <w:r w:rsidR="0001172F">
          <w:rPr>
            <w:noProof/>
            <w:webHidden/>
          </w:rPr>
          <w:t>12</w:t>
        </w:r>
        <w:r w:rsidR="0001172F">
          <w:rPr>
            <w:noProof/>
            <w:webHidden/>
          </w:rPr>
          <w:fldChar w:fldCharType="end"/>
        </w:r>
      </w:hyperlink>
    </w:p>
    <w:p w:rsidR="0001172F" w:rsidRDefault="008E5320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4114609" w:history="1">
        <w:r w:rsidR="0001172F" w:rsidRPr="005A1493">
          <w:rPr>
            <w:rStyle w:val="Hyperlink"/>
            <w:noProof/>
          </w:rPr>
          <w:t>2.12</w:t>
        </w:r>
        <w:r w:rsidR="0001172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1172F" w:rsidRPr="005A1493">
          <w:rPr>
            <w:rStyle w:val="Hyperlink"/>
            <w:noProof/>
          </w:rPr>
          <w:t>CoachingTrainingLoad</w:t>
        </w:r>
        <w:r w:rsidR="0001172F">
          <w:rPr>
            <w:noProof/>
            <w:webHidden/>
          </w:rPr>
          <w:tab/>
        </w:r>
        <w:r w:rsidR="0001172F">
          <w:rPr>
            <w:noProof/>
            <w:webHidden/>
          </w:rPr>
          <w:fldChar w:fldCharType="begin"/>
        </w:r>
        <w:r w:rsidR="0001172F">
          <w:rPr>
            <w:noProof/>
            <w:webHidden/>
          </w:rPr>
          <w:instrText xml:space="preserve"> PAGEREF _Toc464114609 \h </w:instrText>
        </w:r>
        <w:r w:rsidR="0001172F">
          <w:rPr>
            <w:noProof/>
            <w:webHidden/>
          </w:rPr>
        </w:r>
        <w:r w:rsidR="0001172F">
          <w:rPr>
            <w:noProof/>
            <w:webHidden/>
          </w:rPr>
          <w:fldChar w:fldCharType="separate"/>
        </w:r>
        <w:r w:rsidR="0001172F">
          <w:rPr>
            <w:noProof/>
            <w:webHidden/>
          </w:rPr>
          <w:t>12</w:t>
        </w:r>
        <w:r w:rsidR="0001172F">
          <w:rPr>
            <w:noProof/>
            <w:webHidden/>
          </w:rPr>
          <w:fldChar w:fldCharType="end"/>
        </w:r>
      </w:hyperlink>
    </w:p>
    <w:p w:rsidR="00E5799B" w:rsidRPr="00E5799B" w:rsidRDefault="00E5799B" w:rsidP="00E5799B">
      <w:pPr>
        <w:widowControl/>
        <w:spacing w:line="240" w:lineRule="auto"/>
      </w:pPr>
      <w:r w:rsidRPr="00E5799B">
        <w:fldChar w:fldCharType="end"/>
      </w:r>
    </w:p>
    <w:p w:rsidR="004D572E" w:rsidRPr="00E5799B" w:rsidRDefault="00E5799B" w:rsidP="003129B4">
      <w:pPr>
        <w:keepNext/>
        <w:widowControl/>
        <w:numPr>
          <w:ilvl w:val="0"/>
          <w:numId w:val="2"/>
        </w:numPr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  <w:r w:rsidRPr="00E5799B">
        <w:rPr>
          <w:b/>
          <w:sz w:val="22"/>
        </w:rPr>
        <w:br w:type="page"/>
      </w:r>
    </w:p>
    <w:p w:rsidR="0052041F" w:rsidRDefault="0052041F" w:rsidP="0052041F">
      <w:pPr>
        <w:ind w:left="360"/>
        <w:rPr>
          <w:sz w:val="22"/>
          <w:szCs w:val="22"/>
        </w:rPr>
      </w:pPr>
      <w:bookmarkStart w:id="2" w:name="_Toc48447895"/>
      <w:bookmarkStart w:id="3" w:name="_Toc48447988"/>
      <w:bookmarkStart w:id="4" w:name="_Toc48454255"/>
      <w:bookmarkStart w:id="5" w:name="_Toc48454364"/>
      <w:bookmarkStart w:id="6" w:name="_Toc48965374"/>
      <w:bookmarkStart w:id="7" w:name="_Toc49219671"/>
      <w:bookmarkStart w:id="8" w:name="_Toc49220510"/>
      <w:bookmarkStart w:id="9" w:name="_Toc49837155"/>
      <w:bookmarkStart w:id="10" w:name="_Toc49837237"/>
      <w:bookmarkStart w:id="11" w:name="_Toc51046052"/>
      <w:bookmarkStart w:id="12" w:name="_Toc51046125"/>
      <w:bookmarkStart w:id="13" w:name="_Toc51046198"/>
      <w:bookmarkStart w:id="14" w:name="_Toc51051893"/>
      <w:bookmarkStart w:id="15" w:name="_Toc51125717"/>
      <w:bookmarkStart w:id="16" w:name="_Toc51125943"/>
      <w:bookmarkStart w:id="17" w:name="_Toc54428656"/>
      <w:bookmarkStart w:id="18" w:name="_Toc58395938"/>
      <w:bookmarkStart w:id="19" w:name="_Toc58641333"/>
      <w:bookmarkStart w:id="20" w:name="_Toc58641528"/>
      <w:bookmarkStart w:id="21" w:name="_Toc58641610"/>
      <w:bookmarkStart w:id="22" w:name="_Toc58641692"/>
      <w:bookmarkStart w:id="23" w:name="_Toc58641773"/>
      <w:bookmarkStart w:id="24" w:name="_Toc58641854"/>
      <w:bookmarkStart w:id="25" w:name="_Toc58733055"/>
      <w:bookmarkStart w:id="26" w:name="_Toc59423727"/>
      <w:bookmarkStart w:id="27" w:name="_Toc59432918"/>
      <w:bookmarkStart w:id="28" w:name="_Toc59436077"/>
      <w:bookmarkStart w:id="29" w:name="_Toc61839661"/>
      <w:bookmarkStart w:id="30" w:name="_Toc61839804"/>
      <w:bookmarkStart w:id="31" w:name="_Toc61839886"/>
      <w:bookmarkStart w:id="32" w:name="_Toc64190325"/>
      <w:bookmarkStart w:id="33" w:name="_Toc64682591"/>
      <w:bookmarkStart w:id="34" w:name="_Toc64855795"/>
      <w:bookmarkStart w:id="35" w:name="_Toc67821908"/>
      <w:bookmarkStart w:id="36" w:name="_Toc67899228"/>
      <w:bookmarkStart w:id="37" w:name="_Toc67899319"/>
      <w:bookmarkStart w:id="38" w:name="_Toc67905447"/>
      <w:bookmarkStart w:id="39" w:name="_Toc68078681"/>
      <w:bookmarkStart w:id="40" w:name="_Toc68401433"/>
      <w:bookmarkStart w:id="41" w:name="_Toc68513042"/>
      <w:bookmarkStart w:id="42" w:name="_Toc68572727"/>
      <w:bookmarkStart w:id="43" w:name="_Toc68572810"/>
      <w:bookmarkStart w:id="44" w:name="_Toc68934240"/>
      <w:bookmarkStart w:id="45" w:name="_Toc68937000"/>
      <w:bookmarkStart w:id="46" w:name="_Toc70299808"/>
      <w:bookmarkStart w:id="47" w:name="_Toc71527520"/>
      <w:bookmarkStart w:id="48" w:name="_Toc71617216"/>
      <w:bookmarkStart w:id="49" w:name="_Toc73269079"/>
      <w:bookmarkStart w:id="50" w:name="_Toc73269656"/>
      <w:bookmarkStart w:id="51" w:name="_Toc73345084"/>
      <w:bookmarkStart w:id="52" w:name="_Toc73523546"/>
      <w:bookmarkStart w:id="53" w:name="_Toc73523713"/>
      <w:bookmarkStart w:id="54" w:name="_Toc73523928"/>
      <w:bookmarkStart w:id="55" w:name="_Toc74457374"/>
      <w:bookmarkStart w:id="56" w:name="_Toc80158836"/>
      <w:bookmarkStart w:id="57" w:name="_Toc80158888"/>
      <w:bookmarkStart w:id="58" w:name="_Toc80162389"/>
      <w:bookmarkStart w:id="59" w:name="_Toc80511283"/>
      <w:bookmarkStart w:id="60" w:name="_Toc80511334"/>
      <w:bookmarkStart w:id="61" w:name="_Toc80769396"/>
      <w:bookmarkStart w:id="62" w:name="_Toc80770753"/>
      <w:bookmarkStart w:id="63" w:name="_Toc107373678"/>
      <w:bookmarkStart w:id="64" w:name="_Toc125531047"/>
      <w:bookmarkStart w:id="65" w:name="_Toc125531183"/>
      <w:bookmarkStart w:id="66" w:name="_Toc48447899"/>
      <w:bookmarkStart w:id="67" w:name="_Toc48447992"/>
      <w:bookmarkStart w:id="68" w:name="_Toc48454259"/>
      <w:bookmarkStart w:id="69" w:name="_Toc48454368"/>
      <w:bookmarkStart w:id="70" w:name="_Toc48965378"/>
      <w:bookmarkStart w:id="71" w:name="_Toc49219675"/>
      <w:bookmarkStart w:id="72" w:name="_Toc49220514"/>
      <w:bookmarkStart w:id="73" w:name="_Toc49837159"/>
      <w:bookmarkStart w:id="74" w:name="_Toc49837241"/>
      <w:bookmarkStart w:id="75" w:name="_Toc51046056"/>
      <w:bookmarkStart w:id="76" w:name="_Toc51046129"/>
      <w:bookmarkStart w:id="77" w:name="_Toc51046202"/>
      <w:bookmarkStart w:id="78" w:name="_Toc51051897"/>
      <w:bookmarkStart w:id="79" w:name="_Toc51125721"/>
      <w:bookmarkStart w:id="80" w:name="_Toc51125947"/>
      <w:bookmarkStart w:id="81" w:name="_Toc54428660"/>
      <w:bookmarkStart w:id="82" w:name="_Toc58395942"/>
      <w:bookmarkStart w:id="83" w:name="_Toc58641337"/>
      <w:bookmarkStart w:id="84" w:name="_Toc58641532"/>
      <w:bookmarkStart w:id="85" w:name="_Toc58641614"/>
      <w:bookmarkStart w:id="86" w:name="_Toc58641696"/>
      <w:bookmarkStart w:id="87" w:name="_Toc58641777"/>
      <w:bookmarkStart w:id="88" w:name="_Toc58641858"/>
      <w:bookmarkStart w:id="89" w:name="_Toc58733059"/>
      <w:bookmarkStart w:id="90" w:name="_Toc59423731"/>
      <w:bookmarkStart w:id="91" w:name="_Toc59432922"/>
      <w:bookmarkStart w:id="92" w:name="_Toc59436081"/>
      <w:bookmarkStart w:id="93" w:name="_Toc61839665"/>
      <w:bookmarkStart w:id="94" w:name="_Toc61839808"/>
      <w:bookmarkStart w:id="95" w:name="_Toc61839890"/>
      <w:bookmarkStart w:id="96" w:name="_Toc64190329"/>
      <w:bookmarkStart w:id="97" w:name="_Toc64682595"/>
      <w:bookmarkStart w:id="98" w:name="_Toc64855799"/>
      <w:bookmarkStart w:id="99" w:name="_Toc67821912"/>
      <w:bookmarkStart w:id="100" w:name="_Toc67899232"/>
      <w:bookmarkStart w:id="101" w:name="_Toc67899323"/>
      <w:bookmarkStart w:id="102" w:name="_Toc67905451"/>
      <w:bookmarkStart w:id="103" w:name="_Toc68078685"/>
      <w:bookmarkStart w:id="104" w:name="_Toc68401437"/>
      <w:bookmarkStart w:id="105" w:name="_Toc68513046"/>
      <w:bookmarkStart w:id="106" w:name="_Toc68572731"/>
      <w:bookmarkStart w:id="107" w:name="_Toc68572814"/>
      <w:bookmarkStart w:id="108" w:name="_Toc68934244"/>
      <w:bookmarkStart w:id="109" w:name="_Toc68937004"/>
      <w:bookmarkStart w:id="110" w:name="_Toc70299812"/>
      <w:bookmarkStart w:id="111" w:name="_Toc71527524"/>
      <w:bookmarkStart w:id="112" w:name="_Toc71617220"/>
      <w:bookmarkStart w:id="113" w:name="_Toc73269083"/>
      <w:bookmarkStart w:id="114" w:name="_Toc73269660"/>
      <w:bookmarkStart w:id="115" w:name="_Toc73345088"/>
      <w:bookmarkStart w:id="116" w:name="_Toc73523550"/>
      <w:bookmarkStart w:id="117" w:name="_Toc73523717"/>
      <w:bookmarkStart w:id="118" w:name="_Toc73523932"/>
      <w:bookmarkStart w:id="119" w:name="_Toc74457378"/>
      <w:bookmarkStart w:id="120" w:name="_Toc80158840"/>
      <w:bookmarkStart w:id="121" w:name="_Toc80158892"/>
      <w:bookmarkStart w:id="122" w:name="_Toc80162393"/>
      <w:bookmarkStart w:id="123" w:name="_Toc80511287"/>
      <w:bookmarkStart w:id="124" w:name="_Toc80511338"/>
      <w:bookmarkStart w:id="125" w:name="_Toc80769400"/>
      <w:bookmarkStart w:id="126" w:name="_Toc80770757"/>
      <w:bookmarkStart w:id="127" w:name="_Toc107373682"/>
      <w:bookmarkStart w:id="128" w:name="_Toc125531051"/>
      <w:bookmarkStart w:id="129" w:name="_Toc125531187"/>
      <w:bookmarkStart w:id="130" w:name="_Toc48447903"/>
      <w:bookmarkStart w:id="131" w:name="_Toc48447996"/>
      <w:bookmarkStart w:id="132" w:name="_Toc48454263"/>
      <w:bookmarkStart w:id="133" w:name="_Toc48454372"/>
      <w:bookmarkStart w:id="134" w:name="_Toc48965382"/>
      <w:bookmarkStart w:id="135" w:name="_Toc49219679"/>
      <w:bookmarkStart w:id="136" w:name="_Toc49220518"/>
      <w:bookmarkStart w:id="137" w:name="_Toc49837163"/>
      <w:bookmarkStart w:id="138" w:name="_Toc49837245"/>
      <w:bookmarkStart w:id="139" w:name="_Toc51046060"/>
      <w:bookmarkStart w:id="140" w:name="_Toc51046133"/>
      <w:bookmarkStart w:id="141" w:name="_Toc51046206"/>
      <w:bookmarkStart w:id="142" w:name="_Toc51051901"/>
      <w:bookmarkStart w:id="143" w:name="_Toc51125725"/>
      <w:bookmarkStart w:id="144" w:name="_Toc51125951"/>
      <w:bookmarkStart w:id="145" w:name="_Toc54428664"/>
      <w:bookmarkStart w:id="146" w:name="_Toc58395946"/>
      <w:bookmarkStart w:id="147" w:name="_Toc58641341"/>
      <w:bookmarkStart w:id="148" w:name="_Toc58641536"/>
      <w:bookmarkStart w:id="149" w:name="_Toc58641618"/>
      <w:bookmarkStart w:id="150" w:name="_Toc58641700"/>
      <w:bookmarkStart w:id="151" w:name="_Toc58641781"/>
      <w:bookmarkStart w:id="152" w:name="_Toc58641862"/>
      <w:bookmarkStart w:id="153" w:name="_Toc58733063"/>
      <w:bookmarkStart w:id="154" w:name="_Toc59423735"/>
      <w:bookmarkStart w:id="155" w:name="_Toc59432926"/>
      <w:bookmarkStart w:id="156" w:name="_Toc59436085"/>
      <w:bookmarkStart w:id="157" w:name="_Toc61839669"/>
      <w:bookmarkStart w:id="158" w:name="_Toc61839812"/>
      <w:bookmarkStart w:id="159" w:name="_Toc61839894"/>
      <w:bookmarkStart w:id="160" w:name="_Toc64190333"/>
      <w:bookmarkStart w:id="161" w:name="_Toc64682599"/>
      <w:bookmarkStart w:id="162" w:name="_Toc64855803"/>
      <w:bookmarkStart w:id="163" w:name="_Toc67821916"/>
      <w:bookmarkStart w:id="164" w:name="_Toc67899236"/>
      <w:bookmarkStart w:id="165" w:name="_Toc67899327"/>
      <w:bookmarkStart w:id="166" w:name="_Toc67905455"/>
      <w:bookmarkStart w:id="167" w:name="_Toc68078689"/>
      <w:bookmarkStart w:id="168" w:name="_Toc68401441"/>
      <w:bookmarkStart w:id="169" w:name="_Toc68513050"/>
      <w:bookmarkStart w:id="170" w:name="_Toc68572735"/>
      <w:bookmarkStart w:id="171" w:name="_Toc68572818"/>
      <w:bookmarkStart w:id="172" w:name="_Toc68934248"/>
      <w:bookmarkStart w:id="173" w:name="_Toc68937008"/>
      <w:bookmarkStart w:id="174" w:name="_Toc70299816"/>
      <w:bookmarkStart w:id="175" w:name="_Toc71527528"/>
      <w:bookmarkStart w:id="176" w:name="_Toc71617224"/>
      <w:bookmarkStart w:id="177" w:name="_Toc73269087"/>
      <w:bookmarkStart w:id="178" w:name="_Toc73269664"/>
      <w:bookmarkStart w:id="179" w:name="_Toc73345092"/>
      <w:bookmarkStart w:id="180" w:name="_Toc73523554"/>
      <w:bookmarkStart w:id="181" w:name="_Toc73523721"/>
      <w:bookmarkStart w:id="182" w:name="_Toc73523936"/>
      <w:bookmarkStart w:id="183" w:name="_Toc74457382"/>
      <w:bookmarkStart w:id="184" w:name="_Toc80158844"/>
      <w:bookmarkStart w:id="185" w:name="_Toc80158896"/>
      <w:bookmarkStart w:id="186" w:name="_Toc80162397"/>
      <w:bookmarkStart w:id="187" w:name="_Toc80511291"/>
      <w:bookmarkStart w:id="188" w:name="_Toc80511342"/>
      <w:bookmarkStart w:id="189" w:name="_Toc80769404"/>
      <w:bookmarkStart w:id="190" w:name="_Toc80770761"/>
      <w:bookmarkStart w:id="191" w:name="_Toc107373686"/>
      <w:bookmarkStart w:id="192" w:name="_Toc125531055"/>
      <w:bookmarkStart w:id="193" w:name="_Toc125531191"/>
      <w:bookmarkStart w:id="194" w:name="_Toc48447907"/>
      <w:bookmarkStart w:id="195" w:name="_Toc48448000"/>
      <w:bookmarkStart w:id="196" w:name="_Toc48454267"/>
      <w:bookmarkStart w:id="197" w:name="_Toc48454376"/>
      <w:bookmarkStart w:id="198" w:name="_Toc48965386"/>
      <w:bookmarkStart w:id="199" w:name="_Toc49219683"/>
      <w:bookmarkStart w:id="200" w:name="_Toc49220522"/>
      <w:bookmarkStart w:id="201" w:name="_Toc49837167"/>
      <w:bookmarkStart w:id="202" w:name="_Toc49837249"/>
      <w:bookmarkStart w:id="203" w:name="_Toc51046064"/>
      <w:bookmarkStart w:id="204" w:name="_Toc51046137"/>
      <w:bookmarkStart w:id="205" w:name="_Toc51046210"/>
      <w:bookmarkStart w:id="206" w:name="_Toc51051905"/>
      <w:bookmarkStart w:id="207" w:name="_Toc51125729"/>
      <w:bookmarkStart w:id="208" w:name="_Toc51125955"/>
      <w:bookmarkStart w:id="209" w:name="_Toc54428668"/>
      <w:bookmarkStart w:id="210" w:name="_Toc58395950"/>
      <w:bookmarkStart w:id="211" w:name="_Toc58641345"/>
      <w:bookmarkStart w:id="212" w:name="_Toc58641540"/>
      <w:bookmarkStart w:id="213" w:name="_Toc58641622"/>
      <w:bookmarkStart w:id="214" w:name="_Toc58641704"/>
      <w:bookmarkStart w:id="215" w:name="_Toc58641785"/>
      <w:bookmarkStart w:id="216" w:name="_Toc58641866"/>
      <w:bookmarkStart w:id="217" w:name="_Toc58733067"/>
      <w:bookmarkStart w:id="218" w:name="_Toc59423739"/>
      <w:bookmarkStart w:id="219" w:name="_Toc59432930"/>
      <w:bookmarkStart w:id="220" w:name="_Toc59436089"/>
      <w:bookmarkStart w:id="221" w:name="_Toc61839673"/>
      <w:bookmarkStart w:id="222" w:name="_Toc61839816"/>
      <w:bookmarkStart w:id="223" w:name="_Toc61839898"/>
      <w:bookmarkStart w:id="224" w:name="_Toc64190337"/>
      <w:bookmarkStart w:id="225" w:name="_Toc64682603"/>
      <w:bookmarkStart w:id="226" w:name="_Toc64855807"/>
      <w:bookmarkStart w:id="227" w:name="_Toc67821920"/>
      <w:bookmarkStart w:id="228" w:name="_Toc67899240"/>
      <w:bookmarkStart w:id="229" w:name="_Toc67899331"/>
      <w:bookmarkStart w:id="230" w:name="_Toc67905459"/>
      <w:bookmarkStart w:id="231" w:name="_Toc68078693"/>
      <w:bookmarkStart w:id="232" w:name="_Toc68401445"/>
      <w:bookmarkStart w:id="233" w:name="_Toc68513054"/>
      <w:bookmarkStart w:id="234" w:name="_Toc68572739"/>
      <w:bookmarkStart w:id="235" w:name="_Toc68572822"/>
      <w:bookmarkStart w:id="236" w:name="_Toc68934252"/>
      <w:bookmarkStart w:id="237" w:name="_Toc68937012"/>
      <w:bookmarkStart w:id="238" w:name="_Toc70299820"/>
      <w:bookmarkStart w:id="239" w:name="_Toc71527532"/>
      <w:bookmarkStart w:id="240" w:name="_Toc71617228"/>
      <w:bookmarkStart w:id="241" w:name="_Toc73269091"/>
      <w:bookmarkStart w:id="242" w:name="_Toc73269668"/>
      <w:bookmarkStart w:id="243" w:name="_Toc73345096"/>
      <w:bookmarkStart w:id="244" w:name="_Toc73523558"/>
      <w:bookmarkStart w:id="245" w:name="_Toc73523725"/>
      <w:bookmarkStart w:id="246" w:name="_Toc73523940"/>
      <w:bookmarkStart w:id="247" w:name="_Toc74457386"/>
      <w:bookmarkStart w:id="248" w:name="_Toc80158848"/>
      <w:bookmarkStart w:id="249" w:name="_Toc80158900"/>
      <w:bookmarkStart w:id="250" w:name="_Toc80162401"/>
      <w:bookmarkStart w:id="251" w:name="_Toc80511295"/>
      <w:bookmarkStart w:id="252" w:name="_Toc80511346"/>
      <w:bookmarkStart w:id="253" w:name="_Toc80769408"/>
      <w:bookmarkStart w:id="254" w:name="_Toc80770765"/>
      <w:bookmarkStart w:id="255" w:name="_Toc107373690"/>
      <w:bookmarkStart w:id="256" w:name="_Toc125531059"/>
      <w:bookmarkStart w:id="257" w:name="_Toc125531195"/>
      <w:bookmarkStart w:id="258" w:name="_Toc48447911"/>
      <w:bookmarkStart w:id="259" w:name="_Toc48448004"/>
      <w:bookmarkStart w:id="260" w:name="_Toc48454271"/>
      <w:bookmarkStart w:id="261" w:name="_Toc48454380"/>
      <w:bookmarkStart w:id="262" w:name="_Toc48965390"/>
      <w:bookmarkStart w:id="263" w:name="_Toc49219687"/>
      <w:bookmarkStart w:id="264" w:name="_Toc49220526"/>
      <w:bookmarkStart w:id="265" w:name="_Toc49837171"/>
      <w:bookmarkStart w:id="266" w:name="_Toc49837253"/>
      <w:bookmarkStart w:id="267" w:name="_Toc51046068"/>
      <w:bookmarkStart w:id="268" w:name="_Toc51046141"/>
      <w:bookmarkStart w:id="269" w:name="_Toc51046214"/>
      <w:bookmarkStart w:id="270" w:name="_Toc51051909"/>
      <w:bookmarkStart w:id="271" w:name="_Toc51125733"/>
      <w:bookmarkStart w:id="272" w:name="_Toc51125959"/>
      <w:bookmarkStart w:id="273" w:name="_Toc54428672"/>
      <w:bookmarkStart w:id="274" w:name="_Toc58395954"/>
      <w:bookmarkStart w:id="275" w:name="_Toc58641349"/>
      <w:bookmarkStart w:id="276" w:name="_Toc58641544"/>
      <w:bookmarkStart w:id="277" w:name="_Toc58641626"/>
      <w:bookmarkStart w:id="278" w:name="_Toc58641708"/>
      <w:bookmarkStart w:id="279" w:name="_Toc58641789"/>
      <w:bookmarkStart w:id="280" w:name="_Toc58641870"/>
      <w:bookmarkStart w:id="281" w:name="_Toc58733071"/>
      <w:bookmarkStart w:id="282" w:name="_Toc59423743"/>
      <w:bookmarkStart w:id="283" w:name="_Toc59432934"/>
      <w:bookmarkStart w:id="284" w:name="_Toc59436093"/>
      <w:bookmarkStart w:id="285" w:name="_Toc61839677"/>
      <w:bookmarkStart w:id="286" w:name="_Toc61839820"/>
      <w:bookmarkStart w:id="287" w:name="_Toc61839902"/>
      <w:bookmarkStart w:id="288" w:name="_Toc64190341"/>
      <w:bookmarkStart w:id="289" w:name="_Toc64682607"/>
      <w:bookmarkStart w:id="290" w:name="_Toc64855811"/>
      <w:bookmarkStart w:id="291" w:name="_Toc67821924"/>
      <w:bookmarkStart w:id="292" w:name="_Toc67899244"/>
      <w:bookmarkStart w:id="293" w:name="_Toc67899335"/>
      <w:bookmarkStart w:id="294" w:name="_Toc67905463"/>
      <w:bookmarkStart w:id="295" w:name="_Toc68078697"/>
      <w:bookmarkStart w:id="296" w:name="_Toc68401449"/>
      <w:bookmarkStart w:id="297" w:name="_Toc68513058"/>
      <w:bookmarkStart w:id="298" w:name="_Toc68572743"/>
      <w:bookmarkStart w:id="299" w:name="_Toc68572826"/>
      <w:bookmarkStart w:id="300" w:name="_Toc68934256"/>
      <w:bookmarkStart w:id="301" w:name="_Toc68937016"/>
      <w:bookmarkStart w:id="302" w:name="_Toc70299824"/>
      <w:bookmarkStart w:id="303" w:name="_Toc71527536"/>
      <w:bookmarkStart w:id="304" w:name="_Toc71617232"/>
      <w:bookmarkStart w:id="305" w:name="_Toc73269095"/>
      <w:bookmarkStart w:id="306" w:name="_Toc73269672"/>
      <w:bookmarkStart w:id="307" w:name="_Toc73345100"/>
      <w:bookmarkStart w:id="308" w:name="_Toc73523562"/>
      <w:bookmarkStart w:id="309" w:name="_Toc73523729"/>
      <w:bookmarkStart w:id="310" w:name="_Toc73523944"/>
      <w:bookmarkStart w:id="311" w:name="_Toc74457390"/>
      <w:bookmarkStart w:id="312" w:name="_Toc80158852"/>
      <w:bookmarkStart w:id="313" w:name="_Toc80158904"/>
      <w:bookmarkStart w:id="314" w:name="_Toc80162405"/>
      <w:bookmarkStart w:id="315" w:name="_Toc80511299"/>
      <w:bookmarkStart w:id="316" w:name="_Toc80511350"/>
      <w:bookmarkStart w:id="317" w:name="_Toc80769412"/>
      <w:bookmarkStart w:id="318" w:name="_Toc80770769"/>
      <w:bookmarkStart w:id="319" w:name="_Toc107373694"/>
      <w:bookmarkStart w:id="320" w:name="_Toc125531063"/>
      <w:bookmarkStart w:id="321" w:name="_Toc125531199"/>
      <w:bookmarkStart w:id="322" w:name="_Toc48447912"/>
      <w:bookmarkStart w:id="323" w:name="_Toc48448005"/>
      <w:bookmarkStart w:id="324" w:name="_Toc48454272"/>
      <w:bookmarkStart w:id="325" w:name="_Toc48454381"/>
      <w:bookmarkStart w:id="326" w:name="_Toc48965391"/>
      <w:bookmarkStart w:id="327" w:name="_Toc49219688"/>
      <w:bookmarkStart w:id="328" w:name="_Toc49220527"/>
      <w:bookmarkStart w:id="329" w:name="_Toc49837172"/>
      <w:bookmarkStart w:id="330" w:name="_Toc49837254"/>
      <w:bookmarkStart w:id="331" w:name="_Toc51046069"/>
      <w:bookmarkStart w:id="332" w:name="_Toc51046142"/>
      <w:bookmarkStart w:id="333" w:name="_Toc51046215"/>
      <w:bookmarkStart w:id="334" w:name="_Toc51051910"/>
      <w:bookmarkStart w:id="335" w:name="_Toc51125734"/>
      <w:bookmarkStart w:id="336" w:name="_Toc51125960"/>
      <w:bookmarkStart w:id="337" w:name="_Toc54428673"/>
      <w:bookmarkStart w:id="338" w:name="_Toc58395955"/>
      <w:bookmarkStart w:id="339" w:name="_Toc58641350"/>
      <w:bookmarkStart w:id="340" w:name="_Toc58641545"/>
      <w:bookmarkStart w:id="341" w:name="_Toc58641627"/>
      <w:bookmarkStart w:id="342" w:name="_Toc58641709"/>
      <w:bookmarkStart w:id="343" w:name="_Toc58641790"/>
      <w:bookmarkStart w:id="344" w:name="_Toc58641871"/>
      <w:bookmarkStart w:id="345" w:name="_Toc58733072"/>
      <w:bookmarkStart w:id="346" w:name="_Toc59423744"/>
      <w:bookmarkStart w:id="347" w:name="_Toc59432935"/>
      <w:bookmarkStart w:id="348" w:name="_Toc59436094"/>
      <w:bookmarkStart w:id="349" w:name="_Toc61839678"/>
      <w:bookmarkStart w:id="350" w:name="_Toc61839821"/>
      <w:bookmarkStart w:id="351" w:name="_Toc61839903"/>
      <w:bookmarkStart w:id="352" w:name="_Toc64190342"/>
      <w:bookmarkStart w:id="353" w:name="_Toc64682608"/>
      <w:bookmarkStart w:id="354" w:name="_Toc64855812"/>
      <w:bookmarkStart w:id="355" w:name="_Toc67821925"/>
      <w:bookmarkStart w:id="356" w:name="_Toc67899245"/>
      <w:bookmarkStart w:id="357" w:name="_Toc67899336"/>
      <w:bookmarkStart w:id="358" w:name="_Toc67905464"/>
      <w:bookmarkStart w:id="359" w:name="_Toc68078698"/>
      <w:bookmarkStart w:id="360" w:name="_Toc68401450"/>
      <w:bookmarkStart w:id="361" w:name="_Toc68513059"/>
      <w:bookmarkStart w:id="362" w:name="_Toc68572744"/>
      <w:bookmarkStart w:id="363" w:name="_Toc68572827"/>
      <w:bookmarkStart w:id="364" w:name="_Toc68934257"/>
      <w:bookmarkStart w:id="365" w:name="_Toc68937017"/>
      <w:bookmarkStart w:id="366" w:name="_Toc70299825"/>
      <w:bookmarkStart w:id="367" w:name="_Toc71527537"/>
      <w:bookmarkStart w:id="368" w:name="_Toc71617233"/>
      <w:bookmarkStart w:id="369" w:name="_Toc73269096"/>
      <w:bookmarkStart w:id="370" w:name="_Toc73269673"/>
      <w:bookmarkStart w:id="371" w:name="_Toc73345101"/>
      <w:bookmarkStart w:id="372" w:name="_Toc73523563"/>
      <w:bookmarkStart w:id="373" w:name="_Toc73523730"/>
      <w:bookmarkStart w:id="374" w:name="_Toc73523945"/>
      <w:bookmarkStart w:id="375" w:name="_Toc74457391"/>
      <w:bookmarkStart w:id="376" w:name="_Toc80158853"/>
      <w:bookmarkStart w:id="377" w:name="_Toc80158905"/>
      <w:bookmarkStart w:id="378" w:name="_Toc80162406"/>
      <w:bookmarkStart w:id="379" w:name="_Toc80511300"/>
      <w:bookmarkStart w:id="380" w:name="_Toc80511351"/>
      <w:bookmarkStart w:id="381" w:name="_Toc80769413"/>
      <w:bookmarkStart w:id="382" w:name="_Toc80770770"/>
      <w:bookmarkStart w:id="383" w:name="_Toc107373695"/>
      <w:bookmarkStart w:id="384" w:name="_Toc125531064"/>
      <w:bookmarkStart w:id="385" w:name="_Toc125531200"/>
      <w:bookmarkEnd w:id="0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</w:p>
    <w:p w:rsidR="003129B4" w:rsidRDefault="003129B4" w:rsidP="0052041F">
      <w:pPr>
        <w:ind w:left="360"/>
        <w:rPr>
          <w:sz w:val="22"/>
          <w:szCs w:val="22"/>
        </w:rPr>
      </w:pPr>
    </w:p>
    <w:p w:rsidR="003129B4" w:rsidRDefault="003129B4" w:rsidP="0052041F">
      <w:pPr>
        <w:ind w:left="360"/>
        <w:rPr>
          <w:sz w:val="22"/>
          <w:szCs w:val="22"/>
        </w:rPr>
      </w:pPr>
    </w:p>
    <w:p w:rsidR="003129B4" w:rsidRDefault="003129B4" w:rsidP="0052041F">
      <w:pPr>
        <w:ind w:left="360"/>
        <w:rPr>
          <w:sz w:val="22"/>
          <w:szCs w:val="22"/>
        </w:rPr>
      </w:pPr>
    </w:p>
    <w:p w:rsidR="003129B4" w:rsidRPr="00236195" w:rsidRDefault="00A04D20" w:rsidP="00236195">
      <w:pPr>
        <w:pStyle w:val="Heading1"/>
      </w:pPr>
      <w:bookmarkStart w:id="386" w:name="_Toc464114596"/>
      <w:r w:rsidRPr="00236195">
        <w:t>Daily Check(s)</w:t>
      </w:r>
      <w:bookmarkEnd w:id="386"/>
    </w:p>
    <w:p w:rsidR="003129B4" w:rsidRDefault="003129B4" w:rsidP="0052041F">
      <w:pPr>
        <w:ind w:left="360"/>
        <w:rPr>
          <w:sz w:val="22"/>
          <w:szCs w:val="22"/>
        </w:rPr>
      </w:pPr>
    </w:p>
    <w:p w:rsidR="00CE49D9" w:rsidRDefault="00CE49D9" w:rsidP="0052041F">
      <w:pPr>
        <w:ind w:left="360"/>
        <w:rPr>
          <w:sz w:val="22"/>
          <w:szCs w:val="22"/>
        </w:rPr>
      </w:pPr>
    </w:p>
    <w:p w:rsidR="00CE49D9" w:rsidRPr="004E657B" w:rsidRDefault="00CE49D9" w:rsidP="006906DE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4E657B">
        <w:rPr>
          <w:sz w:val="22"/>
          <w:szCs w:val="22"/>
        </w:rPr>
        <w:t>Verify that job completed successfully.</w:t>
      </w:r>
    </w:p>
    <w:p w:rsidR="00CE49D9" w:rsidRPr="004E657B" w:rsidRDefault="00CE49D9" w:rsidP="006906DE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4E657B">
        <w:rPr>
          <w:sz w:val="22"/>
          <w:szCs w:val="22"/>
        </w:rPr>
        <w:t xml:space="preserve">If job </w:t>
      </w:r>
      <w:r w:rsidR="00653493">
        <w:rPr>
          <w:sz w:val="22"/>
          <w:szCs w:val="22"/>
        </w:rPr>
        <w:t xml:space="preserve">is running longer than expected (i.e. through the night or over an hour) </w:t>
      </w:r>
      <w:r w:rsidR="004E657B" w:rsidRPr="004E657B">
        <w:rPr>
          <w:sz w:val="22"/>
          <w:szCs w:val="22"/>
        </w:rPr>
        <w:t>Right click on the job name and ‘Stop job’ to kill it.</w:t>
      </w:r>
    </w:p>
    <w:p w:rsidR="004E657B" w:rsidRDefault="004E657B" w:rsidP="006906DE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4E657B">
        <w:rPr>
          <w:sz w:val="22"/>
          <w:szCs w:val="22"/>
        </w:rPr>
        <w:t>Refer to the ‘Known issues and Resolutions’ section of the respective job in Section 2 below.</w:t>
      </w:r>
    </w:p>
    <w:p w:rsidR="00F73170" w:rsidRPr="006A145E" w:rsidRDefault="006A145E" w:rsidP="006A145E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Pr="006A145E">
        <w:rPr>
          <w:sz w:val="22"/>
          <w:szCs w:val="22"/>
        </w:rPr>
        <w:t>*</w:t>
      </w:r>
      <w:r w:rsidR="00F73170" w:rsidRPr="006A145E">
        <w:rPr>
          <w:sz w:val="22"/>
          <w:szCs w:val="22"/>
        </w:rPr>
        <w:t>Some of the feeds will have a Feedname_Known_Issues.txt in the Feed directory.</w:t>
      </w:r>
    </w:p>
    <w:p w:rsidR="00CE49D9" w:rsidRDefault="00CE49D9" w:rsidP="006A145E">
      <w:pPr>
        <w:ind w:left="360"/>
        <w:rPr>
          <w:sz w:val="22"/>
          <w:szCs w:val="22"/>
        </w:rPr>
      </w:pPr>
    </w:p>
    <w:p w:rsidR="003129B4" w:rsidRDefault="003129B4" w:rsidP="0052041F">
      <w:pPr>
        <w:ind w:left="360"/>
        <w:rPr>
          <w:sz w:val="22"/>
          <w:szCs w:val="22"/>
        </w:rPr>
      </w:pPr>
    </w:p>
    <w:p w:rsidR="003129B4" w:rsidRPr="002E117B" w:rsidRDefault="002E117B" w:rsidP="0052041F">
      <w:pPr>
        <w:ind w:left="360"/>
        <w:rPr>
          <w:i/>
          <w:sz w:val="22"/>
          <w:szCs w:val="22"/>
        </w:rPr>
      </w:pPr>
      <w:r w:rsidRPr="002E117B">
        <w:rPr>
          <w:i/>
          <w:sz w:val="22"/>
          <w:szCs w:val="22"/>
        </w:rPr>
        <w:t xml:space="preserve">*Table below shows the schedule for daily morning checks for each job and not the </w:t>
      </w:r>
    </w:p>
    <w:p w:rsidR="00814C2B" w:rsidRDefault="002E117B" w:rsidP="0052041F">
      <w:pPr>
        <w:ind w:left="360"/>
        <w:rPr>
          <w:i/>
          <w:sz w:val="22"/>
          <w:szCs w:val="22"/>
        </w:rPr>
      </w:pPr>
      <w:r w:rsidRPr="002E117B">
        <w:rPr>
          <w:i/>
          <w:sz w:val="22"/>
          <w:szCs w:val="22"/>
        </w:rPr>
        <w:t xml:space="preserve">  Job run schedule which in most cases is the previous night or early morning.</w:t>
      </w:r>
      <w:r w:rsidR="00814C2B">
        <w:rPr>
          <w:i/>
          <w:sz w:val="22"/>
          <w:szCs w:val="22"/>
        </w:rPr>
        <w:t xml:space="preserve"> Job Schedules </w:t>
      </w:r>
    </w:p>
    <w:p w:rsidR="002E117B" w:rsidRPr="002E117B" w:rsidRDefault="00814C2B" w:rsidP="0052041F">
      <w:pPr>
        <w:ind w:left="360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 Are identified in Section 2 below.</w:t>
      </w:r>
    </w:p>
    <w:p w:rsidR="002E117B" w:rsidRDefault="002E117B" w:rsidP="0052041F">
      <w:pPr>
        <w:ind w:left="360"/>
        <w:rPr>
          <w:sz w:val="22"/>
          <w:szCs w:val="22"/>
        </w:rPr>
      </w:pPr>
    </w:p>
    <w:tbl>
      <w:tblPr>
        <w:tblStyle w:val="TableGrid"/>
        <w:tblW w:w="800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513"/>
        <w:gridCol w:w="2691"/>
        <w:gridCol w:w="685"/>
        <w:gridCol w:w="686"/>
        <w:gridCol w:w="686"/>
        <w:gridCol w:w="686"/>
        <w:gridCol w:w="686"/>
        <w:gridCol w:w="686"/>
        <w:gridCol w:w="686"/>
      </w:tblGrid>
      <w:tr w:rsidR="008C14E0" w:rsidTr="00363554">
        <w:tc>
          <w:tcPr>
            <w:tcW w:w="513" w:type="dxa"/>
            <w:tcBorders>
              <w:bottom w:val="single" w:sz="4" w:space="0" w:color="auto"/>
            </w:tcBorders>
          </w:tcPr>
          <w:p w:rsidR="008C14E0" w:rsidRPr="00D22D65" w:rsidRDefault="008C14E0" w:rsidP="0052041F">
            <w:pPr>
              <w:rPr>
                <w:sz w:val="22"/>
                <w:szCs w:val="22"/>
              </w:rPr>
            </w:pPr>
          </w:p>
        </w:tc>
        <w:tc>
          <w:tcPr>
            <w:tcW w:w="2691" w:type="dxa"/>
            <w:tcBorders>
              <w:bottom w:val="single" w:sz="4" w:space="0" w:color="auto"/>
            </w:tcBorders>
          </w:tcPr>
          <w:p w:rsidR="008C14E0" w:rsidRPr="00D22D65" w:rsidRDefault="008C14E0" w:rsidP="0052041F">
            <w:pPr>
              <w:rPr>
                <w:sz w:val="22"/>
                <w:szCs w:val="22"/>
              </w:rPr>
            </w:pPr>
          </w:p>
        </w:tc>
        <w:tc>
          <w:tcPr>
            <w:tcW w:w="685" w:type="dxa"/>
            <w:shd w:val="clear" w:color="auto" w:fill="000000" w:themeFill="text1"/>
          </w:tcPr>
          <w:p w:rsidR="008C14E0" w:rsidRPr="00407221" w:rsidRDefault="008C14E0" w:rsidP="0052041F">
            <w:pPr>
              <w:rPr>
                <w:b/>
                <w:color w:val="FFFFFF" w:themeColor="background1"/>
                <w:sz w:val="22"/>
                <w:szCs w:val="22"/>
              </w:rPr>
            </w:pPr>
            <w:r w:rsidRPr="00407221">
              <w:rPr>
                <w:b/>
                <w:color w:val="FFFFFF" w:themeColor="background1"/>
                <w:sz w:val="22"/>
                <w:szCs w:val="22"/>
              </w:rPr>
              <w:t>Sun</w:t>
            </w:r>
          </w:p>
        </w:tc>
        <w:tc>
          <w:tcPr>
            <w:tcW w:w="686" w:type="dxa"/>
            <w:shd w:val="clear" w:color="auto" w:fill="000000" w:themeFill="text1"/>
          </w:tcPr>
          <w:p w:rsidR="008C14E0" w:rsidRPr="00407221" w:rsidRDefault="008C14E0" w:rsidP="0052041F">
            <w:pPr>
              <w:rPr>
                <w:b/>
                <w:color w:val="FFFFFF" w:themeColor="background1"/>
                <w:sz w:val="22"/>
                <w:szCs w:val="22"/>
              </w:rPr>
            </w:pPr>
            <w:r w:rsidRPr="00407221">
              <w:rPr>
                <w:b/>
                <w:color w:val="FFFFFF" w:themeColor="background1"/>
                <w:sz w:val="22"/>
                <w:szCs w:val="22"/>
              </w:rPr>
              <w:t>Mon</w:t>
            </w:r>
          </w:p>
        </w:tc>
        <w:tc>
          <w:tcPr>
            <w:tcW w:w="686" w:type="dxa"/>
            <w:shd w:val="clear" w:color="auto" w:fill="000000" w:themeFill="text1"/>
          </w:tcPr>
          <w:p w:rsidR="008C14E0" w:rsidRPr="00407221" w:rsidRDefault="008C14E0" w:rsidP="0052041F">
            <w:pPr>
              <w:rPr>
                <w:b/>
                <w:color w:val="FFFFFF" w:themeColor="background1"/>
                <w:sz w:val="22"/>
                <w:szCs w:val="22"/>
              </w:rPr>
            </w:pPr>
            <w:r w:rsidRPr="00407221">
              <w:rPr>
                <w:b/>
                <w:color w:val="FFFFFF" w:themeColor="background1"/>
                <w:sz w:val="22"/>
                <w:szCs w:val="22"/>
              </w:rPr>
              <w:t>Tue</w:t>
            </w:r>
          </w:p>
        </w:tc>
        <w:tc>
          <w:tcPr>
            <w:tcW w:w="686" w:type="dxa"/>
            <w:shd w:val="clear" w:color="auto" w:fill="000000" w:themeFill="text1"/>
          </w:tcPr>
          <w:p w:rsidR="008C14E0" w:rsidRPr="00407221" w:rsidRDefault="008C14E0" w:rsidP="0052041F">
            <w:pPr>
              <w:rPr>
                <w:b/>
                <w:color w:val="FFFFFF" w:themeColor="background1"/>
                <w:sz w:val="22"/>
                <w:szCs w:val="22"/>
              </w:rPr>
            </w:pPr>
            <w:r w:rsidRPr="00407221">
              <w:rPr>
                <w:b/>
                <w:color w:val="FFFFFF" w:themeColor="background1"/>
                <w:sz w:val="22"/>
                <w:szCs w:val="22"/>
              </w:rPr>
              <w:t>Wed</w:t>
            </w:r>
          </w:p>
        </w:tc>
        <w:tc>
          <w:tcPr>
            <w:tcW w:w="686" w:type="dxa"/>
            <w:shd w:val="clear" w:color="auto" w:fill="000000" w:themeFill="text1"/>
          </w:tcPr>
          <w:p w:rsidR="008C14E0" w:rsidRPr="00407221" w:rsidRDefault="008C14E0" w:rsidP="0052041F">
            <w:pPr>
              <w:rPr>
                <w:b/>
                <w:color w:val="FFFFFF" w:themeColor="background1"/>
                <w:sz w:val="22"/>
                <w:szCs w:val="22"/>
              </w:rPr>
            </w:pPr>
            <w:r w:rsidRPr="00407221">
              <w:rPr>
                <w:b/>
                <w:color w:val="FFFFFF" w:themeColor="background1"/>
                <w:sz w:val="22"/>
                <w:szCs w:val="22"/>
              </w:rPr>
              <w:t>Thu</w:t>
            </w:r>
          </w:p>
        </w:tc>
        <w:tc>
          <w:tcPr>
            <w:tcW w:w="686" w:type="dxa"/>
            <w:shd w:val="clear" w:color="auto" w:fill="000000" w:themeFill="text1"/>
          </w:tcPr>
          <w:p w:rsidR="008C14E0" w:rsidRPr="00407221" w:rsidRDefault="008C14E0" w:rsidP="0052041F">
            <w:pPr>
              <w:rPr>
                <w:b/>
                <w:color w:val="FFFFFF" w:themeColor="background1"/>
                <w:sz w:val="22"/>
                <w:szCs w:val="22"/>
              </w:rPr>
            </w:pPr>
            <w:r w:rsidRPr="00407221">
              <w:rPr>
                <w:b/>
                <w:color w:val="FFFFFF" w:themeColor="background1"/>
                <w:sz w:val="22"/>
                <w:szCs w:val="22"/>
              </w:rPr>
              <w:t>Fri</w:t>
            </w:r>
          </w:p>
        </w:tc>
        <w:tc>
          <w:tcPr>
            <w:tcW w:w="686" w:type="dxa"/>
            <w:shd w:val="clear" w:color="auto" w:fill="000000" w:themeFill="text1"/>
          </w:tcPr>
          <w:p w:rsidR="008C14E0" w:rsidRPr="00407221" w:rsidRDefault="008C14E0" w:rsidP="0052041F">
            <w:pPr>
              <w:rPr>
                <w:b/>
                <w:color w:val="FFFFFF" w:themeColor="background1"/>
                <w:sz w:val="22"/>
                <w:szCs w:val="22"/>
              </w:rPr>
            </w:pPr>
            <w:r w:rsidRPr="00407221">
              <w:rPr>
                <w:b/>
                <w:color w:val="FFFFFF" w:themeColor="background1"/>
                <w:sz w:val="22"/>
                <w:szCs w:val="22"/>
              </w:rPr>
              <w:t>Sat</w:t>
            </w:r>
          </w:p>
        </w:tc>
      </w:tr>
      <w:tr w:rsidR="008C14E0" w:rsidTr="00363554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000000" w:themeFill="text1"/>
          </w:tcPr>
          <w:p w:rsidR="008C14E0" w:rsidRPr="00407221" w:rsidRDefault="008C14E0" w:rsidP="003129B4">
            <w:pPr>
              <w:widowControl/>
              <w:spacing w:line="240" w:lineRule="auto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1.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000000" w:themeFill="text1"/>
            <w:vAlign w:val="bottom"/>
          </w:tcPr>
          <w:p w:rsidR="008C14E0" w:rsidRPr="00407221" w:rsidRDefault="008C14E0" w:rsidP="003129B4">
            <w:pPr>
              <w:widowControl/>
              <w:spacing w:line="240" w:lineRule="auto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spellStart"/>
            <w:r w:rsidRPr="00407221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CoachingETSLoad</w:t>
            </w:r>
            <w:proofErr w:type="spellEnd"/>
          </w:p>
        </w:tc>
        <w:tc>
          <w:tcPr>
            <w:tcW w:w="685" w:type="dxa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</w:tcPr>
          <w:p w:rsidR="008C14E0" w:rsidRDefault="008C14E0" w:rsidP="003129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686" w:type="dxa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</w:tcPr>
          <w:p w:rsidR="008C14E0" w:rsidRDefault="008C14E0" w:rsidP="003129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686" w:type="dxa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</w:tr>
      <w:tr w:rsidR="008C14E0" w:rsidTr="00363554">
        <w:tc>
          <w:tcPr>
            <w:tcW w:w="51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D9D9D9" w:themeFill="background1" w:themeFillShade="D9"/>
          </w:tcPr>
          <w:p w:rsidR="008C14E0" w:rsidRPr="00407221" w:rsidRDefault="008C14E0" w:rsidP="003129B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8C14E0" w:rsidRPr="00407221" w:rsidRDefault="008C14E0" w:rsidP="003129B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shd w:val="clear" w:color="auto" w:fill="D9D9D9" w:themeFill="background1" w:themeFillShade="D9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</w:tr>
      <w:tr w:rsidR="008C14E0" w:rsidTr="00363554">
        <w:tc>
          <w:tcPr>
            <w:tcW w:w="51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000000" w:themeFill="text1"/>
          </w:tcPr>
          <w:p w:rsidR="008C14E0" w:rsidRPr="00C61BA1" w:rsidRDefault="008C14E0" w:rsidP="003129B4">
            <w:pP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2.</w:t>
            </w:r>
          </w:p>
        </w:tc>
        <w:tc>
          <w:tcPr>
            <w:tcW w:w="26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000000" w:themeFill="text1"/>
            <w:vAlign w:val="bottom"/>
          </w:tcPr>
          <w:p w:rsidR="008C14E0" w:rsidRPr="00407221" w:rsidRDefault="008C14E0" w:rsidP="003129B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spellStart"/>
            <w:r w:rsidRPr="00C61BA1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C</w:t>
            </w:r>
            <w:r w:rsidRPr="00407221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oachingGenericLoad</w:t>
            </w:r>
            <w:proofErr w:type="spellEnd"/>
          </w:p>
        </w:tc>
        <w:tc>
          <w:tcPr>
            <w:tcW w:w="685" w:type="dxa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</w:tcPr>
          <w:p w:rsidR="008C14E0" w:rsidRDefault="008C14E0" w:rsidP="003129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686" w:type="dxa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</w:tr>
      <w:tr w:rsidR="008C14E0" w:rsidTr="00363554">
        <w:tc>
          <w:tcPr>
            <w:tcW w:w="51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D9D9D9" w:themeFill="background1" w:themeFillShade="D9"/>
          </w:tcPr>
          <w:p w:rsidR="008C14E0" w:rsidRPr="00407221" w:rsidRDefault="008C14E0" w:rsidP="003129B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8C14E0" w:rsidRPr="00407221" w:rsidRDefault="008C14E0" w:rsidP="003129B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shd w:val="clear" w:color="auto" w:fill="D9D9D9" w:themeFill="background1" w:themeFillShade="D9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</w:tr>
      <w:tr w:rsidR="008C14E0" w:rsidTr="00363554">
        <w:tc>
          <w:tcPr>
            <w:tcW w:w="51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000000" w:themeFill="text1"/>
          </w:tcPr>
          <w:p w:rsidR="008C14E0" w:rsidRPr="00407221" w:rsidRDefault="008C14E0" w:rsidP="003129B4">
            <w:pP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3.</w:t>
            </w:r>
          </w:p>
        </w:tc>
        <w:tc>
          <w:tcPr>
            <w:tcW w:w="26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000000" w:themeFill="text1"/>
            <w:vAlign w:val="bottom"/>
          </w:tcPr>
          <w:p w:rsidR="008C14E0" w:rsidRPr="00407221" w:rsidRDefault="008C14E0" w:rsidP="003129B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spellStart"/>
            <w:r w:rsidRPr="00407221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CoachingHierarchyLoad</w:t>
            </w:r>
            <w:proofErr w:type="spellEnd"/>
          </w:p>
        </w:tc>
        <w:tc>
          <w:tcPr>
            <w:tcW w:w="685" w:type="dxa"/>
          </w:tcPr>
          <w:p w:rsidR="008C14E0" w:rsidRDefault="008C14E0" w:rsidP="003129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686" w:type="dxa"/>
          </w:tcPr>
          <w:p w:rsidR="008C14E0" w:rsidRDefault="008C14E0" w:rsidP="003129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686" w:type="dxa"/>
          </w:tcPr>
          <w:p w:rsidR="008C14E0" w:rsidRDefault="008C14E0" w:rsidP="003129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686" w:type="dxa"/>
          </w:tcPr>
          <w:p w:rsidR="008C14E0" w:rsidRDefault="008C14E0" w:rsidP="003129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686" w:type="dxa"/>
          </w:tcPr>
          <w:p w:rsidR="008C14E0" w:rsidRDefault="008C14E0" w:rsidP="003129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686" w:type="dxa"/>
          </w:tcPr>
          <w:p w:rsidR="008C14E0" w:rsidRDefault="008C14E0" w:rsidP="003129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686" w:type="dxa"/>
          </w:tcPr>
          <w:p w:rsidR="008C14E0" w:rsidRDefault="008C14E0" w:rsidP="003129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8C14E0" w:rsidTr="00363554">
        <w:tc>
          <w:tcPr>
            <w:tcW w:w="51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D9D9D9" w:themeFill="background1" w:themeFillShade="D9"/>
          </w:tcPr>
          <w:p w:rsidR="008C14E0" w:rsidRPr="00407221" w:rsidRDefault="008C14E0" w:rsidP="003129B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8C14E0" w:rsidRPr="00407221" w:rsidRDefault="008C14E0" w:rsidP="003129B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shd w:val="clear" w:color="auto" w:fill="D9D9D9" w:themeFill="background1" w:themeFillShade="D9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</w:tcPr>
          <w:p w:rsidR="008C14E0" w:rsidRDefault="008C14E0" w:rsidP="003129B4">
            <w:pPr>
              <w:rPr>
                <w:sz w:val="22"/>
                <w:szCs w:val="22"/>
              </w:rPr>
            </w:pPr>
          </w:p>
        </w:tc>
      </w:tr>
      <w:tr w:rsidR="008C14E0" w:rsidTr="00363554">
        <w:tc>
          <w:tcPr>
            <w:tcW w:w="51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000000" w:themeFill="text1"/>
          </w:tcPr>
          <w:p w:rsidR="008C14E0" w:rsidRPr="003C5236" w:rsidRDefault="00363554" w:rsidP="00363554">
            <w:pPr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4</w:t>
            </w:r>
            <w:r w:rsidR="008C14E0">
              <w:rPr>
                <w:b/>
                <w:color w:val="FFFFFF" w:themeColor="background1"/>
                <w:sz w:val="22"/>
                <w:szCs w:val="22"/>
              </w:rPr>
              <w:t>.</w:t>
            </w:r>
          </w:p>
        </w:tc>
        <w:tc>
          <w:tcPr>
            <w:tcW w:w="26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000000" w:themeFill="text1"/>
          </w:tcPr>
          <w:p w:rsidR="008C14E0" w:rsidRPr="003C5236" w:rsidRDefault="008C14E0" w:rsidP="003C5236">
            <w:pPr>
              <w:rPr>
                <w:b/>
                <w:sz w:val="22"/>
                <w:szCs w:val="22"/>
              </w:rPr>
            </w:pPr>
            <w:proofErr w:type="spellStart"/>
            <w:r w:rsidRPr="003C5236">
              <w:rPr>
                <w:b/>
                <w:color w:val="FFFFFF" w:themeColor="background1"/>
                <w:sz w:val="22"/>
                <w:szCs w:val="22"/>
              </w:rPr>
              <w:t>CoachingOutlierLoad</w:t>
            </w:r>
            <w:proofErr w:type="spellEnd"/>
          </w:p>
        </w:tc>
        <w:tc>
          <w:tcPr>
            <w:tcW w:w="685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686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686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686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686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686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686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8C14E0" w:rsidTr="00363554">
        <w:tc>
          <w:tcPr>
            <w:tcW w:w="51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D9D9D9" w:themeFill="background1" w:themeFillShade="D9"/>
          </w:tcPr>
          <w:p w:rsidR="008C14E0" w:rsidRPr="00407221" w:rsidRDefault="008C14E0" w:rsidP="003C523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8C14E0" w:rsidRPr="00407221" w:rsidRDefault="008C14E0" w:rsidP="003C523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</w:tr>
      <w:tr w:rsidR="008C14E0" w:rsidTr="00363554">
        <w:tc>
          <w:tcPr>
            <w:tcW w:w="51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000000" w:themeFill="text1"/>
          </w:tcPr>
          <w:p w:rsidR="008C14E0" w:rsidRPr="00BC5A33" w:rsidRDefault="00363554" w:rsidP="00363554">
            <w:pP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5</w:t>
            </w:r>
            <w:r w:rsidR="008C14E0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.</w:t>
            </w:r>
          </w:p>
        </w:tc>
        <w:tc>
          <w:tcPr>
            <w:tcW w:w="26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000000" w:themeFill="text1"/>
            <w:vAlign w:val="bottom"/>
          </w:tcPr>
          <w:p w:rsidR="008C14E0" w:rsidRPr="00407221" w:rsidRDefault="008C14E0" w:rsidP="003C523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spellStart"/>
            <w:r w:rsidRPr="00BC5A33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CoachingQualityLoad</w:t>
            </w:r>
            <w:proofErr w:type="spellEnd"/>
          </w:p>
        </w:tc>
        <w:tc>
          <w:tcPr>
            <w:tcW w:w="685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686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686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686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686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686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686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8C14E0" w:rsidTr="00363554">
        <w:tc>
          <w:tcPr>
            <w:tcW w:w="51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D9D9D9" w:themeFill="background1" w:themeFillShade="D9"/>
          </w:tcPr>
          <w:p w:rsidR="008C14E0" w:rsidRPr="00407221" w:rsidRDefault="008C14E0" w:rsidP="003C523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8C14E0" w:rsidRPr="00407221" w:rsidRDefault="008C14E0" w:rsidP="003C523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</w:tr>
      <w:tr w:rsidR="008C14E0" w:rsidTr="00363554">
        <w:tc>
          <w:tcPr>
            <w:tcW w:w="51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000000" w:themeFill="text1"/>
          </w:tcPr>
          <w:p w:rsidR="008C14E0" w:rsidRPr="00407221" w:rsidRDefault="00363554" w:rsidP="00363554">
            <w:pP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6</w:t>
            </w:r>
            <w:r w:rsidR="008C14E0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.</w:t>
            </w:r>
          </w:p>
        </w:tc>
        <w:tc>
          <w:tcPr>
            <w:tcW w:w="26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000000" w:themeFill="text1"/>
            <w:vAlign w:val="bottom"/>
          </w:tcPr>
          <w:p w:rsidR="008C14E0" w:rsidRPr="00407221" w:rsidRDefault="008C14E0" w:rsidP="003C523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spellStart"/>
            <w:r w:rsidRPr="00407221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CoachingQualityO</w:t>
            </w:r>
            <w:r w:rsidRPr="00BC5A33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therLoad</w:t>
            </w:r>
            <w:proofErr w:type="spellEnd"/>
          </w:p>
        </w:tc>
        <w:tc>
          <w:tcPr>
            <w:tcW w:w="685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686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686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686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686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8C14E0" w:rsidTr="00363554">
        <w:tc>
          <w:tcPr>
            <w:tcW w:w="51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D9D9D9" w:themeFill="background1" w:themeFillShade="D9"/>
          </w:tcPr>
          <w:p w:rsidR="008C14E0" w:rsidRPr="00407221" w:rsidRDefault="008C14E0" w:rsidP="003C523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8C14E0" w:rsidRPr="00407221" w:rsidRDefault="008C14E0" w:rsidP="003C523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</w:tr>
      <w:tr w:rsidR="008C14E0" w:rsidTr="00363554">
        <w:tc>
          <w:tcPr>
            <w:tcW w:w="51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000000" w:themeFill="text1"/>
          </w:tcPr>
          <w:p w:rsidR="008C14E0" w:rsidRPr="00407221" w:rsidRDefault="00363554" w:rsidP="00363554">
            <w:pP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7</w:t>
            </w:r>
            <w:r w:rsidR="008C14E0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.</w:t>
            </w:r>
          </w:p>
        </w:tc>
        <w:tc>
          <w:tcPr>
            <w:tcW w:w="26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000000" w:themeFill="text1"/>
            <w:vAlign w:val="bottom"/>
          </w:tcPr>
          <w:p w:rsidR="008C14E0" w:rsidRPr="00407221" w:rsidRDefault="008C14E0" w:rsidP="003C523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spellStart"/>
            <w:r w:rsidRPr="00407221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CoachingReminders</w:t>
            </w:r>
            <w:proofErr w:type="spellEnd"/>
          </w:p>
        </w:tc>
        <w:tc>
          <w:tcPr>
            <w:tcW w:w="685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686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686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686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686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686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686" w:type="dxa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8C14E0" w:rsidTr="00363554">
        <w:tc>
          <w:tcPr>
            <w:tcW w:w="51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D9D9D9" w:themeFill="background1" w:themeFillShade="D9"/>
          </w:tcPr>
          <w:p w:rsidR="008C14E0" w:rsidRPr="00407221" w:rsidRDefault="008C14E0" w:rsidP="003C523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8C14E0" w:rsidRPr="00407221" w:rsidRDefault="008C14E0" w:rsidP="003C523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</w:tr>
      <w:tr w:rsidR="008C14E0" w:rsidTr="00363554">
        <w:tc>
          <w:tcPr>
            <w:tcW w:w="51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000000" w:themeFill="text1"/>
          </w:tcPr>
          <w:p w:rsidR="008C14E0" w:rsidRPr="00407221" w:rsidRDefault="00363554" w:rsidP="003C5236">
            <w:pP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8</w:t>
            </w:r>
            <w:r w:rsidR="008C14E0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.</w:t>
            </w:r>
          </w:p>
        </w:tc>
        <w:tc>
          <w:tcPr>
            <w:tcW w:w="26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000000" w:themeFill="text1"/>
            <w:vAlign w:val="bottom"/>
          </w:tcPr>
          <w:p w:rsidR="008C14E0" w:rsidRPr="00407221" w:rsidRDefault="008C14E0" w:rsidP="003C523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spellStart"/>
            <w:r w:rsidRPr="00407221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CoachingSurveyLoad</w:t>
            </w:r>
            <w:proofErr w:type="spellEnd"/>
          </w:p>
        </w:tc>
        <w:tc>
          <w:tcPr>
            <w:tcW w:w="4801" w:type="dxa"/>
            <w:gridSpan w:val="7"/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Pr="000C7510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>, 15</w:t>
            </w:r>
            <w:r w:rsidRPr="000C7510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>, 22</w:t>
            </w:r>
            <w:r w:rsidRPr="000C7510">
              <w:rPr>
                <w:sz w:val="22"/>
                <w:szCs w:val="22"/>
                <w:vertAlign w:val="superscript"/>
              </w:rPr>
              <w:t>nd</w:t>
            </w:r>
            <w:r>
              <w:rPr>
                <w:sz w:val="22"/>
                <w:szCs w:val="22"/>
              </w:rPr>
              <w:t xml:space="preserve"> of each month</w:t>
            </w:r>
          </w:p>
        </w:tc>
      </w:tr>
      <w:tr w:rsidR="008C14E0" w:rsidTr="00363554">
        <w:tc>
          <w:tcPr>
            <w:tcW w:w="51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D9D9D9" w:themeFill="background1" w:themeFillShade="D9"/>
          </w:tcPr>
          <w:p w:rsidR="008C14E0" w:rsidRPr="00407221" w:rsidRDefault="008C14E0" w:rsidP="003C523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:rsidR="008C14E0" w:rsidRPr="00407221" w:rsidRDefault="008C14E0" w:rsidP="003C523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</w:tcPr>
          <w:p w:rsidR="008C14E0" w:rsidRDefault="008C14E0" w:rsidP="003C5236">
            <w:pPr>
              <w:rPr>
                <w:sz w:val="22"/>
                <w:szCs w:val="22"/>
              </w:rPr>
            </w:pPr>
          </w:p>
        </w:tc>
      </w:tr>
      <w:tr w:rsidR="008C14E0" w:rsidTr="00363554">
        <w:tc>
          <w:tcPr>
            <w:tcW w:w="51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0000" w:themeFill="text1"/>
          </w:tcPr>
          <w:p w:rsidR="008C14E0" w:rsidRPr="00BC5A33" w:rsidRDefault="00363554" w:rsidP="003C5236">
            <w:pP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9</w:t>
            </w:r>
            <w:r w:rsidR="008C14E0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.</w:t>
            </w:r>
          </w:p>
        </w:tc>
        <w:tc>
          <w:tcPr>
            <w:tcW w:w="269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0000" w:themeFill="text1"/>
            <w:vAlign w:val="bottom"/>
          </w:tcPr>
          <w:p w:rsidR="008C14E0" w:rsidRPr="00407221" w:rsidRDefault="008C14E0" w:rsidP="003C523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spellStart"/>
            <w:r w:rsidRPr="00BC5A33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Coa</w:t>
            </w:r>
            <w:r w:rsidRPr="00407221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chingSurveyReminders</w:t>
            </w:r>
            <w:proofErr w:type="spellEnd"/>
          </w:p>
        </w:tc>
        <w:tc>
          <w:tcPr>
            <w:tcW w:w="4801" w:type="dxa"/>
            <w:gridSpan w:val="7"/>
            <w:tcBorders>
              <w:bottom w:val="single" w:sz="4" w:space="0" w:color="auto"/>
            </w:tcBorders>
          </w:tcPr>
          <w:p w:rsidR="008C14E0" w:rsidRDefault="008C14E0" w:rsidP="003C52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 w:rsidRPr="000C7510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>, 17</w:t>
            </w:r>
            <w:r w:rsidRPr="000C7510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>, 24</w:t>
            </w:r>
            <w:r w:rsidRPr="000C7510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of each month</w:t>
            </w:r>
          </w:p>
        </w:tc>
      </w:tr>
      <w:tr w:rsidR="008C14E0" w:rsidTr="00363554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8C14E0" w:rsidRPr="0013459B" w:rsidRDefault="008C14E0" w:rsidP="003C523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D9D9D9" w:themeFill="background1" w:themeFillShade="D9"/>
            <w:vAlign w:val="bottom"/>
          </w:tcPr>
          <w:p w:rsidR="008C14E0" w:rsidRPr="0013459B" w:rsidRDefault="008C14E0" w:rsidP="003C523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C14E0" w:rsidRPr="0013459B" w:rsidRDefault="008C14E0" w:rsidP="003C5236">
            <w:pPr>
              <w:jc w:val="right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C14E0" w:rsidRPr="0013459B" w:rsidRDefault="008C14E0" w:rsidP="003C5236">
            <w:pPr>
              <w:jc w:val="right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C14E0" w:rsidRPr="0013459B" w:rsidRDefault="008C14E0" w:rsidP="003C5236">
            <w:pPr>
              <w:jc w:val="right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C14E0" w:rsidRPr="0013459B" w:rsidRDefault="008C14E0" w:rsidP="003C5236">
            <w:pPr>
              <w:jc w:val="right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C14E0" w:rsidRPr="0013459B" w:rsidRDefault="008C14E0" w:rsidP="003C5236">
            <w:pPr>
              <w:jc w:val="right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C14E0" w:rsidRPr="0013459B" w:rsidRDefault="008C14E0" w:rsidP="003C5236">
            <w:pPr>
              <w:jc w:val="right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C14E0" w:rsidRPr="0013459B" w:rsidRDefault="008C14E0" w:rsidP="003C5236">
            <w:pPr>
              <w:jc w:val="right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</w:tr>
      <w:tr w:rsidR="008C14E0" w:rsidTr="00363554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000000" w:themeFill="text1"/>
          </w:tcPr>
          <w:p w:rsidR="008C14E0" w:rsidRPr="0013459B" w:rsidRDefault="00363554" w:rsidP="003C5236">
            <w:pP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10</w:t>
            </w:r>
            <w:r w:rsidR="008C14E0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.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000000" w:themeFill="text1"/>
            <w:vAlign w:val="bottom"/>
          </w:tcPr>
          <w:p w:rsidR="008C14E0" w:rsidRPr="0013459B" w:rsidRDefault="008C14E0" w:rsidP="003C523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spellStart"/>
            <w:r w:rsidRPr="0013459B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CoachingTraining</w:t>
            </w:r>
            <w: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Load</w:t>
            </w:r>
            <w:proofErr w:type="spellEnd"/>
          </w:p>
        </w:tc>
        <w:tc>
          <w:tcPr>
            <w:tcW w:w="68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8C14E0" w:rsidRPr="0013459B" w:rsidRDefault="008C14E0" w:rsidP="003C5236">
            <w:pPr>
              <w:jc w:val="right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8C14E0" w:rsidRPr="0013459B" w:rsidRDefault="008C14E0" w:rsidP="003C5236">
            <w:pPr>
              <w:jc w:val="right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8C14E0" w:rsidRPr="0013459B" w:rsidRDefault="008C14E0" w:rsidP="003C5236">
            <w:pPr>
              <w:jc w:val="right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8C14E0" w:rsidRPr="0013459B" w:rsidRDefault="008C14E0" w:rsidP="003C5236">
            <w:pPr>
              <w:jc w:val="right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8C14E0" w:rsidRPr="0013459B" w:rsidRDefault="008C14E0" w:rsidP="003C5236">
            <w:pPr>
              <w:jc w:val="right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8C14E0" w:rsidRPr="0013459B" w:rsidRDefault="008C14E0" w:rsidP="003C5236">
            <w:pPr>
              <w:jc w:val="right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8C14E0" w:rsidRPr="0013459B" w:rsidRDefault="008C14E0" w:rsidP="003C5236">
            <w:pPr>
              <w:jc w:val="right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</w:tr>
      <w:tr w:rsidR="00363554" w:rsidTr="00363554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pct15" w:color="auto" w:fill="auto"/>
          </w:tcPr>
          <w:p w:rsidR="00363554" w:rsidRPr="00363554" w:rsidRDefault="00363554" w:rsidP="003C523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pct15" w:color="auto" w:fill="auto"/>
            <w:vAlign w:val="bottom"/>
          </w:tcPr>
          <w:p w:rsidR="00363554" w:rsidRPr="00363554" w:rsidRDefault="00363554" w:rsidP="003C5236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shd w:val="pct15" w:color="auto" w:fill="auto"/>
          </w:tcPr>
          <w:p w:rsidR="00363554" w:rsidRPr="0013459B" w:rsidRDefault="00363554" w:rsidP="003C5236">
            <w:pPr>
              <w:jc w:val="right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shd w:val="pct15" w:color="auto" w:fill="auto"/>
          </w:tcPr>
          <w:p w:rsidR="00363554" w:rsidRPr="0013459B" w:rsidRDefault="00363554" w:rsidP="003C5236">
            <w:pPr>
              <w:jc w:val="right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shd w:val="pct15" w:color="auto" w:fill="auto"/>
          </w:tcPr>
          <w:p w:rsidR="00363554" w:rsidRPr="0013459B" w:rsidRDefault="00363554" w:rsidP="003C5236">
            <w:pPr>
              <w:jc w:val="right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shd w:val="pct15" w:color="auto" w:fill="auto"/>
          </w:tcPr>
          <w:p w:rsidR="00363554" w:rsidRPr="0013459B" w:rsidRDefault="00363554" w:rsidP="003C5236">
            <w:pPr>
              <w:jc w:val="right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shd w:val="pct15" w:color="auto" w:fill="auto"/>
          </w:tcPr>
          <w:p w:rsidR="00363554" w:rsidRPr="0013459B" w:rsidRDefault="00363554" w:rsidP="003C5236">
            <w:pPr>
              <w:jc w:val="right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shd w:val="pct15" w:color="auto" w:fill="auto"/>
          </w:tcPr>
          <w:p w:rsidR="00363554" w:rsidRPr="00363554" w:rsidRDefault="00363554" w:rsidP="003C5236">
            <w:pPr>
              <w:jc w:val="right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shd w:val="pct15" w:color="auto" w:fill="auto"/>
          </w:tcPr>
          <w:p w:rsidR="00363554" w:rsidRPr="0013459B" w:rsidRDefault="00363554" w:rsidP="003C5236">
            <w:pPr>
              <w:jc w:val="right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</w:tr>
      <w:tr w:rsidR="00363554" w:rsidTr="00363554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000000" w:themeFill="text1"/>
          </w:tcPr>
          <w:p w:rsidR="00363554" w:rsidRDefault="00363554" w:rsidP="003C5236">
            <w:pP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11.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000000" w:themeFill="text1"/>
            <w:vAlign w:val="bottom"/>
          </w:tcPr>
          <w:p w:rsidR="00363554" w:rsidRPr="0013459B" w:rsidRDefault="00363554" w:rsidP="003C5236">
            <w:pP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CoachingSummaryReport</w:t>
            </w:r>
            <w:proofErr w:type="spellEnd"/>
          </w:p>
        </w:tc>
        <w:tc>
          <w:tcPr>
            <w:tcW w:w="4801" w:type="dxa"/>
            <w:gridSpan w:val="7"/>
            <w:tcBorders>
              <w:top w:val="single" w:sz="4" w:space="0" w:color="auto"/>
              <w:left w:val="single" w:sz="6" w:space="0" w:color="auto"/>
            </w:tcBorders>
          </w:tcPr>
          <w:p w:rsidR="00363554" w:rsidRPr="00363554" w:rsidRDefault="00363554" w:rsidP="003635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  <w:vertAlign w:val="superscript"/>
              </w:rPr>
              <w:t>rd</w:t>
            </w:r>
            <w:r w:rsidRPr="00363554">
              <w:rPr>
                <w:sz w:val="22"/>
                <w:szCs w:val="22"/>
              </w:rPr>
              <w:t xml:space="preserve"> of </w:t>
            </w:r>
            <w:r>
              <w:rPr>
                <w:sz w:val="22"/>
                <w:szCs w:val="22"/>
              </w:rPr>
              <w:t xml:space="preserve">each </w:t>
            </w:r>
            <w:r w:rsidRPr="00363554">
              <w:rPr>
                <w:sz w:val="22"/>
                <w:szCs w:val="22"/>
              </w:rPr>
              <w:t>month</w:t>
            </w:r>
          </w:p>
        </w:tc>
      </w:tr>
    </w:tbl>
    <w:p w:rsidR="003129B4" w:rsidRDefault="003129B4" w:rsidP="0052041F">
      <w:pPr>
        <w:ind w:left="360"/>
        <w:rPr>
          <w:sz w:val="22"/>
          <w:szCs w:val="22"/>
        </w:rPr>
      </w:pPr>
    </w:p>
    <w:p w:rsidR="00AF088C" w:rsidRDefault="00AF088C" w:rsidP="0052041F">
      <w:pPr>
        <w:ind w:left="360"/>
        <w:rPr>
          <w:sz w:val="22"/>
          <w:szCs w:val="22"/>
        </w:rPr>
      </w:pPr>
    </w:p>
    <w:p w:rsidR="00AF088C" w:rsidRDefault="00AF088C" w:rsidP="0052041F">
      <w:pPr>
        <w:ind w:left="360"/>
        <w:rPr>
          <w:sz w:val="22"/>
          <w:szCs w:val="22"/>
        </w:rPr>
      </w:pPr>
    </w:p>
    <w:p w:rsidR="00AF088C" w:rsidRDefault="00AF088C" w:rsidP="0052041F">
      <w:pPr>
        <w:ind w:left="360"/>
        <w:rPr>
          <w:sz w:val="22"/>
          <w:szCs w:val="22"/>
        </w:rPr>
      </w:pPr>
    </w:p>
    <w:p w:rsidR="00AF088C" w:rsidRDefault="00AF088C" w:rsidP="0052041F">
      <w:pPr>
        <w:ind w:left="360"/>
        <w:rPr>
          <w:sz w:val="22"/>
          <w:szCs w:val="22"/>
        </w:rPr>
      </w:pPr>
    </w:p>
    <w:p w:rsidR="00AF088C" w:rsidRDefault="00AF088C" w:rsidP="0052041F">
      <w:pPr>
        <w:ind w:left="360"/>
        <w:rPr>
          <w:sz w:val="22"/>
          <w:szCs w:val="22"/>
        </w:rPr>
      </w:pPr>
    </w:p>
    <w:p w:rsidR="00AF088C" w:rsidRDefault="00AF088C" w:rsidP="0052041F">
      <w:pPr>
        <w:ind w:left="360"/>
        <w:rPr>
          <w:sz w:val="22"/>
          <w:szCs w:val="22"/>
        </w:rPr>
      </w:pPr>
    </w:p>
    <w:p w:rsidR="00AF088C" w:rsidRDefault="00AF088C" w:rsidP="0052041F">
      <w:pPr>
        <w:ind w:left="360"/>
        <w:rPr>
          <w:sz w:val="22"/>
          <w:szCs w:val="22"/>
        </w:rPr>
      </w:pPr>
    </w:p>
    <w:p w:rsidR="00AF088C" w:rsidRDefault="00AF088C" w:rsidP="0052041F">
      <w:pPr>
        <w:ind w:left="360"/>
        <w:rPr>
          <w:sz w:val="22"/>
          <w:szCs w:val="22"/>
        </w:rPr>
      </w:pPr>
    </w:p>
    <w:p w:rsidR="00AF088C" w:rsidRDefault="00AF088C" w:rsidP="0052041F">
      <w:pPr>
        <w:ind w:left="360"/>
        <w:rPr>
          <w:sz w:val="22"/>
          <w:szCs w:val="22"/>
        </w:rPr>
      </w:pPr>
    </w:p>
    <w:p w:rsidR="00AF088C" w:rsidRDefault="00AF088C" w:rsidP="0052041F">
      <w:pPr>
        <w:ind w:left="360"/>
        <w:rPr>
          <w:sz w:val="22"/>
          <w:szCs w:val="22"/>
        </w:rPr>
      </w:pPr>
    </w:p>
    <w:p w:rsidR="00236195" w:rsidRDefault="00236195" w:rsidP="00236195">
      <w:pPr>
        <w:pStyle w:val="Heading1"/>
      </w:pPr>
      <w:bookmarkStart w:id="387" w:name="_Toc464114597"/>
      <w:r>
        <w:t>Job Details</w:t>
      </w:r>
      <w:bookmarkEnd w:id="387"/>
    </w:p>
    <w:p w:rsidR="0001129E" w:rsidRPr="0001129E" w:rsidRDefault="0001129E" w:rsidP="0001129E">
      <w:pPr>
        <w:pStyle w:val="Heading1"/>
        <w:numPr>
          <w:ilvl w:val="1"/>
          <w:numId w:val="1"/>
        </w:numPr>
        <w:rPr>
          <w:sz w:val="20"/>
        </w:rPr>
      </w:pPr>
      <w:bookmarkStart w:id="388" w:name="_Toc464114598"/>
      <w:proofErr w:type="spellStart"/>
      <w:r>
        <w:rPr>
          <w:sz w:val="20"/>
        </w:rPr>
        <w:t>CoachingETSLoad</w:t>
      </w:r>
      <w:bookmarkEnd w:id="388"/>
      <w:proofErr w:type="spellEnd"/>
    </w:p>
    <w:p w:rsidR="0001129E" w:rsidRPr="0001129E" w:rsidRDefault="0001129E" w:rsidP="000112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3129B4" w:rsidTr="00FF07E4">
        <w:trPr>
          <w:trHeight w:val="989"/>
        </w:trPr>
        <w:tc>
          <w:tcPr>
            <w:tcW w:w="1885" w:type="dxa"/>
          </w:tcPr>
          <w:p w:rsidR="003129B4" w:rsidRDefault="00BE5DCD" w:rsidP="002A650A">
            <w:r>
              <w:t xml:space="preserve">Step 1: </w:t>
            </w:r>
            <w:r w:rsidR="002A650A">
              <w:t>ETS File Load</w:t>
            </w:r>
          </w:p>
        </w:tc>
        <w:tc>
          <w:tcPr>
            <w:tcW w:w="7465" w:type="dxa"/>
          </w:tcPr>
          <w:p w:rsidR="001E55F6" w:rsidRDefault="001E55F6" w:rsidP="00A417ED">
            <w:r>
              <w:t>Type: SQL Server Integration Services Package</w:t>
            </w:r>
          </w:p>
          <w:p w:rsidR="001E55F6" w:rsidRDefault="008D7011" w:rsidP="00A417ED">
            <w:r>
              <w:t xml:space="preserve">Run As: </w:t>
            </w:r>
            <w:proofErr w:type="spellStart"/>
            <w:r>
              <w:t>ECLProxy</w:t>
            </w:r>
            <w:proofErr w:type="spellEnd"/>
          </w:p>
          <w:p w:rsidR="001E55F6" w:rsidRDefault="001E55F6" w:rsidP="00A417ED">
            <w:r>
              <w:t>Source: File System</w:t>
            </w:r>
          </w:p>
          <w:p w:rsidR="003129B4" w:rsidRDefault="001E55F6" w:rsidP="001E55F6">
            <w:r>
              <w:t xml:space="preserve">Package: </w:t>
            </w:r>
            <w:hyperlink r:id="rId8" w:history="1">
              <w:r w:rsidR="008D7011">
                <w:rPr>
                  <w:rStyle w:val="Hyperlink"/>
                </w:rPr>
                <w:t>\\f3420-ecldbp01\ssis\Coaching\Packages\</w:t>
              </w:r>
              <w:r w:rsidR="00C50F0C" w:rsidRPr="009B1395">
                <w:rPr>
                  <w:rStyle w:val="Hyperlink"/>
                </w:rPr>
                <w:t>ETS_Coaching.dtsx</w:t>
              </w:r>
            </w:hyperlink>
          </w:p>
          <w:p w:rsidR="00C50F0C" w:rsidRDefault="00C50F0C" w:rsidP="001E55F6">
            <w:proofErr w:type="spellStart"/>
            <w:r>
              <w:t>ConfigFile</w:t>
            </w:r>
            <w:proofErr w:type="spellEnd"/>
            <w:r>
              <w:t>:</w:t>
            </w:r>
            <w:r w:rsidR="000510CF">
              <w:t xml:space="preserve"> </w:t>
            </w:r>
            <w:r w:rsidR="00363554">
              <w:t>H</w:t>
            </w:r>
            <w:r w:rsidR="008D7011">
              <w:t>:\ssis\Coaching\ConfigFiles</w:t>
            </w:r>
            <w:r w:rsidR="000510CF">
              <w:t>\Prod_ETS_Coaching.dtsConfig</w:t>
            </w:r>
          </w:p>
          <w:p w:rsidR="00C50F0C" w:rsidRPr="00BE5DCD" w:rsidRDefault="00C50F0C" w:rsidP="001E55F6"/>
        </w:tc>
      </w:tr>
      <w:tr w:rsidR="00BE5DCD" w:rsidTr="00AF088C">
        <w:tc>
          <w:tcPr>
            <w:tcW w:w="1885" w:type="dxa"/>
          </w:tcPr>
          <w:p w:rsidR="00BE5DCD" w:rsidRDefault="00BE5DCD" w:rsidP="00A417ED"/>
        </w:tc>
        <w:tc>
          <w:tcPr>
            <w:tcW w:w="7465" w:type="dxa"/>
          </w:tcPr>
          <w:p w:rsidR="00BE5DCD" w:rsidRDefault="00BE5DCD" w:rsidP="00A417ED"/>
        </w:tc>
      </w:tr>
      <w:tr w:rsidR="003129B4" w:rsidTr="00AF088C">
        <w:tc>
          <w:tcPr>
            <w:tcW w:w="1885" w:type="dxa"/>
          </w:tcPr>
          <w:p w:rsidR="003129B4" w:rsidRDefault="008C0ECA" w:rsidP="00A417ED">
            <w:r>
              <w:t>Feed Files</w:t>
            </w:r>
          </w:p>
          <w:p w:rsidR="00D0265E" w:rsidRDefault="00D0265E" w:rsidP="00A417ED">
            <w:r>
              <w:t xml:space="preserve">*Files Originally Encrypted and held in </w:t>
            </w:r>
            <w:proofErr w:type="spellStart"/>
            <w:r>
              <w:t>Encrypt_Out</w:t>
            </w:r>
            <w:proofErr w:type="spellEnd"/>
            <w:r>
              <w:t xml:space="preserve"> Dir</w:t>
            </w:r>
          </w:p>
        </w:tc>
        <w:tc>
          <w:tcPr>
            <w:tcW w:w="7465" w:type="dxa"/>
          </w:tcPr>
          <w:p w:rsidR="003129B4" w:rsidRDefault="008E5320" w:rsidP="00A417ED">
            <w:hyperlink r:id="rId9" w:history="1">
              <w:r w:rsidR="00B136A5" w:rsidRPr="009B1395">
                <w:rPr>
                  <w:rStyle w:val="Hyperlink"/>
                </w:rPr>
                <w:t>\\vrivscors01\BCC Scorecards\Coaching\ETS\</w:t>
              </w:r>
            </w:hyperlink>
          </w:p>
          <w:p w:rsidR="00B136A5" w:rsidRDefault="00B136A5" w:rsidP="00B136A5">
            <w:r w:rsidRPr="00B136A5">
              <w:t>eCL_ETS_Feed_</w:t>
            </w:r>
            <w:r>
              <w:t>XXXCCYYMMDD</w:t>
            </w:r>
            <w:r w:rsidRPr="00B136A5">
              <w:t>.csv</w:t>
            </w:r>
          </w:p>
          <w:p w:rsidR="00B136A5" w:rsidRDefault="00B136A5" w:rsidP="00B136A5">
            <w:r w:rsidRPr="00B136A5">
              <w:t>eCL_</w:t>
            </w:r>
            <w:r>
              <w:t>Compliance_</w:t>
            </w:r>
            <w:r w:rsidRPr="00B136A5">
              <w:t>ETS_Feed_</w:t>
            </w:r>
            <w:r>
              <w:t>XXXCCYYMMDD</w:t>
            </w:r>
            <w:r w:rsidRPr="00B136A5">
              <w:t>.csv</w:t>
            </w:r>
          </w:p>
          <w:p w:rsidR="00B136A5" w:rsidRDefault="00B136A5" w:rsidP="00B136A5"/>
        </w:tc>
      </w:tr>
      <w:tr w:rsidR="003129B4" w:rsidTr="00AF088C">
        <w:tc>
          <w:tcPr>
            <w:tcW w:w="1885" w:type="dxa"/>
          </w:tcPr>
          <w:p w:rsidR="003129B4" w:rsidRDefault="003129B4" w:rsidP="00A417ED"/>
        </w:tc>
        <w:tc>
          <w:tcPr>
            <w:tcW w:w="7465" w:type="dxa"/>
          </w:tcPr>
          <w:p w:rsidR="003129B4" w:rsidRDefault="003129B4" w:rsidP="00A417ED"/>
        </w:tc>
      </w:tr>
      <w:tr w:rsidR="003129B4" w:rsidTr="00AF088C">
        <w:tc>
          <w:tcPr>
            <w:tcW w:w="1885" w:type="dxa"/>
          </w:tcPr>
          <w:p w:rsidR="003129B4" w:rsidRDefault="008C0ECA" w:rsidP="00A417ED">
            <w:r>
              <w:t>Schedule</w:t>
            </w:r>
          </w:p>
        </w:tc>
        <w:tc>
          <w:tcPr>
            <w:tcW w:w="7465" w:type="dxa"/>
          </w:tcPr>
          <w:p w:rsidR="003129B4" w:rsidRPr="00BE5DCD" w:rsidRDefault="00BE5DCD" w:rsidP="00A417ED">
            <w:r w:rsidRPr="00BE5DCD">
              <w:t>6 PM EST Mondays and Wednesdays</w:t>
            </w:r>
          </w:p>
        </w:tc>
      </w:tr>
      <w:tr w:rsidR="003129B4" w:rsidTr="00AF088C">
        <w:trPr>
          <w:trHeight w:val="260"/>
        </w:trPr>
        <w:tc>
          <w:tcPr>
            <w:tcW w:w="1885" w:type="dxa"/>
          </w:tcPr>
          <w:p w:rsidR="003129B4" w:rsidRDefault="003129B4" w:rsidP="00A417ED"/>
        </w:tc>
        <w:tc>
          <w:tcPr>
            <w:tcW w:w="7465" w:type="dxa"/>
          </w:tcPr>
          <w:p w:rsidR="003129B4" w:rsidRDefault="003129B4" w:rsidP="00A417ED"/>
        </w:tc>
      </w:tr>
      <w:tr w:rsidR="003129B4" w:rsidTr="00AF088C">
        <w:tc>
          <w:tcPr>
            <w:tcW w:w="1885" w:type="dxa"/>
          </w:tcPr>
          <w:p w:rsidR="003129B4" w:rsidRDefault="003129B4" w:rsidP="00A417ED"/>
        </w:tc>
        <w:tc>
          <w:tcPr>
            <w:tcW w:w="7465" w:type="dxa"/>
          </w:tcPr>
          <w:p w:rsidR="003129B4" w:rsidRPr="00AB04D9" w:rsidRDefault="008C0ECA" w:rsidP="00A417ED">
            <w:pPr>
              <w:rPr>
                <w:b/>
              </w:rPr>
            </w:pPr>
            <w:r w:rsidRPr="00AB04D9">
              <w:rPr>
                <w:b/>
              </w:rPr>
              <w:t>Known issues and resolution(s)</w:t>
            </w:r>
          </w:p>
        </w:tc>
      </w:tr>
      <w:tr w:rsidR="007A0DF5" w:rsidTr="00AF088C">
        <w:tc>
          <w:tcPr>
            <w:tcW w:w="1885" w:type="dxa"/>
          </w:tcPr>
          <w:p w:rsidR="007A0DF5" w:rsidRPr="009047CF" w:rsidRDefault="007A0DF5" w:rsidP="00A417ED">
            <w:pPr>
              <w:rPr>
                <w:b/>
              </w:rPr>
            </w:pPr>
            <w:r w:rsidRPr="009047CF">
              <w:rPr>
                <w:b/>
              </w:rPr>
              <w:t>Issue</w:t>
            </w:r>
          </w:p>
        </w:tc>
        <w:tc>
          <w:tcPr>
            <w:tcW w:w="7465" w:type="dxa"/>
          </w:tcPr>
          <w:p w:rsidR="007A0DF5" w:rsidRPr="009047CF" w:rsidRDefault="007A0DF5" w:rsidP="00A417ED">
            <w:pPr>
              <w:rPr>
                <w:b/>
              </w:rPr>
            </w:pPr>
            <w:r w:rsidRPr="009047CF">
              <w:rPr>
                <w:b/>
              </w:rPr>
              <w:t>Resolution</w:t>
            </w:r>
          </w:p>
        </w:tc>
      </w:tr>
      <w:tr w:rsidR="007A0DF5" w:rsidTr="00AF088C">
        <w:tc>
          <w:tcPr>
            <w:tcW w:w="1885" w:type="dxa"/>
          </w:tcPr>
          <w:p w:rsidR="007A0DF5" w:rsidRDefault="007A0DF5" w:rsidP="00A417ED"/>
        </w:tc>
        <w:tc>
          <w:tcPr>
            <w:tcW w:w="7465" w:type="dxa"/>
          </w:tcPr>
          <w:p w:rsidR="007A0DF5" w:rsidRDefault="007A0DF5" w:rsidP="00A417ED"/>
        </w:tc>
      </w:tr>
      <w:tr w:rsidR="007A0DF5" w:rsidTr="00AF088C">
        <w:tc>
          <w:tcPr>
            <w:tcW w:w="1885" w:type="dxa"/>
          </w:tcPr>
          <w:p w:rsidR="007A0DF5" w:rsidRDefault="007A0DF5" w:rsidP="00805AE1">
            <w:r>
              <w:t xml:space="preserve">Job failed on </w:t>
            </w:r>
            <w:r w:rsidR="00805AE1">
              <w:t>ETS Feed Load Step</w:t>
            </w:r>
          </w:p>
        </w:tc>
        <w:tc>
          <w:tcPr>
            <w:tcW w:w="7465" w:type="dxa"/>
          </w:tcPr>
          <w:p w:rsidR="007A0DF5" w:rsidRDefault="00805AE1" w:rsidP="006906DE">
            <w:pPr>
              <w:pStyle w:val="ListParagraph"/>
              <w:numPr>
                <w:ilvl w:val="0"/>
                <w:numId w:val="4"/>
              </w:numPr>
            </w:pPr>
            <w:r>
              <w:t>Look at error message to see if you can determine the cause of the failure</w:t>
            </w:r>
          </w:p>
          <w:p w:rsidR="00805AE1" w:rsidRDefault="00805AE1" w:rsidP="00363554">
            <w:pPr>
              <w:pStyle w:val="ListParagraph"/>
              <w:numPr>
                <w:ilvl w:val="0"/>
                <w:numId w:val="4"/>
              </w:numPr>
            </w:pPr>
            <w:r>
              <w:t xml:space="preserve">Navigate to </w:t>
            </w:r>
            <w:hyperlink r:id="rId10" w:history="1">
              <w:r w:rsidR="00363554" w:rsidRPr="0067368C">
                <w:rPr>
                  <w:rStyle w:val="Hyperlink"/>
                </w:rPr>
                <w:t>\\f3420-ecldbp01\Data\Coaching\ETS\Decrypt_Out\</w:t>
              </w:r>
            </w:hyperlink>
          </w:p>
          <w:p w:rsidR="00805AE1" w:rsidRDefault="00805AE1" w:rsidP="006906DE">
            <w:pPr>
              <w:pStyle w:val="ListParagraph"/>
              <w:numPr>
                <w:ilvl w:val="0"/>
                <w:numId w:val="4"/>
              </w:numPr>
            </w:pPr>
            <w:r>
              <w:t>If there are multiple files in the staging directory, the files are usually loaded in alphabetical order, so the first in order is most likely the culprit file.</w:t>
            </w:r>
          </w:p>
          <w:p w:rsidR="008A072D" w:rsidRDefault="008A072D" w:rsidP="006906DE">
            <w:pPr>
              <w:pStyle w:val="ListParagraph"/>
              <w:numPr>
                <w:ilvl w:val="0"/>
                <w:numId w:val="4"/>
              </w:numPr>
            </w:pPr>
            <w:r>
              <w:t xml:space="preserve">Make a copy of the file and prefix with original_ in the name and move </w:t>
            </w:r>
            <w:r w:rsidR="005C7ABA">
              <w:t>to backup folder</w:t>
            </w:r>
          </w:p>
          <w:p w:rsidR="005C7ABA" w:rsidRDefault="005C7ABA" w:rsidP="006906DE">
            <w:pPr>
              <w:pStyle w:val="ListParagraph"/>
              <w:numPr>
                <w:ilvl w:val="0"/>
                <w:numId w:val="4"/>
              </w:numPr>
            </w:pPr>
            <w:r>
              <w:t>Open up file and compare with a previous file of similar type; somethings to look for</w:t>
            </w:r>
          </w:p>
          <w:p w:rsidR="00805AE1" w:rsidRDefault="00805AE1" w:rsidP="00805AE1"/>
          <w:p w:rsidR="00805AE1" w:rsidRDefault="00805AE1" w:rsidP="006906DE">
            <w:pPr>
              <w:pStyle w:val="ListParagraph"/>
              <w:numPr>
                <w:ilvl w:val="0"/>
                <w:numId w:val="5"/>
              </w:numPr>
            </w:pPr>
            <w:r>
              <w:t xml:space="preserve">Verify file naming convention, should be similar to previous files with the 3 letter code in the filename </w:t>
            </w:r>
            <w:r w:rsidRPr="00805AE1">
              <w:t>eCL_ETS_Feed_</w:t>
            </w:r>
            <w:r>
              <w:t>XXXyyyymmdd.csv OR</w:t>
            </w:r>
          </w:p>
          <w:p w:rsidR="00805AE1" w:rsidRDefault="00805AE1" w:rsidP="00805AE1">
            <w:pPr>
              <w:ind w:left="1080"/>
            </w:pPr>
            <w:r>
              <w:t xml:space="preserve">       </w:t>
            </w:r>
            <w:proofErr w:type="spellStart"/>
            <w:r w:rsidRPr="00805AE1">
              <w:t>eCL_</w:t>
            </w:r>
            <w:r>
              <w:t>Compliance_</w:t>
            </w:r>
            <w:r w:rsidRPr="00805AE1">
              <w:t>ETS_Feed</w:t>
            </w:r>
            <w:proofErr w:type="spellEnd"/>
            <w:r w:rsidRPr="00805AE1">
              <w:t>_</w:t>
            </w:r>
            <w:r>
              <w:t xml:space="preserve"> XXXyyyymmdd.csv</w:t>
            </w:r>
          </w:p>
          <w:p w:rsidR="00805AE1" w:rsidRDefault="00805AE1" w:rsidP="00805AE1">
            <w:pPr>
              <w:ind w:left="1080"/>
            </w:pPr>
            <w:r>
              <w:t>The filename should have %Compliance% in it only if XXX = OAS or OAE.</w:t>
            </w:r>
          </w:p>
          <w:p w:rsidR="00805AE1" w:rsidRDefault="00805AE1" w:rsidP="00805AE1">
            <w:pPr>
              <w:ind w:left="1080"/>
            </w:pPr>
          </w:p>
          <w:p w:rsidR="005C7ABA" w:rsidRDefault="005C7ABA" w:rsidP="006906DE">
            <w:pPr>
              <w:pStyle w:val="ListParagraph"/>
              <w:numPr>
                <w:ilvl w:val="0"/>
                <w:numId w:val="5"/>
              </w:numPr>
            </w:pPr>
            <w:r>
              <w:t>incorrect number of columns</w:t>
            </w:r>
          </w:p>
          <w:p w:rsidR="005C7ABA" w:rsidRDefault="005C7ABA" w:rsidP="006906DE">
            <w:pPr>
              <w:pStyle w:val="ListParagraph"/>
              <w:numPr>
                <w:ilvl w:val="0"/>
                <w:numId w:val="5"/>
              </w:numPr>
            </w:pPr>
            <w:r>
              <w:t>length of strings; sometimes column values will have multiple values</w:t>
            </w:r>
          </w:p>
          <w:p w:rsidR="005C7ABA" w:rsidRDefault="005C7ABA" w:rsidP="006906DE">
            <w:pPr>
              <w:pStyle w:val="ListParagraph"/>
              <w:numPr>
                <w:ilvl w:val="0"/>
                <w:numId w:val="5"/>
              </w:numPr>
            </w:pPr>
            <w:r>
              <w:t>extra commas or double quotes within text values</w:t>
            </w:r>
          </w:p>
          <w:p w:rsidR="005C7ABA" w:rsidRDefault="005C7ABA" w:rsidP="006906DE">
            <w:pPr>
              <w:pStyle w:val="ListParagraph"/>
              <w:numPr>
                <w:ilvl w:val="0"/>
                <w:numId w:val="5"/>
              </w:numPr>
            </w:pPr>
            <w:r>
              <w:t>empty lines of data when file viewed in notepad like ,,,,,,,,,,,,,</w:t>
            </w:r>
          </w:p>
          <w:p w:rsidR="00805AE1" w:rsidRDefault="00805AE1" w:rsidP="00805AE1"/>
          <w:p w:rsidR="005C7ABA" w:rsidRDefault="005C7ABA" w:rsidP="006906DE">
            <w:pPr>
              <w:pStyle w:val="ListParagraph"/>
              <w:numPr>
                <w:ilvl w:val="0"/>
                <w:numId w:val="4"/>
              </w:numPr>
            </w:pPr>
            <w:r>
              <w:t>Make the required update to fix the file and restart job at Outlier file load step</w:t>
            </w:r>
          </w:p>
          <w:p w:rsidR="00805AE1" w:rsidRDefault="00805AE1" w:rsidP="00805AE1"/>
        </w:tc>
      </w:tr>
      <w:tr w:rsidR="007A0DF5" w:rsidTr="00AF088C">
        <w:tc>
          <w:tcPr>
            <w:tcW w:w="1885" w:type="dxa"/>
          </w:tcPr>
          <w:p w:rsidR="007A0DF5" w:rsidRDefault="007A0DF5" w:rsidP="00A417ED"/>
        </w:tc>
        <w:tc>
          <w:tcPr>
            <w:tcW w:w="7465" w:type="dxa"/>
          </w:tcPr>
          <w:p w:rsidR="007A0DF5" w:rsidRDefault="007A0DF5" w:rsidP="00A417ED"/>
        </w:tc>
      </w:tr>
      <w:tr w:rsidR="00AF088C" w:rsidTr="00AF088C">
        <w:tc>
          <w:tcPr>
            <w:tcW w:w="1885" w:type="dxa"/>
          </w:tcPr>
          <w:p w:rsidR="00AF088C" w:rsidRDefault="00AF088C" w:rsidP="00AF088C">
            <w:r>
              <w:t>Job is hung on Notifications step.</w:t>
            </w:r>
          </w:p>
          <w:p w:rsidR="00AF088C" w:rsidRDefault="00AF088C" w:rsidP="00AF088C"/>
        </w:tc>
        <w:tc>
          <w:tcPr>
            <w:tcW w:w="7465" w:type="dxa"/>
          </w:tcPr>
          <w:p w:rsidR="00AF088C" w:rsidRDefault="00AF088C" w:rsidP="00AF088C">
            <w:pPr>
              <w:pStyle w:val="ListParagraph"/>
              <w:numPr>
                <w:ilvl w:val="0"/>
                <w:numId w:val="3"/>
              </w:numPr>
            </w:pPr>
            <w:r>
              <w:t>Stop job</w:t>
            </w:r>
          </w:p>
          <w:p w:rsidR="00AF088C" w:rsidRDefault="00AF088C" w:rsidP="00AF088C">
            <w:pPr>
              <w:pStyle w:val="ListParagraph"/>
              <w:numPr>
                <w:ilvl w:val="0"/>
                <w:numId w:val="3"/>
              </w:numPr>
            </w:pPr>
            <w:r>
              <w:t xml:space="preserve">Connect to </w:t>
            </w:r>
            <w:proofErr w:type="spellStart"/>
            <w:r>
              <w:t>ssms</w:t>
            </w:r>
            <w:proofErr w:type="spellEnd"/>
            <w:r>
              <w:t xml:space="preserve"> window pointing to eCoaching DB on </w:t>
            </w:r>
            <w:r w:rsidR="002E33BF">
              <w:t>F3420-ECLDBP01</w:t>
            </w:r>
            <w:r>
              <w:t>and execute below command:</w:t>
            </w:r>
          </w:p>
          <w:p w:rsidR="00AF088C" w:rsidRDefault="00AF088C" w:rsidP="00AF088C">
            <w:pPr>
              <w:pStyle w:val="ListParagraph"/>
            </w:pPr>
          </w:p>
          <w:p w:rsidR="00AF088C" w:rsidRDefault="00AF088C" w:rsidP="00AF088C"/>
          <w:p w:rsidR="00AF088C" w:rsidRDefault="00AF088C" w:rsidP="00AF088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AF088C" w:rsidRDefault="00AF088C" w:rsidP="00AF088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F088C" w:rsidRDefault="00AF088C" w:rsidP="00AF088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[sp_SelectCoaching4Contact]</w:t>
            </w:r>
          </w:p>
          <w:p w:rsidR="00AF088C" w:rsidRDefault="00AF088C" w:rsidP="00AF088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</w:rPr>
            </w:pPr>
          </w:p>
          <w:p w:rsidR="00AF088C" w:rsidRDefault="00AF088C" w:rsidP="00AF088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AF088C" w:rsidRDefault="00AF088C" w:rsidP="00AF088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</w:rPr>
            </w:pPr>
          </w:p>
          <w:p w:rsidR="00AF088C" w:rsidRDefault="00AF088C" w:rsidP="00AF088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AF088C" w:rsidRDefault="00AF088C" w:rsidP="00AF088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F088C" w:rsidRPr="007A0DF5" w:rsidRDefault="00AF088C" w:rsidP="00AF088C">
            <w:pPr>
              <w:pStyle w:val="ListParagraph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40" w:lineRule="auto"/>
            </w:pPr>
            <w:r w:rsidRPr="007A0DF5">
              <w:t>If no data rows returned by SP above. Nothing more to do.</w:t>
            </w:r>
          </w:p>
          <w:p w:rsidR="00AF088C" w:rsidRDefault="00AF088C" w:rsidP="00AF088C">
            <w:pPr>
              <w:pStyle w:val="ListParagraph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40" w:lineRule="auto"/>
            </w:pPr>
            <w:r w:rsidRPr="007A0DF5">
              <w:t>If rows are returned, restart job at Notifications step</w:t>
            </w:r>
            <w:r>
              <w:t xml:space="preserve"> by right clicking on job name and Starting job at Notifications step.</w:t>
            </w:r>
          </w:p>
          <w:p w:rsidR="00AF088C" w:rsidRDefault="00AF088C" w:rsidP="00AF088C">
            <w:pPr>
              <w:widowControl/>
              <w:autoSpaceDE w:val="0"/>
              <w:autoSpaceDN w:val="0"/>
              <w:adjustRightInd w:val="0"/>
              <w:spacing w:line="240" w:lineRule="auto"/>
            </w:pPr>
          </w:p>
        </w:tc>
      </w:tr>
    </w:tbl>
    <w:p w:rsidR="003129B4" w:rsidRDefault="003129B4" w:rsidP="003129B4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p w:rsidR="002A650A" w:rsidRDefault="002A650A" w:rsidP="003129B4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p w:rsidR="002A650A" w:rsidRPr="0001129E" w:rsidRDefault="002A650A" w:rsidP="0001129E">
      <w:pPr>
        <w:pStyle w:val="Heading1"/>
        <w:numPr>
          <w:ilvl w:val="1"/>
          <w:numId w:val="1"/>
        </w:numPr>
        <w:rPr>
          <w:sz w:val="20"/>
        </w:rPr>
      </w:pPr>
      <w:bookmarkStart w:id="389" w:name="_Toc464114599"/>
      <w:proofErr w:type="spellStart"/>
      <w:r w:rsidRPr="0001129E">
        <w:rPr>
          <w:sz w:val="20"/>
        </w:rPr>
        <w:t>Coaching</w:t>
      </w:r>
      <w:r w:rsidR="004E3F76" w:rsidRPr="0001129E">
        <w:rPr>
          <w:sz w:val="20"/>
        </w:rPr>
        <w:t>Generic</w:t>
      </w:r>
      <w:r w:rsidRPr="0001129E">
        <w:rPr>
          <w:sz w:val="20"/>
        </w:rPr>
        <w:t>Load</w:t>
      </w:r>
      <w:bookmarkEnd w:id="389"/>
      <w:proofErr w:type="spellEnd"/>
    </w:p>
    <w:p w:rsidR="002A650A" w:rsidRDefault="002A650A" w:rsidP="002A650A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2A650A" w:rsidTr="00AF088C">
        <w:tc>
          <w:tcPr>
            <w:tcW w:w="1885" w:type="dxa"/>
          </w:tcPr>
          <w:p w:rsidR="002A650A" w:rsidRDefault="002A650A" w:rsidP="004E3F76">
            <w:r>
              <w:t xml:space="preserve">Step 1: </w:t>
            </w:r>
            <w:r w:rsidR="004E3F76">
              <w:t>Generic File Load</w:t>
            </w:r>
          </w:p>
        </w:tc>
        <w:tc>
          <w:tcPr>
            <w:tcW w:w="7465" w:type="dxa"/>
          </w:tcPr>
          <w:p w:rsidR="001E55F6" w:rsidRDefault="001E55F6" w:rsidP="001E55F6">
            <w:r>
              <w:t>Type: SQL Server Integration Services Package</w:t>
            </w:r>
          </w:p>
          <w:p w:rsidR="001E55F6" w:rsidRDefault="008D7011" w:rsidP="001E55F6">
            <w:r>
              <w:t xml:space="preserve">Run As: </w:t>
            </w:r>
            <w:proofErr w:type="spellStart"/>
            <w:r>
              <w:t>ECLProxy</w:t>
            </w:r>
            <w:proofErr w:type="spellEnd"/>
          </w:p>
          <w:p w:rsidR="001E55F6" w:rsidRDefault="001E55F6" w:rsidP="001E55F6">
            <w:r>
              <w:t>Source: File System</w:t>
            </w:r>
          </w:p>
          <w:p w:rsidR="002A650A" w:rsidRDefault="001E55F6" w:rsidP="001E55F6">
            <w:r>
              <w:t xml:space="preserve">Package: </w:t>
            </w:r>
            <w:r w:rsidR="008D7011">
              <w:t>\\f3420-ecldbp01\ssis\Coaching\Packages\</w:t>
            </w:r>
            <w:r w:rsidR="004E3F76" w:rsidRPr="004E3F76">
              <w:t>Generic_Coaching.dtsx</w:t>
            </w:r>
          </w:p>
          <w:p w:rsidR="00C50F0C" w:rsidRDefault="00C50F0C" w:rsidP="001E55F6">
            <w:proofErr w:type="spellStart"/>
            <w:r>
              <w:t>ConfigFile</w:t>
            </w:r>
            <w:proofErr w:type="spellEnd"/>
            <w:r>
              <w:t>:</w:t>
            </w:r>
            <w:r w:rsidR="000510CF">
              <w:t xml:space="preserve"> </w:t>
            </w:r>
            <w:r w:rsidR="00363554">
              <w:t>H</w:t>
            </w:r>
            <w:r w:rsidR="008D7011">
              <w:t>:\ssis\Coaching\ConfigFiles\</w:t>
            </w:r>
            <w:r w:rsidR="000510CF">
              <w:t>Prod_Generic_Coaching.dtsConfig</w:t>
            </w:r>
          </w:p>
          <w:p w:rsidR="00C50F0C" w:rsidRPr="00BE5DCD" w:rsidRDefault="00C50F0C" w:rsidP="001E55F6"/>
        </w:tc>
      </w:tr>
      <w:tr w:rsidR="002A650A" w:rsidTr="00AF088C">
        <w:tc>
          <w:tcPr>
            <w:tcW w:w="1885" w:type="dxa"/>
          </w:tcPr>
          <w:p w:rsidR="002A650A" w:rsidRDefault="002A650A" w:rsidP="0001172F"/>
        </w:tc>
        <w:tc>
          <w:tcPr>
            <w:tcW w:w="7465" w:type="dxa"/>
          </w:tcPr>
          <w:p w:rsidR="002A650A" w:rsidRPr="00BE5DCD" w:rsidRDefault="002A650A" w:rsidP="0001172F"/>
        </w:tc>
      </w:tr>
      <w:tr w:rsidR="002A650A" w:rsidTr="00AF088C">
        <w:tc>
          <w:tcPr>
            <w:tcW w:w="1885" w:type="dxa"/>
          </w:tcPr>
          <w:p w:rsidR="002A650A" w:rsidRDefault="002A650A" w:rsidP="0001172F"/>
        </w:tc>
        <w:tc>
          <w:tcPr>
            <w:tcW w:w="7465" w:type="dxa"/>
          </w:tcPr>
          <w:p w:rsidR="002A650A" w:rsidRDefault="002A650A" w:rsidP="0001172F"/>
        </w:tc>
      </w:tr>
      <w:tr w:rsidR="002A650A" w:rsidTr="00AF088C">
        <w:tc>
          <w:tcPr>
            <w:tcW w:w="1885" w:type="dxa"/>
          </w:tcPr>
          <w:p w:rsidR="002A650A" w:rsidRDefault="002A650A" w:rsidP="0001172F">
            <w:r>
              <w:t>Feed Files</w:t>
            </w:r>
          </w:p>
          <w:p w:rsidR="00D0265E" w:rsidRDefault="00D0265E" w:rsidP="00D0265E">
            <w:r>
              <w:t xml:space="preserve">*Files Originally Encrypted and held in </w:t>
            </w:r>
            <w:proofErr w:type="spellStart"/>
            <w:r>
              <w:t>Encrypt_Out</w:t>
            </w:r>
            <w:proofErr w:type="spellEnd"/>
            <w:r>
              <w:t xml:space="preserve"> Dir</w:t>
            </w:r>
          </w:p>
        </w:tc>
        <w:tc>
          <w:tcPr>
            <w:tcW w:w="7465" w:type="dxa"/>
          </w:tcPr>
          <w:p w:rsidR="00363554" w:rsidRDefault="008E5320" w:rsidP="00363554">
            <w:hyperlink r:id="rId11" w:history="1">
              <w:r w:rsidR="00363554" w:rsidRPr="0067368C">
                <w:rPr>
                  <w:rStyle w:val="Hyperlink"/>
                </w:rPr>
                <w:t>\\f3420-cldbp01\Data\Coaching\Generic\Decrypt_Out\</w:t>
              </w:r>
            </w:hyperlink>
          </w:p>
          <w:p w:rsidR="003209D7" w:rsidRDefault="004E3F76" w:rsidP="00363554">
            <w:proofErr w:type="spellStart"/>
            <w:r w:rsidRPr="004E3F76">
              <w:t>eCL_Generic_Feed_OTH</w:t>
            </w:r>
            <w:proofErr w:type="spellEnd"/>
            <w:r w:rsidR="00B31C3F">
              <w:t>_[SEA</w:t>
            </w:r>
            <w:r w:rsidR="00363554">
              <w:t>/DTT</w:t>
            </w:r>
            <w:r w:rsidR="00B31C3F">
              <w:t>]</w:t>
            </w:r>
            <w:r>
              <w:t>yyyymmdd</w:t>
            </w:r>
            <w:r w:rsidRPr="004E3F76">
              <w:t>.csv</w:t>
            </w:r>
          </w:p>
        </w:tc>
      </w:tr>
      <w:tr w:rsidR="002A650A" w:rsidTr="00AF088C">
        <w:tc>
          <w:tcPr>
            <w:tcW w:w="1885" w:type="dxa"/>
          </w:tcPr>
          <w:p w:rsidR="002A650A" w:rsidRDefault="002A650A" w:rsidP="0001172F"/>
        </w:tc>
        <w:tc>
          <w:tcPr>
            <w:tcW w:w="7465" w:type="dxa"/>
          </w:tcPr>
          <w:p w:rsidR="002A650A" w:rsidRDefault="002A650A" w:rsidP="0001172F"/>
        </w:tc>
      </w:tr>
      <w:tr w:rsidR="002A650A" w:rsidTr="00AF088C">
        <w:tc>
          <w:tcPr>
            <w:tcW w:w="1885" w:type="dxa"/>
          </w:tcPr>
          <w:p w:rsidR="002A650A" w:rsidRDefault="002A650A" w:rsidP="0001172F">
            <w:r>
              <w:t>Schedule</w:t>
            </w:r>
          </w:p>
        </w:tc>
        <w:tc>
          <w:tcPr>
            <w:tcW w:w="7465" w:type="dxa"/>
          </w:tcPr>
          <w:p w:rsidR="002A650A" w:rsidRPr="00BE5DCD" w:rsidRDefault="002A650A" w:rsidP="0001172F">
            <w:r>
              <w:t>On Demand</w:t>
            </w:r>
            <w:r w:rsidR="00B31C3F">
              <w:t xml:space="preserve"> and 1 PM EST Tuesdays for SEA feed(s)</w:t>
            </w:r>
          </w:p>
        </w:tc>
      </w:tr>
      <w:tr w:rsidR="002A650A" w:rsidTr="00AF088C">
        <w:trPr>
          <w:trHeight w:val="260"/>
        </w:trPr>
        <w:tc>
          <w:tcPr>
            <w:tcW w:w="1885" w:type="dxa"/>
          </w:tcPr>
          <w:p w:rsidR="002A650A" w:rsidRDefault="002A650A" w:rsidP="0001172F"/>
        </w:tc>
        <w:tc>
          <w:tcPr>
            <w:tcW w:w="7465" w:type="dxa"/>
          </w:tcPr>
          <w:p w:rsidR="002A650A" w:rsidRDefault="002A650A" w:rsidP="0001172F"/>
        </w:tc>
      </w:tr>
      <w:tr w:rsidR="002A650A" w:rsidTr="00AF088C">
        <w:tc>
          <w:tcPr>
            <w:tcW w:w="1885" w:type="dxa"/>
          </w:tcPr>
          <w:p w:rsidR="002A650A" w:rsidRDefault="002A650A" w:rsidP="0001172F"/>
        </w:tc>
        <w:tc>
          <w:tcPr>
            <w:tcW w:w="7465" w:type="dxa"/>
          </w:tcPr>
          <w:p w:rsidR="002A650A" w:rsidRPr="00AB04D9" w:rsidRDefault="002A650A" w:rsidP="0001172F">
            <w:pPr>
              <w:rPr>
                <w:b/>
              </w:rPr>
            </w:pPr>
            <w:r w:rsidRPr="00AB04D9">
              <w:rPr>
                <w:b/>
              </w:rPr>
              <w:t>Known issues and resolution(s)</w:t>
            </w:r>
          </w:p>
        </w:tc>
      </w:tr>
      <w:tr w:rsidR="002A650A" w:rsidTr="00AF088C">
        <w:tc>
          <w:tcPr>
            <w:tcW w:w="1885" w:type="dxa"/>
          </w:tcPr>
          <w:p w:rsidR="002A650A" w:rsidRPr="009047CF" w:rsidRDefault="002A650A" w:rsidP="0001172F">
            <w:pPr>
              <w:rPr>
                <w:b/>
              </w:rPr>
            </w:pPr>
            <w:r w:rsidRPr="009047CF">
              <w:rPr>
                <w:b/>
              </w:rPr>
              <w:t>Issue</w:t>
            </w:r>
          </w:p>
        </w:tc>
        <w:tc>
          <w:tcPr>
            <w:tcW w:w="7465" w:type="dxa"/>
          </w:tcPr>
          <w:p w:rsidR="002A650A" w:rsidRPr="009047CF" w:rsidRDefault="002A650A" w:rsidP="0001172F">
            <w:pPr>
              <w:rPr>
                <w:b/>
              </w:rPr>
            </w:pPr>
            <w:r w:rsidRPr="009047CF">
              <w:rPr>
                <w:b/>
              </w:rPr>
              <w:t>Resolution</w:t>
            </w:r>
          </w:p>
        </w:tc>
      </w:tr>
      <w:tr w:rsidR="002A650A" w:rsidTr="00AF088C">
        <w:tc>
          <w:tcPr>
            <w:tcW w:w="1885" w:type="dxa"/>
          </w:tcPr>
          <w:p w:rsidR="002A650A" w:rsidRDefault="002A650A" w:rsidP="007E3E84"/>
        </w:tc>
        <w:tc>
          <w:tcPr>
            <w:tcW w:w="7465" w:type="dxa"/>
          </w:tcPr>
          <w:p w:rsidR="002A650A" w:rsidRDefault="002A650A" w:rsidP="007E3E84">
            <w:pPr>
              <w:widowControl/>
              <w:autoSpaceDE w:val="0"/>
              <w:autoSpaceDN w:val="0"/>
              <w:adjustRightInd w:val="0"/>
              <w:spacing w:line="240" w:lineRule="auto"/>
              <w:ind w:left="360"/>
            </w:pPr>
          </w:p>
        </w:tc>
      </w:tr>
      <w:tr w:rsidR="002A650A" w:rsidTr="00AF088C">
        <w:tc>
          <w:tcPr>
            <w:tcW w:w="1885" w:type="dxa"/>
          </w:tcPr>
          <w:p w:rsidR="002A650A" w:rsidRDefault="007E3E84" w:rsidP="0001172F">
            <w:r>
              <w:t>NA</w:t>
            </w:r>
          </w:p>
        </w:tc>
        <w:tc>
          <w:tcPr>
            <w:tcW w:w="7465" w:type="dxa"/>
          </w:tcPr>
          <w:p w:rsidR="002A650A" w:rsidRDefault="007E3E84" w:rsidP="0001172F">
            <w:r>
              <w:t>No Known issues at this time.</w:t>
            </w:r>
          </w:p>
        </w:tc>
      </w:tr>
      <w:tr w:rsidR="002A650A" w:rsidTr="00AF088C">
        <w:tc>
          <w:tcPr>
            <w:tcW w:w="1885" w:type="dxa"/>
          </w:tcPr>
          <w:p w:rsidR="002A650A" w:rsidRDefault="002A650A" w:rsidP="0001172F"/>
        </w:tc>
        <w:tc>
          <w:tcPr>
            <w:tcW w:w="7465" w:type="dxa"/>
          </w:tcPr>
          <w:p w:rsidR="002A650A" w:rsidRDefault="002A650A" w:rsidP="0001172F"/>
        </w:tc>
      </w:tr>
      <w:tr w:rsidR="002A650A" w:rsidTr="00AF088C">
        <w:tc>
          <w:tcPr>
            <w:tcW w:w="1885" w:type="dxa"/>
          </w:tcPr>
          <w:p w:rsidR="002A650A" w:rsidRDefault="002A650A" w:rsidP="0001172F"/>
        </w:tc>
        <w:tc>
          <w:tcPr>
            <w:tcW w:w="7465" w:type="dxa"/>
          </w:tcPr>
          <w:p w:rsidR="002A650A" w:rsidRDefault="002A650A" w:rsidP="0001172F"/>
        </w:tc>
      </w:tr>
      <w:tr w:rsidR="002A650A" w:rsidTr="00AF088C">
        <w:tc>
          <w:tcPr>
            <w:tcW w:w="1885" w:type="dxa"/>
          </w:tcPr>
          <w:p w:rsidR="002A650A" w:rsidRDefault="002A650A" w:rsidP="0001172F"/>
        </w:tc>
        <w:tc>
          <w:tcPr>
            <w:tcW w:w="7465" w:type="dxa"/>
          </w:tcPr>
          <w:p w:rsidR="002A650A" w:rsidRDefault="002A650A" w:rsidP="0001172F"/>
        </w:tc>
      </w:tr>
    </w:tbl>
    <w:p w:rsidR="002A650A" w:rsidRDefault="002A650A" w:rsidP="003129B4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p w:rsidR="003209D7" w:rsidRDefault="003209D7" w:rsidP="003129B4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p w:rsidR="003209D7" w:rsidRPr="0001129E" w:rsidRDefault="003209D7" w:rsidP="0001129E">
      <w:pPr>
        <w:pStyle w:val="Heading1"/>
        <w:numPr>
          <w:ilvl w:val="1"/>
          <w:numId w:val="1"/>
        </w:numPr>
        <w:rPr>
          <w:sz w:val="20"/>
        </w:rPr>
      </w:pPr>
      <w:bookmarkStart w:id="390" w:name="_Toc464114600"/>
      <w:proofErr w:type="spellStart"/>
      <w:r w:rsidRPr="0001129E">
        <w:rPr>
          <w:sz w:val="20"/>
        </w:rPr>
        <w:t>Coaching</w:t>
      </w:r>
      <w:r w:rsidR="004E3F76" w:rsidRPr="0001129E">
        <w:rPr>
          <w:sz w:val="20"/>
        </w:rPr>
        <w:t>Hierarchy</w:t>
      </w:r>
      <w:r w:rsidRPr="0001129E">
        <w:rPr>
          <w:sz w:val="20"/>
        </w:rPr>
        <w:t>Load</w:t>
      </w:r>
      <w:bookmarkEnd w:id="390"/>
      <w:proofErr w:type="spellEnd"/>
    </w:p>
    <w:p w:rsidR="003209D7" w:rsidRDefault="003209D7" w:rsidP="003209D7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3209D7" w:rsidTr="00AF088C">
        <w:tc>
          <w:tcPr>
            <w:tcW w:w="1885" w:type="dxa"/>
          </w:tcPr>
          <w:p w:rsidR="003209D7" w:rsidRDefault="004E3F76" w:rsidP="0001172F">
            <w:r>
              <w:t>Step 1: Employee Load</w:t>
            </w:r>
          </w:p>
        </w:tc>
        <w:tc>
          <w:tcPr>
            <w:tcW w:w="7465" w:type="dxa"/>
          </w:tcPr>
          <w:p w:rsidR="001E55F6" w:rsidRDefault="001E55F6" w:rsidP="001E55F6">
            <w:r>
              <w:t>Type: SQL Server Integration Services Package</w:t>
            </w:r>
          </w:p>
          <w:p w:rsidR="001E55F6" w:rsidRDefault="008D7011" w:rsidP="001E55F6">
            <w:r>
              <w:t xml:space="preserve">Run As: </w:t>
            </w:r>
            <w:proofErr w:type="spellStart"/>
            <w:r>
              <w:t>ECLProxy</w:t>
            </w:r>
            <w:proofErr w:type="spellEnd"/>
          </w:p>
          <w:p w:rsidR="001E55F6" w:rsidRDefault="001E55F6" w:rsidP="001E55F6">
            <w:r>
              <w:t>Source: File System</w:t>
            </w:r>
          </w:p>
          <w:p w:rsidR="003209D7" w:rsidRDefault="001E55F6" w:rsidP="001E55F6">
            <w:r>
              <w:t xml:space="preserve">Package: </w:t>
            </w:r>
            <w:hyperlink r:id="rId12" w:history="1">
              <w:r w:rsidR="008D7011">
                <w:rPr>
                  <w:rStyle w:val="Hyperlink"/>
                </w:rPr>
                <w:t>\\f3420-ecldbp01\ssis\Coaching\Packages\</w:t>
              </w:r>
              <w:r w:rsidR="00C50F0C" w:rsidRPr="009B1395">
                <w:rPr>
                  <w:rStyle w:val="Hyperlink"/>
                </w:rPr>
                <w:t>Employee_Hierarchy.dtsx</w:t>
              </w:r>
            </w:hyperlink>
          </w:p>
          <w:p w:rsidR="00C50F0C" w:rsidRDefault="00C50F0C" w:rsidP="001E55F6">
            <w:proofErr w:type="spellStart"/>
            <w:r>
              <w:t>ConfigFile</w:t>
            </w:r>
            <w:proofErr w:type="spellEnd"/>
            <w:r>
              <w:t>:</w:t>
            </w:r>
            <w:r w:rsidR="000510CF">
              <w:t xml:space="preserve"> </w:t>
            </w:r>
            <w:r w:rsidR="00363554">
              <w:t>H</w:t>
            </w:r>
            <w:r w:rsidR="008D7011">
              <w:t>:\ssis\Coaching\ConfigFiles\</w:t>
            </w:r>
            <w:r w:rsidR="000510CF">
              <w:t>Prod_Employee_Hierarchy.dtsConfig</w:t>
            </w:r>
          </w:p>
          <w:p w:rsidR="00C50F0C" w:rsidRPr="00BE5DCD" w:rsidRDefault="00C50F0C" w:rsidP="001E55F6"/>
        </w:tc>
      </w:tr>
      <w:tr w:rsidR="003209D7" w:rsidTr="00AF088C">
        <w:tc>
          <w:tcPr>
            <w:tcW w:w="1885" w:type="dxa"/>
          </w:tcPr>
          <w:p w:rsidR="003209D7" w:rsidRDefault="003209D7" w:rsidP="0001172F"/>
        </w:tc>
        <w:tc>
          <w:tcPr>
            <w:tcW w:w="7465" w:type="dxa"/>
          </w:tcPr>
          <w:p w:rsidR="003209D7" w:rsidRDefault="003209D7" w:rsidP="0001172F"/>
        </w:tc>
      </w:tr>
      <w:tr w:rsidR="003209D7" w:rsidTr="00AF088C">
        <w:tc>
          <w:tcPr>
            <w:tcW w:w="1885" w:type="dxa"/>
          </w:tcPr>
          <w:p w:rsidR="003209D7" w:rsidRDefault="003209D7" w:rsidP="0001172F">
            <w:r>
              <w:lastRenderedPageBreak/>
              <w:t>Feed Files</w:t>
            </w:r>
          </w:p>
          <w:p w:rsidR="00D0265E" w:rsidRDefault="00D0265E" w:rsidP="0001172F">
            <w:r>
              <w:t xml:space="preserve">*Files Originally Encrypted and held in </w:t>
            </w:r>
            <w:proofErr w:type="spellStart"/>
            <w:r>
              <w:t>Encrypt_Out</w:t>
            </w:r>
            <w:proofErr w:type="spellEnd"/>
            <w:r>
              <w:t xml:space="preserve"> Dir</w:t>
            </w:r>
          </w:p>
        </w:tc>
        <w:tc>
          <w:tcPr>
            <w:tcW w:w="7465" w:type="dxa"/>
          </w:tcPr>
          <w:p w:rsidR="00363554" w:rsidRPr="00363554" w:rsidRDefault="008E5320" w:rsidP="004E3F76">
            <w:pPr>
              <w:rPr>
                <w:rStyle w:val="Hyperlink"/>
              </w:rPr>
            </w:pPr>
            <w:hyperlink r:id="rId13" w:history="1">
              <w:r w:rsidR="00363554" w:rsidRPr="00363554">
                <w:rPr>
                  <w:rStyle w:val="Hyperlink"/>
                </w:rPr>
                <w:t>\\f3420-ecldbp01\Data\Coaching\HrInfo\Decrypt_Out\</w:t>
              </w:r>
            </w:hyperlink>
            <w:r w:rsidR="00363554" w:rsidRPr="00363554">
              <w:rPr>
                <w:rStyle w:val="Hyperlink"/>
              </w:rPr>
              <w:t xml:space="preserve">  </w:t>
            </w:r>
          </w:p>
          <w:p w:rsidR="004E3F76" w:rsidRDefault="004E3F76" w:rsidP="004E3F76">
            <w:r w:rsidRPr="00363554">
              <w:t>PS_Employee_Information_mmddyyyy.csv</w:t>
            </w:r>
          </w:p>
          <w:p w:rsidR="003209D7" w:rsidRDefault="004E3F76" w:rsidP="004E3F76">
            <w:r w:rsidRPr="00363554">
              <w:t>Employee_Information_WithProgram.csv</w:t>
            </w:r>
          </w:p>
          <w:p w:rsidR="00363554" w:rsidRDefault="00363554" w:rsidP="004E3F76">
            <w:r w:rsidRPr="00363554">
              <w:t>HR_Employee_Information.csv</w:t>
            </w:r>
          </w:p>
        </w:tc>
      </w:tr>
      <w:tr w:rsidR="003209D7" w:rsidTr="00AF088C">
        <w:tc>
          <w:tcPr>
            <w:tcW w:w="1885" w:type="dxa"/>
          </w:tcPr>
          <w:p w:rsidR="003209D7" w:rsidRDefault="003209D7" w:rsidP="0001172F"/>
        </w:tc>
        <w:tc>
          <w:tcPr>
            <w:tcW w:w="7465" w:type="dxa"/>
          </w:tcPr>
          <w:p w:rsidR="003209D7" w:rsidRDefault="003209D7" w:rsidP="0001172F"/>
        </w:tc>
      </w:tr>
      <w:tr w:rsidR="003209D7" w:rsidTr="00AF088C">
        <w:tc>
          <w:tcPr>
            <w:tcW w:w="1885" w:type="dxa"/>
          </w:tcPr>
          <w:p w:rsidR="003209D7" w:rsidRDefault="003209D7" w:rsidP="0001172F">
            <w:r>
              <w:t>Schedule</w:t>
            </w:r>
          </w:p>
        </w:tc>
        <w:tc>
          <w:tcPr>
            <w:tcW w:w="7465" w:type="dxa"/>
          </w:tcPr>
          <w:p w:rsidR="003209D7" w:rsidRPr="00BE5DCD" w:rsidRDefault="004E3F76" w:rsidP="0001172F">
            <w:r>
              <w:t>7 PM EST daily</w:t>
            </w:r>
          </w:p>
        </w:tc>
      </w:tr>
      <w:tr w:rsidR="003209D7" w:rsidTr="00AF088C">
        <w:trPr>
          <w:trHeight w:val="260"/>
        </w:trPr>
        <w:tc>
          <w:tcPr>
            <w:tcW w:w="1885" w:type="dxa"/>
          </w:tcPr>
          <w:p w:rsidR="003209D7" w:rsidRDefault="003209D7" w:rsidP="0001172F"/>
        </w:tc>
        <w:tc>
          <w:tcPr>
            <w:tcW w:w="7465" w:type="dxa"/>
          </w:tcPr>
          <w:p w:rsidR="003209D7" w:rsidRDefault="003209D7" w:rsidP="0001172F"/>
        </w:tc>
      </w:tr>
      <w:tr w:rsidR="003209D7" w:rsidTr="00AF088C">
        <w:tc>
          <w:tcPr>
            <w:tcW w:w="1885" w:type="dxa"/>
          </w:tcPr>
          <w:p w:rsidR="003209D7" w:rsidRDefault="003209D7" w:rsidP="0001172F"/>
        </w:tc>
        <w:tc>
          <w:tcPr>
            <w:tcW w:w="7465" w:type="dxa"/>
          </w:tcPr>
          <w:p w:rsidR="003209D7" w:rsidRPr="00AB04D9" w:rsidRDefault="003209D7" w:rsidP="0001172F">
            <w:pPr>
              <w:rPr>
                <w:b/>
              </w:rPr>
            </w:pPr>
            <w:r w:rsidRPr="00AB04D9">
              <w:rPr>
                <w:b/>
              </w:rPr>
              <w:t>Known issues and resolution(s)</w:t>
            </w:r>
          </w:p>
        </w:tc>
      </w:tr>
      <w:tr w:rsidR="003209D7" w:rsidTr="00AF088C">
        <w:tc>
          <w:tcPr>
            <w:tcW w:w="1885" w:type="dxa"/>
          </w:tcPr>
          <w:p w:rsidR="003209D7" w:rsidRDefault="003209D7" w:rsidP="0001172F">
            <w:r>
              <w:t>Issue</w:t>
            </w:r>
          </w:p>
        </w:tc>
        <w:tc>
          <w:tcPr>
            <w:tcW w:w="7465" w:type="dxa"/>
          </w:tcPr>
          <w:p w:rsidR="003209D7" w:rsidRDefault="003209D7" w:rsidP="0001172F">
            <w:r>
              <w:t>Resolution</w:t>
            </w:r>
          </w:p>
        </w:tc>
      </w:tr>
      <w:tr w:rsidR="003209D7" w:rsidTr="00AF088C">
        <w:tc>
          <w:tcPr>
            <w:tcW w:w="1885" w:type="dxa"/>
          </w:tcPr>
          <w:p w:rsidR="003209D7" w:rsidRDefault="004E3F76" w:rsidP="004E3F76">
            <w:r>
              <w:t>File Missing</w:t>
            </w:r>
          </w:p>
        </w:tc>
        <w:tc>
          <w:tcPr>
            <w:tcW w:w="7465" w:type="dxa"/>
          </w:tcPr>
          <w:p w:rsidR="003209D7" w:rsidRDefault="004E3F76" w:rsidP="00172213">
            <w:pPr>
              <w:widowControl/>
              <w:autoSpaceDE w:val="0"/>
              <w:autoSpaceDN w:val="0"/>
              <w:adjustRightInd w:val="0"/>
              <w:spacing w:line="240" w:lineRule="auto"/>
            </w:pPr>
            <w:r>
              <w:t>Verify that feed files listed above are staged</w:t>
            </w:r>
            <w:r w:rsidR="00F25802">
              <w:t xml:space="preserve"> accordingly.</w:t>
            </w:r>
          </w:p>
          <w:p w:rsidR="00F25802" w:rsidRDefault="00F25802" w:rsidP="00172213">
            <w:pPr>
              <w:widowControl/>
              <w:autoSpaceDE w:val="0"/>
              <w:autoSpaceDN w:val="0"/>
              <w:adjustRightInd w:val="0"/>
              <w:spacing w:line="240" w:lineRule="auto"/>
            </w:pPr>
            <w:r>
              <w:t>If missing contact</w:t>
            </w:r>
          </w:p>
          <w:p w:rsidR="00F25802" w:rsidRDefault="00F25802" w:rsidP="00172213">
            <w:pPr>
              <w:widowControl/>
              <w:autoSpaceDE w:val="0"/>
              <w:autoSpaceDN w:val="0"/>
              <w:adjustRightInd w:val="0"/>
              <w:spacing w:line="240" w:lineRule="auto"/>
            </w:pPr>
            <w:r w:rsidRPr="00F25802">
              <w:t>PS_Employee_Information_mmddyyyy.csv</w:t>
            </w:r>
            <w:r>
              <w:t xml:space="preserve"> – </w:t>
            </w:r>
            <w:hyperlink r:id="rId14" w:history="1">
              <w:r w:rsidRPr="00404929">
                <w:rPr>
                  <w:rStyle w:val="Hyperlink"/>
                </w:rPr>
                <w:t>Steve.curran@gdit.com</w:t>
              </w:r>
            </w:hyperlink>
          </w:p>
          <w:p w:rsidR="00F25802" w:rsidRDefault="00F25802" w:rsidP="00172213">
            <w:pPr>
              <w:widowControl/>
              <w:autoSpaceDE w:val="0"/>
              <w:autoSpaceDN w:val="0"/>
              <w:adjustRightInd w:val="0"/>
              <w:spacing w:line="240" w:lineRule="auto"/>
            </w:pPr>
            <w:r w:rsidRPr="00F25802">
              <w:t>Employee_Information_WithProgram.csv</w:t>
            </w:r>
            <w:r>
              <w:t xml:space="preserve"> - </w:t>
            </w:r>
            <w:hyperlink r:id="rId15" w:history="1">
              <w:r w:rsidRPr="00404929">
                <w:rPr>
                  <w:rStyle w:val="Hyperlink"/>
                </w:rPr>
                <w:t>Aspect_WFM_Support@GDIT.com</w:t>
              </w:r>
            </w:hyperlink>
          </w:p>
          <w:p w:rsidR="00F25802" w:rsidRDefault="00F25802" w:rsidP="00172213">
            <w:pPr>
              <w:widowControl/>
              <w:autoSpaceDE w:val="0"/>
              <w:autoSpaceDN w:val="0"/>
              <w:adjustRightInd w:val="0"/>
              <w:spacing w:line="240" w:lineRule="auto"/>
            </w:pPr>
          </w:p>
        </w:tc>
      </w:tr>
      <w:tr w:rsidR="003209D7" w:rsidTr="00AF088C">
        <w:tc>
          <w:tcPr>
            <w:tcW w:w="1885" w:type="dxa"/>
          </w:tcPr>
          <w:p w:rsidR="003209D7" w:rsidRDefault="003209D7" w:rsidP="0001172F"/>
        </w:tc>
        <w:tc>
          <w:tcPr>
            <w:tcW w:w="7465" w:type="dxa"/>
          </w:tcPr>
          <w:p w:rsidR="003209D7" w:rsidRDefault="003209D7" w:rsidP="0001172F"/>
        </w:tc>
      </w:tr>
      <w:tr w:rsidR="003209D7" w:rsidTr="00AF088C">
        <w:tc>
          <w:tcPr>
            <w:tcW w:w="1885" w:type="dxa"/>
          </w:tcPr>
          <w:p w:rsidR="003209D7" w:rsidRDefault="003209D7" w:rsidP="0001172F"/>
        </w:tc>
        <w:tc>
          <w:tcPr>
            <w:tcW w:w="7465" w:type="dxa"/>
          </w:tcPr>
          <w:p w:rsidR="003209D7" w:rsidRDefault="003209D7" w:rsidP="0001172F"/>
        </w:tc>
      </w:tr>
      <w:tr w:rsidR="003209D7" w:rsidTr="00AF088C">
        <w:tc>
          <w:tcPr>
            <w:tcW w:w="1885" w:type="dxa"/>
          </w:tcPr>
          <w:p w:rsidR="003209D7" w:rsidRDefault="003209D7" w:rsidP="0001172F"/>
        </w:tc>
        <w:tc>
          <w:tcPr>
            <w:tcW w:w="7465" w:type="dxa"/>
          </w:tcPr>
          <w:p w:rsidR="003209D7" w:rsidRDefault="003209D7" w:rsidP="0001172F"/>
        </w:tc>
      </w:tr>
      <w:tr w:rsidR="003209D7" w:rsidTr="00AF088C">
        <w:tc>
          <w:tcPr>
            <w:tcW w:w="1885" w:type="dxa"/>
          </w:tcPr>
          <w:p w:rsidR="003209D7" w:rsidRDefault="003209D7" w:rsidP="0001172F"/>
        </w:tc>
        <w:tc>
          <w:tcPr>
            <w:tcW w:w="7465" w:type="dxa"/>
          </w:tcPr>
          <w:p w:rsidR="003209D7" w:rsidRDefault="003209D7" w:rsidP="0001172F"/>
        </w:tc>
      </w:tr>
    </w:tbl>
    <w:p w:rsidR="004E5B38" w:rsidRDefault="004E5B38" w:rsidP="003129B4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p w:rsidR="004E5B38" w:rsidRPr="0001129E" w:rsidRDefault="009B5B86" w:rsidP="004E5B38">
      <w:pPr>
        <w:pStyle w:val="Heading1"/>
        <w:numPr>
          <w:ilvl w:val="1"/>
          <w:numId w:val="1"/>
        </w:numPr>
        <w:rPr>
          <w:sz w:val="20"/>
        </w:rPr>
      </w:pPr>
      <w:bookmarkStart w:id="391" w:name="_Toc464114602"/>
      <w:proofErr w:type="spellStart"/>
      <w:r>
        <w:rPr>
          <w:sz w:val="20"/>
        </w:rPr>
        <w:t>CoachingNotificatio</w:t>
      </w:r>
      <w:r w:rsidR="004E5B38">
        <w:rPr>
          <w:sz w:val="20"/>
        </w:rPr>
        <w:t>ns</w:t>
      </w:r>
      <w:bookmarkEnd w:id="391"/>
      <w:proofErr w:type="spellEnd"/>
    </w:p>
    <w:p w:rsidR="004E5B38" w:rsidRPr="0001129E" w:rsidRDefault="004E5B38" w:rsidP="004E5B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4E5B38" w:rsidTr="0001172F">
        <w:tc>
          <w:tcPr>
            <w:tcW w:w="1885" w:type="dxa"/>
          </w:tcPr>
          <w:p w:rsidR="004E5B38" w:rsidRDefault="004E5B38" w:rsidP="0001172F"/>
        </w:tc>
        <w:tc>
          <w:tcPr>
            <w:tcW w:w="7465" w:type="dxa"/>
          </w:tcPr>
          <w:p w:rsidR="004E5B38" w:rsidRPr="00BE5DCD" w:rsidRDefault="004E5B38" w:rsidP="0001172F"/>
        </w:tc>
      </w:tr>
      <w:tr w:rsidR="004E5B38" w:rsidTr="0001172F">
        <w:tc>
          <w:tcPr>
            <w:tcW w:w="1885" w:type="dxa"/>
          </w:tcPr>
          <w:p w:rsidR="004E5B38" w:rsidRDefault="004E5B38" w:rsidP="000A2713">
            <w:r>
              <w:t xml:space="preserve">Step 1: </w:t>
            </w:r>
            <w:r w:rsidR="000A2713">
              <w:t>Notifications</w:t>
            </w:r>
          </w:p>
        </w:tc>
        <w:tc>
          <w:tcPr>
            <w:tcW w:w="7465" w:type="dxa"/>
          </w:tcPr>
          <w:p w:rsidR="007A2EA6" w:rsidRDefault="007A2EA6" w:rsidP="007A2EA6">
            <w:r>
              <w:t>Type: Operating System (</w:t>
            </w:r>
            <w:proofErr w:type="spellStart"/>
            <w:r>
              <w:t>CmdExec</w:t>
            </w:r>
            <w:proofErr w:type="spellEnd"/>
            <w:r>
              <w:t>)</w:t>
            </w:r>
          </w:p>
          <w:p w:rsidR="007A2EA6" w:rsidRDefault="008D7011" w:rsidP="007A2EA6">
            <w:r>
              <w:t xml:space="preserve">Run As: </w:t>
            </w:r>
            <w:proofErr w:type="spellStart"/>
            <w:r>
              <w:t>ECLProxy</w:t>
            </w:r>
            <w:proofErr w:type="spellEnd"/>
          </w:p>
          <w:p w:rsidR="007A2EA6" w:rsidRDefault="007A2EA6" w:rsidP="007A2EA6">
            <w:r>
              <w:t xml:space="preserve">Command: </w:t>
            </w:r>
          </w:p>
          <w:p w:rsidR="004E5B38" w:rsidRDefault="004E5B38" w:rsidP="004E5B38">
            <w:r w:rsidRPr="0018438D">
              <w:t xml:space="preserve">start /w wscript.exe </w:t>
            </w:r>
            <w:hyperlink r:id="rId16" w:history="1">
              <w:r w:rsidR="008D7011" w:rsidRPr="00C04D88">
                <w:rPr>
                  <w:rStyle w:val="Hyperlink"/>
                </w:rPr>
                <w:t>\\f3420-ecldbp01\ssis\Coaching\Notifications\Notifications_Prod.vbs</w:t>
              </w:r>
            </w:hyperlink>
          </w:p>
          <w:p w:rsidR="00C50F0C" w:rsidRPr="00BE5DCD" w:rsidRDefault="00C50F0C" w:rsidP="004E5B38"/>
        </w:tc>
      </w:tr>
      <w:tr w:rsidR="004E5B38" w:rsidTr="0001172F">
        <w:tc>
          <w:tcPr>
            <w:tcW w:w="1885" w:type="dxa"/>
          </w:tcPr>
          <w:p w:rsidR="004E5B38" w:rsidRDefault="004E5B38" w:rsidP="0001172F"/>
        </w:tc>
        <w:tc>
          <w:tcPr>
            <w:tcW w:w="7465" w:type="dxa"/>
          </w:tcPr>
          <w:p w:rsidR="004E5B38" w:rsidRDefault="004E5B38" w:rsidP="0001172F"/>
        </w:tc>
      </w:tr>
      <w:tr w:rsidR="004E5B38" w:rsidTr="0001172F">
        <w:tc>
          <w:tcPr>
            <w:tcW w:w="1885" w:type="dxa"/>
          </w:tcPr>
          <w:p w:rsidR="004E5B38" w:rsidRDefault="004E5B38" w:rsidP="0001172F">
            <w:r>
              <w:t>Feed Files</w:t>
            </w:r>
          </w:p>
        </w:tc>
        <w:tc>
          <w:tcPr>
            <w:tcW w:w="7465" w:type="dxa"/>
          </w:tcPr>
          <w:p w:rsidR="004E5B38" w:rsidRDefault="004E5B38" w:rsidP="0001172F">
            <w:r>
              <w:t>N/A</w:t>
            </w:r>
          </w:p>
          <w:p w:rsidR="004E5B38" w:rsidRDefault="004E5B38" w:rsidP="0001172F"/>
        </w:tc>
      </w:tr>
      <w:tr w:rsidR="004E5B38" w:rsidTr="0001172F">
        <w:tc>
          <w:tcPr>
            <w:tcW w:w="1885" w:type="dxa"/>
          </w:tcPr>
          <w:p w:rsidR="004E5B38" w:rsidRDefault="004E5B38" w:rsidP="0001172F"/>
        </w:tc>
        <w:tc>
          <w:tcPr>
            <w:tcW w:w="7465" w:type="dxa"/>
          </w:tcPr>
          <w:p w:rsidR="004E5B38" w:rsidRDefault="004E5B38" w:rsidP="0001172F"/>
        </w:tc>
      </w:tr>
      <w:tr w:rsidR="004E5B38" w:rsidTr="0001172F">
        <w:tc>
          <w:tcPr>
            <w:tcW w:w="1885" w:type="dxa"/>
          </w:tcPr>
          <w:p w:rsidR="004E5B38" w:rsidRDefault="004E5B38" w:rsidP="0001172F">
            <w:r>
              <w:t>Schedule</w:t>
            </w:r>
          </w:p>
        </w:tc>
        <w:tc>
          <w:tcPr>
            <w:tcW w:w="7465" w:type="dxa"/>
          </w:tcPr>
          <w:p w:rsidR="0001172F" w:rsidRDefault="00F26EC8" w:rsidP="0001172F">
            <w:r>
              <w:t>Schedule</w:t>
            </w:r>
            <w:r w:rsidR="00AC1B13">
              <w:t xml:space="preserve"> </w:t>
            </w:r>
            <w:r>
              <w:t xml:space="preserve">1: </w:t>
            </w:r>
            <w:r w:rsidR="0001172F">
              <w:t xml:space="preserve"> </w:t>
            </w:r>
            <w:r w:rsidR="00AC0BCD">
              <w:t>8:45</w:t>
            </w:r>
            <w:r w:rsidR="0001172F">
              <w:t xml:space="preserve"> PM EST</w:t>
            </w:r>
            <w:r>
              <w:t xml:space="preserve"> daily</w:t>
            </w:r>
          </w:p>
          <w:p w:rsidR="00AC0BCD" w:rsidRDefault="00AC0BCD" w:rsidP="0001172F">
            <w:r>
              <w:t>Schedule 2: 10</w:t>
            </w:r>
            <w:r w:rsidR="000737D5">
              <w:t>:15</w:t>
            </w:r>
            <w:r>
              <w:t xml:space="preserve"> PM EST daily</w:t>
            </w:r>
          </w:p>
          <w:p w:rsidR="004E5B38" w:rsidRPr="00BE5DCD" w:rsidRDefault="0001172F" w:rsidP="00AC0BCD">
            <w:r>
              <w:t>Schedule</w:t>
            </w:r>
            <w:r w:rsidR="00AC1B13">
              <w:t xml:space="preserve"> </w:t>
            </w:r>
            <w:r w:rsidR="00AC0BCD">
              <w:t>3</w:t>
            </w:r>
            <w:r w:rsidR="00F26EC8">
              <w:t xml:space="preserve">: </w:t>
            </w:r>
            <w:r>
              <w:t xml:space="preserve">2 PM </w:t>
            </w:r>
            <w:r w:rsidR="00F26EC8">
              <w:t xml:space="preserve">EST </w:t>
            </w:r>
            <w:r>
              <w:t>Tuesdays</w:t>
            </w:r>
          </w:p>
        </w:tc>
      </w:tr>
      <w:tr w:rsidR="004E5B38" w:rsidTr="0001172F">
        <w:trPr>
          <w:trHeight w:val="260"/>
        </w:trPr>
        <w:tc>
          <w:tcPr>
            <w:tcW w:w="1885" w:type="dxa"/>
          </w:tcPr>
          <w:p w:rsidR="004E5B38" w:rsidRDefault="004E5B38" w:rsidP="0001172F"/>
        </w:tc>
        <w:tc>
          <w:tcPr>
            <w:tcW w:w="7465" w:type="dxa"/>
          </w:tcPr>
          <w:p w:rsidR="004E5B38" w:rsidRDefault="004E5B38" w:rsidP="0001172F"/>
        </w:tc>
      </w:tr>
      <w:tr w:rsidR="004E5B38" w:rsidTr="0001172F">
        <w:tc>
          <w:tcPr>
            <w:tcW w:w="1885" w:type="dxa"/>
          </w:tcPr>
          <w:p w:rsidR="004E5B38" w:rsidRDefault="004E5B38" w:rsidP="0001172F"/>
        </w:tc>
        <w:tc>
          <w:tcPr>
            <w:tcW w:w="7465" w:type="dxa"/>
          </w:tcPr>
          <w:p w:rsidR="004E5B38" w:rsidRPr="00AB04D9" w:rsidRDefault="004E5B38" w:rsidP="0001172F">
            <w:pPr>
              <w:rPr>
                <w:b/>
              </w:rPr>
            </w:pPr>
            <w:r w:rsidRPr="00AB04D9">
              <w:rPr>
                <w:b/>
              </w:rPr>
              <w:t>Known issues and resolution(s)</w:t>
            </w:r>
          </w:p>
        </w:tc>
      </w:tr>
      <w:tr w:rsidR="004E5B38" w:rsidTr="0001172F">
        <w:tc>
          <w:tcPr>
            <w:tcW w:w="1885" w:type="dxa"/>
          </w:tcPr>
          <w:p w:rsidR="004E5B38" w:rsidRPr="009047CF" w:rsidRDefault="004E5B38" w:rsidP="0001172F">
            <w:pPr>
              <w:rPr>
                <w:b/>
              </w:rPr>
            </w:pPr>
            <w:r w:rsidRPr="009047CF">
              <w:rPr>
                <w:b/>
              </w:rPr>
              <w:t>Issue</w:t>
            </w:r>
          </w:p>
        </w:tc>
        <w:tc>
          <w:tcPr>
            <w:tcW w:w="7465" w:type="dxa"/>
          </w:tcPr>
          <w:p w:rsidR="004E5B38" w:rsidRPr="009047CF" w:rsidRDefault="004E5B38" w:rsidP="0001172F">
            <w:pPr>
              <w:rPr>
                <w:b/>
              </w:rPr>
            </w:pPr>
            <w:r w:rsidRPr="009047CF">
              <w:rPr>
                <w:b/>
              </w:rPr>
              <w:t>Resolution</w:t>
            </w:r>
          </w:p>
        </w:tc>
      </w:tr>
      <w:tr w:rsidR="004E5B38" w:rsidTr="0001172F">
        <w:tc>
          <w:tcPr>
            <w:tcW w:w="1885" w:type="dxa"/>
          </w:tcPr>
          <w:p w:rsidR="004E5B38" w:rsidRDefault="004E5B38" w:rsidP="0001172F">
            <w:r>
              <w:t>Job is hung on Reminders step.</w:t>
            </w:r>
          </w:p>
          <w:p w:rsidR="004E5B38" w:rsidRDefault="004E5B38" w:rsidP="0001172F"/>
        </w:tc>
        <w:tc>
          <w:tcPr>
            <w:tcW w:w="7465" w:type="dxa"/>
          </w:tcPr>
          <w:p w:rsidR="004E5B38" w:rsidRDefault="004E5B38" w:rsidP="000A2713">
            <w:pPr>
              <w:pStyle w:val="ListParagraph"/>
              <w:numPr>
                <w:ilvl w:val="0"/>
                <w:numId w:val="16"/>
              </w:numPr>
            </w:pPr>
            <w:r>
              <w:t>Stop job</w:t>
            </w:r>
          </w:p>
          <w:p w:rsidR="004E5B38" w:rsidRDefault="004E5B38" w:rsidP="000A2713">
            <w:pPr>
              <w:pStyle w:val="ListParagraph"/>
              <w:numPr>
                <w:ilvl w:val="0"/>
                <w:numId w:val="16"/>
              </w:numPr>
            </w:pPr>
            <w:r>
              <w:t xml:space="preserve">Connect to </w:t>
            </w:r>
            <w:proofErr w:type="spellStart"/>
            <w:r>
              <w:t>ssms</w:t>
            </w:r>
            <w:proofErr w:type="spellEnd"/>
            <w:r>
              <w:t xml:space="preserve"> window pointing to eCoaching DB on </w:t>
            </w:r>
            <w:r w:rsidR="002E33BF">
              <w:t>F3420-ECLDBP01</w:t>
            </w:r>
            <w:r>
              <w:t>and execute below command:</w:t>
            </w:r>
          </w:p>
          <w:p w:rsidR="004E5B38" w:rsidRDefault="004E5B38" w:rsidP="0001172F">
            <w:pPr>
              <w:pStyle w:val="ListParagraph"/>
            </w:pPr>
          </w:p>
          <w:p w:rsidR="004E5B38" w:rsidRDefault="004E5B38" w:rsidP="0001172F"/>
          <w:p w:rsidR="004E5B38" w:rsidRDefault="004E5B38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E5B38" w:rsidRDefault="004E5B38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5B38" w:rsidRDefault="004E5B38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[sp_SelectCoaching4Contact]</w:t>
            </w:r>
          </w:p>
          <w:p w:rsidR="004E5B38" w:rsidRDefault="004E5B38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</w:rPr>
            </w:pPr>
          </w:p>
          <w:p w:rsidR="004E5B38" w:rsidRDefault="004E5B38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E5B38" w:rsidRDefault="004E5B38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</w:rPr>
            </w:pPr>
          </w:p>
          <w:p w:rsidR="004E5B38" w:rsidRDefault="004E5B38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E5B38" w:rsidRDefault="004E5B38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5B38" w:rsidRPr="007A0DF5" w:rsidRDefault="004E5B38" w:rsidP="000A2713">
            <w:pPr>
              <w:pStyle w:val="ListParagraph"/>
              <w:widowControl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40" w:lineRule="auto"/>
            </w:pPr>
            <w:r w:rsidRPr="007A0DF5">
              <w:t>If no data rows returned by SP above. Nothing more to do.</w:t>
            </w:r>
          </w:p>
          <w:p w:rsidR="004E5B38" w:rsidRDefault="004E5B38" w:rsidP="000A2713">
            <w:pPr>
              <w:pStyle w:val="ListParagraph"/>
              <w:widowControl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40" w:lineRule="auto"/>
            </w:pPr>
            <w:r w:rsidRPr="007A0DF5">
              <w:t>If rows are returned, restart job</w:t>
            </w:r>
            <w:r>
              <w:t>.</w:t>
            </w:r>
          </w:p>
        </w:tc>
      </w:tr>
      <w:tr w:rsidR="004E5B38" w:rsidTr="0001172F">
        <w:tc>
          <w:tcPr>
            <w:tcW w:w="1885" w:type="dxa"/>
          </w:tcPr>
          <w:p w:rsidR="004E5B38" w:rsidRDefault="004E5B38" w:rsidP="0001172F"/>
        </w:tc>
        <w:tc>
          <w:tcPr>
            <w:tcW w:w="7465" w:type="dxa"/>
          </w:tcPr>
          <w:p w:rsidR="004E5B38" w:rsidRDefault="004E5B38" w:rsidP="0001172F"/>
        </w:tc>
      </w:tr>
    </w:tbl>
    <w:p w:rsidR="004E5B38" w:rsidRDefault="004E5B38" w:rsidP="003129B4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p w:rsidR="000A5553" w:rsidRPr="0001129E" w:rsidRDefault="000A5553" w:rsidP="000A5553">
      <w:pPr>
        <w:pStyle w:val="Heading1"/>
        <w:numPr>
          <w:ilvl w:val="1"/>
          <w:numId w:val="1"/>
        </w:numPr>
        <w:rPr>
          <w:sz w:val="20"/>
        </w:rPr>
      </w:pPr>
      <w:bookmarkStart w:id="392" w:name="_Toc464114603"/>
      <w:proofErr w:type="spellStart"/>
      <w:r>
        <w:rPr>
          <w:sz w:val="20"/>
        </w:rPr>
        <w:t>CoachingOutlierLoad</w:t>
      </w:r>
      <w:bookmarkEnd w:id="392"/>
      <w:proofErr w:type="spellEnd"/>
    </w:p>
    <w:p w:rsidR="000A5553" w:rsidRPr="0001129E" w:rsidRDefault="000A5553" w:rsidP="000A55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0A5553" w:rsidTr="00AF088C">
        <w:tc>
          <w:tcPr>
            <w:tcW w:w="1885" w:type="dxa"/>
          </w:tcPr>
          <w:p w:rsidR="000A5553" w:rsidRDefault="000A5553" w:rsidP="0001172F"/>
        </w:tc>
        <w:tc>
          <w:tcPr>
            <w:tcW w:w="7465" w:type="dxa"/>
          </w:tcPr>
          <w:p w:rsidR="000A5553" w:rsidRPr="00BE5DCD" w:rsidRDefault="000A5553" w:rsidP="0001172F"/>
        </w:tc>
      </w:tr>
      <w:tr w:rsidR="000A5553" w:rsidTr="00AF088C">
        <w:tc>
          <w:tcPr>
            <w:tcW w:w="1885" w:type="dxa"/>
          </w:tcPr>
          <w:p w:rsidR="000A5553" w:rsidRDefault="00AC1B13" w:rsidP="007107C7">
            <w:r>
              <w:t xml:space="preserve">Step </w:t>
            </w:r>
            <w:r w:rsidR="00AF088C">
              <w:t>1</w:t>
            </w:r>
            <w:r w:rsidR="000A5553">
              <w:t>: Outliers File Load</w:t>
            </w:r>
          </w:p>
        </w:tc>
        <w:tc>
          <w:tcPr>
            <w:tcW w:w="7465" w:type="dxa"/>
          </w:tcPr>
          <w:p w:rsidR="001E55F6" w:rsidRDefault="001E55F6" w:rsidP="001E55F6">
            <w:r>
              <w:t>Type: SQL Server Integration Services Package</w:t>
            </w:r>
          </w:p>
          <w:p w:rsidR="001E55F6" w:rsidRDefault="008D7011" w:rsidP="001E55F6">
            <w:r>
              <w:t xml:space="preserve">Run As: </w:t>
            </w:r>
            <w:proofErr w:type="spellStart"/>
            <w:r>
              <w:t>ECLProxy</w:t>
            </w:r>
            <w:proofErr w:type="spellEnd"/>
          </w:p>
          <w:p w:rsidR="001E55F6" w:rsidRDefault="001E55F6" w:rsidP="001E55F6">
            <w:r>
              <w:t>Source: File System</w:t>
            </w:r>
          </w:p>
          <w:p w:rsidR="000A5553" w:rsidRDefault="001E55F6" w:rsidP="001E55F6">
            <w:r>
              <w:t xml:space="preserve">Package: </w:t>
            </w:r>
            <w:hyperlink r:id="rId17" w:history="1">
              <w:r w:rsidR="008D7011">
                <w:rPr>
                  <w:rStyle w:val="Hyperlink"/>
                </w:rPr>
                <w:t>\\f3420-ecldbp01\ssis\Coaching\Packages\</w:t>
              </w:r>
              <w:r w:rsidR="00C50F0C" w:rsidRPr="009B1395">
                <w:rPr>
                  <w:rStyle w:val="Hyperlink"/>
                </w:rPr>
                <w:t>Outliers_Coaching.dtsx</w:t>
              </w:r>
            </w:hyperlink>
          </w:p>
          <w:p w:rsidR="00C50F0C" w:rsidRDefault="00C50F0C" w:rsidP="001E55F6">
            <w:proofErr w:type="spellStart"/>
            <w:r>
              <w:t>ConfigFile</w:t>
            </w:r>
            <w:proofErr w:type="spellEnd"/>
            <w:r>
              <w:t>:</w:t>
            </w:r>
            <w:r w:rsidR="000510CF">
              <w:t xml:space="preserve"> </w:t>
            </w:r>
            <w:r w:rsidR="00363554">
              <w:t>H</w:t>
            </w:r>
            <w:r w:rsidR="008D7011">
              <w:t>:\ssis\Coaching\ConfigFiles</w:t>
            </w:r>
            <w:r w:rsidR="000510CF">
              <w:t>\Prod_Outliers_Coaching.dtsConfig</w:t>
            </w:r>
          </w:p>
          <w:p w:rsidR="00C50F0C" w:rsidRPr="00BE5DCD" w:rsidRDefault="00C50F0C" w:rsidP="001E55F6"/>
        </w:tc>
      </w:tr>
      <w:tr w:rsidR="000A5553" w:rsidTr="00AF088C">
        <w:tc>
          <w:tcPr>
            <w:tcW w:w="1885" w:type="dxa"/>
          </w:tcPr>
          <w:p w:rsidR="000A5553" w:rsidRDefault="000A5553" w:rsidP="0001172F"/>
        </w:tc>
        <w:tc>
          <w:tcPr>
            <w:tcW w:w="7465" w:type="dxa"/>
          </w:tcPr>
          <w:p w:rsidR="000A5553" w:rsidRPr="00BE5DCD" w:rsidRDefault="000A5553" w:rsidP="0001172F"/>
        </w:tc>
      </w:tr>
      <w:tr w:rsidR="000A5553" w:rsidTr="00AF088C">
        <w:tc>
          <w:tcPr>
            <w:tcW w:w="1885" w:type="dxa"/>
          </w:tcPr>
          <w:p w:rsidR="000A5553" w:rsidRDefault="000A5553" w:rsidP="0001172F"/>
        </w:tc>
        <w:tc>
          <w:tcPr>
            <w:tcW w:w="7465" w:type="dxa"/>
          </w:tcPr>
          <w:p w:rsidR="000A5553" w:rsidRDefault="000A5553" w:rsidP="0001172F"/>
        </w:tc>
      </w:tr>
      <w:tr w:rsidR="000A5553" w:rsidTr="00AF088C">
        <w:tc>
          <w:tcPr>
            <w:tcW w:w="1885" w:type="dxa"/>
          </w:tcPr>
          <w:p w:rsidR="000A5553" w:rsidRDefault="000A5553" w:rsidP="0001172F">
            <w:r>
              <w:t>Feed File</w:t>
            </w:r>
            <w:r w:rsidR="007107C7">
              <w:t>(</w:t>
            </w:r>
            <w:r>
              <w:t>s</w:t>
            </w:r>
            <w:r w:rsidR="007107C7">
              <w:t>)</w:t>
            </w:r>
          </w:p>
          <w:p w:rsidR="00D0265E" w:rsidRDefault="00D0265E" w:rsidP="0001172F">
            <w:r>
              <w:t xml:space="preserve">*Files Originally Encrypted and held in </w:t>
            </w:r>
            <w:proofErr w:type="spellStart"/>
            <w:r>
              <w:t>Encrypt_Out</w:t>
            </w:r>
            <w:proofErr w:type="spellEnd"/>
            <w:r>
              <w:t xml:space="preserve"> Dir</w:t>
            </w:r>
          </w:p>
        </w:tc>
        <w:tc>
          <w:tcPr>
            <w:tcW w:w="7465" w:type="dxa"/>
          </w:tcPr>
          <w:p w:rsidR="00363554" w:rsidRPr="00363554" w:rsidRDefault="000A5553" w:rsidP="00363554">
            <w:pPr>
              <w:rPr>
                <w:rStyle w:val="Hyperlink"/>
              </w:rPr>
            </w:pPr>
            <w:r>
              <w:t xml:space="preserve"> </w:t>
            </w:r>
            <w:hyperlink r:id="rId18" w:history="1">
              <w:r w:rsidR="00D0265E" w:rsidRPr="0067368C">
                <w:rPr>
                  <w:rStyle w:val="Hyperlink"/>
                </w:rPr>
                <w:t>\\f3420-ecldbp01\Data\Coaching\Outliers\Decrypt_Out\</w:t>
              </w:r>
            </w:hyperlink>
            <w:r w:rsidR="00363554" w:rsidRPr="00363554">
              <w:rPr>
                <w:rStyle w:val="Hyperlink"/>
              </w:rPr>
              <w:t xml:space="preserve">  </w:t>
            </w:r>
          </w:p>
          <w:p w:rsidR="000A5553" w:rsidRDefault="000A5553" w:rsidP="0001172F"/>
          <w:p w:rsidR="000A5553" w:rsidRDefault="004C69A3" w:rsidP="0001172F">
            <w:r w:rsidRPr="004C69A3">
              <w:t>eCL_Outlier_Feed_XXXyyyymmdd.csv</w:t>
            </w:r>
          </w:p>
        </w:tc>
      </w:tr>
      <w:tr w:rsidR="000A5553" w:rsidTr="00AF088C">
        <w:tc>
          <w:tcPr>
            <w:tcW w:w="1885" w:type="dxa"/>
          </w:tcPr>
          <w:p w:rsidR="000A5553" w:rsidRDefault="000A5553" w:rsidP="0001172F"/>
        </w:tc>
        <w:tc>
          <w:tcPr>
            <w:tcW w:w="7465" w:type="dxa"/>
          </w:tcPr>
          <w:p w:rsidR="000A5553" w:rsidRDefault="000A5553" w:rsidP="0001172F"/>
        </w:tc>
      </w:tr>
      <w:tr w:rsidR="000A5553" w:rsidTr="00AF088C">
        <w:tc>
          <w:tcPr>
            <w:tcW w:w="1885" w:type="dxa"/>
          </w:tcPr>
          <w:p w:rsidR="000A5553" w:rsidRDefault="000A5553" w:rsidP="0001172F">
            <w:r>
              <w:t>Schedule</w:t>
            </w:r>
          </w:p>
        </w:tc>
        <w:tc>
          <w:tcPr>
            <w:tcW w:w="7465" w:type="dxa"/>
          </w:tcPr>
          <w:p w:rsidR="000A5553" w:rsidRPr="00BE5DCD" w:rsidRDefault="000A5553" w:rsidP="0001172F">
            <w:r>
              <w:t>8</w:t>
            </w:r>
            <w:r w:rsidR="007107C7">
              <w:t>:30</w:t>
            </w:r>
            <w:r w:rsidRPr="00BE5DCD">
              <w:t xml:space="preserve"> PM EST </w:t>
            </w:r>
            <w:r>
              <w:t>daily</w:t>
            </w:r>
          </w:p>
        </w:tc>
      </w:tr>
      <w:tr w:rsidR="000A5553" w:rsidTr="00AF088C">
        <w:trPr>
          <w:trHeight w:val="260"/>
        </w:trPr>
        <w:tc>
          <w:tcPr>
            <w:tcW w:w="1885" w:type="dxa"/>
          </w:tcPr>
          <w:p w:rsidR="000A5553" w:rsidRDefault="000A5553" w:rsidP="0001172F"/>
        </w:tc>
        <w:tc>
          <w:tcPr>
            <w:tcW w:w="7465" w:type="dxa"/>
          </w:tcPr>
          <w:p w:rsidR="000A5553" w:rsidRDefault="000A5553" w:rsidP="0001172F"/>
        </w:tc>
      </w:tr>
      <w:tr w:rsidR="000A5553" w:rsidTr="00AF088C">
        <w:tc>
          <w:tcPr>
            <w:tcW w:w="1885" w:type="dxa"/>
          </w:tcPr>
          <w:p w:rsidR="000A5553" w:rsidRDefault="000A5553" w:rsidP="0001172F"/>
        </w:tc>
        <w:tc>
          <w:tcPr>
            <w:tcW w:w="7465" w:type="dxa"/>
          </w:tcPr>
          <w:p w:rsidR="000A5553" w:rsidRPr="00AB04D9" w:rsidRDefault="000A5553" w:rsidP="0001172F">
            <w:pPr>
              <w:rPr>
                <w:b/>
              </w:rPr>
            </w:pPr>
            <w:r w:rsidRPr="00AB04D9">
              <w:rPr>
                <w:b/>
              </w:rPr>
              <w:t>Known issues and resolution(s)</w:t>
            </w:r>
          </w:p>
        </w:tc>
      </w:tr>
      <w:tr w:rsidR="000A5553" w:rsidTr="00AF088C">
        <w:tc>
          <w:tcPr>
            <w:tcW w:w="1885" w:type="dxa"/>
          </w:tcPr>
          <w:p w:rsidR="000A5553" w:rsidRPr="009047CF" w:rsidRDefault="000A5553" w:rsidP="0001172F">
            <w:pPr>
              <w:rPr>
                <w:b/>
              </w:rPr>
            </w:pPr>
            <w:r w:rsidRPr="009047CF">
              <w:rPr>
                <w:b/>
              </w:rPr>
              <w:t>Issue</w:t>
            </w:r>
          </w:p>
        </w:tc>
        <w:tc>
          <w:tcPr>
            <w:tcW w:w="7465" w:type="dxa"/>
          </w:tcPr>
          <w:p w:rsidR="000A5553" w:rsidRPr="009047CF" w:rsidRDefault="000A5553" w:rsidP="0001172F">
            <w:pPr>
              <w:rPr>
                <w:b/>
              </w:rPr>
            </w:pPr>
            <w:r w:rsidRPr="009047CF">
              <w:rPr>
                <w:b/>
              </w:rPr>
              <w:t>Resolution</w:t>
            </w:r>
          </w:p>
        </w:tc>
      </w:tr>
      <w:tr w:rsidR="000A5553" w:rsidTr="00AF088C">
        <w:tc>
          <w:tcPr>
            <w:tcW w:w="1885" w:type="dxa"/>
          </w:tcPr>
          <w:p w:rsidR="000A5553" w:rsidRDefault="000A5553" w:rsidP="0001172F"/>
        </w:tc>
        <w:tc>
          <w:tcPr>
            <w:tcW w:w="7465" w:type="dxa"/>
          </w:tcPr>
          <w:p w:rsidR="000A5553" w:rsidRDefault="000A5553" w:rsidP="0001172F"/>
        </w:tc>
      </w:tr>
      <w:tr w:rsidR="000A5553" w:rsidTr="00AF088C">
        <w:tc>
          <w:tcPr>
            <w:tcW w:w="1885" w:type="dxa"/>
          </w:tcPr>
          <w:p w:rsidR="000A5553" w:rsidRDefault="000A5553" w:rsidP="0001172F"/>
        </w:tc>
        <w:tc>
          <w:tcPr>
            <w:tcW w:w="7465" w:type="dxa"/>
          </w:tcPr>
          <w:p w:rsidR="000A5553" w:rsidRDefault="000A5553" w:rsidP="0001172F">
            <w:pPr>
              <w:ind w:left="360"/>
            </w:pPr>
          </w:p>
        </w:tc>
      </w:tr>
      <w:tr w:rsidR="000A5553" w:rsidTr="00AF088C">
        <w:tc>
          <w:tcPr>
            <w:tcW w:w="1885" w:type="dxa"/>
          </w:tcPr>
          <w:p w:rsidR="000A5553" w:rsidRDefault="000A5553" w:rsidP="0001172F">
            <w:r>
              <w:t xml:space="preserve">Job failed on Outliers </w:t>
            </w:r>
            <w:r w:rsidR="007107C7">
              <w:t xml:space="preserve">File Load </w:t>
            </w:r>
          </w:p>
        </w:tc>
        <w:tc>
          <w:tcPr>
            <w:tcW w:w="7465" w:type="dxa"/>
          </w:tcPr>
          <w:p w:rsidR="000A5553" w:rsidRDefault="000A5553" w:rsidP="0001172F">
            <w:pPr>
              <w:pStyle w:val="ListParagraph"/>
              <w:numPr>
                <w:ilvl w:val="0"/>
                <w:numId w:val="9"/>
              </w:numPr>
            </w:pPr>
            <w:r>
              <w:t>Look at error message to see if you can determine the cause of the failure</w:t>
            </w:r>
          </w:p>
          <w:p w:rsidR="00D0265E" w:rsidRPr="00363554" w:rsidRDefault="00D0265E" w:rsidP="00D0265E">
            <w:pPr>
              <w:rPr>
                <w:rStyle w:val="Hyperlink"/>
              </w:rPr>
            </w:pPr>
            <w:r>
              <w:t xml:space="preserve">                </w:t>
            </w:r>
            <w:r w:rsidR="000A5553">
              <w:t xml:space="preserve">Navigate to </w:t>
            </w:r>
            <w:hyperlink r:id="rId19" w:history="1">
              <w:r w:rsidRPr="0067368C">
                <w:rPr>
                  <w:rStyle w:val="Hyperlink"/>
                </w:rPr>
                <w:t>\\f3420-ecldbp01\Data\Coaching\HrInfo\Encrypt_Out\</w:t>
              </w:r>
            </w:hyperlink>
            <w:r w:rsidRPr="00363554">
              <w:rPr>
                <w:rStyle w:val="Hyperlink"/>
              </w:rPr>
              <w:t xml:space="preserve">  </w:t>
            </w:r>
          </w:p>
          <w:p w:rsidR="000A5553" w:rsidRDefault="000A5553" w:rsidP="0001172F">
            <w:pPr>
              <w:pStyle w:val="ListParagraph"/>
              <w:numPr>
                <w:ilvl w:val="0"/>
                <w:numId w:val="9"/>
              </w:numPr>
            </w:pPr>
            <w:r>
              <w:t>If there are multiple files in the staging directory, the files are usually loaded in alphabetical order, so the first in order is most likely the culprit file.</w:t>
            </w:r>
          </w:p>
          <w:p w:rsidR="00D0265E" w:rsidRDefault="00D0265E" w:rsidP="0001172F">
            <w:pPr>
              <w:pStyle w:val="ListParagraph"/>
              <w:numPr>
                <w:ilvl w:val="0"/>
                <w:numId w:val="9"/>
              </w:numPr>
            </w:pPr>
            <w:r>
              <w:t xml:space="preserve">Decrypt file by copying to </w:t>
            </w:r>
            <w:proofErr w:type="spellStart"/>
            <w:r>
              <w:t>Decrypt_In</w:t>
            </w:r>
            <w:proofErr w:type="spellEnd"/>
            <w:r>
              <w:t xml:space="preserve"> folder</w:t>
            </w:r>
          </w:p>
          <w:p w:rsidR="000A5553" w:rsidRDefault="000A5553" w:rsidP="0001172F">
            <w:pPr>
              <w:pStyle w:val="ListParagraph"/>
              <w:numPr>
                <w:ilvl w:val="0"/>
                <w:numId w:val="9"/>
              </w:numPr>
            </w:pPr>
            <w:r>
              <w:t>Make a copy of the file and prefix with original_ in the name and move to backup folder</w:t>
            </w:r>
          </w:p>
          <w:p w:rsidR="000A5553" w:rsidRDefault="000A5553" w:rsidP="0001172F">
            <w:pPr>
              <w:pStyle w:val="ListParagraph"/>
              <w:numPr>
                <w:ilvl w:val="0"/>
                <w:numId w:val="9"/>
              </w:numPr>
            </w:pPr>
            <w:r>
              <w:t>Open up file and compare with a previous file of similar type; somethings to look for</w:t>
            </w:r>
          </w:p>
          <w:p w:rsidR="000A5553" w:rsidRDefault="000A5553" w:rsidP="0001172F"/>
          <w:p w:rsidR="000A5553" w:rsidRDefault="000A5553" w:rsidP="0001172F">
            <w:pPr>
              <w:pStyle w:val="ListParagraph"/>
              <w:numPr>
                <w:ilvl w:val="0"/>
                <w:numId w:val="10"/>
              </w:numPr>
            </w:pPr>
            <w:r>
              <w:t xml:space="preserve">Verify that content in the file is consistent with similarly named files in the backup directory in terms of the number of columns and the column headers </w:t>
            </w:r>
            <w:proofErr w:type="spellStart"/>
            <w:r>
              <w:t>etc</w:t>
            </w:r>
            <w:proofErr w:type="spellEnd"/>
          </w:p>
          <w:p w:rsidR="000A5553" w:rsidRDefault="000A5553" w:rsidP="0001172F">
            <w:pPr>
              <w:ind w:left="1080"/>
            </w:pPr>
          </w:p>
          <w:p w:rsidR="000A5553" w:rsidRDefault="000A5553" w:rsidP="0001172F">
            <w:pPr>
              <w:pStyle w:val="ListParagraph"/>
              <w:numPr>
                <w:ilvl w:val="0"/>
                <w:numId w:val="10"/>
              </w:numPr>
            </w:pPr>
            <w:r>
              <w:t>length of values; sometimes column values will have multiple values</w:t>
            </w:r>
          </w:p>
          <w:p w:rsidR="000A5553" w:rsidRDefault="000A5553" w:rsidP="0001172F">
            <w:pPr>
              <w:pStyle w:val="ListParagraph"/>
              <w:numPr>
                <w:ilvl w:val="0"/>
                <w:numId w:val="10"/>
              </w:numPr>
            </w:pPr>
            <w:r>
              <w:t>extra commas or double quotes within text values</w:t>
            </w:r>
          </w:p>
          <w:p w:rsidR="000A5553" w:rsidRDefault="000A5553" w:rsidP="0001172F">
            <w:pPr>
              <w:pStyle w:val="ListParagraph"/>
              <w:numPr>
                <w:ilvl w:val="0"/>
                <w:numId w:val="10"/>
              </w:numPr>
            </w:pPr>
            <w:r>
              <w:t>empty lines of data when file viewed in notepad like ,,,,,,,,,,,,,</w:t>
            </w:r>
          </w:p>
          <w:p w:rsidR="000A5553" w:rsidRDefault="000A5553" w:rsidP="0001172F"/>
          <w:p w:rsidR="000A5553" w:rsidRDefault="000A5553" w:rsidP="0001172F">
            <w:pPr>
              <w:pStyle w:val="ListParagraph"/>
              <w:numPr>
                <w:ilvl w:val="0"/>
                <w:numId w:val="9"/>
              </w:numPr>
            </w:pPr>
            <w:r>
              <w:t>Make the required update to fix the file and restart job at Outlier file load step</w:t>
            </w:r>
          </w:p>
          <w:p w:rsidR="000A5553" w:rsidRDefault="000A5553" w:rsidP="0001172F"/>
        </w:tc>
      </w:tr>
      <w:tr w:rsidR="000A5553" w:rsidTr="00AF088C">
        <w:tc>
          <w:tcPr>
            <w:tcW w:w="1885" w:type="dxa"/>
          </w:tcPr>
          <w:p w:rsidR="000A5553" w:rsidRDefault="000A5553" w:rsidP="0001172F"/>
        </w:tc>
        <w:tc>
          <w:tcPr>
            <w:tcW w:w="7465" w:type="dxa"/>
          </w:tcPr>
          <w:p w:rsidR="000A5553" w:rsidRDefault="000A5553" w:rsidP="0001172F"/>
        </w:tc>
      </w:tr>
      <w:tr w:rsidR="000A5553" w:rsidTr="00AF088C">
        <w:tc>
          <w:tcPr>
            <w:tcW w:w="1885" w:type="dxa"/>
          </w:tcPr>
          <w:p w:rsidR="000A5553" w:rsidRDefault="000A5553" w:rsidP="0001172F"/>
        </w:tc>
        <w:tc>
          <w:tcPr>
            <w:tcW w:w="7465" w:type="dxa"/>
          </w:tcPr>
          <w:p w:rsidR="000A5553" w:rsidRDefault="000A5553" w:rsidP="0001172F"/>
        </w:tc>
      </w:tr>
    </w:tbl>
    <w:p w:rsidR="000A5553" w:rsidRDefault="000A5553" w:rsidP="000A5553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p w:rsidR="000A5553" w:rsidRDefault="000A5553" w:rsidP="003129B4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p w:rsidR="00A06DEF" w:rsidRPr="0001129E" w:rsidRDefault="00A06DEF" w:rsidP="00A06DEF">
      <w:pPr>
        <w:pStyle w:val="Heading1"/>
        <w:numPr>
          <w:ilvl w:val="1"/>
          <w:numId w:val="1"/>
        </w:numPr>
        <w:rPr>
          <w:sz w:val="20"/>
        </w:rPr>
      </w:pPr>
      <w:bookmarkStart w:id="393" w:name="_Toc464114604"/>
      <w:proofErr w:type="spellStart"/>
      <w:r>
        <w:rPr>
          <w:sz w:val="20"/>
        </w:rPr>
        <w:t>CoachingQualityLoad</w:t>
      </w:r>
      <w:bookmarkEnd w:id="393"/>
      <w:proofErr w:type="spellEnd"/>
    </w:p>
    <w:p w:rsidR="00A06DEF" w:rsidRPr="0001129E" w:rsidRDefault="00A06DEF" w:rsidP="00A06D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A06DEF" w:rsidTr="00AF088C">
        <w:tc>
          <w:tcPr>
            <w:tcW w:w="1885" w:type="dxa"/>
          </w:tcPr>
          <w:p w:rsidR="00A06DEF" w:rsidRDefault="00A06DEF" w:rsidP="009047CF">
            <w:r>
              <w:t xml:space="preserve">Step 1: </w:t>
            </w:r>
            <w:r w:rsidR="009047CF">
              <w:t>IQS</w:t>
            </w:r>
            <w:r>
              <w:t xml:space="preserve"> File </w:t>
            </w:r>
            <w:r>
              <w:lastRenderedPageBreak/>
              <w:t>Load</w:t>
            </w:r>
          </w:p>
        </w:tc>
        <w:tc>
          <w:tcPr>
            <w:tcW w:w="7465" w:type="dxa"/>
          </w:tcPr>
          <w:p w:rsidR="001E55F6" w:rsidRDefault="001E55F6" w:rsidP="001E55F6">
            <w:r>
              <w:lastRenderedPageBreak/>
              <w:t>Type: SQL Server Integration Services Package</w:t>
            </w:r>
          </w:p>
          <w:p w:rsidR="001E55F6" w:rsidRDefault="008D7011" w:rsidP="001E55F6">
            <w:r>
              <w:lastRenderedPageBreak/>
              <w:t xml:space="preserve">Run As: </w:t>
            </w:r>
            <w:proofErr w:type="spellStart"/>
            <w:r>
              <w:t>ECLProxy</w:t>
            </w:r>
            <w:proofErr w:type="spellEnd"/>
          </w:p>
          <w:p w:rsidR="001E55F6" w:rsidRDefault="001E55F6" w:rsidP="001E55F6">
            <w:r>
              <w:t>Source: File System</w:t>
            </w:r>
          </w:p>
          <w:p w:rsidR="00A06DEF" w:rsidRDefault="001E55F6" w:rsidP="001E55F6">
            <w:r>
              <w:t xml:space="preserve">Package: </w:t>
            </w:r>
            <w:hyperlink r:id="rId20" w:history="1">
              <w:r w:rsidR="008D7011">
                <w:rPr>
                  <w:rStyle w:val="Hyperlink"/>
                </w:rPr>
                <w:t>\\f3420-ecldbp01\ssis\Coaching\Packages\</w:t>
              </w:r>
              <w:r w:rsidR="00C50F0C" w:rsidRPr="009B1395">
                <w:rPr>
                  <w:rStyle w:val="Hyperlink"/>
                </w:rPr>
                <w:t>Quality_Coaching.dtsx</w:t>
              </w:r>
            </w:hyperlink>
          </w:p>
          <w:p w:rsidR="00C50F0C" w:rsidRDefault="00C50F0C" w:rsidP="001E55F6">
            <w:proofErr w:type="spellStart"/>
            <w:r>
              <w:t>ConfigFile</w:t>
            </w:r>
            <w:proofErr w:type="spellEnd"/>
            <w:r>
              <w:t>:</w:t>
            </w:r>
            <w:r w:rsidR="000510CF">
              <w:t xml:space="preserve"> </w:t>
            </w:r>
            <w:r w:rsidR="00D0265E">
              <w:t>H</w:t>
            </w:r>
            <w:r w:rsidR="008D7011">
              <w:t>:\ssis\Coaching\ConfigFiles\</w:t>
            </w:r>
            <w:r w:rsidR="000510CF">
              <w:t>Prod_Quality_Coaching.dtsConfig</w:t>
            </w:r>
          </w:p>
          <w:p w:rsidR="00C50F0C" w:rsidRPr="00BE5DCD" w:rsidRDefault="00C50F0C" w:rsidP="001E55F6"/>
        </w:tc>
      </w:tr>
      <w:tr w:rsidR="00A06DEF" w:rsidTr="00AF088C">
        <w:tc>
          <w:tcPr>
            <w:tcW w:w="1885" w:type="dxa"/>
          </w:tcPr>
          <w:p w:rsidR="00A06DEF" w:rsidRDefault="00A06DEF" w:rsidP="0001172F"/>
        </w:tc>
        <w:tc>
          <w:tcPr>
            <w:tcW w:w="7465" w:type="dxa"/>
          </w:tcPr>
          <w:p w:rsidR="00A06DEF" w:rsidRDefault="00A06DEF" w:rsidP="00EB1581"/>
        </w:tc>
      </w:tr>
      <w:tr w:rsidR="00A06DEF" w:rsidTr="00AF088C">
        <w:tc>
          <w:tcPr>
            <w:tcW w:w="1885" w:type="dxa"/>
          </w:tcPr>
          <w:p w:rsidR="00A06DEF" w:rsidRDefault="00A06DEF" w:rsidP="0001172F">
            <w:r>
              <w:t>Feed File</w:t>
            </w:r>
          </w:p>
          <w:p w:rsidR="00D0265E" w:rsidRDefault="00D0265E" w:rsidP="0001172F">
            <w:r>
              <w:t xml:space="preserve">*Files Originally Encrypted and held in </w:t>
            </w:r>
            <w:proofErr w:type="spellStart"/>
            <w:r>
              <w:t>Encrypt_Out</w:t>
            </w:r>
            <w:proofErr w:type="spellEnd"/>
            <w:r>
              <w:t xml:space="preserve"> Dir</w:t>
            </w:r>
          </w:p>
        </w:tc>
        <w:tc>
          <w:tcPr>
            <w:tcW w:w="7465" w:type="dxa"/>
          </w:tcPr>
          <w:p w:rsidR="00D0265E" w:rsidRPr="00363554" w:rsidRDefault="008E5320" w:rsidP="00D0265E">
            <w:pPr>
              <w:rPr>
                <w:rStyle w:val="Hyperlink"/>
              </w:rPr>
            </w:pPr>
            <w:hyperlink r:id="rId21" w:history="1">
              <w:r w:rsidR="00D0265E" w:rsidRPr="0067368C">
                <w:rPr>
                  <w:rStyle w:val="Hyperlink"/>
                </w:rPr>
                <w:t>\\f3420-ecldbp01\Data\Coaching\IQS\Decrypt_Out\</w:t>
              </w:r>
            </w:hyperlink>
            <w:r w:rsidR="00D0265E" w:rsidRPr="00363554">
              <w:rPr>
                <w:rStyle w:val="Hyperlink"/>
              </w:rPr>
              <w:t xml:space="preserve">  </w:t>
            </w:r>
          </w:p>
          <w:p w:rsidR="00EB1581" w:rsidRDefault="00EB1581" w:rsidP="00EB1581">
            <w:proofErr w:type="spellStart"/>
            <w:r w:rsidRPr="00EB1581">
              <w:t>eCL_IQS_Scorecard_yyyymmdd.csv.zip.encrypt</w:t>
            </w:r>
            <w:proofErr w:type="spellEnd"/>
          </w:p>
          <w:p w:rsidR="00C044BB" w:rsidRDefault="00C044BB" w:rsidP="004C69A3"/>
        </w:tc>
      </w:tr>
      <w:tr w:rsidR="00A06DEF" w:rsidTr="00AF088C">
        <w:tc>
          <w:tcPr>
            <w:tcW w:w="1885" w:type="dxa"/>
          </w:tcPr>
          <w:p w:rsidR="00A06DEF" w:rsidRDefault="00A06DEF" w:rsidP="0001172F"/>
        </w:tc>
        <w:tc>
          <w:tcPr>
            <w:tcW w:w="7465" w:type="dxa"/>
          </w:tcPr>
          <w:p w:rsidR="00A06DEF" w:rsidRDefault="00A06DEF" w:rsidP="0001172F"/>
        </w:tc>
      </w:tr>
      <w:tr w:rsidR="00A06DEF" w:rsidTr="00AF088C">
        <w:tc>
          <w:tcPr>
            <w:tcW w:w="1885" w:type="dxa"/>
          </w:tcPr>
          <w:p w:rsidR="00A06DEF" w:rsidRDefault="00A06DEF" w:rsidP="0001172F">
            <w:r>
              <w:t>Schedule</w:t>
            </w:r>
          </w:p>
        </w:tc>
        <w:tc>
          <w:tcPr>
            <w:tcW w:w="7465" w:type="dxa"/>
          </w:tcPr>
          <w:p w:rsidR="00A06DEF" w:rsidRPr="00BE5DCD" w:rsidRDefault="00A06DEF" w:rsidP="00A06DEF">
            <w:r>
              <w:t>8</w:t>
            </w:r>
            <w:r w:rsidRPr="00BE5DCD">
              <w:t xml:space="preserve"> PM EST </w:t>
            </w:r>
            <w:r>
              <w:t>daily</w:t>
            </w:r>
          </w:p>
        </w:tc>
      </w:tr>
      <w:tr w:rsidR="00A06DEF" w:rsidTr="00AF088C">
        <w:trPr>
          <w:trHeight w:val="260"/>
        </w:trPr>
        <w:tc>
          <w:tcPr>
            <w:tcW w:w="1885" w:type="dxa"/>
          </w:tcPr>
          <w:p w:rsidR="00A06DEF" w:rsidRDefault="00A06DEF" w:rsidP="0001172F"/>
        </w:tc>
        <w:tc>
          <w:tcPr>
            <w:tcW w:w="7465" w:type="dxa"/>
          </w:tcPr>
          <w:p w:rsidR="00A06DEF" w:rsidRDefault="00A06DEF" w:rsidP="0001172F"/>
        </w:tc>
      </w:tr>
      <w:tr w:rsidR="00A06DEF" w:rsidTr="00AF088C">
        <w:tc>
          <w:tcPr>
            <w:tcW w:w="1885" w:type="dxa"/>
          </w:tcPr>
          <w:p w:rsidR="00A06DEF" w:rsidRDefault="00A06DEF" w:rsidP="0001172F"/>
        </w:tc>
        <w:tc>
          <w:tcPr>
            <w:tcW w:w="7465" w:type="dxa"/>
          </w:tcPr>
          <w:p w:rsidR="00A06DEF" w:rsidRPr="00AB04D9" w:rsidRDefault="00A06DEF" w:rsidP="0001172F">
            <w:pPr>
              <w:rPr>
                <w:b/>
              </w:rPr>
            </w:pPr>
            <w:r w:rsidRPr="00AB04D9">
              <w:rPr>
                <w:b/>
              </w:rPr>
              <w:t>Known issues and resolution(s)</w:t>
            </w:r>
          </w:p>
        </w:tc>
      </w:tr>
      <w:tr w:rsidR="00A06DEF" w:rsidTr="00AF088C">
        <w:tc>
          <w:tcPr>
            <w:tcW w:w="1885" w:type="dxa"/>
          </w:tcPr>
          <w:p w:rsidR="00A06DEF" w:rsidRPr="009047CF" w:rsidRDefault="00A06DEF" w:rsidP="0001172F">
            <w:pPr>
              <w:rPr>
                <w:b/>
              </w:rPr>
            </w:pPr>
            <w:r w:rsidRPr="009047CF">
              <w:rPr>
                <w:b/>
              </w:rPr>
              <w:t>Issue</w:t>
            </w:r>
          </w:p>
        </w:tc>
        <w:tc>
          <w:tcPr>
            <w:tcW w:w="7465" w:type="dxa"/>
          </w:tcPr>
          <w:p w:rsidR="00A06DEF" w:rsidRPr="009047CF" w:rsidRDefault="00A06DEF" w:rsidP="0001172F">
            <w:pPr>
              <w:rPr>
                <w:b/>
              </w:rPr>
            </w:pPr>
            <w:r w:rsidRPr="009047CF">
              <w:rPr>
                <w:b/>
              </w:rPr>
              <w:t>Resolution</w:t>
            </w:r>
          </w:p>
        </w:tc>
      </w:tr>
      <w:tr w:rsidR="00A06DEF" w:rsidTr="00AF088C">
        <w:tc>
          <w:tcPr>
            <w:tcW w:w="1885" w:type="dxa"/>
          </w:tcPr>
          <w:p w:rsidR="00A06DEF" w:rsidRDefault="00A06DEF" w:rsidP="0001172F"/>
        </w:tc>
        <w:tc>
          <w:tcPr>
            <w:tcW w:w="7465" w:type="dxa"/>
          </w:tcPr>
          <w:p w:rsidR="00A06DEF" w:rsidRDefault="00A06DEF" w:rsidP="0001172F"/>
        </w:tc>
      </w:tr>
      <w:tr w:rsidR="00947A77" w:rsidTr="00AF088C">
        <w:tc>
          <w:tcPr>
            <w:tcW w:w="1885" w:type="dxa"/>
          </w:tcPr>
          <w:p w:rsidR="00947A77" w:rsidRDefault="00947A77" w:rsidP="009B5B86">
            <w:r>
              <w:t xml:space="preserve">Job failed due to </w:t>
            </w:r>
            <w:r w:rsidR="006651CB">
              <w:t xml:space="preserve">missing file </w:t>
            </w:r>
          </w:p>
        </w:tc>
        <w:tc>
          <w:tcPr>
            <w:tcW w:w="7465" w:type="dxa"/>
          </w:tcPr>
          <w:p w:rsidR="006651CB" w:rsidRDefault="006651CB" w:rsidP="0001172F">
            <w:r>
              <w:t xml:space="preserve">Navigate to </w:t>
            </w:r>
            <w:hyperlink r:id="rId22" w:history="1">
              <w:r w:rsidR="00D0265E" w:rsidRPr="0067368C">
                <w:rPr>
                  <w:rStyle w:val="Hyperlink"/>
                </w:rPr>
                <w:t>\\f3420-ecldbp01\Data\Coaching\IQS\Encrypt_out\</w:t>
              </w:r>
            </w:hyperlink>
          </w:p>
          <w:p w:rsidR="00D0265E" w:rsidRDefault="00D0265E" w:rsidP="0001172F"/>
          <w:p w:rsidR="00947A77" w:rsidRDefault="006651CB" w:rsidP="0001172F">
            <w:r>
              <w:t xml:space="preserve">If file with job run date in filename not available </w:t>
            </w:r>
            <w:r w:rsidR="00947A77">
              <w:t>Contact Dave Hinman</w:t>
            </w:r>
          </w:p>
          <w:p w:rsidR="006651CB" w:rsidRDefault="006651CB" w:rsidP="0001172F"/>
          <w:p w:rsidR="006651CB" w:rsidRDefault="006651CB" w:rsidP="0001172F">
            <w:r>
              <w:t xml:space="preserve">If file is available in </w:t>
            </w:r>
            <w:proofErr w:type="spellStart"/>
            <w:r>
              <w:t>Encrypt_Out</w:t>
            </w:r>
            <w:proofErr w:type="spellEnd"/>
            <w:r>
              <w:t xml:space="preserve"> directory see if Encryption is working.</w:t>
            </w:r>
          </w:p>
          <w:p w:rsidR="00705B0E" w:rsidRDefault="00705B0E" w:rsidP="0001172F">
            <w:r>
              <w:t xml:space="preserve">Copy file from </w:t>
            </w:r>
            <w:proofErr w:type="spellStart"/>
            <w:r>
              <w:t>Encrypt_Out</w:t>
            </w:r>
            <w:proofErr w:type="spellEnd"/>
            <w:r>
              <w:t xml:space="preserve"> into </w:t>
            </w:r>
            <w:proofErr w:type="spellStart"/>
            <w:r>
              <w:t>Decrypt_In</w:t>
            </w:r>
            <w:proofErr w:type="spellEnd"/>
          </w:p>
          <w:p w:rsidR="00705B0E" w:rsidRDefault="00705B0E" w:rsidP="0001172F">
            <w:r>
              <w:t xml:space="preserve">File should disappear and be decrypted and available in </w:t>
            </w:r>
            <w:proofErr w:type="spellStart"/>
            <w:r>
              <w:t>Decrypt_out</w:t>
            </w:r>
            <w:proofErr w:type="spellEnd"/>
          </w:p>
          <w:p w:rsidR="006651CB" w:rsidRDefault="006651CB" w:rsidP="0001172F">
            <w:r>
              <w:t>If issue with encryption service submit a service desk ticket for IT to restart the Encryption service on the server VRIVSCORS01.</w:t>
            </w:r>
          </w:p>
          <w:p w:rsidR="006651CB" w:rsidRDefault="006651CB" w:rsidP="0001172F"/>
          <w:p w:rsidR="00947A77" w:rsidRDefault="00947A77" w:rsidP="0001172F"/>
          <w:p w:rsidR="00947A77" w:rsidRDefault="00947A77" w:rsidP="0001172F"/>
        </w:tc>
      </w:tr>
      <w:tr w:rsidR="00947A77" w:rsidTr="00AF088C">
        <w:tc>
          <w:tcPr>
            <w:tcW w:w="1885" w:type="dxa"/>
          </w:tcPr>
          <w:p w:rsidR="00947A77" w:rsidRDefault="00947A77" w:rsidP="00947A77"/>
        </w:tc>
        <w:tc>
          <w:tcPr>
            <w:tcW w:w="7465" w:type="dxa"/>
          </w:tcPr>
          <w:p w:rsidR="00947A77" w:rsidRDefault="00947A77" w:rsidP="00A835C0">
            <w:pPr>
              <w:ind w:left="360"/>
            </w:pPr>
          </w:p>
        </w:tc>
      </w:tr>
      <w:tr w:rsidR="00A06DEF" w:rsidTr="00AF088C">
        <w:tc>
          <w:tcPr>
            <w:tcW w:w="1885" w:type="dxa"/>
          </w:tcPr>
          <w:p w:rsidR="00A06DEF" w:rsidRDefault="00A06DEF" w:rsidP="0001172F"/>
        </w:tc>
        <w:tc>
          <w:tcPr>
            <w:tcW w:w="7465" w:type="dxa"/>
          </w:tcPr>
          <w:p w:rsidR="00A06DEF" w:rsidRDefault="00A06DEF" w:rsidP="0001172F"/>
        </w:tc>
      </w:tr>
      <w:tr w:rsidR="00A06DEF" w:rsidTr="00AF088C">
        <w:tc>
          <w:tcPr>
            <w:tcW w:w="1885" w:type="dxa"/>
          </w:tcPr>
          <w:p w:rsidR="00A06DEF" w:rsidRDefault="00A06DEF" w:rsidP="0001172F"/>
        </w:tc>
        <w:tc>
          <w:tcPr>
            <w:tcW w:w="7465" w:type="dxa"/>
          </w:tcPr>
          <w:p w:rsidR="00A06DEF" w:rsidRDefault="00A06DEF" w:rsidP="0001172F"/>
        </w:tc>
      </w:tr>
    </w:tbl>
    <w:p w:rsidR="00A06DEF" w:rsidRDefault="00A06DEF" w:rsidP="003129B4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p w:rsidR="003C72B8" w:rsidRDefault="003C72B8" w:rsidP="003129B4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p w:rsidR="003C72B8" w:rsidRPr="0001129E" w:rsidRDefault="003C72B8" w:rsidP="003C72B8">
      <w:pPr>
        <w:pStyle w:val="Heading1"/>
        <w:numPr>
          <w:ilvl w:val="1"/>
          <w:numId w:val="1"/>
        </w:numPr>
        <w:rPr>
          <w:sz w:val="20"/>
        </w:rPr>
      </w:pPr>
      <w:bookmarkStart w:id="394" w:name="_Toc464114605"/>
      <w:proofErr w:type="spellStart"/>
      <w:r>
        <w:rPr>
          <w:sz w:val="20"/>
        </w:rPr>
        <w:t>CoachingQualityOtherLoad</w:t>
      </w:r>
      <w:bookmarkEnd w:id="394"/>
      <w:proofErr w:type="spellEnd"/>
    </w:p>
    <w:p w:rsidR="003C72B8" w:rsidRPr="0001129E" w:rsidRDefault="003C72B8" w:rsidP="003C72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3C72B8" w:rsidTr="0001172F">
        <w:tc>
          <w:tcPr>
            <w:tcW w:w="2245" w:type="dxa"/>
          </w:tcPr>
          <w:p w:rsidR="003C72B8" w:rsidRDefault="003C72B8" w:rsidP="003C72B8">
            <w:r>
              <w:t>Step 1: Quality Other File Load</w:t>
            </w:r>
          </w:p>
        </w:tc>
        <w:tc>
          <w:tcPr>
            <w:tcW w:w="7105" w:type="dxa"/>
          </w:tcPr>
          <w:p w:rsidR="001E55F6" w:rsidRDefault="001E55F6" w:rsidP="001E55F6">
            <w:r>
              <w:t>Type: SQL Server Integration Services Package</w:t>
            </w:r>
          </w:p>
          <w:p w:rsidR="001E55F6" w:rsidRDefault="008D7011" w:rsidP="001E55F6">
            <w:r>
              <w:t xml:space="preserve">Run As: </w:t>
            </w:r>
            <w:proofErr w:type="spellStart"/>
            <w:r>
              <w:t>ECLProxy</w:t>
            </w:r>
            <w:proofErr w:type="spellEnd"/>
          </w:p>
          <w:p w:rsidR="001E55F6" w:rsidRDefault="001E55F6" w:rsidP="001E55F6">
            <w:r>
              <w:t>Source: File System</w:t>
            </w:r>
          </w:p>
          <w:p w:rsidR="003C72B8" w:rsidRDefault="001E55F6" w:rsidP="001E55F6">
            <w:r>
              <w:t xml:space="preserve">Package: </w:t>
            </w:r>
            <w:hyperlink r:id="rId23" w:history="1">
              <w:r w:rsidR="008D7011">
                <w:rPr>
                  <w:rStyle w:val="Hyperlink"/>
                </w:rPr>
                <w:t>\\f3420-ecldbp01\ssis\Coaching\Packages\</w:t>
              </w:r>
              <w:r w:rsidR="00C50F0C" w:rsidRPr="009B1395">
                <w:rPr>
                  <w:rStyle w:val="Hyperlink"/>
                </w:rPr>
                <w:t>Quality_Other_Coaching.dtsx</w:t>
              </w:r>
            </w:hyperlink>
          </w:p>
          <w:p w:rsidR="00C50F0C" w:rsidRDefault="00C50F0C" w:rsidP="001E55F6">
            <w:proofErr w:type="spellStart"/>
            <w:r>
              <w:t>ConfigFile</w:t>
            </w:r>
            <w:proofErr w:type="spellEnd"/>
            <w:r>
              <w:t>:</w:t>
            </w:r>
            <w:r w:rsidR="000510CF">
              <w:t xml:space="preserve"> </w:t>
            </w:r>
            <w:r w:rsidR="00D0265E">
              <w:t>H</w:t>
            </w:r>
            <w:r w:rsidR="008D7011">
              <w:t>:\ssis\Coaching\ConfigFiles\</w:t>
            </w:r>
            <w:r w:rsidR="000510CF">
              <w:t>Prod_Quality_Other_Coaching.dtsConfig</w:t>
            </w:r>
          </w:p>
          <w:p w:rsidR="00C50F0C" w:rsidRPr="00BE5DCD" w:rsidRDefault="00C50F0C" w:rsidP="001E55F6"/>
        </w:tc>
      </w:tr>
      <w:tr w:rsidR="003C72B8" w:rsidTr="0001172F">
        <w:tc>
          <w:tcPr>
            <w:tcW w:w="2245" w:type="dxa"/>
          </w:tcPr>
          <w:p w:rsidR="003C72B8" w:rsidRDefault="003C72B8" w:rsidP="0001172F"/>
        </w:tc>
        <w:tc>
          <w:tcPr>
            <w:tcW w:w="7105" w:type="dxa"/>
          </w:tcPr>
          <w:p w:rsidR="003C72B8" w:rsidRDefault="003C72B8" w:rsidP="0001172F"/>
        </w:tc>
      </w:tr>
      <w:tr w:rsidR="003C72B8" w:rsidTr="0001172F">
        <w:tc>
          <w:tcPr>
            <w:tcW w:w="2245" w:type="dxa"/>
          </w:tcPr>
          <w:p w:rsidR="003C72B8" w:rsidRDefault="003C72B8" w:rsidP="0001172F">
            <w:r>
              <w:t>Feed Files</w:t>
            </w:r>
          </w:p>
          <w:p w:rsidR="00D0265E" w:rsidRDefault="00D0265E" w:rsidP="0001172F">
            <w:r>
              <w:t xml:space="preserve">*Files Originally Encrypted and held in </w:t>
            </w:r>
            <w:proofErr w:type="spellStart"/>
            <w:r>
              <w:t>Encrypt_Out</w:t>
            </w:r>
            <w:proofErr w:type="spellEnd"/>
            <w:r>
              <w:t xml:space="preserve"> Dir</w:t>
            </w:r>
          </w:p>
        </w:tc>
        <w:tc>
          <w:tcPr>
            <w:tcW w:w="7105" w:type="dxa"/>
          </w:tcPr>
          <w:p w:rsidR="00D0265E" w:rsidRPr="00363554" w:rsidRDefault="008E5320" w:rsidP="00D0265E">
            <w:pPr>
              <w:rPr>
                <w:rStyle w:val="Hyperlink"/>
              </w:rPr>
            </w:pPr>
            <w:hyperlink r:id="rId24" w:history="1">
              <w:r w:rsidR="00D0265E" w:rsidRPr="0067368C">
                <w:rPr>
                  <w:rStyle w:val="Hyperlink"/>
                </w:rPr>
                <w:t>\\f3420-ecldbp01\Data\Coaching\Quality\Decrypt_Out\</w:t>
              </w:r>
            </w:hyperlink>
            <w:r w:rsidR="00D0265E" w:rsidRPr="00363554">
              <w:rPr>
                <w:rStyle w:val="Hyperlink"/>
              </w:rPr>
              <w:t xml:space="preserve">  </w:t>
            </w:r>
          </w:p>
          <w:p w:rsidR="003C72B8" w:rsidRPr="001B587F" w:rsidRDefault="008E5320" w:rsidP="003C72B8">
            <w:hyperlink r:id="rId25" w:history="1">
              <w:r w:rsidR="003C72B8" w:rsidRPr="001B587F">
                <w:t>eCL_Quality_Feed_</w:t>
              </w:r>
              <w:r w:rsidR="00B041DF">
                <w:t>XXX</w:t>
              </w:r>
              <w:r w:rsidR="003C72B8" w:rsidRPr="001B587F">
                <w:t>yyyymmdd.csv</w:t>
              </w:r>
            </w:hyperlink>
          </w:p>
          <w:p w:rsidR="006B779C" w:rsidRDefault="006B779C" w:rsidP="003C72B8"/>
          <w:p w:rsidR="003C72B8" w:rsidRDefault="003C72B8" w:rsidP="003C72B8"/>
        </w:tc>
      </w:tr>
      <w:tr w:rsidR="003C72B8" w:rsidTr="0001172F">
        <w:tc>
          <w:tcPr>
            <w:tcW w:w="2245" w:type="dxa"/>
          </w:tcPr>
          <w:p w:rsidR="003C72B8" w:rsidRDefault="003C72B8" w:rsidP="0001172F"/>
        </w:tc>
        <w:tc>
          <w:tcPr>
            <w:tcW w:w="7105" w:type="dxa"/>
          </w:tcPr>
          <w:p w:rsidR="003C72B8" w:rsidRDefault="003C72B8" w:rsidP="0001172F"/>
        </w:tc>
      </w:tr>
      <w:tr w:rsidR="003C72B8" w:rsidTr="0001172F">
        <w:tc>
          <w:tcPr>
            <w:tcW w:w="2245" w:type="dxa"/>
          </w:tcPr>
          <w:p w:rsidR="003C72B8" w:rsidRDefault="003C72B8" w:rsidP="0001172F">
            <w:r>
              <w:t>Schedule</w:t>
            </w:r>
          </w:p>
        </w:tc>
        <w:tc>
          <w:tcPr>
            <w:tcW w:w="7105" w:type="dxa"/>
          </w:tcPr>
          <w:p w:rsidR="003C72B8" w:rsidRPr="00BE5DCD" w:rsidRDefault="001C75A4" w:rsidP="006B779C">
            <w:r>
              <w:t>10</w:t>
            </w:r>
            <w:r w:rsidR="003C72B8" w:rsidRPr="00BE5DCD">
              <w:t xml:space="preserve"> PM EST </w:t>
            </w:r>
            <w:r w:rsidR="006B779C">
              <w:t>daily</w:t>
            </w:r>
          </w:p>
        </w:tc>
      </w:tr>
      <w:tr w:rsidR="003C72B8" w:rsidTr="0001172F">
        <w:trPr>
          <w:trHeight w:val="260"/>
        </w:trPr>
        <w:tc>
          <w:tcPr>
            <w:tcW w:w="2245" w:type="dxa"/>
          </w:tcPr>
          <w:p w:rsidR="003C72B8" w:rsidRDefault="003C72B8" w:rsidP="0001172F"/>
        </w:tc>
        <w:tc>
          <w:tcPr>
            <w:tcW w:w="7105" w:type="dxa"/>
          </w:tcPr>
          <w:p w:rsidR="003C72B8" w:rsidRDefault="003C72B8" w:rsidP="0001172F"/>
        </w:tc>
      </w:tr>
      <w:tr w:rsidR="003C72B8" w:rsidTr="0001172F">
        <w:tc>
          <w:tcPr>
            <w:tcW w:w="2245" w:type="dxa"/>
          </w:tcPr>
          <w:p w:rsidR="003C72B8" w:rsidRDefault="003C72B8" w:rsidP="0001172F"/>
        </w:tc>
        <w:tc>
          <w:tcPr>
            <w:tcW w:w="7105" w:type="dxa"/>
          </w:tcPr>
          <w:p w:rsidR="003C72B8" w:rsidRPr="00AB04D9" w:rsidRDefault="003C72B8" w:rsidP="0001172F">
            <w:pPr>
              <w:rPr>
                <w:b/>
              </w:rPr>
            </w:pPr>
            <w:r w:rsidRPr="00AB04D9">
              <w:rPr>
                <w:b/>
              </w:rPr>
              <w:t>Known issues and resolution(s)</w:t>
            </w:r>
          </w:p>
        </w:tc>
      </w:tr>
      <w:tr w:rsidR="003C72B8" w:rsidTr="0001172F">
        <w:tc>
          <w:tcPr>
            <w:tcW w:w="2245" w:type="dxa"/>
          </w:tcPr>
          <w:p w:rsidR="003C72B8" w:rsidRPr="009047CF" w:rsidRDefault="003C72B8" w:rsidP="0001172F">
            <w:pPr>
              <w:rPr>
                <w:b/>
              </w:rPr>
            </w:pPr>
            <w:r w:rsidRPr="009047CF">
              <w:rPr>
                <w:b/>
              </w:rPr>
              <w:t>Issue</w:t>
            </w:r>
          </w:p>
        </w:tc>
        <w:tc>
          <w:tcPr>
            <w:tcW w:w="7105" w:type="dxa"/>
          </w:tcPr>
          <w:p w:rsidR="003C72B8" w:rsidRPr="009047CF" w:rsidRDefault="003C72B8" w:rsidP="0001172F">
            <w:pPr>
              <w:rPr>
                <w:b/>
              </w:rPr>
            </w:pPr>
            <w:r w:rsidRPr="009047CF">
              <w:rPr>
                <w:b/>
              </w:rPr>
              <w:t>Resolution</w:t>
            </w:r>
          </w:p>
        </w:tc>
      </w:tr>
      <w:tr w:rsidR="003C72B8" w:rsidTr="0001172F">
        <w:tc>
          <w:tcPr>
            <w:tcW w:w="2245" w:type="dxa"/>
          </w:tcPr>
          <w:p w:rsidR="003C72B8" w:rsidRDefault="003C72B8" w:rsidP="0001172F"/>
        </w:tc>
        <w:tc>
          <w:tcPr>
            <w:tcW w:w="7105" w:type="dxa"/>
          </w:tcPr>
          <w:p w:rsidR="003C72B8" w:rsidRDefault="003C72B8" w:rsidP="0001172F"/>
        </w:tc>
      </w:tr>
      <w:tr w:rsidR="003C72B8" w:rsidTr="0001172F">
        <w:tc>
          <w:tcPr>
            <w:tcW w:w="2245" w:type="dxa"/>
          </w:tcPr>
          <w:p w:rsidR="003C72B8" w:rsidRDefault="003C72B8" w:rsidP="0001172F"/>
        </w:tc>
        <w:tc>
          <w:tcPr>
            <w:tcW w:w="7105" w:type="dxa"/>
          </w:tcPr>
          <w:p w:rsidR="003C72B8" w:rsidRDefault="003C72B8" w:rsidP="0001172F"/>
        </w:tc>
      </w:tr>
      <w:tr w:rsidR="003C72B8" w:rsidTr="0001172F">
        <w:tc>
          <w:tcPr>
            <w:tcW w:w="2245" w:type="dxa"/>
          </w:tcPr>
          <w:p w:rsidR="003C72B8" w:rsidRDefault="003C72B8" w:rsidP="0001172F"/>
        </w:tc>
        <w:tc>
          <w:tcPr>
            <w:tcW w:w="7105" w:type="dxa"/>
          </w:tcPr>
          <w:p w:rsidR="003C72B8" w:rsidRDefault="003C72B8" w:rsidP="0001172F"/>
        </w:tc>
      </w:tr>
    </w:tbl>
    <w:p w:rsidR="003C72B8" w:rsidRDefault="003C72B8" w:rsidP="003C72B8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p w:rsidR="0018438D" w:rsidRPr="0001129E" w:rsidRDefault="0018438D" w:rsidP="0018438D">
      <w:pPr>
        <w:pStyle w:val="Heading1"/>
        <w:numPr>
          <w:ilvl w:val="1"/>
          <w:numId w:val="1"/>
        </w:numPr>
        <w:rPr>
          <w:sz w:val="20"/>
        </w:rPr>
      </w:pPr>
      <w:bookmarkStart w:id="395" w:name="_Toc464114606"/>
      <w:proofErr w:type="spellStart"/>
      <w:r>
        <w:rPr>
          <w:sz w:val="20"/>
        </w:rPr>
        <w:t>CoachingReminders</w:t>
      </w:r>
      <w:bookmarkEnd w:id="395"/>
      <w:proofErr w:type="spellEnd"/>
    </w:p>
    <w:p w:rsidR="0018438D" w:rsidRPr="0001129E" w:rsidRDefault="0018438D" w:rsidP="001843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18438D" w:rsidTr="0001172F">
        <w:tc>
          <w:tcPr>
            <w:tcW w:w="1885" w:type="dxa"/>
          </w:tcPr>
          <w:p w:rsidR="0018438D" w:rsidRDefault="0018438D" w:rsidP="0001172F"/>
        </w:tc>
        <w:tc>
          <w:tcPr>
            <w:tcW w:w="7465" w:type="dxa"/>
          </w:tcPr>
          <w:p w:rsidR="0018438D" w:rsidRPr="00BE5DCD" w:rsidRDefault="0018438D" w:rsidP="0001172F"/>
        </w:tc>
      </w:tr>
      <w:tr w:rsidR="0018438D" w:rsidTr="0001172F">
        <w:tc>
          <w:tcPr>
            <w:tcW w:w="1885" w:type="dxa"/>
          </w:tcPr>
          <w:p w:rsidR="0018438D" w:rsidRDefault="0018438D" w:rsidP="0018438D">
            <w:r>
              <w:t>Step 1: Reminders</w:t>
            </w:r>
          </w:p>
        </w:tc>
        <w:tc>
          <w:tcPr>
            <w:tcW w:w="7465" w:type="dxa"/>
          </w:tcPr>
          <w:p w:rsidR="007A2EA6" w:rsidRDefault="007A2EA6" w:rsidP="007A2EA6">
            <w:r>
              <w:t>Type: Operating System (</w:t>
            </w:r>
            <w:proofErr w:type="spellStart"/>
            <w:r>
              <w:t>CmdExec</w:t>
            </w:r>
            <w:proofErr w:type="spellEnd"/>
            <w:r>
              <w:t>)</w:t>
            </w:r>
          </w:p>
          <w:p w:rsidR="007A2EA6" w:rsidRDefault="008D7011" w:rsidP="007A2EA6">
            <w:r>
              <w:t xml:space="preserve">Run As: </w:t>
            </w:r>
            <w:proofErr w:type="spellStart"/>
            <w:r>
              <w:t>ECLProxy</w:t>
            </w:r>
            <w:proofErr w:type="spellEnd"/>
          </w:p>
          <w:p w:rsidR="007A2EA6" w:rsidRDefault="007A2EA6" w:rsidP="007A2EA6">
            <w:r>
              <w:t xml:space="preserve">Command: </w:t>
            </w:r>
          </w:p>
          <w:p w:rsidR="0018438D" w:rsidRDefault="0018438D" w:rsidP="0001172F">
            <w:r w:rsidRPr="0018438D">
              <w:t xml:space="preserve">start /w wscript.exe </w:t>
            </w:r>
            <w:hyperlink r:id="rId26" w:history="1">
              <w:r w:rsidR="008D7011" w:rsidRPr="00C04D88">
                <w:rPr>
                  <w:rStyle w:val="Hyperlink"/>
                </w:rPr>
                <w:t>\\f3420-ecldbp01\ssis\Coaching\Notifications\Reminders_Prod.vbs</w:t>
              </w:r>
            </w:hyperlink>
          </w:p>
          <w:p w:rsidR="00C50F0C" w:rsidRPr="00BE5DCD" w:rsidRDefault="00C50F0C" w:rsidP="0001172F"/>
        </w:tc>
      </w:tr>
      <w:tr w:rsidR="0018438D" w:rsidTr="0001172F">
        <w:tc>
          <w:tcPr>
            <w:tcW w:w="1885" w:type="dxa"/>
          </w:tcPr>
          <w:p w:rsidR="0018438D" w:rsidRDefault="0018438D" w:rsidP="0001172F"/>
        </w:tc>
        <w:tc>
          <w:tcPr>
            <w:tcW w:w="7465" w:type="dxa"/>
          </w:tcPr>
          <w:p w:rsidR="0018438D" w:rsidRDefault="0018438D" w:rsidP="0001172F"/>
        </w:tc>
      </w:tr>
      <w:tr w:rsidR="0018438D" w:rsidTr="0001172F">
        <w:tc>
          <w:tcPr>
            <w:tcW w:w="1885" w:type="dxa"/>
          </w:tcPr>
          <w:p w:rsidR="0018438D" w:rsidRDefault="0018438D" w:rsidP="0001172F">
            <w:r>
              <w:t>Feed Files</w:t>
            </w:r>
          </w:p>
        </w:tc>
        <w:tc>
          <w:tcPr>
            <w:tcW w:w="7465" w:type="dxa"/>
          </w:tcPr>
          <w:p w:rsidR="0018438D" w:rsidRDefault="0018438D" w:rsidP="0001172F">
            <w:r>
              <w:t>N/A</w:t>
            </w:r>
          </w:p>
          <w:p w:rsidR="0018438D" w:rsidRDefault="0018438D" w:rsidP="0001172F"/>
        </w:tc>
      </w:tr>
      <w:tr w:rsidR="0018438D" w:rsidTr="0001172F">
        <w:tc>
          <w:tcPr>
            <w:tcW w:w="1885" w:type="dxa"/>
          </w:tcPr>
          <w:p w:rsidR="0018438D" w:rsidRDefault="0018438D" w:rsidP="0001172F"/>
        </w:tc>
        <w:tc>
          <w:tcPr>
            <w:tcW w:w="7465" w:type="dxa"/>
          </w:tcPr>
          <w:p w:rsidR="0018438D" w:rsidRDefault="0018438D" w:rsidP="0001172F"/>
        </w:tc>
      </w:tr>
      <w:tr w:rsidR="0018438D" w:rsidTr="0001172F">
        <w:tc>
          <w:tcPr>
            <w:tcW w:w="1885" w:type="dxa"/>
          </w:tcPr>
          <w:p w:rsidR="0018438D" w:rsidRDefault="0018438D" w:rsidP="0001172F">
            <w:r>
              <w:t>Schedule</w:t>
            </w:r>
          </w:p>
        </w:tc>
        <w:tc>
          <w:tcPr>
            <w:tcW w:w="7465" w:type="dxa"/>
          </w:tcPr>
          <w:p w:rsidR="0018438D" w:rsidRPr="00BE5DCD" w:rsidRDefault="0018438D" w:rsidP="0001172F">
            <w:r>
              <w:t>5 AM</w:t>
            </w:r>
            <w:r w:rsidRPr="00BE5DCD">
              <w:t xml:space="preserve"> EST </w:t>
            </w:r>
            <w:r>
              <w:t>daily</w:t>
            </w:r>
          </w:p>
        </w:tc>
      </w:tr>
      <w:tr w:rsidR="0018438D" w:rsidTr="0001172F">
        <w:trPr>
          <w:trHeight w:val="260"/>
        </w:trPr>
        <w:tc>
          <w:tcPr>
            <w:tcW w:w="1885" w:type="dxa"/>
          </w:tcPr>
          <w:p w:rsidR="0018438D" w:rsidRDefault="0018438D" w:rsidP="0001172F"/>
        </w:tc>
        <w:tc>
          <w:tcPr>
            <w:tcW w:w="7465" w:type="dxa"/>
          </w:tcPr>
          <w:p w:rsidR="0018438D" w:rsidRDefault="0018438D" w:rsidP="0001172F"/>
        </w:tc>
      </w:tr>
      <w:tr w:rsidR="0018438D" w:rsidTr="0001172F">
        <w:tc>
          <w:tcPr>
            <w:tcW w:w="1885" w:type="dxa"/>
          </w:tcPr>
          <w:p w:rsidR="0018438D" w:rsidRDefault="0018438D" w:rsidP="0001172F"/>
        </w:tc>
        <w:tc>
          <w:tcPr>
            <w:tcW w:w="7465" w:type="dxa"/>
          </w:tcPr>
          <w:p w:rsidR="0018438D" w:rsidRPr="00AB04D9" w:rsidRDefault="0018438D" w:rsidP="0001172F">
            <w:pPr>
              <w:rPr>
                <w:b/>
              </w:rPr>
            </w:pPr>
            <w:r w:rsidRPr="00AB04D9">
              <w:rPr>
                <w:b/>
              </w:rPr>
              <w:t>Known issues and resolution(s)</w:t>
            </w:r>
          </w:p>
        </w:tc>
      </w:tr>
      <w:tr w:rsidR="0018438D" w:rsidTr="0001172F">
        <w:tc>
          <w:tcPr>
            <w:tcW w:w="1885" w:type="dxa"/>
          </w:tcPr>
          <w:p w:rsidR="0018438D" w:rsidRPr="009047CF" w:rsidRDefault="0018438D" w:rsidP="0001172F">
            <w:pPr>
              <w:rPr>
                <w:b/>
              </w:rPr>
            </w:pPr>
            <w:r w:rsidRPr="009047CF">
              <w:rPr>
                <w:b/>
              </w:rPr>
              <w:t>Issue</w:t>
            </w:r>
          </w:p>
        </w:tc>
        <w:tc>
          <w:tcPr>
            <w:tcW w:w="7465" w:type="dxa"/>
          </w:tcPr>
          <w:p w:rsidR="0018438D" w:rsidRPr="009047CF" w:rsidRDefault="0018438D" w:rsidP="0001172F">
            <w:pPr>
              <w:rPr>
                <w:b/>
              </w:rPr>
            </w:pPr>
            <w:r w:rsidRPr="009047CF">
              <w:rPr>
                <w:b/>
              </w:rPr>
              <w:t>Resolution</w:t>
            </w:r>
          </w:p>
        </w:tc>
      </w:tr>
      <w:tr w:rsidR="0018438D" w:rsidTr="0001172F">
        <w:tc>
          <w:tcPr>
            <w:tcW w:w="1885" w:type="dxa"/>
          </w:tcPr>
          <w:p w:rsidR="0018438D" w:rsidRDefault="0018438D" w:rsidP="0001172F">
            <w:r>
              <w:t>Job is hung on Reminders step.</w:t>
            </w:r>
          </w:p>
          <w:p w:rsidR="0018438D" w:rsidRDefault="0018438D" w:rsidP="0001172F"/>
        </w:tc>
        <w:tc>
          <w:tcPr>
            <w:tcW w:w="7465" w:type="dxa"/>
          </w:tcPr>
          <w:p w:rsidR="0018438D" w:rsidRDefault="0018438D" w:rsidP="009B5B86">
            <w:pPr>
              <w:pStyle w:val="ListParagraph"/>
              <w:numPr>
                <w:ilvl w:val="0"/>
                <w:numId w:val="17"/>
              </w:numPr>
            </w:pPr>
            <w:r>
              <w:t>Stop job</w:t>
            </w:r>
          </w:p>
          <w:p w:rsidR="0018438D" w:rsidRDefault="0018438D" w:rsidP="009B5B86">
            <w:pPr>
              <w:pStyle w:val="ListParagraph"/>
              <w:numPr>
                <w:ilvl w:val="0"/>
                <w:numId w:val="17"/>
              </w:numPr>
            </w:pPr>
            <w:r>
              <w:t xml:space="preserve">Connect to </w:t>
            </w:r>
            <w:proofErr w:type="spellStart"/>
            <w:r>
              <w:t>ssms</w:t>
            </w:r>
            <w:proofErr w:type="spellEnd"/>
            <w:r>
              <w:t xml:space="preserve"> window pointing to eCoaching DB on </w:t>
            </w:r>
            <w:r w:rsidR="002E33BF">
              <w:t>F3420-ECLDBP01</w:t>
            </w:r>
            <w:r>
              <w:t>and execute below command:</w:t>
            </w:r>
          </w:p>
          <w:p w:rsidR="0018438D" w:rsidRDefault="0018438D" w:rsidP="0001172F">
            <w:pPr>
              <w:pStyle w:val="ListParagraph"/>
            </w:pPr>
          </w:p>
          <w:p w:rsidR="0018438D" w:rsidRDefault="0018438D" w:rsidP="0001172F"/>
          <w:p w:rsidR="0018438D" w:rsidRDefault="0018438D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8438D" w:rsidRDefault="0018438D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8438D" w:rsidRDefault="0018438D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</w:t>
            </w:r>
            <w:r w:rsidR="00B932C3">
              <w:rPr>
                <w:rFonts w:ascii="Courier New" w:hAnsi="Courier New" w:cs="Courier New"/>
                <w:noProof/>
              </w:rPr>
              <w:t>Reminder</w:t>
            </w:r>
            <w:r>
              <w:rPr>
                <w:rFonts w:ascii="Courier New" w:hAnsi="Courier New" w:cs="Courier New"/>
                <w:noProof/>
              </w:rPr>
              <w:t>]</w:t>
            </w:r>
          </w:p>
          <w:p w:rsidR="0018438D" w:rsidRDefault="0018438D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</w:rPr>
            </w:pPr>
          </w:p>
          <w:p w:rsidR="0018438D" w:rsidRDefault="0018438D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8438D" w:rsidRDefault="0018438D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</w:rPr>
            </w:pPr>
          </w:p>
          <w:p w:rsidR="0018438D" w:rsidRDefault="0018438D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8438D" w:rsidRDefault="0018438D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8438D" w:rsidRPr="007A0DF5" w:rsidRDefault="0018438D" w:rsidP="009B5B86">
            <w:pPr>
              <w:pStyle w:val="ListParagraph"/>
              <w:widowControl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240" w:lineRule="auto"/>
            </w:pPr>
            <w:r w:rsidRPr="007A0DF5">
              <w:t>If no data rows returned by SP above. Nothing more to do.</w:t>
            </w:r>
          </w:p>
          <w:p w:rsidR="0018438D" w:rsidRDefault="0018438D" w:rsidP="009B5B86">
            <w:pPr>
              <w:pStyle w:val="ListParagraph"/>
              <w:widowControl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240" w:lineRule="auto"/>
            </w:pPr>
            <w:r w:rsidRPr="007A0DF5">
              <w:t>If rows are returned, restart job</w:t>
            </w:r>
            <w:r w:rsidR="00B932C3">
              <w:t>.</w:t>
            </w:r>
          </w:p>
        </w:tc>
      </w:tr>
      <w:tr w:rsidR="0018438D" w:rsidTr="0001172F">
        <w:tc>
          <w:tcPr>
            <w:tcW w:w="1885" w:type="dxa"/>
          </w:tcPr>
          <w:p w:rsidR="0018438D" w:rsidRDefault="0018438D" w:rsidP="0001172F"/>
        </w:tc>
        <w:tc>
          <w:tcPr>
            <w:tcW w:w="7465" w:type="dxa"/>
          </w:tcPr>
          <w:p w:rsidR="0018438D" w:rsidRDefault="0018438D" w:rsidP="0001172F"/>
        </w:tc>
      </w:tr>
    </w:tbl>
    <w:p w:rsidR="00BD3245" w:rsidRDefault="00BD3245" w:rsidP="00BD3245"/>
    <w:p w:rsidR="00BD3245" w:rsidRDefault="00BD3245" w:rsidP="00BD3245"/>
    <w:p w:rsidR="00BD3245" w:rsidRDefault="00BD3245" w:rsidP="00BD3245"/>
    <w:p w:rsidR="00BD3245" w:rsidRDefault="00BD3245" w:rsidP="00BD3245"/>
    <w:p w:rsidR="00C46CDE" w:rsidRPr="0001129E" w:rsidRDefault="00C46CDE" w:rsidP="00C46CDE">
      <w:pPr>
        <w:pStyle w:val="Heading1"/>
        <w:numPr>
          <w:ilvl w:val="1"/>
          <w:numId w:val="1"/>
        </w:numPr>
        <w:rPr>
          <w:sz w:val="20"/>
        </w:rPr>
      </w:pPr>
      <w:bookmarkStart w:id="396" w:name="_Toc464114607"/>
      <w:proofErr w:type="spellStart"/>
      <w:r>
        <w:rPr>
          <w:sz w:val="20"/>
        </w:rPr>
        <w:t>CoachingSurveyLoad</w:t>
      </w:r>
      <w:bookmarkEnd w:id="396"/>
      <w:proofErr w:type="spellEnd"/>
    </w:p>
    <w:p w:rsidR="00C46CDE" w:rsidRPr="0001129E" w:rsidRDefault="00C46CDE" w:rsidP="00C46C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C46CDE" w:rsidTr="0001172F">
        <w:tc>
          <w:tcPr>
            <w:tcW w:w="1885" w:type="dxa"/>
          </w:tcPr>
          <w:p w:rsidR="00C46CDE" w:rsidRDefault="00C46CDE" w:rsidP="00C46CDE">
            <w:r>
              <w:t>Step 1: Generate Surveys</w:t>
            </w:r>
          </w:p>
        </w:tc>
        <w:tc>
          <w:tcPr>
            <w:tcW w:w="7465" w:type="dxa"/>
          </w:tcPr>
          <w:p w:rsidR="001E55F6" w:rsidRDefault="001E55F6" w:rsidP="001E55F6">
            <w:r>
              <w:t>Type: SQL Server Integration Services Package</w:t>
            </w:r>
          </w:p>
          <w:p w:rsidR="001E55F6" w:rsidRDefault="008D7011" w:rsidP="001E55F6">
            <w:r>
              <w:t xml:space="preserve">Run As: </w:t>
            </w:r>
            <w:proofErr w:type="spellStart"/>
            <w:r>
              <w:t>ECLProxy</w:t>
            </w:r>
            <w:proofErr w:type="spellEnd"/>
          </w:p>
          <w:p w:rsidR="001E55F6" w:rsidRDefault="001E55F6" w:rsidP="001E55F6">
            <w:r>
              <w:t>Source: File System</w:t>
            </w:r>
          </w:p>
          <w:p w:rsidR="00C46CDE" w:rsidRDefault="001E55F6" w:rsidP="001E55F6">
            <w:r>
              <w:t xml:space="preserve">Package: </w:t>
            </w:r>
            <w:hyperlink r:id="rId27" w:history="1">
              <w:r w:rsidR="008D7011">
                <w:rPr>
                  <w:rStyle w:val="Hyperlink"/>
                </w:rPr>
                <w:t>\\f3420-ecldbp01\ssis\Coaching\Packages\</w:t>
              </w:r>
              <w:r w:rsidR="00C50F0C" w:rsidRPr="009B1395">
                <w:rPr>
                  <w:rStyle w:val="Hyperlink"/>
                </w:rPr>
                <w:t>eCL_Surveys.dtsx</w:t>
              </w:r>
            </w:hyperlink>
          </w:p>
          <w:p w:rsidR="00C50F0C" w:rsidRDefault="00C50F0C" w:rsidP="001E55F6">
            <w:proofErr w:type="spellStart"/>
            <w:r>
              <w:t>ConfigFile</w:t>
            </w:r>
            <w:proofErr w:type="spellEnd"/>
            <w:r>
              <w:t>:</w:t>
            </w:r>
            <w:r w:rsidR="000510CF">
              <w:t xml:space="preserve"> </w:t>
            </w:r>
            <w:r w:rsidR="00D0265E">
              <w:t>H</w:t>
            </w:r>
            <w:r w:rsidR="008D7011">
              <w:t>:\ssis\Coaching\ConfigFiles\</w:t>
            </w:r>
            <w:r w:rsidR="000510CF">
              <w:t>Prod_eCL_Surveys.dtsConfig</w:t>
            </w:r>
          </w:p>
          <w:p w:rsidR="00C50F0C" w:rsidRPr="00BE5DCD" w:rsidRDefault="00C50F0C" w:rsidP="001E55F6"/>
        </w:tc>
      </w:tr>
      <w:tr w:rsidR="00C46CDE" w:rsidTr="0001172F">
        <w:tc>
          <w:tcPr>
            <w:tcW w:w="1885" w:type="dxa"/>
          </w:tcPr>
          <w:p w:rsidR="00C46CDE" w:rsidRDefault="00C46CDE" w:rsidP="00C46CDE">
            <w:r>
              <w:t>Step 2: Survey Notifications</w:t>
            </w:r>
          </w:p>
        </w:tc>
        <w:tc>
          <w:tcPr>
            <w:tcW w:w="7465" w:type="dxa"/>
          </w:tcPr>
          <w:p w:rsidR="007A2EA6" w:rsidRDefault="007A2EA6" w:rsidP="007A2EA6">
            <w:r>
              <w:t>Type: Operating System (</w:t>
            </w:r>
            <w:proofErr w:type="spellStart"/>
            <w:r>
              <w:t>CmdExec</w:t>
            </w:r>
            <w:proofErr w:type="spellEnd"/>
            <w:r>
              <w:t>)</w:t>
            </w:r>
          </w:p>
          <w:p w:rsidR="007A2EA6" w:rsidRDefault="008D7011" w:rsidP="007A2EA6">
            <w:r>
              <w:t xml:space="preserve">Run As: </w:t>
            </w:r>
            <w:proofErr w:type="spellStart"/>
            <w:r>
              <w:t>ECLProxy</w:t>
            </w:r>
            <w:proofErr w:type="spellEnd"/>
          </w:p>
          <w:p w:rsidR="007A2EA6" w:rsidRDefault="007A2EA6" w:rsidP="007A2EA6">
            <w:r>
              <w:t xml:space="preserve">Command: </w:t>
            </w:r>
          </w:p>
          <w:p w:rsidR="00C46CDE" w:rsidRDefault="00C46CDE" w:rsidP="0001172F">
            <w:r w:rsidRPr="00C46CDE">
              <w:lastRenderedPageBreak/>
              <w:t xml:space="preserve">start /w wscript.exe </w:t>
            </w:r>
            <w:hyperlink r:id="rId28" w:history="1">
              <w:r w:rsidR="008D7011">
                <w:rPr>
                  <w:rStyle w:val="Hyperlink"/>
                </w:rPr>
                <w:t>\\f3420-ecldbp01\ssis\Coaching\Packages\</w:t>
              </w:r>
              <w:r w:rsidR="00C50F0C" w:rsidRPr="009B1395">
                <w:rPr>
                  <w:rStyle w:val="Hyperlink"/>
                </w:rPr>
                <w:t>Notifications\Notifications_Survey_Prod.vbs</w:t>
              </w:r>
            </w:hyperlink>
          </w:p>
          <w:p w:rsidR="00C50F0C" w:rsidRPr="00BE5DCD" w:rsidRDefault="00C50F0C" w:rsidP="0001172F"/>
        </w:tc>
      </w:tr>
      <w:tr w:rsidR="00C46CDE" w:rsidTr="0001172F">
        <w:tc>
          <w:tcPr>
            <w:tcW w:w="1885" w:type="dxa"/>
          </w:tcPr>
          <w:p w:rsidR="00C46CDE" w:rsidRDefault="00C46CDE" w:rsidP="0001172F"/>
        </w:tc>
        <w:tc>
          <w:tcPr>
            <w:tcW w:w="7465" w:type="dxa"/>
          </w:tcPr>
          <w:p w:rsidR="00C46CDE" w:rsidRDefault="00C46CDE" w:rsidP="0001172F"/>
        </w:tc>
      </w:tr>
      <w:tr w:rsidR="00C46CDE" w:rsidTr="0001172F">
        <w:tc>
          <w:tcPr>
            <w:tcW w:w="1885" w:type="dxa"/>
          </w:tcPr>
          <w:p w:rsidR="00C46CDE" w:rsidRDefault="00C46CDE" w:rsidP="0001172F">
            <w:r>
              <w:t>Feed Files</w:t>
            </w:r>
          </w:p>
        </w:tc>
        <w:tc>
          <w:tcPr>
            <w:tcW w:w="7465" w:type="dxa"/>
          </w:tcPr>
          <w:p w:rsidR="00C46CDE" w:rsidRDefault="00C46CDE" w:rsidP="0001172F">
            <w:r>
              <w:t>N/A</w:t>
            </w:r>
          </w:p>
          <w:p w:rsidR="00C46CDE" w:rsidRDefault="00C46CDE" w:rsidP="0001172F"/>
        </w:tc>
      </w:tr>
      <w:tr w:rsidR="00C46CDE" w:rsidTr="0001172F">
        <w:tc>
          <w:tcPr>
            <w:tcW w:w="1885" w:type="dxa"/>
          </w:tcPr>
          <w:p w:rsidR="00C46CDE" w:rsidRDefault="00C46CDE" w:rsidP="0001172F"/>
        </w:tc>
        <w:tc>
          <w:tcPr>
            <w:tcW w:w="7465" w:type="dxa"/>
          </w:tcPr>
          <w:p w:rsidR="00C46CDE" w:rsidRDefault="00C46CDE" w:rsidP="0001172F"/>
        </w:tc>
      </w:tr>
      <w:tr w:rsidR="00C46CDE" w:rsidTr="0001172F">
        <w:tc>
          <w:tcPr>
            <w:tcW w:w="1885" w:type="dxa"/>
          </w:tcPr>
          <w:p w:rsidR="00C46CDE" w:rsidRDefault="00C46CDE" w:rsidP="0001172F">
            <w:r>
              <w:t>Schedule</w:t>
            </w:r>
          </w:p>
        </w:tc>
        <w:tc>
          <w:tcPr>
            <w:tcW w:w="7465" w:type="dxa"/>
          </w:tcPr>
          <w:p w:rsidR="00C46CDE" w:rsidRPr="00BE5DCD" w:rsidRDefault="00C46CDE" w:rsidP="0001172F">
            <w:r>
              <w:t>5 AM</w:t>
            </w:r>
            <w:r w:rsidRPr="00BE5DCD">
              <w:t xml:space="preserve"> EST </w:t>
            </w:r>
            <w:r>
              <w:t>8</w:t>
            </w:r>
            <w:r w:rsidRPr="00C46CDE">
              <w:rPr>
                <w:vertAlign w:val="superscript"/>
              </w:rPr>
              <w:t>th</w:t>
            </w:r>
            <w:r>
              <w:t>, 15</w:t>
            </w:r>
            <w:r w:rsidRPr="00C46CDE">
              <w:rPr>
                <w:vertAlign w:val="superscript"/>
              </w:rPr>
              <w:t>th</w:t>
            </w:r>
            <w:r>
              <w:t xml:space="preserve"> and 22</w:t>
            </w:r>
            <w:r w:rsidRPr="00C46CDE">
              <w:rPr>
                <w:vertAlign w:val="superscript"/>
              </w:rPr>
              <w:t>nd</w:t>
            </w:r>
            <w:r>
              <w:t xml:space="preserve"> of every month</w:t>
            </w:r>
          </w:p>
        </w:tc>
      </w:tr>
      <w:tr w:rsidR="00C46CDE" w:rsidTr="0001172F">
        <w:trPr>
          <w:trHeight w:val="260"/>
        </w:trPr>
        <w:tc>
          <w:tcPr>
            <w:tcW w:w="1885" w:type="dxa"/>
          </w:tcPr>
          <w:p w:rsidR="00C46CDE" w:rsidRDefault="00C46CDE" w:rsidP="0001172F"/>
        </w:tc>
        <w:tc>
          <w:tcPr>
            <w:tcW w:w="7465" w:type="dxa"/>
          </w:tcPr>
          <w:p w:rsidR="00C46CDE" w:rsidRDefault="00C46CDE" w:rsidP="0001172F"/>
        </w:tc>
      </w:tr>
      <w:tr w:rsidR="00C46CDE" w:rsidTr="0001172F">
        <w:tc>
          <w:tcPr>
            <w:tcW w:w="1885" w:type="dxa"/>
          </w:tcPr>
          <w:p w:rsidR="00C46CDE" w:rsidRDefault="00C46CDE" w:rsidP="0001172F"/>
        </w:tc>
        <w:tc>
          <w:tcPr>
            <w:tcW w:w="7465" w:type="dxa"/>
          </w:tcPr>
          <w:p w:rsidR="00C46CDE" w:rsidRPr="00AB04D9" w:rsidRDefault="00C46CDE" w:rsidP="0001172F">
            <w:pPr>
              <w:rPr>
                <w:b/>
              </w:rPr>
            </w:pPr>
            <w:r w:rsidRPr="00AB04D9">
              <w:rPr>
                <w:b/>
              </w:rPr>
              <w:t>Known issues and resolution(s)</w:t>
            </w:r>
          </w:p>
        </w:tc>
      </w:tr>
      <w:tr w:rsidR="00C46CDE" w:rsidTr="0001172F">
        <w:tc>
          <w:tcPr>
            <w:tcW w:w="1885" w:type="dxa"/>
          </w:tcPr>
          <w:p w:rsidR="00C46CDE" w:rsidRPr="009047CF" w:rsidRDefault="00C46CDE" w:rsidP="0001172F">
            <w:pPr>
              <w:rPr>
                <w:b/>
              </w:rPr>
            </w:pPr>
            <w:r w:rsidRPr="009047CF">
              <w:rPr>
                <w:b/>
              </w:rPr>
              <w:t>Issue</w:t>
            </w:r>
          </w:p>
        </w:tc>
        <w:tc>
          <w:tcPr>
            <w:tcW w:w="7465" w:type="dxa"/>
          </w:tcPr>
          <w:p w:rsidR="00C46CDE" w:rsidRPr="009047CF" w:rsidRDefault="00C46CDE" w:rsidP="0001172F">
            <w:pPr>
              <w:rPr>
                <w:b/>
              </w:rPr>
            </w:pPr>
            <w:r w:rsidRPr="009047CF">
              <w:rPr>
                <w:b/>
              </w:rPr>
              <w:t>Resolution</w:t>
            </w:r>
          </w:p>
        </w:tc>
      </w:tr>
      <w:tr w:rsidR="00C46CDE" w:rsidTr="0001172F">
        <w:tc>
          <w:tcPr>
            <w:tcW w:w="1885" w:type="dxa"/>
          </w:tcPr>
          <w:p w:rsidR="00C46CDE" w:rsidRDefault="00C46CDE" w:rsidP="0001172F">
            <w:r>
              <w:t>Job is hung on Notifications step.</w:t>
            </w:r>
          </w:p>
          <w:p w:rsidR="00C46CDE" w:rsidRDefault="00C46CDE" w:rsidP="0001172F"/>
        </w:tc>
        <w:tc>
          <w:tcPr>
            <w:tcW w:w="7465" w:type="dxa"/>
          </w:tcPr>
          <w:p w:rsidR="00C46CDE" w:rsidRDefault="00C46CDE" w:rsidP="00C46CDE">
            <w:pPr>
              <w:pStyle w:val="ListParagraph"/>
              <w:numPr>
                <w:ilvl w:val="0"/>
                <w:numId w:val="13"/>
              </w:numPr>
            </w:pPr>
            <w:r>
              <w:t>Stop job</w:t>
            </w:r>
          </w:p>
          <w:p w:rsidR="00C46CDE" w:rsidRDefault="00C46CDE" w:rsidP="00C46CDE">
            <w:pPr>
              <w:pStyle w:val="ListParagraph"/>
              <w:numPr>
                <w:ilvl w:val="0"/>
                <w:numId w:val="13"/>
              </w:numPr>
            </w:pPr>
            <w:r>
              <w:t xml:space="preserve">Connect to </w:t>
            </w:r>
            <w:proofErr w:type="spellStart"/>
            <w:r>
              <w:t>ssms</w:t>
            </w:r>
            <w:proofErr w:type="spellEnd"/>
            <w:r>
              <w:t xml:space="preserve"> window pointing to eCoaching DB on </w:t>
            </w:r>
            <w:r w:rsidR="002E33BF">
              <w:t>F3420-ECLDBP01</w:t>
            </w:r>
            <w:r>
              <w:t>and execute below command:</w:t>
            </w:r>
          </w:p>
          <w:p w:rsidR="00C46CDE" w:rsidRDefault="00C46CDE" w:rsidP="0001172F">
            <w:pPr>
              <w:pStyle w:val="ListParagraph"/>
            </w:pPr>
          </w:p>
          <w:p w:rsidR="00C46CDE" w:rsidRDefault="00C46CDE" w:rsidP="0001172F"/>
          <w:p w:rsidR="00C46CDE" w:rsidRDefault="00C46CDE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46CDE" w:rsidRDefault="00C46CDE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46CDE" w:rsidRDefault="00C46CDE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[sp_SelectSurvey4Contact]</w:t>
            </w:r>
          </w:p>
          <w:p w:rsidR="00C46CDE" w:rsidRDefault="00C46CDE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</w:rPr>
            </w:pPr>
          </w:p>
          <w:p w:rsidR="00C46CDE" w:rsidRDefault="00C46CDE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46CDE" w:rsidRDefault="00C46CDE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</w:rPr>
            </w:pPr>
          </w:p>
          <w:p w:rsidR="00C46CDE" w:rsidRDefault="00C46CDE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46CDE" w:rsidRDefault="00C46CDE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46CDE" w:rsidRPr="007A0DF5" w:rsidRDefault="00C46CDE" w:rsidP="00C46CDE">
            <w:pPr>
              <w:pStyle w:val="ListParagraph"/>
              <w:widowControl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40" w:lineRule="auto"/>
            </w:pPr>
            <w:r w:rsidRPr="007A0DF5">
              <w:t>If no data rows returned by SP above. Nothing more to do.</w:t>
            </w:r>
          </w:p>
          <w:p w:rsidR="00C46CDE" w:rsidRDefault="00C46CDE" w:rsidP="00C46CDE">
            <w:pPr>
              <w:pStyle w:val="ListParagraph"/>
              <w:widowControl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240" w:lineRule="auto"/>
            </w:pPr>
            <w:r w:rsidRPr="007A0DF5">
              <w:t>If rows are returned, restart job at Notifications step</w:t>
            </w:r>
            <w:r>
              <w:t xml:space="preserve"> by right clicking on job name and Starting job at Notifications step.</w:t>
            </w:r>
          </w:p>
          <w:p w:rsidR="00C46CDE" w:rsidRDefault="00C46CDE" w:rsidP="0001172F">
            <w:pPr>
              <w:widowControl/>
              <w:autoSpaceDE w:val="0"/>
              <w:autoSpaceDN w:val="0"/>
              <w:adjustRightInd w:val="0"/>
              <w:spacing w:line="240" w:lineRule="auto"/>
            </w:pPr>
          </w:p>
        </w:tc>
      </w:tr>
      <w:tr w:rsidR="00C46CDE" w:rsidTr="0001172F">
        <w:tc>
          <w:tcPr>
            <w:tcW w:w="1885" w:type="dxa"/>
          </w:tcPr>
          <w:p w:rsidR="00C46CDE" w:rsidRDefault="00C46CDE" w:rsidP="0001172F"/>
        </w:tc>
        <w:tc>
          <w:tcPr>
            <w:tcW w:w="7465" w:type="dxa"/>
          </w:tcPr>
          <w:p w:rsidR="00C46CDE" w:rsidRDefault="00C46CDE" w:rsidP="0001172F"/>
        </w:tc>
      </w:tr>
    </w:tbl>
    <w:p w:rsidR="00C46CDE" w:rsidRDefault="00C46CDE" w:rsidP="00C46CDE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p w:rsidR="0018438D" w:rsidRDefault="0018438D" w:rsidP="0018438D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p w:rsidR="00EF62AE" w:rsidRPr="0001129E" w:rsidRDefault="00EF62AE" w:rsidP="00EF62AE">
      <w:pPr>
        <w:pStyle w:val="Heading1"/>
        <w:numPr>
          <w:ilvl w:val="1"/>
          <w:numId w:val="1"/>
        </w:numPr>
        <w:rPr>
          <w:sz w:val="20"/>
        </w:rPr>
      </w:pPr>
      <w:bookmarkStart w:id="397" w:name="_Toc464114608"/>
      <w:proofErr w:type="spellStart"/>
      <w:r>
        <w:rPr>
          <w:sz w:val="20"/>
        </w:rPr>
        <w:t>Coaching</w:t>
      </w:r>
      <w:r w:rsidR="000D1E5D">
        <w:rPr>
          <w:sz w:val="20"/>
        </w:rPr>
        <w:t>SurveyReminders</w:t>
      </w:r>
      <w:bookmarkEnd w:id="397"/>
      <w:proofErr w:type="spellEnd"/>
    </w:p>
    <w:p w:rsidR="00EF62AE" w:rsidRPr="0001129E" w:rsidRDefault="00EF62AE" w:rsidP="00EF62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EF62AE" w:rsidTr="0001172F">
        <w:tc>
          <w:tcPr>
            <w:tcW w:w="1885" w:type="dxa"/>
          </w:tcPr>
          <w:p w:rsidR="00EF62AE" w:rsidRDefault="00EF62AE" w:rsidP="0001172F"/>
        </w:tc>
        <w:tc>
          <w:tcPr>
            <w:tcW w:w="7465" w:type="dxa"/>
          </w:tcPr>
          <w:p w:rsidR="00EF62AE" w:rsidRPr="00BE5DCD" w:rsidRDefault="00EF62AE" w:rsidP="0001172F"/>
        </w:tc>
      </w:tr>
      <w:tr w:rsidR="00EF62AE" w:rsidTr="0001172F">
        <w:tc>
          <w:tcPr>
            <w:tcW w:w="1885" w:type="dxa"/>
          </w:tcPr>
          <w:p w:rsidR="00EF62AE" w:rsidRDefault="00EF62AE" w:rsidP="0001172F">
            <w:r>
              <w:t>Step 1: Reminders</w:t>
            </w:r>
          </w:p>
        </w:tc>
        <w:tc>
          <w:tcPr>
            <w:tcW w:w="7465" w:type="dxa"/>
          </w:tcPr>
          <w:p w:rsidR="007A2EA6" w:rsidRDefault="007A2EA6" w:rsidP="007A2EA6">
            <w:r>
              <w:t>Type: Operating System (</w:t>
            </w:r>
            <w:proofErr w:type="spellStart"/>
            <w:r>
              <w:t>CmdExec</w:t>
            </w:r>
            <w:proofErr w:type="spellEnd"/>
            <w:r>
              <w:t>)</w:t>
            </w:r>
          </w:p>
          <w:p w:rsidR="007A2EA6" w:rsidRDefault="008D7011" w:rsidP="007A2EA6">
            <w:r>
              <w:t xml:space="preserve">Run As: </w:t>
            </w:r>
            <w:proofErr w:type="spellStart"/>
            <w:r>
              <w:t>ECLProxy</w:t>
            </w:r>
            <w:proofErr w:type="spellEnd"/>
          </w:p>
          <w:p w:rsidR="007A2EA6" w:rsidRDefault="007A2EA6" w:rsidP="007A2EA6">
            <w:r>
              <w:t xml:space="preserve">Command: </w:t>
            </w:r>
          </w:p>
          <w:p w:rsidR="00EF62AE" w:rsidRDefault="000D1E5D" w:rsidP="0001172F">
            <w:r w:rsidRPr="000D1E5D">
              <w:t xml:space="preserve">start /w wscript.exe </w:t>
            </w:r>
            <w:hyperlink r:id="rId29" w:history="1">
              <w:r w:rsidR="0031692D" w:rsidRPr="00C04D88">
                <w:rPr>
                  <w:rStyle w:val="Hyperlink"/>
                </w:rPr>
                <w:t>\\f3420-ecldbp01\ssis\Coaching\Notifications\Reminders_Survey_Prod.vbs</w:t>
              </w:r>
            </w:hyperlink>
          </w:p>
          <w:p w:rsidR="00C50F0C" w:rsidRPr="00BE5DCD" w:rsidRDefault="00C50F0C" w:rsidP="0001172F"/>
        </w:tc>
      </w:tr>
      <w:tr w:rsidR="00EF62AE" w:rsidTr="0001172F">
        <w:tc>
          <w:tcPr>
            <w:tcW w:w="1885" w:type="dxa"/>
          </w:tcPr>
          <w:p w:rsidR="00EF62AE" w:rsidRDefault="00EF62AE" w:rsidP="0001172F"/>
        </w:tc>
        <w:tc>
          <w:tcPr>
            <w:tcW w:w="7465" w:type="dxa"/>
          </w:tcPr>
          <w:p w:rsidR="00EF62AE" w:rsidRDefault="00EF62AE" w:rsidP="0001172F"/>
        </w:tc>
      </w:tr>
      <w:tr w:rsidR="00EF62AE" w:rsidTr="0001172F">
        <w:tc>
          <w:tcPr>
            <w:tcW w:w="1885" w:type="dxa"/>
          </w:tcPr>
          <w:p w:rsidR="00EF62AE" w:rsidRDefault="00EF62AE" w:rsidP="0001172F">
            <w:r>
              <w:t>Feed Files</w:t>
            </w:r>
          </w:p>
        </w:tc>
        <w:tc>
          <w:tcPr>
            <w:tcW w:w="7465" w:type="dxa"/>
          </w:tcPr>
          <w:p w:rsidR="00EF62AE" w:rsidRDefault="00EF62AE" w:rsidP="0001172F">
            <w:r>
              <w:t>N/A</w:t>
            </w:r>
          </w:p>
          <w:p w:rsidR="00EF62AE" w:rsidRDefault="00EF62AE" w:rsidP="0001172F"/>
        </w:tc>
      </w:tr>
      <w:tr w:rsidR="00EF62AE" w:rsidTr="0001172F">
        <w:tc>
          <w:tcPr>
            <w:tcW w:w="1885" w:type="dxa"/>
          </w:tcPr>
          <w:p w:rsidR="00EF62AE" w:rsidRDefault="00EF62AE" w:rsidP="0001172F"/>
        </w:tc>
        <w:tc>
          <w:tcPr>
            <w:tcW w:w="7465" w:type="dxa"/>
          </w:tcPr>
          <w:p w:rsidR="00EF62AE" w:rsidRDefault="00EF62AE" w:rsidP="0001172F"/>
        </w:tc>
      </w:tr>
      <w:tr w:rsidR="00EF62AE" w:rsidTr="0001172F">
        <w:tc>
          <w:tcPr>
            <w:tcW w:w="1885" w:type="dxa"/>
          </w:tcPr>
          <w:p w:rsidR="00EF62AE" w:rsidRDefault="00EF62AE" w:rsidP="0001172F">
            <w:r>
              <w:t>Schedule</w:t>
            </w:r>
          </w:p>
        </w:tc>
        <w:tc>
          <w:tcPr>
            <w:tcW w:w="7465" w:type="dxa"/>
          </w:tcPr>
          <w:p w:rsidR="00EF62AE" w:rsidRPr="00BE5DCD" w:rsidRDefault="000D1E5D" w:rsidP="0001172F">
            <w:r>
              <w:t>7</w:t>
            </w:r>
            <w:r w:rsidR="00EF62AE">
              <w:t xml:space="preserve"> AM</w:t>
            </w:r>
            <w:r w:rsidR="00EF62AE" w:rsidRPr="00BE5DCD">
              <w:t xml:space="preserve"> EST </w:t>
            </w:r>
            <w:r>
              <w:t>10</w:t>
            </w:r>
            <w:r w:rsidRPr="000D1E5D">
              <w:rPr>
                <w:vertAlign w:val="superscript"/>
              </w:rPr>
              <w:t>th</w:t>
            </w:r>
            <w:r>
              <w:t>, 17</w:t>
            </w:r>
            <w:r w:rsidRPr="000D1E5D">
              <w:rPr>
                <w:vertAlign w:val="superscript"/>
              </w:rPr>
              <w:t>th</w:t>
            </w:r>
            <w:r>
              <w:t xml:space="preserve"> and 24th of every month</w:t>
            </w:r>
          </w:p>
        </w:tc>
      </w:tr>
      <w:tr w:rsidR="00EF62AE" w:rsidTr="0001172F">
        <w:trPr>
          <w:trHeight w:val="260"/>
        </w:trPr>
        <w:tc>
          <w:tcPr>
            <w:tcW w:w="1885" w:type="dxa"/>
          </w:tcPr>
          <w:p w:rsidR="00EF62AE" w:rsidRDefault="00EF62AE" w:rsidP="0001172F"/>
        </w:tc>
        <w:tc>
          <w:tcPr>
            <w:tcW w:w="7465" w:type="dxa"/>
          </w:tcPr>
          <w:p w:rsidR="00EF62AE" w:rsidRDefault="00EF62AE" w:rsidP="0001172F"/>
        </w:tc>
      </w:tr>
      <w:tr w:rsidR="00EF62AE" w:rsidTr="0001172F">
        <w:tc>
          <w:tcPr>
            <w:tcW w:w="1885" w:type="dxa"/>
          </w:tcPr>
          <w:p w:rsidR="00EF62AE" w:rsidRDefault="00EF62AE" w:rsidP="0001172F"/>
        </w:tc>
        <w:tc>
          <w:tcPr>
            <w:tcW w:w="7465" w:type="dxa"/>
          </w:tcPr>
          <w:p w:rsidR="00EF62AE" w:rsidRPr="00AB04D9" w:rsidRDefault="00EF62AE" w:rsidP="0001172F">
            <w:pPr>
              <w:rPr>
                <w:b/>
              </w:rPr>
            </w:pPr>
            <w:r w:rsidRPr="00AB04D9">
              <w:rPr>
                <w:b/>
              </w:rPr>
              <w:t>Known issues and resolution(s)</w:t>
            </w:r>
          </w:p>
        </w:tc>
      </w:tr>
      <w:tr w:rsidR="00EF62AE" w:rsidTr="0001172F">
        <w:tc>
          <w:tcPr>
            <w:tcW w:w="1885" w:type="dxa"/>
          </w:tcPr>
          <w:p w:rsidR="00EF62AE" w:rsidRPr="009047CF" w:rsidRDefault="00EF62AE" w:rsidP="0001172F">
            <w:pPr>
              <w:rPr>
                <w:b/>
              </w:rPr>
            </w:pPr>
            <w:r w:rsidRPr="009047CF">
              <w:rPr>
                <w:b/>
              </w:rPr>
              <w:t>Issue</w:t>
            </w:r>
          </w:p>
        </w:tc>
        <w:tc>
          <w:tcPr>
            <w:tcW w:w="7465" w:type="dxa"/>
          </w:tcPr>
          <w:p w:rsidR="00EF62AE" w:rsidRPr="009047CF" w:rsidRDefault="00EF62AE" w:rsidP="0001172F">
            <w:pPr>
              <w:rPr>
                <w:b/>
              </w:rPr>
            </w:pPr>
            <w:r w:rsidRPr="009047CF">
              <w:rPr>
                <w:b/>
              </w:rPr>
              <w:t>Resolution</w:t>
            </w:r>
          </w:p>
        </w:tc>
      </w:tr>
      <w:tr w:rsidR="00EF62AE" w:rsidTr="0001172F">
        <w:tc>
          <w:tcPr>
            <w:tcW w:w="1885" w:type="dxa"/>
          </w:tcPr>
          <w:p w:rsidR="00EF62AE" w:rsidRDefault="00EF62AE" w:rsidP="0001172F">
            <w:r>
              <w:t>Job is hung on Reminders step.</w:t>
            </w:r>
          </w:p>
          <w:p w:rsidR="00EF62AE" w:rsidRDefault="00EF62AE" w:rsidP="0001172F"/>
        </w:tc>
        <w:tc>
          <w:tcPr>
            <w:tcW w:w="7465" w:type="dxa"/>
          </w:tcPr>
          <w:p w:rsidR="00EF62AE" w:rsidRDefault="00EF62AE" w:rsidP="0011657C">
            <w:pPr>
              <w:pStyle w:val="ListParagraph"/>
              <w:numPr>
                <w:ilvl w:val="0"/>
                <w:numId w:val="14"/>
              </w:numPr>
            </w:pPr>
            <w:r>
              <w:t>Stop job</w:t>
            </w:r>
          </w:p>
          <w:p w:rsidR="00EF62AE" w:rsidRDefault="00EF62AE" w:rsidP="0011657C">
            <w:pPr>
              <w:pStyle w:val="ListParagraph"/>
              <w:numPr>
                <w:ilvl w:val="0"/>
                <w:numId w:val="14"/>
              </w:numPr>
            </w:pPr>
            <w:r>
              <w:t xml:space="preserve">Connect to </w:t>
            </w:r>
            <w:proofErr w:type="spellStart"/>
            <w:r>
              <w:t>ssms</w:t>
            </w:r>
            <w:proofErr w:type="spellEnd"/>
            <w:r>
              <w:t xml:space="preserve"> window pointing to eCoaching DB on </w:t>
            </w:r>
            <w:r w:rsidR="002E33BF">
              <w:t>F3420-ECLDBP01</w:t>
            </w:r>
            <w:r>
              <w:t>and execute below command:</w:t>
            </w:r>
          </w:p>
          <w:p w:rsidR="00EF62AE" w:rsidRDefault="00EF62AE" w:rsidP="0001172F">
            <w:pPr>
              <w:pStyle w:val="ListParagraph"/>
            </w:pPr>
          </w:p>
          <w:p w:rsidR="00EF62AE" w:rsidRDefault="00EF62AE" w:rsidP="0001172F"/>
          <w:p w:rsidR="00EF62AE" w:rsidRDefault="00EF62AE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F62AE" w:rsidRDefault="00EF62AE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F62AE" w:rsidRDefault="00EF62AE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</w:t>
            </w:r>
            <w:r w:rsidR="0011657C">
              <w:rPr>
                <w:rFonts w:ascii="Courier New" w:hAnsi="Courier New" w:cs="Courier New"/>
                <w:noProof/>
              </w:rPr>
              <w:t>Survey</w:t>
            </w:r>
            <w:r>
              <w:rPr>
                <w:rFonts w:ascii="Courier New" w:hAnsi="Courier New" w:cs="Courier New"/>
                <w:noProof/>
              </w:rPr>
              <w:t>4Reminder]</w:t>
            </w:r>
          </w:p>
          <w:p w:rsidR="00EF62AE" w:rsidRDefault="00EF62AE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</w:rPr>
            </w:pPr>
          </w:p>
          <w:p w:rsidR="00EF62AE" w:rsidRDefault="00EF62AE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F62AE" w:rsidRDefault="00EF62AE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</w:rPr>
            </w:pPr>
          </w:p>
          <w:p w:rsidR="00EF62AE" w:rsidRDefault="00EF62AE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F62AE" w:rsidRDefault="00EF62AE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F62AE" w:rsidRPr="007A0DF5" w:rsidRDefault="00EF62AE" w:rsidP="0011657C">
            <w:pPr>
              <w:pStyle w:val="ListParagraph"/>
              <w:widowControl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40" w:lineRule="auto"/>
            </w:pPr>
            <w:r w:rsidRPr="007A0DF5">
              <w:t>If no data rows returned by SP above. Nothing more to do.</w:t>
            </w:r>
          </w:p>
          <w:p w:rsidR="00EF62AE" w:rsidRDefault="00EF62AE" w:rsidP="0011657C">
            <w:pPr>
              <w:pStyle w:val="ListParagraph"/>
              <w:widowControl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40" w:lineRule="auto"/>
            </w:pPr>
            <w:r w:rsidRPr="007A0DF5">
              <w:t>If rows are returned, restart job</w:t>
            </w:r>
            <w:r>
              <w:t>.</w:t>
            </w:r>
          </w:p>
        </w:tc>
      </w:tr>
      <w:tr w:rsidR="00EF62AE" w:rsidTr="0001172F">
        <w:tc>
          <w:tcPr>
            <w:tcW w:w="1885" w:type="dxa"/>
          </w:tcPr>
          <w:p w:rsidR="00EF62AE" w:rsidRDefault="00EF62AE" w:rsidP="0001172F"/>
        </w:tc>
        <w:tc>
          <w:tcPr>
            <w:tcW w:w="7465" w:type="dxa"/>
          </w:tcPr>
          <w:p w:rsidR="00EF62AE" w:rsidRDefault="00EF62AE" w:rsidP="0001172F"/>
        </w:tc>
      </w:tr>
    </w:tbl>
    <w:p w:rsidR="003C72B8" w:rsidRDefault="003C72B8" w:rsidP="003129B4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p w:rsidR="00443BF2" w:rsidRDefault="00443BF2" w:rsidP="003129B4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p w:rsidR="00443BF2" w:rsidRDefault="00443BF2" w:rsidP="003129B4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p w:rsidR="00443BF2" w:rsidRPr="0001129E" w:rsidRDefault="00443BF2" w:rsidP="00443BF2">
      <w:pPr>
        <w:pStyle w:val="Heading1"/>
        <w:numPr>
          <w:ilvl w:val="1"/>
          <w:numId w:val="1"/>
        </w:numPr>
        <w:rPr>
          <w:sz w:val="20"/>
        </w:rPr>
      </w:pPr>
      <w:bookmarkStart w:id="398" w:name="_Toc464114609"/>
      <w:proofErr w:type="spellStart"/>
      <w:r>
        <w:rPr>
          <w:sz w:val="20"/>
        </w:rPr>
        <w:t>CoachingTrainingLoad</w:t>
      </w:r>
      <w:bookmarkEnd w:id="398"/>
      <w:proofErr w:type="spellEnd"/>
    </w:p>
    <w:p w:rsidR="00443BF2" w:rsidRPr="0001129E" w:rsidRDefault="00443BF2" w:rsidP="00443B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443BF2" w:rsidTr="0001172F">
        <w:tc>
          <w:tcPr>
            <w:tcW w:w="2245" w:type="dxa"/>
          </w:tcPr>
          <w:p w:rsidR="00443BF2" w:rsidRDefault="00443BF2" w:rsidP="00465364">
            <w:r>
              <w:t xml:space="preserve">Step 1: </w:t>
            </w:r>
            <w:r w:rsidR="00465364">
              <w:t>Training</w:t>
            </w:r>
            <w:r>
              <w:t xml:space="preserve"> </w:t>
            </w:r>
            <w:r w:rsidR="00465364">
              <w:t>File</w:t>
            </w:r>
            <w:r>
              <w:t xml:space="preserve"> Load</w:t>
            </w:r>
          </w:p>
        </w:tc>
        <w:tc>
          <w:tcPr>
            <w:tcW w:w="7105" w:type="dxa"/>
          </w:tcPr>
          <w:p w:rsidR="001E55F6" w:rsidRDefault="001E55F6" w:rsidP="001E55F6">
            <w:r>
              <w:t>Type: SQL Server Integration Services Package</w:t>
            </w:r>
          </w:p>
          <w:p w:rsidR="001E55F6" w:rsidRDefault="008D7011" w:rsidP="001E55F6">
            <w:r>
              <w:t xml:space="preserve">Run As: </w:t>
            </w:r>
            <w:proofErr w:type="spellStart"/>
            <w:r>
              <w:t>ECLProxy</w:t>
            </w:r>
            <w:proofErr w:type="spellEnd"/>
          </w:p>
          <w:p w:rsidR="001E55F6" w:rsidRDefault="001E55F6" w:rsidP="001E55F6">
            <w:r>
              <w:t>Source: File System</w:t>
            </w:r>
          </w:p>
          <w:p w:rsidR="00443BF2" w:rsidRDefault="001E55F6" w:rsidP="001E55F6">
            <w:r>
              <w:t xml:space="preserve">Package: </w:t>
            </w:r>
            <w:hyperlink r:id="rId30" w:history="1">
              <w:r w:rsidR="008D7011">
                <w:rPr>
                  <w:rStyle w:val="Hyperlink"/>
                </w:rPr>
                <w:t>\\f3420-ecldbp01\ssis\Coaching\Packages\</w:t>
              </w:r>
              <w:r w:rsidR="00C50F0C" w:rsidRPr="009B1395">
                <w:rPr>
                  <w:rStyle w:val="Hyperlink"/>
                </w:rPr>
                <w:t>Training_Coaching.dtsx</w:t>
              </w:r>
            </w:hyperlink>
          </w:p>
          <w:p w:rsidR="00C50F0C" w:rsidRDefault="00C50F0C" w:rsidP="001E55F6">
            <w:proofErr w:type="spellStart"/>
            <w:r>
              <w:t>ConfigFile</w:t>
            </w:r>
            <w:proofErr w:type="spellEnd"/>
            <w:r>
              <w:t>:</w:t>
            </w:r>
            <w:r w:rsidR="000510CF">
              <w:t xml:space="preserve"> </w:t>
            </w:r>
            <w:r w:rsidR="00D0265E">
              <w:t>H</w:t>
            </w:r>
            <w:r w:rsidR="0031692D">
              <w:t>:\ssis\Coaching\ConfigFiles</w:t>
            </w:r>
            <w:r w:rsidR="000510CF">
              <w:t>\Prod_Training_Coaching.dtsConfig</w:t>
            </w:r>
          </w:p>
          <w:p w:rsidR="00C50F0C" w:rsidRPr="00BE5DCD" w:rsidRDefault="00C50F0C" w:rsidP="001E55F6"/>
        </w:tc>
      </w:tr>
      <w:tr w:rsidR="00443BF2" w:rsidTr="0001172F">
        <w:tc>
          <w:tcPr>
            <w:tcW w:w="2245" w:type="dxa"/>
          </w:tcPr>
          <w:p w:rsidR="00443BF2" w:rsidRDefault="00443BF2" w:rsidP="0001172F">
            <w:r>
              <w:t>Step 2: Notifications</w:t>
            </w:r>
          </w:p>
        </w:tc>
        <w:tc>
          <w:tcPr>
            <w:tcW w:w="7105" w:type="dxa"/>
          </w:tcPr>
          <w:p w:rsidR="007A2EA6" w:rsidRDefault="007A2EA6" w:rsidP="007A2EA6">
            <w:r>
              <w:t>Type: Operating System (</w:t>
            </w:r>
            <w:proofErr w:type="spellStart"/>
            <w:r>
              <w:t>CmdExec</w:t>
            </w:r>
            <w:proofErr w:type="spellEnd"/>
            <w:r>
              <w:t>)</w:t>
            </w:r>
          </w:p>
          <w:p w:rsidR="007A2EA6" w:rsidRDefault="008D7011" w:rsidP="007A2EA6">
            <w:r>
              <w:t xml:space="preserve">Run As: </w:t>
            </w:r>
            <w:proofErr w:type="spellStart"/>
            <w:r>
              <w:t>ECLProxy</w:t>
            </w:r>
            <w:proofErr w:type="spellEnd"/>
          </w:p>
          <w:p w:rsidR="007A2EA6" w:rsidRDefault="007A2EA6" w:rsidP="007A2EA6">
            <w:r>
              <w:t xml:space="preserve">Command: </w:t>
            </w:r>
          </w:p>
          <w:p w:rsidR="00443BF2" w:rsidRDefault="008E5320" w:rsidP="0001172F">
            <w:hyperlink r:id="rId31" w:history="1">
              <w:r w:rsidR="008D7011">
                <w:rPr>
                  <w:rStyle w:val="Hyperlink"/>
                </w:rPr>
                <w:t>\\f3420-ecldbp01\ssis\Coaching\Packages\</w:t>
              </w:r>
              <w:r w:rsidR="00C50F0C" w:rsidRPr="009B1395">
                <w:rPr>
                  <w:rStyle w:val="Hyperlink"/>
                </w:rPr>
                <w:t>Notifications\Notifications_prod.vbs</w:t>
              </w:r>
            </w:hyperlink>
          </w:p>
          <w:p w:rsidR="00C50F0C" w:rsidRPr="00BE5DCD" w:rsidRDefault="00C50F0C" w:rsidP="0001172F"/>
        </w:tc>
      </w:tr>
      <w:tr w:rsidR="00443BF2" w:rsidTr="0001172F">
        <w:tc>
          <w:tcPr>
            <w:tcW w:w="2245" w:type="dxa"/>
          </w:tcPr>
          <w:p w:rsidR="00443BF2" w:rsidRDefault="00443BF2" w:rsidP="0001172F"/>
        </w:tc>
        <w:tc>
          <w:tcPr>
            <w:tcW w:w="7105" w:type="dxa"/>
          </w:tcPr>
          <w:p w:rsidR="00443BF2" w:rsidRDefault="00443BF2" w:rsidP="0001172F"/>
        </w:tc>
      </w:tr>
      <w:tr w:rsidR="00443BF2" w:rsidTr="0001172F">
        <w:tc>
          <w:tcPr>
            <w:tcW w:w="2245" w:type="dxa"/>
          </w:tcPr>
          <w:p w:rsidR="00443BF2" w:rsidRDefault="00443BF2" w:rsidP="0001172F">
            <w:r>
              <w:t>Feed Files</w:t>
            </w:r>
          </w:p>
          <w:p w:rsidR="00D0265E" w:rsidRDefault="00D0265E" w:rsidP="0001172F">
            <w:r>
              <w:t xml:space="preserve">*Files Originally Encrypted and held in </w:t>
            </w:r>
            <w:proofErr w:type="spellStart"/>
            <w:r>
              <w:t>Encrypt_Out</w:t>
            </w:r>
            <w:proofErr w:type="spellEnd"/>
            <w:r>
              <w:t xml:space="preserve"> Dir</w:t>
            </w:r>
          </w:p>
        </w:tc>
        <w:tc>
          <w:tcPr>
            <w:tcW w:w="7105" w:type="dxa"/>
          </w:tcPr>
          <w:p w:rsidR="00D0265E" w:rsidRPr="00363554" w:rsidRDefault="00B041DF" w:rsidP="00D0265E">
            <w:pPr>
              <w:rPr>
                <w:rStyle w:val="Hyperlink"/>
              </w:rPr>
            </w:pPr>
            <w:r>
              <w:fldChar w:fldCharType="begin"/>
            </w:r>
            <w:r>
              <w:instrText xml:space="preserve"> HYPERLINK "</w:instrText>
            </w:r>
            <w:r w:rsidRPr="00B041DF">
              <w:instrText xml:space="preserve">\\\\vrivscors01\\BCC Scorecards\\Coaching\\Training\\ </w:instrText>
            </w:r>
            <w:r w:rsidRPr="00AC1B13">
              <w:instrText>eCL_</w:instrText>
            </w:r>
            <w:r>
              <w:instrText>Training</w:instrText>
            </w:r>
            <w:r w:rsidRPr="00AC1B13">
              <w:instrText>_Feed_ODTyyyymmdd.csv</w:instrText>
            </w:r>
            <w:r>
              <w:instrText xml:space="preserve">" </w:instrText>
            </w:r>
            <w:r>
              <w:fldChar w:fldCharType="separate"/>
            </w:r>
            <w:r w:rsidR="00D0265E" w:rsidRPr="00D0265E">
              <w:rPr>
                <w:rStyle w:val="Hyperlink"/>
              </w:rPr>
              <w:t>\\f3420-ecldbp01\Data\Coaching\Training\Decrypt_Out\</w:t>
            </w:r>
            <w:r w:rsidR="00D0265E" w:rsidRPr="00363554">
              <w:rPr>
                <w:rStyle w:val="Hyperlink"/>
              </w:rPr>
              <w:t xml:space="preserve">  </w:t>
            </w:r>
          </w:p>
          <w:p w:rsidR="00443BF2" w:rsidRDefault="00B041DF" w:rsidP="0001172F">
            <w:r w:rsidRPr="00D0265E">
              <w:t>eCL_Training_Feed_ODTyyyymmdd.csv</w:t>
            </w:r>
            <w:r>
              <w:fldChar w:fldCharType="end"/>
            </w:r>
          </w:p>
          <w:p w:rsidR="00443BF2" w:rsidRDefault="00443BF2" w:rsidP="00B041DF"/>
        </w:tc>
      </w:tr>
      <w:tr w:rsidR="00443BF2" w:rsidTr="0001172F">
        <w:tc>
          <w:tcPr>
            <w:tcW w:w="2245" w:type="dxa"/>
          </w:tcPr>
          <w:p w:rsidR="00443BF2" w:rsidRDefault="00443BF2" w:rsidP="0001172F"/>
        </w:tc>
        <w:tc>
          <w:tcPr>
            <w:tcW w:w="7105" w:type="dxa"/>
          </w:tcPr>
          <w:p w:rsidR="00443BF2" w:rsidRDefault="00443BF2" w:rsidP="0001172F"/>
        </w:tc>
      </w:tr>
      <w:tr w:rsidR="00443BF2" w:rsidTr="0001172F">
        <w:tc>
          <w:tcPr>
            <w:tcW w:w="2245" w:type="dxa"/>
          </w:tcPr>
          <w:p w:rsidR="00443BF2" w:rsidRDefault="00443BF2" w:rsidP="0001172F">
            <w:r>
              <w:t>Schedule</w:t>
            </w:r>
          </w:p>
        </w:tc>
        <w:tc>
          <w:tcPr>
            <w:tcW w:w="7105" w:type="dxa"/>
          </w:tcPr>
          <w:p w:rsidR="00443BF2" w:rsidRPr="00BE5DCD" w:rsidRDefault="00465364" w:rsidP="00465364">
            <w:r>
              <w:t>8 AM EST Fridays</w:t>
            </w:r>
          </w:p>
        </w:tc>
      </w:tr>
      <w:tr w:rsidR="00443BF2" w:rsidTr="0001172F">
        <w:trPr>
          <w:trHeight w:val="260"/>
        </w:trPr>
        <w:tc>
          <w:tcPr>
            <w:tcW w:w="2245" w:type="dxa"/>
          </w:tcPr>
          <w:p w:rsidR="00443BF2" w:rsidRDefault="00443BF2" w:rsidP="0001172F"/>
        </w:tc>
        <w:tc>
          <w:tcPr>
            <w:tcW w:w="7105" w:type="dxa"/>
          </w:tcPr>
          <w:p w:rsidR="00443BF2" w:rsidRDefault="00443BF2" w:rsidP="0001172F"/>
        </w:tc>
      </w:tr>
      <w:tr w:rsidR="00443BF2" w:rsidTr="0001172F">
        <w:tc>
          <w:tcPr>
            <w:tcW w:w="2245" w:type="dxa"/>
          </w:tcPr>
          <w:p w:rsidR="00443BF2" w:rsidRDefault="00443BF2" w:rsidP="0001172F"/>
        </w:tc>
        <w:tc>
          <w:tcPr>
            <w:tcW w:w="7105" w:type="dxa"/>
          </w:tcPr>
          <w:p w:rsidR="00443BF2" w:rsidRPr="00AB04D9" w:rsidRDefault="00443BF2" w:rsidP="0001172F">
            <w:pPr>
              <w:rPr>
                <w:b/>
              </w:rPr>
            </w:pPr>
            <w:r w:rsidRPr="00AB04D9">
              <w:rPr>
                <w:b/>
              </w:rPr>
              <w:t>Known issues and resolution(s)</w:t>
            </w:r>
          </w:p>
        </w:tc>
      </w:tr>
      <w:tr w:rsidR="00443BF2" w:rsidTr="0001172F">
        <w:tc>
          <w:tcPr>
            <w:tcW w:w="2245" w:type="dxa"/>
          </w:tcPr>
          <w:p w:rsidR="00443BF2" w:rsidRPr="009047CF" w:rsidRDefault="00443BF2" w:rsidP="0001172F">
            <w:pPr>
              <w:rPr>
                <w:b/>
              </w:rPr>
            </w:pPr>
            <w:r w:rsidRPr="009047CF">
              <w:rPr>
                <w:b/>
              </w:rPr>
              <w:t>Issue</w:t>
            </w:r>
          </w:p>
        </w:tc>
        <w:tc>
          <w:tcPr>
            <w:tcW w:w="7105" w:type="dxa"/>
          </w:tcPr>
          <w:p w:rsidR="00443BF2" w:rsidRPr="009047CF" w:rsidRDefault="00443BF2" w:rsidP="0001172F">
            <w:pPr>
              <w:rPr>
                <w:b/>
              </w:rPr>
            </w:pPr>
            <w:r w:rsidRPr="009047CF">
              <w:rPr>
                <w:b/>
              </w:rPr>
              <w:t>Resolution</w:t>
            </w:r>
          </w:p>
        </w:tc>
      </w:tr>
      <w:tr w:rsidR="00443BF2" w:rsidTr="0001172F">
        <w:tc>
          <w:tcPr>
            <w:tcW w:w="2245" w:type="dxa"/>
          </w:tcPr>
          <w:p w:rsidR="00443BF2" w:rsidRDefault="00443BF2" w:rsidP="0001172F">
            <w:r>
              <w:t>Job is hung on Notifications step.</w:t>
            </w:r>
          </w:p>
          <w:p w:rsidR="00443BF2" w:rsidRDefault="00443BF2" w:rsidP="0001172F"/>
        </w:tc>
        <w:tc>
          <w:tcPr>
            <w:tcW w:w="7105" w:type="dxa"/>
          </w:tcPr>
          <w:p w:rsidR="00443BF2" w:rsidRDefault="00443BF2" w:rsidP="00465364">
            <w:pPr>
              <w:pStyle w:val="ListParagraph"/>
              <w:numPr>
                <w:ilvl w:val="0"/>
                <w:numId w:val="15"/>
              </w:numPr>
            </w:pPr>
            <w:r>
              <w:t>Stop job</w:t>
            </w:r>
          </w:p>
          <w:p w:rsidR="00443BF2" w:rsidRDefault="00443BF2" w:rsidP="00465364">
            <w:pPr>
              <w:pStyle w:val="ListParagraph"/>
              <w:numPr>
                <w:ilvl w:val="0"/>
                <w:numId w:val="15"/>
              </w:numPr>
            </w:pPr>
            <w:r>
              <w:t xml:space="preserve">Connect to </w:t>
            </w:r>
            <w:proofErr w:type="spellStart"/>
            <w:r>
              <w:t>ssms</w:t>
            </w:r>
            <w:proofErr w:type="spellEnd"/>
            <w:r>
              <w:t xml:space="preserve"> window pointing to eCoaching DB on </w:t>
            </w:r>
            <w:r w:rsidR="002E33BF">
              <w:t>F3420-ECLDBP01</w:t>
            </w:r>
            <w:r>
              <w:t>and execute below command:</w:t>
            </w:r>
          </w:p>
          <w:p w:rsidR="00443BF2" w:rsidRDefault="00443BF2" w:rsidP="0001172F">
            <w:pPr>
              <w:pStyle w:val="ListParagraph"/>
            </w:pPr>
          </w:p>
          <w:p w:rsidR="00443BF2" w:rsidRDefault="00443BF2" w:rsidP="0001172F"/>
          <w:p w:rsidR="00443BF2" w:rsidRDefault="00443BF2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43BF2" w:rsidRDefault="00443BF2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43BF2" w:rsidRDefault="00443BF2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[sp_SelectCoaching4Contact]</w:t>
            </w:r>
          </w:p>
          <w:p w:rsidR="00443BF2" w:rsidRDefault="00443BF2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</w:rPr>
            </w:pPr>
          </w:p>
          <w:p w:rsidR="00443BF2" w:rsidRDefault="00443BF2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43BF2" w:rsidRDefault="00443BF2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</w:rPr>
            </w:pPr>
          </w:p>
          <w:p w:rsidR="00443BF2" w:rsidRDefault="00443BF2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43BF2" w:rsidRDefault="00443BF2" w:rsidP="0001172F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43BF2" w:rsidRPr="007A0DF5" w:rsidRDefault="00443BF2" w:rsidP="00465364">
            <w:pPr>
              <w:pStyle w:val="ListParagraph"/>
              <w:widowControl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40" w:lineRule="auto"/>
            </w:pPr>
            <w:r w:rsidRPr="007A0DF5">
              <w:t>If no data rows returned by SP above. Nothing more to do.</w:t>
            </w:r>
          </w:p>
          <w:p w:rsidR="00443BF2" w:rsidRDefault="00443BF2" w:rsidP="00465364">
            <w:pPr>
              <w:pStyle w:val="ListParagraph"/>
              <w:widowControl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40" w:lineRule="auto"/>
            </w:pPr>
            <w:r w:rsidRPr="007A0DF5">
              <w:lastRenderedPageBreak/>
              <w:t>If rows are returned, restart job at Notifications step</w:t>
            </w:r>
            <w:r>
              <w:t xml:space="preserve"> by right clicking on job name and Starting job at Notifications step.</w:t>
            </w:r>
          </w:p>
          <w:p w:rsidR="00443BF2" w:rsidRDefault="00443BF2" w:rsidP="0001172F">
            <w:pPr>
              <w:widowControl/>
              <w:autoSpaceDE w:val="0"/>
              <w:autoSpaceDN w:val="0"/>
              <w:adjustRightInd w:val="0"/>
              <w:spacing w:line="240" w:lineRule="auto"/>
            </w:pPr>
          </w:p>
        </w:tc>
      </w:tr>
      <w:tr w:rsidR="00443BF2" w:rsidTr="0001172F">
        <w:tc>
          <w:tcPr>
            <w:tcW w:w="2245" w:type="dxa"/>
          </w:tcPr>
          <w:p w:rsidR="00443BF2" w:rsidRDefault="00443BF2" w:rsidP="0001172F"/>
        </w:tc>
        <w:tc>
          <w:tcPr>
            <w:tcW w:w="7105" w:type="dxa"/>
          </w:tcPr>
          <w:p w:rsidR="00443BF2" w:rsidRDefault="00443BF2" w:rsidP="0001172F"/>
        </w:tc>
      </w:tr>
      <w:tr w:rsidR="00443BF2" w:rsidTr="0001172F">
        <w:tc>
          <w:tcPr>
            <w:tcW w:w="2245" w:type="dxa"/>
          </w:tcPr>
          <w:p w:rsidR="00443BF2" w:rsidRDefault="00443BF2" w:rsidP="0001172F"/>
        </w:tc>
        <w:tc>
          <w:tcPr>
            <w:tcW w:w="7105" w:type="dxa"/>
          </w:tcPr>
          <w:p w:rsidR="00443BF2" w:rsidRDefault="00443BF2" w:rsidP="0001172F"/>
        </w:tc>
      </w:tr>
      <w:tr w:rsidR="00443BF2" w:rsidTr="0001172F">
        <w:tc>
          <w:tcPr>
            <w:tcW w:w="2245" w:type="dxa"/>
          </w:tcPr>
          <w:p w:rsidR="00443BF2" w:rsidRDefault="00443BF2" w:rsidP="0001172F"/>
        </w:tc>
        <w:tc>
          <w:tcPr>
            <w:tcW w:w="7105" w:type="dxa"/>
          </w:tcPr>
          <w:p w:rsidR="00443BF2" w:rsidRDefault="00443BF2" w:rsidP="0001172F"/>
        </w:tc>
      </w:tr>
    </w:tbl>
    <w:p w:rsidR="00443BF2" w:rsidRDefault="00443BF2" w:rsidP="00443BF2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p w:rsidR="00443BF2" w:rsidRPr="003129B4" w:rsidRDefault="00443BF2" w:rsidP="003129B4">
      <w:pPr>
        <w:keepNext/>
        <w:widowControl/>
        <w:autoSpaceDE w:val="0"/>
        <w:autoSpaceDN w:val="0"/>
        <w:adjustRightInd w:val="0"/>
        <w:spacing w:line="240" w:lineRule="auto"/>
        <w:outlineLvl w:val="0"/>
        <w:rPr>
          <w:b/>
          <w:sz w:val="22"/>
        </w:rPr>
      </w:pPr>
    </w:p>
    <w:sectPr w:rsidR="00443BF2" w:rsidRPr="003129B4" w:rsidSect="005D4B46">
      <w:headerReference w:type="default" r:id="rId32"/>
      <w:footerReference w:type="default" r:id="rId3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5320" w:rsidRDefault="008E5320">
      <w:r>
        <w:separator/>
      </w:r>
    </w:p>
  </w:endnote>
  <w:endnote w:type="continuationSeparator" w:id="0">
    <w:p w:rsidR="008E5320" w:rsidRDefault="008E5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33E8" w:rsidRDefault="001D33E8" w:rsidP="008A59F7">
    <w:pPr>
      <w:pStyle w:val="Footertext1"/>
      <w:rPr>
        <w:color w:val="FFFFFF"/>
      </w:rPr>
    </w:pPr>
    <w:r>
      <w:t>This document contains confidential and proprietary information,</w:t>
    </w:r>
  </w:p>
  <w:p w:rsidR="001D33E8" w:rsidRDefault="001D33E8" w:rsidP="008A59F7">
    <w:pPr>
      <w:pStyle w:val="Footertext2"/>
      <w:rPr>
        <w:color w:val="FFFFFF"/>
      </w:rPr>
    </w:pPr>
    <w:r>
      <w:t>Which shall not be used, disclosed, or reproduced for any purpose</w:t>
    </w:r>
    <w:r w:rsidR="0043434E">
      <w:t xml:space="preserve"> other than the conduct of </w:t>
    </w:r>
    <w:r w:rsidR="003C3A92">
      <w:t xml:space="preserve">company </w:t>
    </w:r>
    <w:r>
      <w:t>business affairs.</w:t>
    </w:r>
  </w:p>
  <w:p w:rsidR="001D33E8" w:rsidRPr="000C47F2" w:rsidRDefault="001D33E8" w:rsidP="008A59F7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 w:rsidR="003C3A92">
      <w:rPr>
        <w:noProof/>
      </w:rPr>
      <w:t>7/31/2020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 w:rsidR="003C3A92">
      <w:rPr>
        <w:rStyle w:val="PageNumber"/>
        <w:noProof/>
      </w:rPr>
      <w:t>13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 w:rsidR="003C3A92">
      <w:rPr>
        <w:rStyle w:val="PageNumber"/>
        <w:noProof/>
      </w:rPr>
      <w:t>13</w:t>
    </w:r>
    <w:r w:rsidRPr="000C47F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5320" w:rsidRDefault="008E5320">
      <w:r>
        <w:separator/>
      </w:r>
    </w:p>
  </w:footnote>
  <w:footnote w:type="continuationSeparator" w:id="0">
    <w:p w:rsidR="008E5320" w:rsidRDefault="008E53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33E8" w:rsidRDefault="001D33E8" w:rsidP="008A59F7">
    <w:pPr>
      <w:pStyle w:val="Header"/>
    </w:pPr>
    <w:proofErr w:type="spellStart"/>
    <w:proofErr w:type="gramStart"/>
    <w:r>
      <w:t>eCoaching</w:t>
    </w:r>
    <w:proofErr w:type="spellEnd"/>
    <w:proofErr w:type="gramEnd"/>
    <w:r>
      <w:t xml:space="preserve"> Log System</w:t>
    </w:r>
  </w:p>
  <w:p w:rsidR="001D33E8" w:rsidRPr="008A59F7" w:rsidRDefault="001D33E8" w:rsidP="008A59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78929DB"/>
    <w:multiLevelType w:val="hybridMultilevel"/>
    <w:tmpl w:val="A850A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C2331"/>
    <w:multiLevelType w:val="hybridMultilevel"/>
    <w:tmpl w:val="A850A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F0430"/>
    <w:multiLevelType w:val="hybridMultilevel"/>
    <w:tmpl w:val="A850A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D26A1"/>
    <w:multiLevelType w:val="hybridMultilevel"/>
    <w:tmpl w:val="A850A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610107"/>
    <w:multiLevelType w:val="hybridMultilevel"/>
    <w:tmpl w:val="3578CE1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A7B782F"/>
    <w:multiLevelType w:val="hybridMultilevel"/>
    <w:tmpl w:val="0F767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3E4950"/>
    <w:multiLevelType w:val="hybridMultilevel"/>
    <w:tmpl w:val="7EDAF5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0B07B37"/>
    <w:multiLevelType w:val="hybridMultilevel"/>
    <w:tmpl w:val="0F767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304617"/>
    <w:multiLevelType w:val="hybridMultilevel"/>
    <w:tmpl w:val="3578CE1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D680245"/>
    <w:multiLevelType w:val="hybridMultilevel"/>
    <w:tmpl w:val="A850A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034F15"/>
    <w:multiLevelType w:val="multilevel"/>
    <w:tmpl w:val="19F670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142"/>
        </w:tabs>
        <w:ind w:left="2142" w:hanging="792"/>
      </w:pPr>
    </w:lvl>
    <w:lvl w:ilvl="5">
      <w:start w:val="1"/>
      <w:numFmt w:val="decimal"/>
      <w:lvlText w:val="%1.%2.%3.%4.%5.%6."/>
      <w:lvlJc w:val="left"/>
      <w:pPr>
        <w:tabs>
          <w:tab w:val="num" w:pos="2646"/>
        </w:tabs>
        <w:ind w:left="264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2" w15:restartNumberingAfterBreak="0">
    <w:nsid w:val="56EF598D"/>
    <w:multiLevelType w:val="hybridMultilevel"/>
    <w:tmpl w:val="A850A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F06A5E"/>
    <w:multiLevelType w:val="hybridMultilevel"/>
    <w:tmpl w:val="A850A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165E62"/>
    <w:multiLevelType w:val="hybridMultilevel"/>
    <w:tmpl w:val="A850A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4251D5"/>
    <w:multiLevelType w:val="hybridMultilevel"/>
    <w:tmpl w:val="0F767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BD7343"/>
    <w:multiLevelType w:val="hybridMultilevel"/>
    <w:tmpl w:val="A850A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15"/>
  </w:num>
  <w:num w:numId="5">
    <w:abstractNumId w:val="9"/>
  </w:num>
  <w:num w:numId="6">
    <w:abstractNumId w:val="7"/>
  </w:num>
  <w:num w:numId="7">
    <w:abstractNumId w:val="14"/>
  </w:num>
  <w:num w:numId="8">
    <w:abstractNumId w:val="6"/>
  </w:num>
  <w:num w:numId="9">
    <w:abstractNumId w:val="8"/>
  </w:num>
  <w:num w:numId="10">
    <w:abstractNumId w:val="5"/>
  </w:num>
  <w:num w:numId="11">
    <w:abstractNumId w:val="3"/>
  </w:num>
  <w:num w:numId="12">
    <w:abstractNumId w:val="10"/>
  </w:num>
  <w:num w:numId="13">
    <w:abstractNumId w:val="12"/>
  </w:num>
  <w:num w:numId="14">
    <w:abstractNumId w:val="16"/>
  </w:num>
  <w:num w:numId="15">
    <w:abstractNumId w:val="2"/>
  </w:num>
  <w:num w:numId="16">
    <w:abstractNumId w:val="13"/>
  </w:num>
  <w:num w:numId="17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F9D"/>
    <w:rsid w:val="0001022E"/>
    <w:rsid w:val="0001129E"/>
    <w:rsid w:val="0001172F"/>
    <w:rsid w:val="00012D2A"/>
    <w:rsid w:val="000165BD"/>
    <w:rsid w:val="000271E0"/>
    <w:rsid w:val="00031E3F"/>
    <w:rsid w:val="0003316C"/>
    <w:rsid w:val="000338E5"/>
    <w:rsid w:val="00034CF9"/>
    <w:rsid w:val="00043DC5"/>
    <w:rsid w:val="0004652A"/>
    <w:rsid w:val="00050DFD"/>
    <w:rsid w:val="000510CF"/>
    <w:rsid w:val="00052E47"/>
    <w:rsid w:val="00060350"/>
    <w:rsid w:val="000632F6"/>
    <w:rsid w:val="00072439"/>
    <w:rsid w:val="00072B62"/>
    <w:rsid w:val="000737D5"/>
    <w:rsid w:val="00080DC9"/>
    <w:rsid w:val="000851B0"/>
    <w:rsid w:val="000853A5"/>
    <w:rsid w:val="00087881"/>
    <w:rsid w:val="000918BE"/>
    <w:rsid w:val="00095F21"/>
    <w:rsid w:val="0009613B"/>
    <w:rsid w:val="000A2713"/>
    <w:rsid w:val="000A2BB6"/>
    <w:rsid w:val="000A4267"/>
    <w:rsid w:val="000A52DB"/>
    <w:rsid w:val="000A5553"/>
    <w:rsid w:val="000A6082"/>
    <w:rsid w:val="000A7904"/>
    <w:rsid w:val="000A7D18"/>
    <w:rsid w:val="000B286C"/>
    <w:rsid w:val="000B3DF2"/>
    <w:rsid w:val="000B462B"/>
    <w:rsid w:val="000B5C3D"/>
    <w:rsid w:val="000B6A6E"/>
    <w:rsid w:val="000B7C4A"/>
    <w:rsid w:val="000C265F"/>
    <w:rsid w:val="000C42BC"/>
    <w:rsid w:val="000C7510"/>
    <w:rsid w:val="000D062A"/>
    <w:rsid w:val="000D1E5D"/>
    <w:rsid w:val="000D22C9"/>
    <w:rsid w:val="000E264E"/>
    <w:rsid w:val="000E346A"/>
    <w:rsid w:val="000E39AD"/>
    <w:rsid w:val="000E54FA"/>
    <w:rsid w:val="000F01EB"/>
    <w:rsid w:val="000F4063"/>
    <w:rsid w:val="000F6699"/>
    <w:rsid w:val="001014D8"/>
    <w:rsid w:val="0010159E"/>
    <w:rsid w:val="00103929"/>
    <w:rsid w:val="001056BB"/>
    <w:rsid w:val="00105D2E"/>
    <w:rsid w:val="001113F8"/>
    <w:rsid w:val="00112FD9"/>
    <w:rsid w:val="001132BC"/>
    <w:rsid w:val="00114F29"/>
    <w:rsid w:val="00115215"/>
    <w:rsid w:val="0011657C"/>
    <w:rsid w:val="001229FF"/>
    <w:rsid w:val="00130684"/>
    <w:rsid w:val="0013459B"/>
    <w:rsid w:val="00140806"/>
    <w:rsid w:val="00142BB7"/>
    <w:rsid w:val="0014316A"/>
    <w:rsid w:val="00145185"/>
    <w:rsid w:val="001459BB"/>
    <w:rsid w:val="0015182E"/>
    <w:rsid w:val="001519FA"/>
    <w:rsid w:val="00156666"/>
    <w:rsid w:val="00156769"/>
    <w:rsid w:val="00160407"/>
    <w:rsid w:val="00164FEC"/>
    <w:rsid w:val="0017108F"/>
    <w:rsid w:val="00172213"/>
    <w:rsid w:val="00173C77"/>
    <w:rsid w:val="001744EC"/>
    <w:rsid w:val="00174EBD"/>
    <w:rsid w:val="00175B4D"/>
    <w:rsid w:val="00183C69"/>
    <w:rsid w:val="0018438D"/>
    <w:rsid w:val="00195EF4"/>
    <w:rsid w:val="001961F0"/>
    <w:rsid w:val="001A1467"/>
    <w:rsid w:val="001A1641"/>
    <w:rsid w:val="001A1BF4"/>
    <w:rsid w:val="001A5BF2"/>
    <w:rsid w:val="001B0327"/>
    <w:rsid w:val="001B1354"/>
    <w:rsid w:val="001B3BBD"/>
    <w:rsid w:val="001B587F"/>
    <w:rsid w:val="001C11F7"/>
    <w:rsid w:val="001C35BB"/>
    <w:rsid w:val="001C6BBF"/>
    <w:rsid w:val="001C75A4"/>
    <w:rsid w:val="001D1606"/>
    <w:rsid w:val="001D2784"/>
    <w:rsid w:val="001D33E8"/>
    <w:rsid w:val="001D477E"/>
    <w:rsid w:val="001D7722"/>
    <w:rsid w:val="001D7E83"/>
    <w:rsid w:val="001E3613"/>
    <w:rsid w:val="001E43C5"/>
    <w:rsid w:val="001E55F6"/>
    <w:rsid w:val="001E6A30"/>
    <w:rsid w:val="001E7544"/>
    <w:rsid w:val="001F28B6"/>
    <w:rsid w:val="001F38B0"/>
    <w:rsid w:val="001F40F5"/>
    <w:rsid w:val="002017BA"/>
    <w:rsid w:val="00203842"/>
    <w:rsid w:val="002047C5"/>
    <w:rsid w:val="002061AE"/>
    <w:rsid w:val="00214A5E"/>
    <w:rsid w:val="00214E88"/>
    <w:rsid w:val="002158CF"/>
    <w:rsid w:val="00217E60"/>
    <w:rsid w:val="00217EEE"/>
    <w:rsid w:val="00221C6D"/>
    <w:rsid w:val="00222CF0"/>
    <w:rsid w:val="00225317"/>
    <w:rsid w:val="0022534E"/>
    <w:rsid w:val="00226E98"/>
    <w:rsid w:val="00227A40"/>
    <w:rsid w:val="0023138C"/>
    <w:rsid w:val="002329AE"/>
    <w:rsid w:val="00233523"/>
    <w:rsid w:val="00234379"/>
    <w:rsid w:val="00234C69"/>
    <w:rsid w:val="00236195"/>
    <w:rsid w:val="00240381"/>
    <w:rsid w:val="00240910"/>
    <w:rsid w:val="00244941"/>
    <w:rsid w:val="00250FEE"/>
    <w:rsid w:val="00251220"/>
    <w:rsid w:val="00253AC2"/>
    <w:rsid w:val="00254174"/>
    <w:rsid w:val="00262FA3"/>
    <w:rsid w:val="00270E11"/>
    <w:rsid w:val="00275187"/>
    <w:rsid w:val="00276EA7"/>
    <w:rsid w:val="002814F5"/>
    <w:rsid w:val="00284536"/>
    <w:rsid w:val="00284BD3"/>
    <w:rsid w:val="00285213"/>
    <w:rsid w:val="002873BF"/>
    <w:rsid w:val="0029446B"/>
    <w:rsid w:val="00294E2C"/>
    <w:rsid w:val="00294F13"/>
    <w:rsid w:val="002964AE"/>
    <w:rsid w:val="00296623"/>
    <w:rsid w:val="00296E6E"/>
    <w:rsid w:val="00297F93"/>
    <w:rsid w:val="002A20EF"/>
    <w:rsid w:val="002A2315"/>
    <w:rsid w:val="002A3BA4"/>
    <w:rsid w:val="002A425C"/>
    <w:rsid w:val="002A6440"/>
    <w:rsid w:val="002A650A"/>
    <w:rsid w:val="002B31B4"/>
    <w:rsid w:val="002B506B"/>
    <w:rsid w:val="002B651D"/>
    <w:rsid w:val="002B692D"/>
    <w:rsid w:val="002C1AB2"/>
    <w:rsid w:val="002C1F49"/>
    <w:rsid w:val="002C2245"/>
    <w:rsid w:val="002C5144"/>
    <w:rsid w:val="002C5D27"/>
    <w:rsid w:val="002C5E2A"/>
    <w:rsid w:val="002C793C"/>
    <w:rsid w:val="002E117B"/>
    <w:rsid w:val="002E33BF"/>
    <w:rsid w:val="002E487F"/>
    <w:rsid w:val="002E53DD"/>
    <w:rsid w:val="002E7B5E"/>
    <w:rsid w:val="002F711A"/>
    <w:rsid w:val="002F7847"/>
    <w:rsid w:val="002F7867"/>
    <w:rsid w:val="002F7B60"/>
    <w:rsid w:val="00300585"/>
    <w:rsid w:val="00305F62"/>
    <w:rsid w:val="003129B4"/>
    <w:rsid w:val="00314492"/>
    <w:rsid w:val="003167DD"/>
    <w:rsid w:val="0031692D"/>
    <w:rsid w:val="003209D7"/>
    <w:rsid w:val="00322557"/>
    <w:rsid w:val="00323577"/>
    <w:rsid w:val="00323DE0"/>
    <w:rsid w:val="00330C8B"/>
    <w:rsid w:val="00331E61"/>
    <w:rsid w:val="00337B9D"/>
    <w:rsid w:val="00341027"/>
    <w:rsid w:val="003417FA"/>
    <w:rsid w:val="00343E7B"/>
    <w:rsid w:val="00344068"/>
    <w:rsid w:val="0034664C"/>
    <w:rsid w:val="003523FC"/>
    <w:rsid w:val="003572B6"/>
    <w:rsid w:val="00357E76"/>
    <w:rsid w:val="003619CF"/>
    <w:rsid w:val="003631F1"/>
    <w:rsid w:val="00363554"/>
    <w:rsid w:val="003750A9"/>
    <w:rsid w:val="00376C82"/>
    <w:rsid w:val="003812F0"/>
    <w:rsid w:val="0038173C"/>
    <w:rsid w:val="0038624F"/>
    <w:rsid w:val="00387971"/>
    <w:rsid w:val="00387C8F"/>
    <w:rsid w:val="00391A88"/>
    <w:rsid w:val="00391D35"/>
    <w:rsid w:val="00394B81"/>
    <w:rsid w:val="00394EDA"/>
    <w:rsid w:val="00397DFF"/>
    <w:rsid w:val="003A03CD"/>
    <w:rsid w:val="003A08AE"/>
    <w:rsid w:val="003A1FFF"/>
    <w:rsid w:val="003A2050"/>
    <w:rsid w:val="003A48D7"/>
    <w:rsid w:val="003A6707"/>
    <w:rsid w:val="003B1A0B"/>
    <w:rsid w:val="003B50F0"/>
    <w:rsid w:val="003B79DF"/>
    <w:rsid w:val="003C091C"/>
    <w:rsid w:val="003C3A92"/>
    <w:rsid w:val="003C4519"/>
    <w:rsid w:val="003C5236"/>
    <w:rsid w:val="003C72B8"/>
    <w:rsid w:val="003C7AD9"/>
    <w:rsid w:val="003D09D9"/>
    <w:rsid w:val="003D1627"/>
    <w:rsid w:val="003D2444"/>
    <w:rsid w:val="003D2717"/>
    <w:rsid w:val="003D678E"/>
    <w:rsid w:val="003E2CE3"/>
    <w:rsid w:val="003E3F55"/>
    <w:rsid w:val="003F08DC"/>
    <w:rsid w:val="003F0ED2"/>
    <w:rsid w:val="003F178D"/>
    <w:rsid w:val="003F1D1D"/>
    <w:rsid w:val="003F7482"/>
    <w:rsid w:val="00402F6D"/>
    <w:rsid w:val="00407221"/>
    <w:rsid w:val="0040797A"/>
    <w:rsid w:val="004105A9"/>
    <w:rsid w:val="00426559"/>
    <w:rsid w:val="0043115C"/>
    <w:rsid w:val="004329C0"/>
    <w:rsid w:val="004330D6"/>
    <w:rsid w:val="0043434E"/>
    <w:rsid w:val="0043437C"/>
    <w:rsid w:val="00435380"/>
    <w:rsid w:val="00437FA8"/>
    <w:rsid w:val="00443BF2"/>
    <w:rsid w:val="0044461D"/>
    <w:rsid w:val="00447C36"/>
    <w:rsid w:val="004519D0"/>
    <w:rsid w:val="00454845"/>
    <w:rsid w:val="00455A1E"/>
    <w:rsid w:val="00455F3B"/>
    <w:rsid w:val="004577DE"/>
    <w:rsid w:val="0046289B"/>
    <w:rsid w:val="004633F1"/>
    <w:rsid w:val="00464C1D"/>
    <w:rsid w:val="00465364"/>
    <w:rsid w:val="004655EB"/>
    <w:rsid w:val="00471F95"/>
    <w:rsid w:val="00472083"/>
    <w:rsid w:val="004720BD"/>
    <w:rsid w:val="00473D1E"/>
    <w:rsid w:val="00477CDD"/>
    <w:rsid w:val="004804A8"/>
    <w:rsid w:val="00482A2F"/>
    <w:rsid w:val="004854C4"/>
    <w:rsid w:val="004916C6"/>
    <w:rsid w:val="00495FE9"/>
    <w:rsid w:val="0049730D"/>
    <w:rsid w:val="004A2B0A"/>
    <w:rsid w:val="004A4EDF"/>
    <w:rsid w:val="004A52EE"/>
    <w:rsid w:val="004A745B"/>
    <w:rsid w:val="004B4844"/>
    <w:rsid w:val="004C1E27"/>
    <w:rsid w:val="004C2415"/>
    <w:rsid w:val="004C2792"/>
    <w:rsid w:val="004C403D"/>
    <w:rsid w:val="004C69A3"/>
    <w:rsid w:val="004C766E"/>
    <w:rsid w:val="004D10B7"/>
    <w:rsid w:val="004D1603"/>
    <w:rsid w:val="004D3364"/>
    <w:rsid w:val="004D494B"/>
    <w:rsid w:val="004D572E"/>
    <w:rsid w:val="004E0451"/>
    <w:rsid w:val="004E095B"/>
    <w:rsid w:val="004E0E54"/>
    <w:rsid w:val="004E364B"/>
    <w:rsid w:val="004E3F76"/>
    <w:rsid w:val="004E43D1"/>
    <w:rsid w:val="004E5B38"/>
    <w:rsid w:val="004E657B"/>
    <w:rsid w:val="004E6CC2"/>
    <w:rsid w:val="004F0C56"/>
    <w:rsid w:val="004F245A"/>
    <w:rsid w:val="004F2D70"/>
    <w:rsid w:val="004F60EA"/>
    <w:rsid w:val="00501345"/>
    <w:rsid w:val="005013DD"/>
    <w:rsid w:val="005022E9"/>
    <w:rsid w:val="005028AD"/>
    <w:rsid w:val="00506412"/>
    <w:rsid w:val="00507EE9"/>
    <w:rsid w:val="005112D7"/>
    <w:rsid w:val="00511B29"/>
    <w:rsid w:val="00515DA9"/>
    <w:rsid w:val="00516450"/>
    <w:rsid w:val="0051795F"/>
    <w:rsid w:val="00520286"/>
    <w:rsid w:val="0052041F"/>
    <w:rsid w:val="00524561"/>
    <w:rsid w:val="00531E56"/>
    <w:rsid w:val="00533045"/>
    <w:rsid w:val="00535079"/>
    <w:rsid w:val="0053561F"/>
    <w:rsid w:val="00543897"/>
    <w:rsid w:val="00550762"/>
    <w:rsid w:val="00556885"/>
    <w:rsid w:val="00560FC7"/>
    <w:rsid w:val="0056113E"/>
    <w:rsid w:val="0056577F"/>
    <w:rsid w:val="005712A2"/>
    <w:rsid w:val="005722B4"/>
    <w:rsid w:val="0057298E"/>
    <w:rsid w:val="0057519E"/>
    <w:rsid w:val="00576696"/>
    <w:rsid w:val="00576923"/>
    <w:rsid w:val="005770C2"/>
    <w:rsid w:val="0058125E"/>
    <w:rsid w:val="00581EC6"/>
    <w:rsid w:val="005822BD"/>
    <w:rsid w:val="005827DD"/>
    <w:rsid w:val="005844C9"/>
    <w:rsid w:val="00584C3D"/>
    <w:rsid w:val="005855FC"/>
    <w:rsid w:val="00585BDF"/>
    <w:rsid w:val="005860D8"/>
    <w:rsid w:val="00586B9B"/>
    <w:rsid w:val="00587E3B"/>
    <w:rsid w:val="005940D7"/>
    <w:rsid w:val="005956A3"/>
    <w:rsid w:val="005969DF"/>
    <w:rsid w:val="005A0F55"/>
    <w:rsid w:val="005A2502"/>
    <w:rsid w:val="005A670B"/>
    <w:rsid w:val="005A7A45"/>
    <w:rsid w:val="005A7BA7"/>
    <w:rsid w:val="005B296C"/>
    <w:rsid w:val="005B3028"/>
    <w:rsid w:val="005B40F0"/>
    <w:rsid w:val="005B4D27"/>
    <w:rsid w:val="005B633E"/>
    <w:rsid w:val="005C0ADB"/>
    <w:rsid w:val="005C7ABA"/>
    <w:rsid w:val="005D4B46"/>
    <w:rsid w:val="005D78FD"/>
    <w:rsid w:val="005E51CA"/>
    <w:rsid w:val="005F57F3"/>
    <w:rsid w:val="005F67D6"/>
    <w:rsid w:val="0060183C"/>
    <w:rsid w:val="006030F7"/>
    <w:rsid w:val="00604FAA"/>
    <w:rsid w:val="006058A0"/>
    <w:rsid w:val="00605CF9"/>
    <w:rsid w:val="00606E3F"/>
    <w:rsid w:val="006102F5"/>
    <w:rsid w:val="00610B3A"/>
    <w:rsid w:val="00611753"/>
    <w:rsid w:val="0061401C"/>
    <w:rsid w:val="006149EC"/>
    <w:rsid w:val="006243D7"/>
    <w:rsid w:val="00625738"/>
    <w:rsid w:val="006259DD"/>
    <w:rsid w:val="00637776"/>
    <w:rsid w:val="00637F77"/>
    <w:rsid w:val="00643504"/>
    <w:rsid w:val="0064735C"/>
    <w:rsid w:val="00653493"/>
    <w:rsid w:val="006545C8"/>
    <w:rsid w:val="006651CB"/>
    <w:rsid w:val="00672475"/>
    <w:rsid w:val="006726A0"/>
    <w:rsid w:val="00672C07"/>
    <w:rsid w:val="00674576"/>
    <w:rsid w:val="006906DE"/>
    <w:rsid w:val="00690AFE"/>
    <w:rsid w:val="00694240"/>
    <w:rsid w:val="006943CE"/>
    <w:rsid w:val="006975E3"/>
    <w:rsid w:val="006A145E"/>
    <w:rsid w:val="006A4B64"/>
    <w:rsid w:val="006A5025"/>
    <w:rsid w:val="006A6737"/>
    <w:rsid w:val="006B017C"/>
    <w:rsid w:val="006B779C"/>
    <w:rsid w:val="006C392A"/>
    <w:rsid w:val="006C4DD8"/>
    <w:rsid w:val="006C52E0"/>
    <w:rsid w:val="006C61F6"/>
    <w:rsid w:val="006C70EE"/>
    <w:rsid w:val="006C7677"/>
    <w:rsid w:val="006C7F62"/>
    <w:rsid w:val="006D05D6"/>
    <w:rsid w:val="006D4753"/>
    <w:rsid w:val="006D566A"/>
    <w:rsid w:val="006D6B81"/>
    <w:rsid w:val="006D7246"/>
    <w:rsid w:val="006E25A9"/>
    <w:rsid w:val="006E260C"/>
    <w:rsid w:val="006E6597"/>
    <w:rsid w:val="006F25BB"/>
    <w:rsid w:val="006F60A2"/>
    <w:rsid w:val="006F6979"/>
    <w:rsid w:val="006F7927"/>
    <w:rsid w:val="00700756"/>
    <w:rsid w:val="007032C9"/>
    <w:rsid w:val="00703555"/>
    <w:rsid w:val="00703EB5"/>
    <w:rsid w:val="00705B0E"/>
    <w:rsid w:val="007107C7"/>
    <w:rsid w:val="00713AC3"/>
    <w:rsid w:val="0071706F"/>
    <w:rsid w:val="0072060F"/>
    <w:rsid w:val="00721C21"/>
    <w:rsid w:val="00723DB1"/>
    <w:rsid w:val="007275D3"/>
    <w:rsid w:val="007307E8"/>
    <w:rsid w:val="00732623"/>
    <w:rsid w:val="007351DA"/>
    <w:rsid w:val="00736F1A"/>
    <w:rsid w:val="00741DC9"/>
    <w:rsid w:val="00743B9C"/>
    <w:rsid w:val="0074402E"/>
    <w:rsid w:val="00747C02"/>
    <w:rsid w:val="0075231D"/>
    <w:rsid w:val="0075289B"/>
    <w:rsid w:val="00753ED0"/>
    <w:rsid w:val="00754E0B"/>
    <w:rsid w:val="007572C6"/>
    <w:rsid w:val="00761AEB"/>
    <w:rsid w:val="0076343A"/>
    <w:rsid w:val="0076450C"/>
    <w:rsid w:val="007651D5"/>
    <w:rsid w:val="00766553"/>
    <w:rsid w:val="00767342"/>
    <w:rsid w:val="00772965"/>
    <w:rsid w:val="00780DD2"/>
    <w:rsid w:val="00781DCE"/>
    <w:rsid w:val="00783725"/>
    <w:rsid w:val="00783F9D"/>
    <w:rsid w:val="0078772E"/>
    <w:rsid w:val="00794065"/>
    <w:rsid w:val="00796012"/>
    <w:rsid w:val="00796FBA"/>
    <w:rsid w:val="007A04AA"/>
    <w:rsid w:val="007A0714"/>
    <w:rsid w:val="007A0DF5"/>
    <w:rsid w:val="007A2EA6"/>
    <w:rsid w:val="007A680C"/>
    <w:rsid w:val="007B31A5"/>
    <w:rsid w:val="007B42E4"/>
    <w:rsid w:val="007B48F0"/>
    <w:rsid w:val="007B5BB6"/>
    <w:rsid w:val="007C2E18"/>
    <w:rsid w:val="007C48E6"/>
    <w:rsid w:val="007C4EB4"/>
    <w:rsid w:val="007C7220"/>
    <w:rsid w:val="007C7E0B"/>
    <w:rsid w:val="007D3CBB"/>
    <w:rsid w:val="007D4E8C"/>
    <w:rsid w:val="007D5543"/>
    <w:rsid w:val="007E0267"/>
    <w:rsid w:val="007E3E84"/>
    <w:rsid w:val="007E4A5B"/>
    <w:rsid w:val="007E596D"/>
    <w:rsid w:val="007E719D"/>
    <w:rsid w:val="007F0236"/>
    <w:rsid w:val="007F3298"/>
    <w:rsid w:val="008013EA"/>
    <w:rsid w:val="008035FB"/>
    <w:rsid w:val="00804BC0"/>
    <w:rsid w:val="00805AE1"/>
    <w:rsid w:val="008063D4"/>
    <w:rsid w:val="0081047A"/>
    <w:rsid w:val="0081271F"/>
    <w:rsid w:val="00814C2B"/>
    <w:rsid w:val="00831D89"/>
    <w:rsid w:val="008345A4"/>
    <w:rsid w:val="008355D8"/>
    <w:rsid w:val="008363B9"/>
    <w:rsid w:val="008366E6"/>
    <w:rsid w:val="00846F25"/>
    <w:rsid w:val="00847722"/>
    <w:rsid w:val="00847CF7"/>
    <w:rsid w:val="00852D90"/>
    <w:rsid w:val="008563C8"/>
    <w:rsid w:val="00856ADA"/>
    <w:rsid w:val="00857B3B"/>
    <w:rsid w:val="008632E9"/>
    <w:rsid w:val="0086378F"/>
    <w:rsid w:val="008642C2"/>
    <w:rsid w:val="008645FB"/>
    <w:rsid w:val="008646A2"/>
    <w:rsid w:val="00864945"/>
    <w:rsid w:val="00866AE5"/>
    <w:rsid w:val="008679B6"/>
    <w:rsid w:val="00871973"/>
    <w:rsid w:val="0088432B"/>
    <w:rsid w:val="00886CE8"/>
    <w:rsid w:val="00890B34"/>
    <w:rsid w:val="00891136"/>
    <w:rsid w:val="008A072D"/>
    <w:rsid w:val="008A1177"/>
    <w:rsid w:val="008A33AB"/>
    <w:rsid w:val="008A47D6"/>
    <w:rsid w:val="008A59F7"/>
    <w:rsid w:val="008A5C7D"/>
    <w:rsid w:val="008A7C70"/>
    <w:rsid w:val="008B0029"/>
    <w:rsid w:val="008B0622"/>
    <w:rsid w:val="008B40BC"/>
    <w:rsid w:val="008B78F0"/>
    <w:rsid w:val="008C0D77"/>
    <w:rsid w:val="008C0ECA"/>
    <w:rsid w:val="008C14E0"/>
    <w:rsid w:val="008C2B65"/>
    <w:rsid w:val="008C5EAA"/>
    <w:rsid w:val="008D47E4"/>
    <w:rsid w:val="008D7011"/>
    <w:rsid w:val="008E398F"/>
    <w:rsid w:val="008E3C02"/>
    <w:rsid w:val="008E4766"/>
    <w:rsid w:val="008E5216"/>
    <w:rsid w:val="008E5320"/>
    <w:rsid w:val="008E5A63"/>
    <w:rsid w:val="008E6BBD"/>
    <w:rsid w:val="008F4C34"/>
    <w:rsid w:val="008F6E75"/>
    <w:rsid w:val="009005F3"/>
    <w:rsid w:val="00901102"/>
    <w:rsid w:val="00902A26"/>
    <w:rsid w:val="00902AE4"/>
    <w:rsid w:val="009047CF"/>
    <w:rsid w:val="0090551A"/>
    <w:rsid w:val="00913572"/>
    <w:rsid w:val="009158C8"/>
    <w:rsid w:val="00917A12"/>
    <w:rsid w:val="0092076C"/>
    <w:rsid w:val="00923305"/>
    <w:rsid w:val="0092368B"/>
    <w:rsid w:val="009237C4"/>
    <w:rsid w:val="00924435"/>
    <w:rsid w:val="0092518E"/>
    <w:rsid w:val="00927A5A"/>
    <w:rsid w:val="009301E3"/>
    <w:rsid w:val="00930FE1"/>
    <w:rsid w:val="00931B65"/>
    <w:rsid w:val="00933985"/>
    <w:rsid w:val="00936B07"/>
    <w:rsid w:val="009371E4"/>
    <w:rsid w:val="00945E2B"/>
    <w:rsid w:val="00947A77"/>
    <w:rsid w:val="00954C5D"/>
    <w:rsid w:val="0095656F"/>
    <w:rsid w:val="00956AEA"/>
    <w:rsid w:val="00960905"/>
    <w:rsid w:val="00965522"/>
    <w:rsid w:val="00965987"/>
    <w:rsid w:val="009678F7"/>
    <w:rsid w:val="00973594"/>
    <w:rsid w:val="009762A7"/>
    <w:rsid w:val="009800B5"/>
    <w:rsid w:val="00980ED6"/>
    <w:rsid w:val="00980FF9"/>
    <w:rsid w:val="00982319"/>
    <w:rsid w:val="00982CD9"/>
    <w:rsid w:val="00983484"/>
    <w:rsid w:val="00991578"/>
    <w:rsid w:val="00991B6C"/>
    <w:rsid w:val="0099502F"/>
    <w:rsid w:val="00995957"/>
    <w:rsid w:val="00996D7A"/>
    <w:rsid w:val="009A6A90"/>
    <w:rsid w:val="009B035A"/>
    <w:rsid w:val="009B116D"/>
    <w:rsid w:val="009B2949"/>
    <w:rsid w:val="009B555D"/>
    <w:rsid w:val="009B5B86"/>
    <w:rsid w:val="009B65C4"/>
    <w:rsid w:val="009B6EEB"/>
    <w:rsid w:val="009B7BAD"/>
    <w:rsid w:val="009C2FA6"/>
    <w:rsid w:val="009C5A99"/>
    <w:rsid w:val="009C6285"/>
    <w:rsid w:val="009C731B"/>
    <w:rsid w:val="009C7A5D"/>
    <w:rsid w:val="009C7FE8"/>
    <w:rsid w:val="009D16A6"/>
    <w:rsid w:val="009D4D8F"/>
    <w:rsid w:val="009D5517"/>
    <w:rsid w:val="009E0A34"/>
    <w:rsid w:val="009E296E"/>
    <w:rsid w:val="009E29D5"/>
    <w:rsid w:val="009E2AF9"/>
    <w:rsid w:val="009E2BE7"/>
    <w:rsid w:val="009E51D5"/>
    <w:rsid w:val="009F08C2"/>
    <w:rsid w:val="009F108E"/>
    <w:rsid w:val="009F17F0"/>
    <w:rsid w:val="009F2C36"/>
    <w:rsid w:val="009F396F"/>
    <w:rsid w:val="009F57E7"/>
    <w:rsid w:val="00A00F26"/>
    <w:rsid w:val="00A04D20"/>
    <w:rsid w:val="00A05E06"/>
    <w:rsid w:val="00A06DEF"/>
    <w:rsid w:val="00A1078D"/>
    <w:rsid w:val="00A118C9"/>
    <w:rsid w:val="00A21D52"/>
    <w:rsid w:val="00A236AC"/>
    <w:rsid w:val="00A24266"/>
    <w:rsid w:val="00A26D5F"/>
    <w:rsid w:val="00A3004D"/>
    <w:rsid w:val="00A3377A"/>
    <w:rsid w:val="00A35B7B"/>
    <w:rsid w:val="00A417ED"/>
    <w:rsid w:val="00A46153"/>
    <w:rsid w:val="00A530C9"/>
    <w:rsid w:val="00A53BE8"/>
    <w:rsid w:val="00A557E9"/>
    <w:rsid w:val="00A55E8D"/>
    <w:rsid w:val="00A563C9"/>
    <w:rsid w:val="00A579A2"/>
    <w:rsid w:val="00A6037D"/>
    <w:rsid w:val="00A65CCC"/>
    <w:rsid w:val="00A70246"/>
    <w:rsid w:val="00A71D8C"/>
    <w:rsid w:val="00A76D5A"/>
    <w:rsid w:val="00A778E6"/>
    <w:rsid w:val="00A8270B"/>
    <w:rsid w:val="00A835C0"/>
    <w:rsid w:val="00A84BE5"/>
    <w:rsid w:val="00A85339"/>
    <w:rsid w:val="00A90F4B"/>
    <w:rsid w:val="00A93571"/>
    <w:rsid w:val="00A95FC2"/>
    <w:rsid w:val="00AA0B19"/>
    <w:rsid w:val="00AA1545"/>
    <w:rsid w:val="00AA210D"/>
    <w:rsid w:val="00AA714A"/>
    <w:rsid w:val="00AA797F"/>
    <w:rsid w:val="00AB04D9"/>
    <w:rsid w:val="00AB3A49"/>
    <w:rsid w:val="00AB3F2A"/>
    <w:rsid w:val="00AB4761"/>
    <w:rsid w:val="00AB7257"/>
    <w:rsid w:val="00AC05B0"/>
    <w:rsid w:val="00AC0BCD"/>
    <w:rsid w:val="00AC1B13"/>
    <w:rsid w:val="00AC2FFB"/>
    <w:rsid w:val="00AC4C34"/>
    <w:rsid w:val="00AD1214"/>
    <w:rsid w:val="00AD4A11"/>
    <w:rsid w:val="00AD5AD7"/>
    <w:rsid w:val="00AD7202"/>
    <w:rsid w:val="00AD7BED"/>
    <w:rsid w:val="00AE184B"/>
    <w:rsid w:val="00AE3B72"/>
    <w:rsid w:val="00AE5328"/>
    <w:rsid w:val="00AE5BC7"/>
    <w:rsid w:val="00AF088C"/>
    <w:rsid w:val="00AF4298"/>
    <w:rsid w:val="00AF47A0"/>
    <w:rsid w:val="00B00D75"/>
    <w:rsid w:val="00B031FF"/>
    <w:rsid w:val="00B03F56"/>
    <w:rsid w:val="00B041DF"/>
    <w:rsid w:val="00B059D2"/>
    <w:rsid w:val="00B076D5"/>
    <w:rsid w:val="00B136A5"/>
    <w:rsid w:val="00B15407"/>
    <w:rsid w:val="00B16540"/>
    <w:rsid w:val="00B30A5A"/>
    <w:rsid w:val="00B31A4E"/>
    <w:rsid w:val="00B31C3F"/>
    <w:rsid w:val="00B36561"/>
    <w:rsid w:val="00B37AC2"/>
    <w:rsid w:val="00B46F7C"/>
    <w:rsid w:val="00B52588"/>
    <w:rsid w:val="00B54A32"/>
    <w:rsid w:val="00B57D72"/>
    <w:rsid w:val="00B62751"/>
    <w:rsid w:val="00B63E59"/>
    <w:rsid w:val="00B64502"/>
    <w:rsid w:val="00B65B7E"/>
    <w:rsid w:val="00B80700"/>
    <w:rsid w:val="00B81541"/>
    <w:rsid w:val="00B83A71"/>
    <w:rsid w:val="00B84500"/>
    <w:rsid w:val="00B84B86"/>
    <w:rsid w:val="00B87A22"/>
    <w:rsid w:val="00B906C8"/>
    <w:rsid w:val="00B932C3"/>
    <w:rsid w:val="00BA0500"/>
    <w:rsid w:val="00BA0D05"/>
    <w:rsid w:val="00BA54C3"/>
    <w:rsid w:val="00BA5FDF"/>
    <w:rsid w:val="00BB0845"/>
    <w:rsid w:val="00BB3439"/>
    <w:rsid w:val="00BB6F33"/>
    <w:rsid w:val="00BC0250"/>
    <w:rsid w:val="00BC08CC"/>
    <w:rsid w:val="00BC275B"/>
    <w:rsid w:val="00BC5A33"/>
    <w:rsid w:val="00BD00A8"/>
    <w:rsid w:val="00BD2FAD"/>
    <w:rsid w:val="00BD3245"/>
    <w:rsid w:val="00BD745D"/>
    <w:rsid w:val="00BE0DB5"/>
    <w:rsid w:val="00BE5DCD"/>
    <w:rsid w:val="00BF3F08"/>
    <w:rsid w:val="00BF48B7"/>
    <w:rsid w:val="00C01BA3"/>
    <w:rsid w:val="00C02E64"/>
    <w:rsid w:val="00C03D90"/>
    <w:rsid w:val="00C044BB"/>
    <w:rsid w:val="00C06609"/>
    <w:rsid w:val="00C068CF"/>
    <w:rsid w:val="00C07721"/>
    <w:rsid w:val="00C0792C"/>
    <w:rsid w:val="00C07D6F"/>
    <w:rsid w:val="00C139A0"/>
    <w:rsid w:val="00C236DF"/>
    <w:rsid w:val="00C31035"/>
    <w:rsid w:val="00C4043F"/>
    <w:rsid w:val="00C413BF"/>
    <w:rsid w:val="00C45CFA"/>
    <w:rsid w:val="00C45D21"/>
    <w:rsid w:val="00C46CDE"/>
    <w:rsid w:val="00C50F0C"/>
    <w:rsid w:val="00C536C2"/>
    <w:rsid w:val="00C55673"/>
    <w:rsid w:val="00C60E85"/>
    <w:rsid w:val="00C613F3"/>
    <w:rsid w:val="00C61808"/>
    <w:rsid w:val="00C61BA1"/>
    <w:rsid w:val="00C62B52"/>
    <w:rsid w:val="00C65BEF"/>
    <w:rsid w:val="00C70BB4"/>
    <w:rsid w:val="00C71BFF"/>
    <w:rsid w:val="00C72A4E"/>
    <w:rsid w:val="00C80000"/>
    <w:rsid w:val="00C80EFE"/>
    <w:rsid w:val="00C83DDC"/>
    <w:rsid w:val="00C91672"/>
    <w:rsid w:val="00C942BF"/>
    <w:rsid w:val="00C97A51"/>
    <w:rsid w:val="00CB19FE"/>
    <w:rsid w:val="00CB1BBF"/>
    <w:rsid w:val="00CB2065"/>
    <w:rsid w:val="00CB2DBF"/>
    <w:rsid w:val="00CB5209"/>
    <w:rsid w:val="00CB74E5"/>
    <w:rsid w:val="00CB7860"/>
    <w:rsid w:val="00CC30B3"/>
    <w:rsid w:val="00CC31EA"/>
    <w:rsid w:val="00CC3925"/>
    <w:rsid w:val="00CC4C66"/>
    <w:rsid w:val="00CE0527"/>
    <w:rsid w:val="00CE292D"/>
    <w:rsid w:val="00CE49D9"/>
    <w:rsid w:val="00CE5CC0"/>
    <w:rsid w:val="00CE5D7A"/>
    <w:rsid w:val="00CE672B"/>
    <w:rsid w:val="00CE7EE5"/>
    <w:rsid w:val="00CF0892"/>
    <w:rsid w:val="00CF1102"/>
    <w:rsid w:val="00CF5FC6"/>
    <w:rsid w:val="00CF6F28"/>
    <w:rsid w:val="00CF7CF8"/>
    <w:rsid w:val="00CF7D7D"/>
    <w:rsid w:val="00D01A1B"/>
    <w:rsid w:val="00D0265E"/>
    <w:rsid w:val="00D06FD2"/>
    <w:rsid w:val="00D105F8"/>
    <w:rsid w:val="00D16D01"/>
    <w:rsid w:val="00D210B8"/>
    <w:rsid w:val="00D21BAA"/>
    <w:rsid w:val="00D22D65"/>
    <w:rsid w:val="00D241B9"/>
    <w:rsid w:val="00D246C1"/>
    <w:rsid w:val="00D26AF7"/>
    <w:rsid w:val="00D26ED8"/>
    <w:rsid w:val="00D32DAD"/>
    <w:rsid w:val="00D334F6"/>
    <w:rsid w:val="00D40870"/>
    <w:rsid w:val="00D40D95"/>
    <w:rsid w:val="00D40FBD"/>
    <w:rsid w:val="00D51FCD"/>
    <w:rsid w:val="00D52528"/>
    <w:rsid w:val="00D52FB9"/>
    <w:rsid w:val="00D600ED"/>
    <w:rsid w:val="00D628DD"/>
    <w:rsid w:val="00D63717"/>
    <w:rsid w:val="00D64592"/>
    <w:rsid w:val="00D66D4F"/>
    <w:rsid w:val="00D67412"/>
    <w:rsid w:val="00D67D10"/>
    <w:rsid w:val="00D76DF9"/>
    <w:rsid w:val="00D76EDA"/>
    <w:rsid w:val="00D91A2F"/>
    <w:rsid w:val="00D95381"/>
    <w:rsid w:val="00DA004E"/>
    <w:rsid w:val="00DA00BE"/>
    <w:rsid w:val="00DA37BA"/>
    <w:rsid w:val="00DA3803"/>
    <w:rsid w:val="00DA6837"/>
    <w:rsid w:val="00DB1F36"/>
    <w:rsid w:val="00DB4FB1"/>
    <w:rsid w:val="00DB5849"/>
    <w:rsid w:val="00DB59CD"/>
    <w:rsid w:val="00DB65FE"/>
    <w:rsid w:val="00DC01BD"/>
    <w:rsid w:val="00DC2503"/>
    <w:rsid w:val="00DC34C5"/>
    <w:rsid w:val="00DC530B"/>
    <w:rsid w:val="00DD1577"/>
    <w:rsid w:val="00DD2422"/>
    <w:rsid w:val="00DD436B"/>
    <w:rsid w:val="00DE045A"/>
    <w:rsid w:val="00DE5FF9"/>
    <w:rsid w:val="00DF1108"/>
    <w:rsid w:val="00DF686E"/>
    <w:rsid w:val="00E01C5A"/>
    <w:rsid w:val="00E106A3"/>
    <w:rsid w:val="00E10CEC"/>
    <w:rsid w:val="00E12A03"/>
    <w:rsid w:val="00E130CD"/>
    <w:rsid w:val="00E13FBF"/>
    <w:rsid w:val="00E144D2"/>
    <w:rsid w:val="00E17270"/>
    <w:rsid w:val="00E232D7"/>
    <w:rsid w:val="00E23613"/>
    <w:rsid w:val="00E2371F"/>
    <w:rsid w:val="00E2586C"/>
    <w:rsid w:val="00E26F1F"/>
    <w:rsid w:val="00E31ABC"/>
    <w:rsid w:val="00E372BC"/>
    <w:rsid w:val="00E43EAB"/>
    <w:rsid w:val="00E441D8"/>
    <w:rsid w:val="00E4691F"/>
    <w:rsid w:val="00E52110"/>
    <w:rsid w:val="00E53EC8"/>
    <w:rsid w:val="00E56386"/>
    <w:rsid w:val="00E5799B"/>
    <w:rsid w:val="00E57A0C"/>
    <w:rsid w:val="00E60449"/>
    <w:rsid w:val="00E65DA7"/>
    <w:rsid w:val="00E66686"/>
    <w:rsid w:val="00E66809"/>
    <w:rsid w:val="00E67BB7"/>
    <w:rsid w:val="00E75A2E"/>
    <w:rsid w:val="00E75CC8"/>
    <w:rsid w:val="00E8536F"/>
    <w:rsid w:val="00E853E0"/>
    <w:rsid w:val="00E87C9C"/>
    <w:rsid w:val="00E9095A"/>
    <w:rsid w:val="00E9152D"/>
    <w:rsid w:val="00E920D5"/>
    <w:rsid w:val="00EA14CE"/>
    <w:rsid w:val="00EA21CE"/>
    <w:rsid w:val="00EA4FB8"/>
    <w:rsid w:val="00EA64C3"/>
    <w:rsid w:val="00EA792B"/>
    <w:rsid w:val="00EB1581"/>
    <w:rsid w:val="00EB3B6D"/>
    <w:rsid w:val="00EC276B"/>
    <w:rsid w:val="00EC65DC"/>
    <w:rsid w:val="00ED698F"/>
    <w:rsid w:val="00EE5EDC"/>
    <w:rsid w:val="00EF0328"/>
    <w:rsid w:val="00EF172C"/>
    <w:rsid w:val="00EF3724"/>
    <w:rsid w:val="00EF62AE"/>
    <w:rsid w:val="00EF7F58"/>
    <w:rsid w:val="00F00E16"/>
    <w:rsid w:val="00F01FFD"/>
    <w:rsid w:val="00F02C6D"/>
    <w:rsid w:val="00F042E0"/>
    <w:rsid w:val="00F07982"/>
    <w:rsid w:val="00F07CE1"/>
    <w:rsid w:val="00F151B7"/>
    <w:rsid w:val="00F16E7B"/>
    <w:rsid w:val="00F2340D"/>
    <w:rsid w:val="00F25263"/>
    <w:rsid w:val="00F25802"/>
    <w:rsid w:val="00F26EC8"/>
    <w:rsid w:val="00F31507"/>
    <w:rsid w:val="00F31C2B"/>
    <w:rsid w:val="00F34CB0"/>
    <w:rsid w:val="00F43835"/>
    <w:rsid w:val="00F51720"/>
    <w:rsid w:val="00F5527A"/>
    <w:rsid w:val="00F562F4"/>
    <w:rsid w:val="00F5670C"/>
    <w:rsid w:val="00F57316"/>
    <w:rsid w:val="00F61EDD"/>
    <w:rsid w:val="00F64B3B"/>
    <w:rsid w:val="00F653DC"/>
    <w:rsid w:val="00F6708E"/>
    <w:rsid w:val="00F730DF"/>
    <w:rsid w:val="00F73170"/>
    <w:rsid w:val="00F732D4"/>
    <w:rsid w:val="00F765E2"/>
    <w:rsid w:val="00F76CD1"/>
    <w:rsid w:val="00F80B40"/>
    <w:rsid w:val="00F8127E"/>
    <w:rsid w:val="00F82407"/>
    <w:rsid w:val="00F87F7E"/>
    <w:rsid w:val="00F9374F"/>
    <w:rsid w:val="00F93F95"/>
    <w:rsid w:val="00F94BF5"/>
    <w:rsid w:val="00F97850"/>
    <w:rsid w:val="00FA1AE2"/>
    <w:rsid w:val="00FA30B8"/>
    <w:rsid w:val="00FA45D3"/>
    <w:rsid w:val="00FB113C"/>
    <w:rsid w:val="00FC6AC9"/>
    <w:rsid w:val="00FD02E4"/>
    <w:rsid w:val="00FD052E"/>
    <w:rsid w:val="00FD3B21"/>
    <w:rsid w:val="00FE376E"/>
    <w:rsid w:val="00FE3EEB"/>
    <w:rsid w:val="00FE56D1"/>
    <w:rsid w:val="00FE64DF"/>
    <w:rsid w:val="00FE7B04"/>
    <w:rsid w:val="00FF07E4"/>
    <w:rsid w:val="00FF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02B2B2"/>
  <w15:docId w15:val="{67B3913A-75CB-4AF1-A891-6CD4CDE29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2C1AB2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4043F"/>
    <w:pPr>
      <w:numPr>
        <w:numId w:val="0"/>
      </w:numPr>
      <w:ind w:firstLine="36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uiPriority w:val="59"/>
    <w:rsid w:val="0010392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uiPriority w:val="39"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link w:val="InfoBlueChar"/>
    <w:rsid w:val="001E6A30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odyText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link w:val="InfoBlue"/>
    <w:rsid w:val="001E6A30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BalloonText">
    <w:name w:val="Balloon Text"/>
    <w:basedOn w:val="Normal"/>
    <w:semiHidden/>
    <w:rsid w:val="009C7A5D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D4B46"/>
  </w:style>
  <w:style w:type="character" w:customStyle="1" w:styleId="HeaderChar">
    <w:name w:val="Header Char"/>
    <w:basedOn w:val="DefaultParagraphFont"/>
    <w:link w:val="Header"/>
    <w:uiPriority w:val="99"/>
    <w:rsid w:val="005D4B46"/>
  </w:style>
  <w:style w:type="paragraph" w:customStyle="1" w:styleId="Tabletext0">
    <w:name w:val="Table text"/>
    <w:basedOn w:val="Normal"/>
    <w:rsid w:val="001113F8"/>
    <w:pPr>
      <w:widowControl/>
      <w:spacing w:before="40" w:after="40" w:line="240" w:lineRule="auto"/>
    </w:pPr>
    <w:rPr>
      <w:rFonts w:ascii="Times" w:hAnsi="Times"/>
      <w:sz w:val="22"/>
      <w:szCs w:val="24"/>
    </w:rPr>
  </w:style>
  <w:style w:type="paragraph" w:customStyle="1" w:styleId="Footertext1">
    <w:name w:val="Footer text 1"/>
    <w:basedOn w:val="Footer"/>
    <w:rsid w:val="008A59F7"/>
    <w:pPr>
      <w:widowControl/>
      <w:tabs>
        <w:tab w:val="clear" w:pos="4320"/>
        <w:tab w:val="clear" w:pos="8640"/>
      </w:tabs>
      <w:spacing w:before="120" w:line="240" w:lineRule="auto"/>
      <w:jc w:val="center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8A59F7"/>
    <w:pPr>
      <w:widowControl/>
      <w:tabs>
        <w:tab w:val="clear" w:pos="4320"/>
        <w:tab w:val="clear" w:pos="8640"/>
      </w:tabs>
      <w:spacing w:line="240" w:lineRule="auto"/>
      <w:jc w:val="center"/>
    </w:pPr>
    <w:rPr>
      <w:rFonts w:ascii="CG Times" w:hAnsi="CG Times" w:cs="Vrinda"/>
      <w:sz w:val="18"/>
      <w:szCs w:val="18"/>
    </w:rPr>
  </w:style>
  <w:style w:type="paragraph" w:customStyle="1" w:styleId="Tabletext1">
    <w:name w:val="! Table text"/>
    <w:basedOn w:val="Normal"/>
    <w:link w:val="TabletextChar"/>
    <w:rsid w:val="008A59F7"/>
    <w:pPr>
      <w:widowControl/>
      <w:spacing w:before="20" w:after="20" w:line="240" w:lineRule="auto"/>
    </w:pPr>
    <w:rPr>
      <w:rFonts w:ascii="Arial Narrow" w:hAnsi="Arial Narrow"/>
      <w:sz w:val="18"/>
      <w:szCs w:val="24"/>
    </w:rPr>
  </w:style>
  <w:style w:type="character" w:customStyle="1" w:styleId="TabletextChar">
    <w:name w:val="! Table text Char"/>
    <w:link w:val="Tabletext1"/>
    <w:rsid w:val="008A59F7"/>
    <w:rPr>
      <w:rFonts w:ascii="Arial Narrow" w:hAnsi="Arial Narrow"/>
      <w:sz w:val="18"/>
      <w:szCs w:val="24"/>
    </w:rPr>
  </w:style>
  <w:style w:type="paragraph" w:customStyle="1" w:styleId="Tablehdrwhitectr">
    <w:name w:val="! Table hdr white ctr"/>
    <w:basedOn w:val="Normal"/>
    <w:next w:val="Tabletext1"/>
    <w:rsid w:val="008A59F7"/>
    <w:pPr>
      <w:keepNext/>
      <w:widowControl/>
      <w:spacing w:before="20" w:line="240" w:lineRule="auto"/>
      <w:jc w:val="center"/>
    </w:pPr>
    <w:rPr>
      <w:rFonts w:ascii="Arial Narrow" w:hAnsi="Arial Narrow"/>
      <w:b/>
      <w:color w:val="FFFFFF"/>
      <w:sz w:val="18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59F7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eastAsia="MS Gothic" w:hAnsi="Cambria"/>
      <w:bCs/>
      <w:color w:val="365F91"/>
      <w:sz w:val="28"/>
      <w:szCs w:val="28"/>
      <w:lang w:eastAsia="ja-JP"/>
    </w:rPr>
  </w:style>
  <w:style w:type="paragraph" w:styleId="NoSpacing">
    <w:name w:val="No Spacing"/>
    <w:uiPriority w:val="1"/>
    <w:qFormat/>
    <w:rsid w:val="009C5A99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9C5A99"/>
    <w:pPr>
      <w:ind w:left="720"/>
    </w:pPr>
  </w:style>
  <w:style w:type="numbering" w:customStyle="1" w:styleId="NoList1">
    <w:name w:val="No List1"/>
    <w:next w:val="NoList"/>
    <w:semiHidden/>
    <w:rsid w:val="00E5799B"/>
  </w:style>
  <w:style w:type="paragraph" w:customStyle="1" w:styleId="Title1">
    <w:name w:val="Title1"/>
    <w:basedOn w:val="Normal"/>
    <w:rsid w:val="00E5799B"/>
    <w:pPr>
      <w:widowControl/>
      <w:spacing w:line="240" w:lineRule="auto"/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E5799B"/>
    <w:pPr>
      <w:widowControl/>
      <w:spacing w:before="360" w:after="120" w:line="240" w:lineRule="auto"/>
      <w:jc w:val="both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"/>
    <w:rsid w:val="00E5799B"/>
    <w:pPr>
      <w:widowControl/>
      <w:spacing w:before="60" w:line="240" w:lineRule="auto"/>
      <w:ind w:left="540"/>
      <w:jc w:val="both"/>
    </w:pPr>
    <w:rPr>
      <w:sz w:val="24"/>
    </w:rPr>
  </w:style>
  <w:style w:type="paragraph" w:customStyle="1" w:styleId="TableHeader">
    <w:name w:val="Table Header"/>
    <w:rsid w:val="00E5799B"/>
    <w:rPr>
      <w:rFonts w:ascii="Arial Narrow" w:hAnsi="Arial Narrow"/>
      <w:b/>
    </w:rPr>
  </w:style>
  <w:style w:type="paragraph" w:styleId="BodyTextIndent2">
    <w:name w:val="Body Text Indent 2"/>
    <w:basedOn w:val="Normal"/>
    <w:link w:val="BodyTextIndent2Char"/>
    <w:rsid w:val="00E5799B"/>
    <w:pPr>
      <w:widowControl/>
      <w:autoSpaceDE w:val="0"/>
      <w:autoSpaceDN w:val="0"/>
      <w:adjustRightInd w:val="0"/>
      <w:spacing w:line="240" w:lineRule="auto"/>
      <w:ind w:left="360"/>
    </w:pPr>
    <w:rPr>
      <w:i/>
    </w:rPr>
  </w:style>
  <w:style w:type="character" w:customStyle="1" w:styleId="BodyTextIndent2Char">
    <w:name w:val="Body Text Indent 2 Char"/>
    <w:basedOn w:val="DefaultParagraphFont"/>
    <w:link w:val="BodyTextIndent2"/>
    <w:rsid w:val="00E5799B"/>
    <w:rPr>
      <w:i/>
    </w:rPr>
  </w:style>
  <w:style w:type="paragraph" w:customStyle="1" w:styleId="BodyTextIndex-Stan">
    <w:name w:val="Body Text Index - Stan"/>
    <w:basedOn w:val="BodyTextIndent"/>
    <w:rsid w:val="00E5799B"/>
    <w:pPr>
      <w:widowControl/>
      <w:autoSpaceDE w:val="0"/>
      <w:autoSpaceDN w:val="0"/>
      <w:adjustRightInd w:val="0"/>
      <w:spacing w:line="240" w:lineRule="auto"/>
    </w:pPr>
    <w:rPr>
      <w:i w:val="0"/>
      <w:iCs/>
      <w:color w:val="auto"/>
      <w:u w:val="none"/>
    </w:rPr>
  </w:style>
  <w:style w:type="table" w:customStyle="1" w:styleId="TableGrid1">
    <w:name w:val="Table Grid1"/>
    <w:basedOn w:val="TableNormal"/>
    <w:next w:val="TableGrid"/>
    <w:rsid w:val="00E579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myAdam">
    <w:name w:val="Amy Adam"/>
    <w:basedOn w:val="DefaultParagraphFont"/>
    <w:semiHidden/>
    <w:rsid w:val="00E5799B"/>
    <w:rPr>
      <w:rFonts w:ascii="Arial" w:hAnsi="Arial" w:cs="Arial"/>
      <w:color w:val="auto"/>
      <w:sz w:val="20"/>
      <w:szCs w:val="20"/>
    </w:rPr>
  </w:style>
  <w:style w:type="character" w:customStyle="1" w:styleId="LorriFettkether">
    <w:name w:val="Lorri Fettkether"/>
    <w:basedOn w:val="DefaultParagraphFont"/>
    <w:semiHidden/>
    <w:rsid w:val="00E5799B"/>
    <w:rPr>
      <w:rFonts w:ascii="Arial" w:hAnsi="Arial" w:cs="Arial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1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\\f3420-ecldbp01\Data\Coaching\ETS\Decrypt_Out\" TargetMode="External"/><Relationship Id="rId18" Type="http://schemas.openxmlformats.org/officeDocument/2006/relationships/hyperlink" Target="file:///\\f3420-ecldbp01\Data\Coaching\Outliers\Decrypt_Out\" TargetMode="External"/><Relationship Id="rId26" Type="http://schemas.openxmlformats.org/officeDocument/2006/relationships/hyperlink" Target="file:///\\f3420-ecldbp01\ssis\Coaching\Notifications\Reminders_Prod.vbs" TargetMode="External"/><Relationship Id="rId3" Type="http://schemas.openxmlformats.org/officeDocument/2006/relationships/styles" Target="styles.xml"/><Relationship Id="rId21" Type="http://schemas.openxmlformats.org/officeDocument/2006/relationships/hyperlink" Target="file:///\\f3420-ecldbp01\Data\Coaching\IQS\Decrypt_Out\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Vdenssdbp07\scorecard-SSIS\Coaching\Employee_Hierarchy.dtsx" TargetMode="External"/><Relationship Id="rId17" Type="http://schemas.openxmlformats.org/officeDocument/2006/relationships/hyperlink" Target="file:///\\Vdenssdbp07\scorecard-SSIS\Coaching\Outliers_Coaching.dtsx" TargetMode="External"/><Relationship Id="rId25" Type="http://schemas.openxmlformats.org/officeDocument/2006/relationships/hyperlink" Target="file:///\\vrivscors01\BCC%20Scorecards\Coaching\Quality\%20eCL_Quality_Feed_KUDyyyymmdd.csv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Notifications\Notifications_Prod.vbs" TargetMode="External"/><Relationship Id="rId20" Type="http://schemas.openxmlformats.org/officeDocument/2006/relationships/hyperlink" Target="file:///\\Vdenssdbp07\scorecard-SSIS\Coaching\Quality_Coaching.dtsx" TargetMode="External"/><Relationship Id="rId29" Type="http://schemas.openxmlformats.org/officeDocument/2006/relationships/hyperlink" Target="file:///\\f3420-ecldbp01\ssis\Coaching\Notifications\Reminders_Survey_Prod.vb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f3420-cldbp01\Data\Coaching\Generic\Decrypt_Out\" TargetMode="External"/><Relationship Id="rId24" Type="http://schemas.openxmlformats.org/officeDocument/2006/relationships/hyperlink" Target="file:///\\f3420-ecldbp01\Data\Coaching\Quality\Decrypt_Out\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mailto:Aspect_WFM_Support@GDIT.com" TargetMode="External"/><Relationship Id="rId23" Type="http://schemas.openxmlformats.org/officeDocument/2006/relationships/hyperlink" Target="file:///\\Vdenssdbp07\scorecard-SSIS\Coaching\Quality_Other_Coaching.dtsx" TargetMode="External"/><Relationship Id="rId28" Type="http://schemas.openxmlformats.org/officeDocument/2006/relationships/hyperlink" Target="file:///\\vdenssdbp07\scorecard-ssis\Coaching\Notifications\Notifications_Survey_Prod.vbs" TargetMode="External"/><Relationship Id="rId10" Type="http://schemas.openxmlformats.org/officeDocument/2006/relationships/hyperlink" Target="file:///\\f3420-ecldbp01\Data\Coaching\ETS\Decrypt_Out\" TargetMode="External"/><Relationship Id="rId19" Type="http://schemas.openxmlformats.org/officeDocument/2006/relationships/hyperlink" Target="file:///\\f3420-ecldbp01\Data\Coaching\HrInfo\Encrypt_Out\" TargetMode="External"/><Relationship Id="rId31" Type="http://schemas.openxmlformats.org/officeDocument/2006/relationships/hyperlink" Target="file:///\\vdenssdbp07\scorecard-ssis\Coaching\Notifications\Notifications_prod.vbs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vrivscors01\BCC%20Scorecards\Coaching\ETS\" TargetMode="External"/><Relationship Id="rId14" Type="http://schemas.openxmlformats.org/officeDocument/2006/relationships/hyperlink" Target="mailto:Steve.curran@gdit.com" TargetMode="External"/><Relationship Id="rId22" Type="http://schemas.openxmlformats.org/officeDocument/2006/relationships/hyperlink" Target="file:///\\f3420-ecldbp01\Data\Coaching\IQS\Encrypt_out\" TargetMode="External"/><Relationship Id="rId27" Type="http://schemas.openxmlformats.org/officeDocument/2006/relationships/hyperlink" Target="file:///\\Vdenssdbp07\scorecard-SSIS\Coaching\eCL_Surveys.dtsx" TargetMode="External"/><Relationship Id="rId30" Type="http://schemas.openxmlformats.org/officeDocument/2006/relationships/hyperlink" Target="file:///\\Vdenssdbp07\scorecard-SSIS\Coaching\Training_Coaching.dtsx" TargetMode="External"/><Relationship Id="rId35" Type="http://schemas.openxmlformats.org/officeDocument/2006/relationships/theme" Target="theme/theme1.xml"/><Relationship Id="rId8" Type="http://schemas.openxmlformats.org/officeDocument/2006/relationships/hyperlink" Target="file:///\\Vdenssdbp07\scorecard-SSIS\Coaching\ETS_Coaching.dts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tonra\Desktop\RMC%20Working%20Files\Subversion\architecture_notebook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6EA372-3BAD-44FA-A620-A8B80509E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architecture_notebook_tpl.dot</Template>
  <TotalTime>910</TotalTime>
  <Pages>1</Pages>
  <Words>2421</Words>
  <Characters>13805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Supporting Requirements</vt:lpstr>
    </vt:vector>
  </TitlesOfParts>
  <Company>&lt;Company Name&gt;</Company>
  <LinksUpToDate>false</LinksUpToDate>
  <CharactersWithSpaces>16194</CharactersWithSpaces>
  <SharedDoc>false</SharedDoc>
  <HLinks>
    <vt:vector size="108" baseType="variant">
      <vt:variant>
        <vt:i4>1835058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_Toc326242390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_Toc326242389</vt:lpwstr>
      </vt:variant>
      <vt:variant>
        <vt:i4>1900594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_Toc326242388</vt:lpwstr>
      </vt:variant>
      <vt:variant>
        <vt:i4>1900594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_Toc326242387</vt:lpwstr>
      </vt:variant>
      <vt:variant>
        <vt:i4>1900594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_Toc326242386</vt:lpwstr>
      </vt:variant>
      <vt:variant>
        <vt:i4>1900594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_Toc326242385</vt:lpwstr>
      </vt:variant>
      <vt:variant>
        <vt:i4>1900594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_Toc326242384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_Toc326242383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_Toc326242382</vt:lpwstr>
      </vt:variant>
      <vt:variant>
        <vt:i4>1900594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_Toc326242381</vt:lpwstr>
      </vt:variant>
      <vt:variant>
        <vt:i4>1900594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_Toc326242380</vt:lpwstr>
      </vt:variant>
      <vt:variant>
        <vt:i4>1179698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_Toc326242379</vt:lpwstr>
      </vt:variant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_Toc326242378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_Toc326242377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_Toc326242376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_Toc326242375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_Toc326242374</vt:lpwstr>
      </vt:variant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_Toc326242373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Raymond Stone</dc:creator>
  <cp:keywords/>
  <dc:description/>
  <cp:lastModifiedBy>Palacherla, Susmitha C (NE)</cp:lastModifiedBy>
  <cp:revision>114</cp:revision>
  <cp:lastPrinted>2001-03-15T20:26:00Z</cp:lastPrinted>
  <dcterms:created xsi:type="dcterms:W3CDTF">2016-08-04T19:57:00Z</dcterms:created>
  <dcterms:modified xsi:type="dcterms:W3CDTF">2020-07-31T20:05:00Z</dcterms:modified>
</cp:coreProperties>
</file>