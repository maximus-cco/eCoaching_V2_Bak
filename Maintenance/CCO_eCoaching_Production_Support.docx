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F7" w:rsidRDefault="00391D35" w:rsidP="00E75CC8">
      <w:pPr>
        <w:jc w:val="center"/>
      </w:pPr>
      <w:r>
        <w:rPr>
          <w:noProof/>
        </w:rPr>
        <w:drawing>
          <wp:inline distT="0" distB="0" distL="0" distR="0" wp14:anchorId="123FEE58" wp14:editId="39A76CC7">
            <wp:extent cx="4822166" cy="758787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08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7" w:rsidRDefault="008A59F7" w:rsidP="008A59F7"/>
    <w:p w:rsidR="008A59F7" w:rsidRDefault="008A59F7" w:rsidP="008A59F7"/>
    <w:p w:rsidR="008A59F7" w:rsidRDefault="008A59F7" w:rsidP="008A59F7"/>
    <w:p w:rsidR="008A59F7" w:rsidRPr="0068071B" w:rsidRDefault="008A59F7" w:rsidP="008A59F7">
      <w:pPr>
        <w:jc w:val="center"/>
        <w:rPr>
          <w:color w:val="336699"/>
          <w:sz w:val="72"/>
          <w:szCs w:val="72"/>
        </w:rPr>
      </w:pPr>
    </w:p>
    <w:p w:rsidR="00E5799B" w:rsidRPr="00E5799B" w:rsidRDefault="00E75CC8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56"/>
        </w:rPr>
      </w:pPr>
      <w:r w:rsidRPr="00E75CC8">
        <w:rPr>
          <w:rFonts w:ascii="Arial" w:hAnsi="Arial"/>
          <w:b/>
          <w:sz w:val="72"/>
        </w:rPr>
        <w:t xml:space="preserve">CCO </w:t>
      </w:r>
      <w:proofErr w:type="spellStart"/>
      <w:r w:rsidRPr="00E75CC8">
        <w:rPr>
          <w:rFonts w:ascii="Arial" w:hAnsi="Arial"/>
          <w:b/>
          <w:sz w:val="72"/>
        </w:rPr>
        <w:t>eCoaching</w:t>
      </w:r>
      <w:proofErr w:type="spellEnd"/>
    </w:p>
    <w:p w:rsidR="00E5799B" w:rsidRPr="00E5799B" w:rsidRDefault="00A55E8D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Production Support Document</w:t>
      </w:r>
    </w:p>
    <w:p w:rsidR="00E5799B" w:rsidRPr="00E5799B" w:rsidRDefault="00E5799B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32"/>
        </w:rPr>
      </w:pPr>
    </w:p>
    <w:p w:rsidR="00E5799B" w:rsidRPr="00E5799B" w:rsidRDefault="00E5799B" w:rsidP="00E5799B">
      <w:pPr>
        <w:widowControl/>
        <w:spacing w:line="240" w:lineRule="auto"/>
        <w:ind w:right="-270"/>
        <w:rPr>
          <w:rFonts w:ascii="Garamond" w:hAnsi="Garamond"/>
          <w:b/>
          <w:sz w:val="72"/>
        </w:rPr>
      </w:pPr>
      <w:r w:rsidRPr="00E5799B">
        <w:rPr>
          <w:rFonts w:ascii="Garamond" w:hAnsi="Garamond"/>
          <w:b/>
          <w:sz w:val="72"/>
        </w:rPr>
        <w:t>________________________</w:t>
      </w:r>
    </w:p>
    <w:p w:rsidR="00E5799B" w:rsidRPr="00E5799B" w:rsidRDefault="00E5799B" w:rsidP="00E5799B">
      <w:pPr>
        <w:widowControl/>
        <w:spacing w:line="240" w:lineRule="auto"/>
        <w:ind w:right="-270"/>
      </w:pPr>
    </w:p>
    <w:p w:rsidR="00E5799B" w:rsidRPr="00E5799B" w:rsidRDefault="00D63717" w:rsidP="00E75CC8">
      <w:pPr>
        <w:widowControl/>
        <w:spacing w:line="240" w:lineRule="auto"/>
        <w:ind w:right="-270"/>
        <w:jc w:val="both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sz w:val="22"/>
        </w:rPr>
        <w:t xml:space="preserve">Prepared By: CCO </w:t>
      </w:r>
      <w:proofErr w:type="spellStart"/>
      <w:r>
        <w:rPr>
          <w:rFonts w:ascii="Times New Roman (PCL6)" w:hAnsi="Times New Roman (PCL6)"/>
          <w:sz w:val="22"/>
        </w:rPr>
        <w:t>eCoaching</w:t>
      </w:r>
      <w:proofErr w:type="spellEnd"/>
      <w:r>
        <w:rPr>
          <w:rFonts w:ascii="Times New Roman (PCL6)" w:hAnsi="Times New Roman (PCL6)"/>
          <w:sz w:val="22"/>
        </w:rPr>
        <w:t xml:space="preserve"> </w:t>
      </w:r>
      <w:r w:rsidR="00E75CC8">
        <w:rPr>
          <w:rFonts w:ascii="Times New Roman (PCL6)" w:hAnsi="Times New Roman (PCL6)"/>
          <w:sz w:val="22"/>
        </w:rPr>
        <w:t>Engineering Team</w:t>
      </w:r>
    </w:p>
    <w:p w:rsidR="00E5799B" w:rsidRPr="00E5799B" w:rsidRDefault="00E5799B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 w:rsidRPr="00E5799B">
        <w:rPr>
          <w:rFonts w:ascii="Times New Roman (PCL6)" w:hAnsi="Times New Roman (PCL6)"/>
          <w:sz w:val="22"/>
        </w:rPr>
        <w:t>Department</w:t>
      </w:r>
      <w:r w:rsidR="00E75CC8">
        <w:rPr>
          <w:rFonts w:ascii="Times New Roman (PCL6)" w:hAnsi="Times New Roman (PCL6)"/>
          <w:sz w:val="22"/>
        </w:rPr>
        <w:t>:</w:t>
      </w:r>
      <w:r w:rsidRPr="00E5799B">
        <w:rPr>
          <w:rFonts w:ascii="Times New Roman (PCL6)" w:hAnsi="Times New Roman (PCL6)"/>
          <w:sz w:val="22"/>
        </w:rPr>
        <w:t xml:space="preserve"> </w:t>
      </w:r>
      <w:r w:rsidR="00E75CC8">
        <w:rPr>
          <w:rFonts w:ascii="Times New Roman (PCL6)" w:hAnsi="Times New Roman (PCL6)"/>
          <w:sz w:val="22"/>
        </w:rPr>
        <w:t>HCSD</w:t>
      </w:r>
    </w:p>
    <w:p w:rsidR="00E5799B" w:rsidRPr="00E5799B" w:rsidRDefault="0023138C" w:rsidP="00E75CC8">
      <w:pPr>
        <w:widowControl/>
        <w:spacing w:line="240" w:lineRule="auto"/>
        <w:rPr>
          <w:rFonts w:ascii="Times New Roman (PCL6)" w:hAnsi="Times New Roman (PCL6)"/>
          <w:sz w:val="22"/>
        </w:rPr>
      </w:pPr>
      <w:r>
        <w:rPr>
          <w:rFonts w:ascii="Times New Roman (PCL6)" w:hAnsi="Times New Roman (PCL6)"/>
          <w:sz w:val="22"/>
        </w:rPr>
        <w:t xml:space="preserve">Last Modified </w:t>
      </w:r>
      <w:r w:rsidR="00E75CC8">
        <w:rPr>
          <w:rFonts w:ascii="Times New Roman (PCL6)" w:hAnsi="Times New Roman (PCL6)"/>
          <w:sz w:val="22"/>
        </w:rPr>
        <w:t>Date:</w:t>
      </w:r>
      <w:r w:rsidR="00D63717">
        <w:rPr>
          <w:rFonts w:ascii="Times New Roman (PCL6)" w:hAnsi="Times New Roman (PCL6)"/>
          <w:sz w:val="22"/>
        </w:rPr>
        <w:t xml:space="preserve"> </w:t>
      </w:r>
      <w:r w:rsidR="00AF088C">
        <w:rPr>
          <w:rFonts w:ascii="Times New Roman (PCL6)" w:hAnsi="Times New Roman (PCL6)"/>
          <w:sz w:val="22"/>
        </w:rPr>
        <w:t>10/1</w:t>
      </w:r>
      <w:r w:rsidR="00F73170">
        <w:rPr>
          <w:rFonts w:ascii="Times New Roman (PCL6)" w:hAnsi="Times New Roman (PCL6)"/>
          <w:sz w:val="22"/>
        </w:rPr>
        <w:t>4</w:t>
      </w:r>
      <w:r w:rsidR="00AF088C">
        <w:rPr>
          <w:rFonts w:ascii="Times New Roman (PCL6)" w:hAnsi="Times New Roman (PCL6)"/>
          <w:sz w:val="22"/>
        </w:rPr>
        <w:t>/2016</w:t>
      </w: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line="240" w:lineRule="auto"/>
        <w:ind w:right="-270"/>
        <w:rPr>
          <w:rFonts w:ascii="Times New Roman (PCL6)" w:hAnsi="Times New Roman (PCL6)"/>
        </w:rPr>
      </w:pP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b/>
          <w:sz w:val="22"/>
        </w:rPr>
      </w:pPr>
      <w:r>
        <w:rPr>
          <w:rFonts w:ascii="Palatino (PCL6)" w:hAnsi="Palatino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B6ACE1" wp14:editId="76130495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6350" r="698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A5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A3C7F5" wp14:editId="703AD75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9525" r="698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71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Tr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OVAVOuqAgAAqQUAAA4AAAAAAAAA&#10;AAAAAAAALgIAAGRycy9lMm9Eb2MueG1sUEsBAi0AFAAGAAgAAAAhAFppD4jfAAAACQEAAA8AAAAA&#10;AAAAAAAAAAAABA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E5799B">
        <w:rPr>
          <w:rFonts w:ascii="Times New Roman (PCL6)" w:hAnsi="Times New Roman (PCL6)"/>
          <w:sz w:val="22"/>
        </w:rPr>
        <w:t>Approved by: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br w:type="page"/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  <w:r w:rsidRPr="00E5799B">
        <w:rPr>
          <w:rFonts w:ascii="Arial Black" w:hAnsi="Arial Black"/>
          <w:sz w:val="28"/>
        </w:rPr>
        <w:lastRenderedPageBreak/>
        <w:t>Change History Log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</w:p>
    <w:tbl>
      <w:tblPr>
        <w:tblW w:w="9810" w:type="dxa"/>
        <w:jc w:val="center"/>
        <w:tblLayout w:type="fixed"/>
        <w:tblLook w:val="0000" w:firstRow="0" w:lastRow="0" w:firstColumn="0" w:lastColumn="0" w:noHBand="0" w:noVBand="0"/>
      </w:tblPr>
      <w:tblGrid>
        <w:gridCol w:w="1556"/>
        <w:gridCol w:w="1774"/>
        <w:gridCol w:w="4140"/>
        <w:gridCol w:w="2340"/>
      </w:tblGrid>
      <w:tr w:rsidR="00E5799B" w:rsidRPr="00E5799B" w:rsidTr="00443BF2">
        <w:trPr>
          <w:tblHeader/>
          <w:jc w:val="center"/>
        </w:trPr>
        <w:tc>
          <w:tcPr>
            <w:tcW w:w="1556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bookmarkStart w:id="0" w:name="_Toc434743870"/>
            <w:r w:rsidRPr="00E5799B"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Version</w:t>
            </w:r>
            <w:r w:rsidRPr="00E5799B">
              <w:rPr>
                <w:rFonts w:ascii="Arial Black" w:hAnsi="Arial Black"/>
                <w:sz w:val="22"/>
              </w:rPr>
              <w:br/>
              <w:t>Number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Author</w:t>
            </w:r>
          </w:p>
        </w:tc>
      </w:tr>
      <w:tr w:rsidR="00E5799B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73170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10/14</w:t>
            </w:r>
            <w:r w:rsidR="00495FE9">
              <w:rPr>
                <w:sz w:val="24"/>
              </w:rPr>
              <w:t>/2016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Initial Revision</w:t>
            </w:r>
            <w:r w:rsidR="00072B62">
              <w:rPr>
                <w:sz w:val="24"/>
              </w:rPr>
              <w:t>. TFS 3429.</w:t>
            </w:r>
            <w:bookmarkStart w:id="1" w:name="_GoBack"/>
            <w:bookmarkEnd w:id="1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</w:tbl>
    <w:p w:rsidR="00E5799B" w:rsidRPr="00E5799B" w:rsidRDefault="00E5799B" w:rsidP="00E5799B">
      <w:pPr>
        <w:widowControl/>
        <w:spacing w:line="240" w:lineRule="auto"/>
      </w:pPr>
    </w:p>
    <w:p w:rsidR="00E5799B" w:rsidRPr="00E5799B" w:rsidRDefault="00E5799B" w:rsidP="00E5799B">
      <w:pPr>
        <w:widowControl/>
        <w:spacing w:before="60" w:line="240" w:lineRule="auto"/>
        <w:ind w:left="540"/>
        <w:jc w:val="center"/>
        <w:rPr>
          <w:rFonts w:ascii="Arial Black" w:hAnsi="Arial Black"/>
          <w:sz w:val="28"/>
          <w:szCs w:val="28"/>
        </w:rPr>
      </w:pPr>
      <w:r w:rsidRPr="00E5799B">
        <w:rPr>
          <w:sz w:val="24"/>
        </w:rPr>
        <w:br w:type="page"/>
      </w:r>
      <w:r w:rsidRPr="00E5799B">
        <w:rPr>
          <w:rFonts w:ascii="Arial Black" w:hAnsi="Arial Black"/>
          <w:sz w:val="28"/>
          <w:szCs w:val="28"/>
        </w:rPr>
        <w:lastRenderedPageBreak/>
        <w:t>Table of Contents</w:t>
      </w:r>
    </w:p>
    <w:p w:rsidR="0001172F" w:rsidRDefault="00E57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99B">
        <w:fldChar w:fldCharType="begin"/>
      </w:r>
      <w:r w:rsidRPr="00E5799B">
        <w:instrText xml:space="preserve"> TOC \o "1-5" \h \z \u </w:instrText>
      </w:r>
      <w:r w:rsidRPr="00E5799B">
        <w:fldChar w:fldCharType="separate"/>
      </w:r>
      <w:hyperlink w:anchor="_Toc464114596" w:history="1">
        <w:r w:rsidR="0001172F" w:rsidRPr="005A1493">
          <w:rPr>
            <w:rStyle w:val="Hyperlink"/>
            <w:noProof/>
          </w:rPr>
          <w:t>1.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Daily Check(s)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4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7" w:history="1">
        <w:r w:rsidR="0001172F" w:rsidRPr="005A1493">
          <w:rPr>
            <w:rStyle w:val="Hyperlink"/>
            <w:noProof/>
          </w:rPr>
          <w:t>2.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Job Details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8" w:history="1">
        <w:r w:rsidR="0001172F" w:rsidRPr="005A1493">
          <w:rPr>
            <w:rStyle w:val="Hyperlink"/>
            <w:noProof/>
          </w:rPr>
          <w:t>2.1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CoachingETSLoad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9" w:history="1">
        <w:r w:rsidR="0001172F" w:rsidRPr="005A1493">
          <w:rPr>
            <w:rStyle w:val="Hyperlink"/>
            <w:noProof/>
          </w:rPr>
          <w:t>2.2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CoachingGenericLoad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0" w:history="1">
        <w:r w:rsidR="0001172F" w:rsidRPr="005A1493">
          <w:rPr>
            <w:rStyle w:val="Hyperlink"/>
            <w:noProof/>
          </w:rPr>
          <w:t>2.3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CoachingHierarchyLoad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_Toc464114600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1" w:history="1">
        <w:r w:rsidR="0001172F" w:rsidRPr="005A1493">
          <w:rPr>
            <w:rStyle w:val="Hyperlink"/>
            <w:noProof/>
          </w:rPr>
          <w:t>2.4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_Toc464114601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2" w:history="1">
        <w:r w:rsidR="0001172F" w:rsidRPr="005A1493">
          <w:rPr>
            <w:rStyle w:val="Hyperlink"/>
            <w:noProof/>
          </w:rPr>
          <w:t>2.5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_Toc464114602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3" w:history="1">
        <w:r w:rsidR="0001172F" w:rsidRPr="005A1493">
          <w:rPr>
            <w:rStyle w:val="Hyperlink"/>
            <w:noProof/>
          </w:rPr>
          <w:t>2.6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CoachingOutlierLoad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_Toc464114603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8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4" w:history="1">
        <w:r w:rsidR="0001172F" w:rsidRPr="005A1493">
          <w:rPr>
            <w:rStyle w:val="Hyperlink"/>
            <w:noProof/>
          </w:rPr>
          <w:t>2.7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_Toc464114604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9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5" w:history="1">
        <w:r w:rsidR="0001172F" w:rsidRPr="005A1493">
          <w:rPr>
            <w:rStyle w:val="Hyperlink"/>
            <w:noProof/>
          </w:rPr>
          <w:t>2.8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CoachingQualityOtherLoad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_Toc464114605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6" w:history="1">
        <w:r w:rsidR="0001172F" w:rsidRPr="005A1493">
          <w:rPr>
            <w:rStyle w:val="Hyperlink"/>
            <w:noProof/>
          </w:rPr>
          <w:t>2.9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7" w:history="1">
        <w:r w:rsidR="0001172F" w:rsidRPr="005A1493">
          <w:rPr>
            <w:rStyle w:val="Hyperlink"/>
            <w:noProof/>
          </w:rPr>
          <w:t>2.10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11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8" w:history="1">
        <w:r w:rsidR="0001172F" w:rsidRPr="005A1493">
          <w:rPr>
            <w:rStyle w:val="Hyperlink"/>
            <w:noProof/>
          </w:rPr>
          <w:t>2.11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96552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9" w:history="1">
        <w:r w:rsidR="0001172F" w:rsidRPr="005A1493">
          <w:rPr>
            <w:rStyle w:val="Hyperlink"/>
            <w:noProof/>
          </w:rPr>
          <w:t>2.12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CoachingTrainingLoad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E5799B" w:rsidRPr="00E5799B" w:rsidRDefault="00E5799B" w:rsidP="00E5799B">
      <w:pPr>
        <w:widowControl/>
        <w:spacing w:line="240" w:lineRule="auto"/>
      </w:pPr>
      <w:r w:rsidRPr="00E5799B">
        <w:fldChar w:fldCharType="end"/>
      </w:r>
    </w:p>
    <w:p w:rsidR="004D572E" w:rsidRPr="00E5799B" w:rsidRDefault="00E5799B" w:rsidP="003129B4">
      <w:pPr>
        <w:keepNext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  <w:r w:rsidRPr="00E5799B">
        <w:rPr>
          <w:b/>
          <w:sz w:val="22"/>
        </w:rPr>
        <w:br w:type="page"/>
      </w:r>
    </w:p>
    <w:p w:rsidR="0052041F" w:rsidRDefault="0052041F" w:rsidP="0052041F">
      <w:pPr>
        <w:ind w:left="360"/>
        <w:rPr>
          <w:sz w:val="22"/>
          <w:szCs w:val="22"/>
        </w:rPr>
      </w:pPr>
      <w:bookmarkStart w:id="2" w:name="_Toc48447895"/>
      <w:bookmarkStart w:id="3" w:name="_Toc48447988"/>
      <w:bookmarkStart w:id="4" w:name="_Toc48454255"/>
      <w:bookmarkStart w:id="5" w:name="_Toc48454364"/>
      <w:bookmarkStart w:id="6" w:name="_Toc48965374"/>
      <w:bookmarkStart w:id="7" w:name="_Toc49219671"/>
      <w:bookmarkStart w:id="8" w:name="_Toc49220510"/>
      <w:bookmarkStart w:id="9" w:name="_Toc49837155"/>
      <w:bookmarkStart w:id="10" w:name="_Toc49837237"/>
      <w:bookmarkStart w:id="11" w:name="_Toc51046052"/>
      <w:bookmarkStart w:id="12" w:name="_Toc51046125"/>
      <w:bookmarkStart w:id="13" w:name="_Toc51046198"/>
      <w:bookmarkStart w:id="14" w:name="_Toc51051893"/>
      <w:bookmarkStart w:id="15" w:name="_Toc51125717"/>
      <w:bookmarkStart w:id="16" w:name="_Toc51125943"/>
      <w:bookmarkStart w:id="17" w:name="_Toc54428656"/>
      <w:bookmarkStart w:id="18" w:name="_Toc58395938"/>
      <w:bookmarkStart w:id="19" w:name="_Toc58641333"/>
      <w:bookmarkStart w:id="20" w:name="_Toc58641528"/>
      <w:bookmarkStart w:id="21" w:name="_Toc58641610"/>
      <w:bookmarkStart w:id="22" w:name="_Toc58641692"/>
      <w:bookmarkStart w:id="23" w:name="_Toc58641773"/>
      <w:bookmarkStart w:id="24" w:name="_Toc58641854"/>
      <w:bookmarkStart w:id="25" w:name="_Toc58733055"/>
      <w:bookmarkStart w:id="26" w:name="_Toc59423727"/>
      <w:bookmarkStart w:id="27" w:name="_Toc59432918"/>
      <w:bookmarkStart w:id="28" w:name="_Toc59436077"/>
      <w:bookmarkStart w:id="29" w:name="_Toc61839661"/>
      <w:bookmarkStart w:id="30" w:name="_Toc61839804"/>
      <w:bookmarkStart w:id="31" w:name="_Toc61839886"/>
      <w:bookmarkStart w:id="32" w:name="_Toc64190325"/>
      <w:bookmarkStart w:id="33" w:name="_Toc64682591"/>
      <w:bookmarkStart w:id="34" w:name="_Toc64855795"/>
      <w:bookmarkStart w:id="35" w:name="_Toc67821908"/>
      <w:bookmarkStart w:id="36" w:name="_Toc67899228"/>
      <w:bookmarkStart w:id="37" w:name="_Toc67899319"/>
      <w:bookmarkStart w:id="38" w:name="_Toc67905447"/>
      <w:bookmarkStart w:id="39" w:name="_Toc68078681"/>
      <w:bookmarkStart w:id="40" w:name="_Toc68401433"/>
      <w:bookmarkStart w:id="41" w:name="_Toc68513042"/>
      <w:bookmarkStart w:id="42" w:name="_Toc68572727"/>
      <w:bookmarkStart w:id="43" w:name="_Toc68572810"/>
      <w:bookmarkStart w:id="44" w:name="_Toc68934240"/>
      <w:bookmarkStart w:id="45" w:name="_Toc68937000"/>
      <w:bookmarkStart w:id="46" w:name="_Toc70299808"/>
      <w:bookmarkStart w:id="47" w:name="_Toc71527520"/>
      <w:bookmarkStart w:id="48" w:name="_Toc71617216"/>
      <w:bookmarkStart w:id="49" w:name="_Toc73269079"/>
      <w:bookmarkStart w:id="50" w:name="_Toc73269656"/>
      <w:bookmarkStart w:id="51" w:name="_Toc73345084"/>
      <w:bookmarkStart w:id="52" w:name="_Toc73523546"/>
      <w:bookmarkStart w:id="53" w:name="_Toc73523713"/>
      <w:bookmarkStart w:id="54" w:name="_Toc73523928"/>
      <w:bookmarkStart w:id="55" w:name="_Toc74457374"/>
      <w:bookmarkStart w:id="56" w:name="_Toc80158836"/>
      <w:bookmarkStart w:id="57" w:name="_Toc80158888"/>
      <w:bookmarkStart w:id="58" w:name="_Toc80162389"/>
      <w:bookmarkStart w:id="59" w:name="_Toc80511283"/>
      <w:bookmarkStart w:id="60" w:name="_Toc80511334"/>
      <w:bookmarkStart w:id="61" w:name="_Toc80769396"/>
      <w:bookmarkStart w:id="62" w:name="_Toc80770753"/>
      <w:bookmarkStart w:id="63" w:name="_Toc107373678"/>
      <w:bookmarkStart w:id="64" w:name="_Toc125531047"/>
      <w:bookmarkStart w:id="65" w:name="_Toc125531183"/>
      <w:bookmarkStart w:id="66" w:name="_Toc48447899"/>
      <w:bookmarkStart w:id="67" w:name="_Toc48447992"/>
      <w:bookmarkStart w:id="68" w:name="_Toc48454259"/>
      <w:bookmarkStart w:id="69" w:name="_Toc48454368"/>
      <w:bookmarkStart w:id="70" w:name="_Toc48965378"/>
      <w:bookmarkStart w:id="71" w:name="_Toc49219675"/>
      <w:bookmarkStart w:id="72" w:name="_Toc49220514"/>
      <w:bookmarkStart w:id="73" w:name="_Toc49837159"/>
      <w:bookmarkStart w:id="74" w:name="_Toc49837241"/>
      <w:bookmarkStart w:id="75" w:name="_Toc51046056"/>
      <w:bookmarkStart w:id="76" w:name="_Toc51046129"/>
      <w:bookmarkStart w:id="77" w:name="_Toc51046202"/>
      <w:bookmarkStart w:id="78" w:name="_Toc51051897"/>
      <w:bookmarkStart w:id="79" w:name="_Toc51125721"/>
      <w:bookmarkStart w:id="80" w:name="_Toc51125947"/>
      <w:bookmarkStart w:id="81" w:name="_Toc54428660"/>
      <w:bookmarkStart w:id="82" w:name="_Toc58395942"/>
      <w:bookmarkStart w:id="83" w:name="_Toc58641337"/>
      <w:bookmarkStart w:id="84" w:name="_Toc58641532"/>
      <w:bookmarkStart w:id="85" w:name="_Toc58641614"/>
      <w:bookmarkStart w:id="86" w:name="_Toc58641696"/>
      <w:bookmarkStart w:id="87" w:name="_Toc58641777"/>
      <w:bookmarkStart w:id="88" w:name="_Toc58641858"/>
      <w:bookmarkStart w:id="89" w:name="_Toc58733059"/>
      <w:bookmarkStart w:id="90" w:name="_Toc59423731"/>
      <w:bookmarkStart w:id="91" w:name="_Toc59432922"/>
      <w:bookmarkStart w:id="92" w:name="_Toc59436081"/>
      <w:bookmarkStart w:id="93" w:name="_Toc61839665"/>
      <w:bookmarkStart w:id="94" w:name="_Toc61839808"/>
      <w:bookmarkStart w:id="95" w:name="_Toc61839890"/>
      <w:bookmarkStart w:id="96" w:name="_Toc64190329"/>
      <w:bookmarkStart w:id="97" w:name="_Toc64682595"/>
      <w:bookmarkStart w:id="98" w:name="_Toc64855799"/>
      <w:bookmarkStart w:id="99" w:name="_Toc67821912"/>
      <w:bookmarkStart w:id="100" w:name="_Toc67899232"/>
      <w:bookmarkStart w:id="101" w:name="_Toc67899323"/>
      <w:bookmarkStart w:id="102" w:name="_Toc67905451"/>
      <w:bookmarkStart w:id="103" w:name="_Toc68078685"/>
      <w:bookmarkStart w:id="104" w:name="_Toc68401437"/>
      <w:bookmarkStart w:id="105" w:name="_Toc68513046"/>
      <w:bookmarkStart w:id="106" w:name="_Toc68572731"/>
      <w:bookmarkStart w:id="107" w:name="_Toc68572814"/>
      <w:bookmarkStart w:id="108" w:name="_Toc68934244"/>
      <w:bookmarkStart w:id="109" w:name="_Toc68937004"/>
      <w:bookmarkStart w:id="110" w:name="_Toc70299812"/>
      <w:bookmarkStart w:id="111" w:name="_Toc71527524"/>
      <w:bookmarkStart w:id="112" w:name="_Toc71617220"/>
      <w:bookmarkStart w:id="113" w:name="_Toc73269083"/>
      <w:bookmarkStart w:id="114" w:name="_Toc73269660"/>
      <w:bookmarkStart w:id="115" w:name="_Toc73345088"/>
      <w:bookmarkStart w:id="116" w:name="_Toc73523550"/>
      <w:bookmarkStart w:id="117" w:name="_Toc73523717"/>
      <w:bookmarkStart w:id="118" w:name="_Toc73523932"/>
      <w:bookmarkStart w:id="119" w:name="_Toc74457378"/>
      <w:bookmarkStart w:id="120" w:name="_Toc80158840"/>
      <w:bookmarkStart w:id="121" w:name="_Toc80158892"/>
      <w:bookmarkStart w:id="122" w:name="_Toc80162393"/>
      <w:bookmarkStart w:id="123" w:name="_Toc80511287"/>
      <w:bookmarkStart w:id="124" w:name="_Toc80511338"/>
      <w:bookmarkStart w:id="125" w:name="_Toc80769400"/>
      <w:bookmarkStart w:id="126" w:name="_Toc80770757"/>
      <w:bookmarkStart w:id="127" w:name="_Toc107373682"/>
      <w:bookmarkStart w:id="128" w:name="_Toc125531051"/>
      <w:bookmarkStart w:id="129" w:name="_Toc125531187"/>
      <w:bookmarkStart w:id="130" w:name="_Toc48447903"/>
      <w:bookmarkStart w:id="131" w:name="_Toc48447996"/>
      <w:bookmarkStart w:id="132" w:name="_Toc48454263"/>
      <w:bookmarkStart w:id="133" w:name="_Toc48454372"/>
      <w:bookmarkStart w:id="134" w:name="_Toc48965382"/>
      <w:bookmarkStart w:id="135" w:name="_Toc49219679"/>
      <w:bookmarkStart w:id="136" w:name="_Toc49220518"/>
      <w:bookmarkStart w:id="137" w:name="_Toc49837163"/>
      <w:bookmarkStart w:id="138" w:name="_Toc49837245"/>
      <w:bookmarkStart w:id="139" w:name="_Toc51046060"/>
      <w:bookmarkStart w:id="140" w:name="_Toc51046133"/>
      <w:bookmarkStart w:id="141" w:name="_Toc51046206"/>
      <w:bookmarkStart w:id="142" w:name="_Toc51051901"/>
      <w:bookmarkStart w:id="143" w:name="_Toc51125725"/>
      <w:bookmarkStart w:id="144" w:name="_Toc51125951"/>
      <w:bookmarkStart w:id="145" w:name="_Toc54428664"/>
      <w:bookmarkStart w:id="146" w:name="_Toc58395946"/>
      <w:bookmarkStart w:id="147" w:name="_Toc58641341"/>
      <w:bookmarkStart w:id="148" w:name="_Toc58641536"/>
      <w:bookmarkStart w:id="149" w:name="_Toc58641618"/>
      <w:bookmarkStart w:id="150" w:name="_Toc58641700"/>
      <w:bookmarkStart w:id="151" w:name="_Toc58641781"/>
      <w:bookmarkStart w:id="152" w:name="_Toc58641862"/>
      <w:bookmarkStart w:id="153" w:name="_Toc58733063"/>
      <w:bookmarkStart w:id="154" w:name="_Toc59423735"/>
      <w:bookmarkStart w:id="155" w:name="_Toc59432926"/>
      <w:bookmarkStart w:id="156" w:name="_Toc59436085"/>
      <w:bookmarkStart w:id="157" w:name="_Toc61839669"/>
      <w:bookmarkStart w:id="158" w:name="_Toc61839812"/>
      <w:bookmarkStart w:id="159" w:name="_Toc61839894"/>
      <w:bookmarkStart w:id="160" w:name="_Toc64190333"/>
      <w:bookmarkStart w:id="161" w:name="_Toc64682599"/>
      <w:bookmarkStart w:id="162" w:name="_Toc64855803"/>
      <w:bookmarkStart w:id="163" w:name="_Toc67821916"/>
      <w:bookmarkStart w:id="164" w:name="_Toc67899236"/>
      <w:bookmarkStart w:id="165" w:name="_Toc67899327"/>
      <w:bookmarkStart w:id="166" w:name="_Toc67905455"/>
      <w:bookmarkStart w:id="167" w:name="_Toc68078689"/>
      <w:bookmarkStart w:id="168" w:name="_Toc68401441"/>
      <w:bookmarkStart w:id="169" w:name="_Toc68513050"/>
      <w:bookmarkStart w:id="170" w:name="_Toc68572735"/>
      <w:bookmarkStart w:id="171" w:name="_Toc68572818"/>
      <w:bookmarkStart w:id="172" w:name="_Toc68934248"/>
      <w:bookmarkStart w:id="173" w:name="_Toc68937008"/>
      <w:bookmarkStart w:id="174" w:name="_Toc70299816"/>
      <w:bookmarkStart w:id="175" w:name="_Toc71527528"/>
      <w:bookmarkStart w:id="176" w:name="_Toc71617224"/>
      <w:bookmarkStart w:id="177" w:name="_Toc73269087"/>
      <w:bookmarkStart w:id="178" w:name="_Toc73269664"/>
      <w:bookmarkStart w:id="179" w:name="_Toc73345092"/>
      <w:bookmarkStart w:id="180" w:name="_Toc73523554"/>
      <w:bookmarkStart w:id="181" w:name="_Toc73523721"/>
      <w:bookmarkStart w:id="182" w:name="_Toc73523936"/>
      <w:bookmarkStart w:id="183" w:name="_Toc74457382"/>
      <w:bookmarkStart w:id="184" w:name="_Toc80158844"/>
      <w:bookmarkStart w:id="185" w:name="_Toc80158896"/>
      <w:bookmarkStart w:id="186" w:name="_Toc80162397"/>
      <w:bookmarkStart w:id="187" w:name="_Toc80511291"/>
      <w:bookmarkStart w:id="188" w:name="_Toc80511342"/>
      <w:bookmarkStart w:id="189" w:name="_Toc80769404"/>
      <w:bookmarkStart w:id="190" w:name="_Toc80770761"/>
      <w:bookmarkStart w:id="191" w:name="_Toc107373686"/>
      <w:bookmarkStart w:id="192" w:name="_Toc125531055"/>
      <w:bookmarkStart w:id="193" w:name="_Toc125531191"/>
      <w:bookmarkStart w:id="194" w:name="_Toc48447907"/>
      <w:bookmarkStart w:id="195" w:name="_Toc48448000"/>
      <w:bookmarkStart w:id="196" w:name="_Toc48454267"/>
      <w:bookmarkStart w:id="197" w:name="_Toc48454376"/>
      <w:bookmarkStart w:id="198" w:name="_Toc48965386"/>
      <w:bookmarkStart w:id="199" w:name="_Toc49219683"/>
      <w:bookmarkStart w:id="200" w:name="_Toc49220522"/>
      <w:bookmarkStart w:id="201" w:name="_Toc49837167"/>
      <w:bookmarkStart w:id="202" w:name="_Toc49837249"/>
      <w:bookmarkStart w:id="203" w:name="_Toc51046064"/>
      <w:bookmarkStart w:id="204" w:name="_Toc51046137"/>
      <w:bookmarkStart w:id="205" w:name="_Toc51046210"/>
      <w:bookmarkStart w:id="206" w:name="_Toc51051905"/>
      <w:bookmarkStart w:id="207" w:name="_Toc51125729"/>
      <w:bookmarkStart w:id="208" w:name="_Toc51125955"/>
      <w:bookmarkStart w:id="209" w:name="_Toc54428668"/>
      <w:bookmarkStart w:id="210" w:name="_Toc58395950"/>
      <w:bookmarkStart w:id="211" w:name="_Toc58641345"/>
      <w:bookmarkStart w:id="212" w:name="_Toc58641540"/>
      <w:bookmarkStart w:id="213" w:name="_Toc58641622"/>
      <w:bookmarkStart w:id="214" w:name="_Toc58641704"/>
      <w:bookmarkStart w:id="215" w:name="_Toc58641785"/>
      <w:bookmarkStart w:id="216" w:name="_Toc58641866"/>
      <w:bookmarkStart w:id="217" w:name="_Toc58733067"/>
      <w:bookmarkStart w:id="218" w:name="_Toc59423739"/>
      <w:bookmarkStart w:id="219" w:name="_Toc59432930"/>
      <w:bookmarkStart w:id="220" w:name="_Toc59436089"/>
      <w:bookmarkStart w:id="221" w:name="_Toc61839673"/>
      <w:bookmarkStart w:id="222" w:name="_Toc61839816"/>
      <w:bookmarkStart w:id="223" w:name="_Toc61839898"/>
      <w:bookmarkStart w:id="224" w:name="_Toc64190337"/>
      <w:bookmarkStart w:id="225" w:name="_Toc64682603"/>
      <w:bookmarkStart w:id="226" w:name="_Toc64855807"/>
      <w:bookmarkStart w:id="227" w:name="_Toc67821920"/>
      <w:bookmarkStart w:id="228" w:name="_Toc67899240"/>
      <w:bookmarkStart w:id="229" w:name="_Toc67899331"/>
      <w:bookmarkStart w:id="230" w:name="_Toc67905459"/>
      <w:bookmarkStart w:id="231" w:name="_Toc68078693"/>
      <w:bookmarkStart w:id="232" w:name="_Toc68401445"/>
      <w:bookmarkStart w:id="233" w:name="_Toc68513054"/>
      <w:bookmarkStart w:id="234" w:name="_Toc68572739"/>
      <w:bookmarkStart w:id="235" w:name="_Toc68572822"/>
      <w:bookmarkStart w:id="236" w:name="_Toc68934252"/>
      <w:bookmarkStart w:id="237" w:name="_Toc68937012"/>
      <w:bookmarkStart w:id="238" w:name="_Toc70299820"/>
      <w:bookmarkStart w:id="239" w:name="_Toc71527532"/>
      <w:bookmarkStart w:id="240" w:name="_Toc71617228"/>
      <w:bookmarkStart w:id="241" w:name="_Toc73269091"/>
      <w:bookmarkStart w:id="242" w:name="_Toc73269668"/>
      <w:bookmarkStart w:id="243" w:name="_Toc73345096"/>
      <w:bookmarkStart w:id="244" w:name="_Toc73523558"/>
      <w:bookmarkStart w:id="245" w:name="_Toc73523725"/>
      <w:bookmarkStart w:id="246" w:name="_Toc73523940"/>
      <w:bookmarkStart w:id="247" w:name="_Toc74457386"/>
      <w:bookmarkStart w:id="248" w:name="_Toc80158848"/>
      <w:bookmarkStart w:id="249" w:name="_Toc80158900"/>
      <w:bookmarkStart w:id="250" w:name="_Toc80162401"/>
      <w:bookmarkStart w:id="251" w:name="_Toc80511295"/>
      <w:bookmarkStart w:id="252" w:name="_Toc80511346"/>
      <w:bookmarkStart w:id="253" w:name="_Toc80769408"/>
      <w:bookmarkStart w:id="254" w:name="_Toc80770765"/>
      <w:bookmarkStart w:id="255" w:name="_Toc107373690"/>
      <w:bookmarkStart w:id="256" w:name="_Toc125531059"/>
      <w:bookmarkStart w:id="257" w:name="_Toc125531195"/>
      <w:bookmarkStart w:id="258" w:name="_Toc48447911"/>
      <w:bookmarkStart w:id="259" w:name="_Toc48448004"/>
      <w:bookmarkStart w:id="260" w:name="_Toc48454271"/>
      <w:bookmarkStart w:id="261" w:name="_Toc48454380"/>
      <w:bookmarkStart w:id="262" w:name="_Toc48965390"/>
      <w:bookmarkStart w:id="263" w:name="_Toc49219687"/>
      <w:bookmarkStart w:id="264" w:name="_Toc49220526"/>
      <w:bookmarkStart w:id="265" w:name="_Toc49837171"/>
      <w:bookmarkStart w:id="266" w:name="_Toc49837253"/>
      <w:bookmarkStart w:id="267" w:name="_Toc51046068"/>
      <w:bookmarkStart w:id="268" w:name="_Toc51046141"/>
      <w:bookmarkStart w:id="269" w:name="_Toc51046214"/>
      <w:bookmarkStart w:id="270" w:name="_Toc51051909"/>
      <w:bookmarkStart w:id="271" w:name="_Toc51125733"/>
      <w:bookmarkStart w:id="272" w:name="_Toc51125959"/>
      <w:bookmarkStart w:id="273" w:name="_Toc54428672"/>
      <w:bookmarkStart w:id="274" w:name="_Toc58395954"/>
      <w:bookmarkStart w:id="275" w:name="_Toc58641349"/>
      <w:bookmarkStart w:id="276" w:name="_Toc58641544"/>
      <w:bookmarkStart w:id="277" w:name="_Toc58641626"/>
      <w:bookmarkStart w:id="278" w:name="_Toc58641708"/>
      <w:bookmarkStart w:id="279" w:name="_Toc58641789"/>
      <w:bookmarkStart w:id="280" w:name="_Toc58641870"/>
      <w:bookmarkStart w:id="281" w:name="_Toc58733071"/>
      <w:bookmarkStart w:id="282" w:name="_Toc59423743"/>
      <w:bookmarkStart w:id="283" w:name="_Toc59432934"/>
      <w:bookmarkStart w:id="284" w:name="_Toc59436093"/>
      <w:bookmarkStart w:id="285" w:name="_Toc61839677"/>
      <w:bookmarkStart w:id="286" w:name="_Toc61839820"/>
      <w:bookmarkStart w:id="287" w:name="_Toc61839902"/>
      <w:bookmarkStart w:id="288" w:name="_Toc64190341"/>
      <w:bookmarkStart w:id="289" w:name="_Toc64682607"/>
      <w:bookmarkStart w:id="290" w:name="_Toc64855811"/>
      <w:bookmarkStart w:id="291" w:name="_Toc67821924"/>
      <w:bookmarkStart w:id="292" w:name="_Toc67899244"/>
      <w:bookmarkStart w:id="293" w:name="_Toc67899335"/>
      <w:bookmarkStart w:id="294" w:name="_Toc67905463"/>
      <w:bookmarkStart w:id="295" w:name="_Toc68078697"/>
      <w:bookmarkStart w:id="296" w:name="_Toc68401449"/>
      <w:bookmarkStart w:id="297" w:name="_Toc68513058"/>
      <w:bookmarkStart w:id="298" w:name="_Toc68572743"/>
      <w:bookmarkStart w:id="299" w:name="_Toc68572826"/>
      <w:bookmarkStart w:id="300" w:name="_Toc68934256"/>
      <w:bookmarkStart w:id="301" w:name="_Toc68937016"/>
      <w:bookmarkStart w:id="302" w:name="_Toc70299824"/>
      <w:bookmarkStart w:id="303" w:name="_Toc71527536"/>
      <w:bookmarkStart w:id="304" w:name="_Toc71617232"/>
      <w:bookmarkStart w:id="305" w:name="_Toc73269095"/>
      <w:bookmarkStart w:id="306" w:name="_Toc73269672"/>
      <w:bookmarkStart w:id="307" w:name="_Toc73345100"/>
      <w:bookmarkStart w:id="308" w:name="_Toc73523562"/>
      <w:bookmarkStart w:id="309" w:name="_Toc73523729"/>
      <w:bookmarkStart w:id="310" w:name="_Toc73523944"/>
      <w:bookmarkStart w:id="311" w:name="_Toc74457390"/>
      <w:bookmarkStart w:id="312" w:name="_Toc80158852"/>
      <w:bookmarkStart w:id="313" w:name="_Toc80158904"/>
      <w:bookmarkStart w:id="314" w:name="_Toc80162405"/>
      <w:bookmarkStart w:id="315" w:name="_Toc80511299"/>
      <w:bookmarkStart w:id="316" w:name="_Toc80511350"/>
      <w:bookmarkStart w:id="317" w:name="_Toc80769412"/>
      <w:bookmarkStart w:id="318" w:name="_Toc80770769"/>
      <w:bookmarkStart w:id="319" w:name="_Toc107373694"/>
      <w:bookmarkStart w:id="320" w:name="_Toc125531063"/>
      <w:bookmarkStart w:id="321" w:name="_Toc125531199"/>
      <w:bookmarkStart w:id="322" w:name="_Toc48447912"/>
      <w:bookmarkStart w:id="323" w:name="_Toc48448005"/>
      <w:bookmarkStart w:id="324" w:name="_Toc48454272"/>
      <w:bookmarkStart w:id="325" w:name="_Toc48454381"/>
      <w:bookmarkStart w:id="326" w:name="_Toc48965391"/>
      <w:bookmarkStart w:id="327" w:name="_Toc49219688"/>
      <w:bookmarkStart w:id="328" w:name="_Toc49220527"/>
      <w:bookmarkStart w:id="329" w:name="_Toc49837172"/>
      <w:bookmarkStart w:id="330" w:name="_Toc49837254"/>
      <w:bookmarkStart w:id="331" w:name="_Toc51046069"/>
      <w:bookmarkStart w:id="332" w:name="_Toc51046142"/>
      <w:bookmarkStart w:id="333" w:name="_Toc51046215"/>
      <w:bookmarkStart w:id="334" w:name="_Toc51051910"/>
      <w:bookmarkStart w:id="335" w:name="_Toc51125734"/>
      <w:bookmarkStart w:id="336" w:name="_Toc51125960"/>
      <w:bookmarkStart w:id="337" w:name="_Toc54428673"/>
      <w:bookmarkStart w:id="338" w:name="_Toc58395955"/>
      <w:bookmarkStart w:id="339" w:name="_Toc58641350"/>
      <w:bookmarkStart w:id="340" w:name="_Toc58641545"/>
      <w:bookmarkStart w:id="341" w:name="_Toc58641627"/>
      <w:bookmarkStart w:id="342" w:name="_Toc58641709"/>
      <w:bookmarkStart w:id="343" w:name="_Toc58641790"/>
      <w:bookmarkStart w:id="344" w:name="_Toc58641871"/>
      <w:bookmarkStart w:id="345" w:name="_Toc58733072"/>
      <w:bookmarkStart w:id="346" w:name="_Toc59423744"/>
      <w:bookmarkStart w:id="347" w:name="_Toc59432935"/>
      <w:bookmarkStart w:id="348" w:name="_Toc59436094"/>
      <w:bookmarkStart w:id="349" w:name="_Toc61839678"/>
      <w:bookmarkStart w:id="350" w:name="_Toc61839821"/>
      <w:bookmarkStart w:id="351" w:name="_Toc61839903"/>
      <w:bookmarkStart w:id="352" w:name="_Toc64190342"/>
      <w:bookmarkStart w:id="353" w:name="_Toc64682608"/>
      <w:bookmarkStart w:id="354" w:name="_Toc64855812"/>
      <w:bookmarkStart w:id="355" w:name="_Toc67821925"/>
      <w:bookmarkStart w:id="356" w:name="_Toc67899245"/>
      <w:bookmarkStart w:id="357" w:name="_Toc67899336"/>
      <w:bookmarkStart w:id="358" w:name="_Toc67905464"/>
      <w:bookmarkStart w:id="359" w:name="_Toc68078698"/>
      <w:bookmarkStart w:id="360" w:name="_Toc68401450"/>
      <w:bookmarkStart w:id="361" w:name="_Toc68513059"/>
      <w:bookmarkStart w:id="362" w:name="_Toc68572744"/>
      <w:bookmarkStart w:id="363" w:name="_Toc68572827"/>
      <w:bookmarkStart w:id="364" w:name="_Toc68934257"/>
      <w:bookmarkStart w:id="365" w:name="_Toc68937017"/>
      <w:bookmarkStart w:id="366" w:name="_Toc70299825"/>
      <w:bookmarkStart w:id="367" w:name="_Toc71527537"/>
      <w:bookmarkStart w:id="368" w:name="_Toc71617233"/>
      <w:bookmarkStart w:id="369" w:name="_Toc73269096"/>
      <w:bookmarkStart w:id="370" w:name="_Toc73269673"/>
      <w:bookmarkStart w:id="371" w:name="_Toc73345101"/>
      <w:bookmarkStart w:id="372" w:name="_Toc73523563"/>
      <w:bookmarkStart w:id="373" w:name="_Toc73523730"/>
      <w:bookmarkStart w:id="374" w:name="_Toc73523945"/>
      <w:bookmarkStart w:id="375" w:name="_Toc74457391"/>
      <w:bookmarkStart w:id="376" w:name="_Toc80158853"/>
      <w:bookmarkStart w:id="377" w:name="_Toc80158905"/>
      <w:bookmarkStart w:id="378" w:name="_Toc80162406"/>
      <w:bookmarkStart w:id="379" w:name="_Toc80511300"/>
      <w:bookmarkStart w:id="380" w:name="_Toc80511351"/>
      <w:bookmarkStart w:id="381" w:name="_Toc80769413"/>
      <w:bookmarkStart w:id="382" w:name="_Toc80770770"/>
      <w:bookmarkStart w:id="383" w:name="_Toc107373695"/>
      <w:bookmarkStart w:id="384" w:name="_Toc125531064"/>
      <w:bookmarkStart w:id="385" w:name="_Toc125531200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36195" w:rsidRDefault="00A04D20" w:rsidP="00236195">
      <w:pPr>
        <w:pStyle w:val="Heading1"/>
      </w:pPr>
      <w:bookmarkStart w:id="386" w:name="_Toc464114596"/>
      <w:r w:rsidRPr="00236195">
        <w:t>Daily Check(s)</w:t>
      </w:r>
      <w:bookmarkEnd w:id="386"/>
    </w:p>
    <w:p w:rsidR="003129B4" w:rsidRDefault="003129B4" w:rsidP="0052041F">
      <w:pPr>
        <w:ind w:left="360"/>
        <w:rPr>
          <w:sz w:val="22"/>
          <w:szCs w:val="22"/>
        </w:rPr>
      </w:pPr>
    </w:p>
    <w:p w:rsidR="00CE49D9" w:rsidRDefault="00CE49D9" w:rsidP="0052041F">
      <w:pPr>
        <w:ind w:left="360"/>
        <w:rPr>
          <w:sz w:val="22"/>
          <w:szCs w:val="22"/>
        </w:rPr>
      </w:pP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Verify that job completed successfully.</w:t>
      </w: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 xml:space="preserve">If job </w:t>
      </w:r>
      <w:r w:rsidR="00653493">
        <w:rPr>
          <w:sz w:val="22"/>
          <w:szCs w:val="22"/>
        </w:rPr>
        <w:t xml:space="preserve">is running longer than expected (i.e. through the night or over an hour) </w:t>
      </w:r>
      <w:r w:rsidR="004E657B" w:rsidRPr="004E657B">
        <w:rPr>
          <w:sz w:val="22"/>
          <w:szCs w:val="22"/>
        </w:rPr>
        <w:t>Right click on the job name and ‘Stop job’ to kill it.</w:t>
      </w:r>
    </w:p>
    <w:p w:rsidR="004E657B" w:rsidRDefault="004E657B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Refer to the ‘Known issues and Resolutions’ section of the respective job in Section 2 below.</w:t>
      </w:r>
    </w:p>
    <w:p w:rsidR="00F73170" w:rsidRPr="006A145E" w:rsidRDefault="006A145E" w:rsidP="006A145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A145E">
        <w:rPr>
          <w:sz w:val="22"/>
          <w:szCs w:val="22"/>
        </w:rPr>
        <w:t>*</w:t>
      </w:r>
      <w:r w:rsidR="00F73170" w:rsidRPr="006A145E">
        <w:rPr>
          <w:sz w:val="22"/>
          <w:szCs w:val="22"/>
        </w:rPr>
        <w:t>Some of the feeds will have a Feedname_Known_Issues.txt in the Feed directory.</w:t>
      </w:r>
    </w:p>
    <w:p w:rsidR="00CE49D9" w:rsidRDefault="00CE49D9" w:rsidP="006A145E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E117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*Table below shows the schedule for daily morning checks for each job and not the </w:t>
      </w:r>
    </w:p>
    <w:p w:rsidR="00814C2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  Job run schedule which in most cases is the previous night or early morning.</w:t>
      </w:r>
      <w:r w:rsidR="00814C2B">
        <w:rPr>
          <w:i/>
          <w:sz w:val="22"/>
          <w:szCs w:val="22"/>
        </w:rPr>
        <w:t xml:space="preserve"> Job Schedules </w:t>
      </w:r>
    </w:p>
    <w:p w:rsidR="002E117B" w:rsidRPr="002E117B" w:rsidRDefault="00814C2B" w:rsidP="0052041F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Are identified in Section 2 below.</w:t>
      </w:r>
    </w:p>
    <w:p w:rsidR="002E117B" w:rsidRDefault="002E117B" w:rsidP="0052041F">
      <w:pPr>
        <w:ind w:left="360"/>
        <w:rPr>
          <w:sz w:val="22"/>
          <w:szCs w:val="22"/>
        </w:rPr>
      </w:pPr>
    </w:p>
    <w:tbl>
      <w:tblPr>
        <w:tblStyle w:val="TableGrid"/>
        <w:tblW w:w="800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13"/>
        <w:gridCol w:w="2691"/>
        <w:gridCol w:w="685"/>
        <w:gridCol w:w="686"/>
        <w:gridCol w:w="686"/>
        <w:gridCol w:w="686"/>
        <w:gridCol w:w="686"/>
        <w:gridCol w:w="686"/>
        <w:gridCol w:w="686"/>
      </w:tblGrid>
      <w:tr w:rsidR="008C14E0" w:rsidTr="008C14E0">
        <w:tc>
          <w:tcPr>
            <w:tcW w:w="535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Sun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Mon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Tue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Wed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Thu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Fri</w:t>
            </w:r>
          </w:p>
        </w:tc>
        <w:tc>
          <w:tcPr>
            <w:tcW w:w="720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Sat</w:t>
            </w: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CoachingETSLoad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C61BA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2.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61BA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oachingGenericLoad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3.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CoachingHierarchyLoad</w:t>
            </w:r>
            <w:proofErr w:type="spellEnd"/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4.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b/>
                <w:color w:val="FFFFFF" w:themeColor="background1"/>
                <w:sz w:val="22"/>
                <w:szCs w:val="22"/>
              </w:rPr>
              <w:t>CoachingKillNotifications</w:t>
            </w:r>
            <w:proofErr w:type="spellEnd"/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5.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01172F">
            <w:pPr>
              <w:rPr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b/>
                <w:color w:val="FFFFFF" w:themeColor="background1"/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0117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6.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sz w:val="22"/>
                <w:szCs w:val="22"/>
              </w:rPr>
            </w:pPr>
            <w:proofErr w:type="spellStart"/>
            <w:r w:rsidRPr="003C5236">
              <w:rPr>
                <w:b/>
                <w:color w:val="FFFFFF" w:themeColor="background1"/>
                <w:sz w:val="22"/>
                <w:szCs w:val="22"/>
              </w:rPr>
              <w:t>CoachingOutlierLoad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BC5A33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7.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8.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CoachingQualityO</w:t>
            </w:r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therLoad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9.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CoachingReminders</w:t>
            </w:r>
            <w:proofErr w:type="spellEnd"/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10.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CoachingSurveyLoad</w:t>
            </w:r>
            <w:proofErr w:type="spellEnd"/>
          </w:p>
        </w:tc>
        <w:tc>
          <w:tcPr>
            <w:tcW w:w="720" w:type="dxa"/>
            <w:gridSpan w:val="7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15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22</w:t>
            </w:r>
            <w:r w:rsidRPr="000C7510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C14E0" w:rsidRPr="00BC5A33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11.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chingSurveyReminders</w:t>
            </w:r>
            <w:proofErr w:type="spellEnd"/>
          </w:p>
        </w:tc>
        <w:tc>
          <w:tcPr>
            <w:tcW w:w="720" w:type="dxa"/>
            <w:gridSpan w:val="7"/>
            <w:tcBorders>
              <w:bottom w:val="single" w:sz="4" w:space="0" w:color="auto"/>
            </w:tcBorders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17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24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8C14E0" w:rsidTr="008C14E0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12.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13459B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CoachingTraining</w:t>
            </w: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</w:tbl>
    <w:p w:rsidR="003129B4" w:rsidRDefault="003129B4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236195" w:rsidRDefault="00236195" w:rsidP="00236195">
      <w:pPr>
        <w:pStyle w:val="Heading1"/>
      </w:pPr>
      <w:bookmarkStart w:id="387" w:name="_Toc464114597"/>
      <w:r>
        <w:t>Job Details</w:t>
      </w:r>
      <w:bookmarkEnd w:id="387"/>
    </w:p>
    <w:p w:rsidR="0001129E" w:rsidRPr="0001129E" w:rsidRDefault="0001129E" w:rsidP="0001129E">
      <w:pPr>
        <w:pStyle w:val="Heading1"/>
        <w:numPr>
          <w:ilvl w:val="1"/>
          <w:numId w:val="1"/>
        </w:numPr>
        <w:rPr>
          <w:sz w:val="20"/>
        </w:rPr>
      </w:pPr>
      <w:bookmarkStart w:id="388" w:name="_Toc464114598"/>
      <w:proofErr w:type="spellStart"/>
      <w:r>
        <w:rPr>
          <w:sz w:val="20"/>
        </w:rPr>
        <w:t>CoachingETSLoad</w:t>
      </w:r>
      <w:bookmarkEnd w:id="388"/>
      <w:proofErr w:type="spellEnd"/>
    </w:p>
    <w:p w:rsidR="0001129E" w:rsidRPr="0001129E" w:rsidRDefault="0001129E" w:rsidP="00011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129B4" w:rsidTr="00FF07E4">
        <w:trPr>
          <w:trHeight w:val="989"/>
        </w:trPr>
        <w:tc>
          <w:tcPr>
            <w:tcW w:w="1885" w:type="dxa"/>
          </w:tcPr>
          <w:p w:rsidR="003129B4" w:rsidRDefault="00BE5DCD" w:rsidP="002A650A">
            <w:r>
              <w:t xml:space="preserve">Step 1: </w:t>
            </w:r>
            <w:r w:rsidR="002A650A">
              <w:t>ETS File Load</w:t>
            </w:r>
          </w:p>
        </w:tc>
        <w:tc>
          <w:tcPr>
            <w:tcW w:w="7465" w:type="dxa"/>
          </w:tcPr>
          <w:p w:rsidR="001E55F6" w:rsidRDefault="001E55F6" w:rsidP="00A417ED">
            <w:r>
              <w:t>Type: SQL Server Integration Services Package</w:t>
            </w:r>
          </w:p>
          <w:p w:rsidR="001E55F6" w:rsidRDefault="001E55F6" w:rsidP="00A417ED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A417ED">
            <w:r>
              <w:t>Source: File System</w:t>
            </w:r>
          </w:p>
          <w:p w:rsidR="003129B4" w:rsidRDefault="001E55F6" w:rsidP="001E55F6">
            <w:r>
              <w:t xml:space="preserve">Package: </w:t>
            </w:r>
            <w:hyperlink r:id="rId9" w:history="1">
              <w:r w:rsidR="00C50F0C" w:rsidRPr="009B1395">
                <w:rPr>
                  <w:rStyle w:val="Hyperlink"/>
                </w:rPr>
                <w:t>\\Vdenssdbp07\scorecard-SSIS\Coaching\ETS_Coaching.dtsx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N:\Scorecard-SSIS\Coaching\Prod_ETS_Coaching.dtsConfig</w:t>
            </w:r>
          </w:p>
          <w:p w:rsidR="00C50F0C" w:rsidRPr="00BE5DCD" w:rsidRDefault="00C50F0C" w:rsidP="001E55F6"/>
        </w:tc>
      </w:tr>
      <w:tr w:rsidR="003129B4" w:rsidTr="00AF088C">
        <w:tc>
          <w:tcPr>
            <w:tcW w:w="1885" w:type="dxa"/>
          </w:tcPr>
          <w:p w:rsidR="003129B4" w:rsidRDefault="002A650A" w:rsidP="00A417ED">
            <w:r>
              <w:t>Step</w:t>
            </w:r>
            <w:r w:rsidR="009047CF">
              <w:t xml:space="preserve"> </w:t>
            </w:r>
            <w:r>
              <w:t>2: Notifications</w:t>
            </w:r>
          </w:p>
        </w:tc>
        <w:tc>
          <w:tcPr>
            <w:tcW w:w="7465" w:type="dxa"/>
          </w:tcPr>
          <w:p w:rsidR="00FF07E4" w:rsidRDefault="00FF07E4" w:rsidP="00FF07E4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FF07E4" w:rsidRDefault="00FF07E4" w:rsidP="00FF07E4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FF07E4" w:rsidRDefault="00FF07E4" w:rsidP="00A417ED">
            <w:r>
              <w:t xml:space="preserve">Command: </w:t>
            </w:r>
          </w:p>
          <w:p w:rsidR="00FF07E4" w:rsidRDefault="00FF07E4" w:rsidP="00A417ED">
            <w:r w:rsidRPr="00FF07E4">
              <w:t xml:space="preserve">start /w wscript.exe </w:t>
            </w:r>
            <w:hyperlink r:id="rId10" w:history="1">
              <w:r w:rsidR="000510CF" w:rsidRPr="009B1395">
                <w:rPr>
                  <w:rStyle w:val="Hyperlink"/>
                </w:rPr>
                <w:t>\\vdenssdbp07\scorecard-ssis\Coaching\Notifications\Notifications_prod.vbs</w:t>
              </w:r>
            </w:hyperlink>
          </w:p>
          <w:p w:rsidR="003129B4" w:rsidRPr="00BE5DCD" w:rsidRDefault="003129B4" w:rsidP="00A417ED"/>
        </w:tc>
      </w:tr>
      <w:tr w:rsidR="00BE5DCD" w:rsidTr="00AF088C">
        <w:tc>
          <w:tcPr>
            <w:tcW w:w="1885" w:type="dxa"/>
          </w:tcPr>
          <w:p w:rsidR="00BE5DCD" w:rsidRDefault="00BE5DCD" w:rsidP="00A417ED"/>
        </w:tc>
        <w:tc>
          <w:tcPr>
            <w:tcW w:w="7465" w:type="dxa"/>
          </w:tcPr>
          <w:p w:rsidR="00BE5DCD" w:rsidRDefault="00BE5DCD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Feed Files</w:t>
            </w:r>
          </w:p>
        </w:tc>
        <w:tc>
          <w:tcPr>
            <w:tcW w:w="7465" w:type="dxa"/>
          </w:tcPr>
          <w:p w:rsidR="003129B4" w:rsidRDefault="00965522" w:rsidP="00A417ED">
            <w:hyperlink r:id="rId11" w:history="1">
              <w:r w:rsidR="00B136A5" w:rsidRPr="009B1395">
                <w:rPr>
                  <w:rStyle w:val="Hyperlink"/>
                </w:rPr>
                <w:t>\\vrivscors01\BCC Scorecards\Coaching\ETS\</w:t>
              </w:r>
            </w:hyperlink>
          </w:p>
          <w:p w:rsidR="00B136A5" w:rsidRDefault="00B136A5" w:rsidP="00B136A5">
            <w:r w:rsidRPr="00B136A5">
              <w:t>eCL_ETS_Feed_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>
            <w:r w:rsidRPr="00B136A5">
              <w:t>eCL_</w:t>
            </w:r>
            <w:r>
              <w:t>Compliance_</w:t>
            </w:r>
            <w:r w:rsidRPr="00B136A5">
              <w:t>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Schedule</w:t>
            </w:r>
          </w:p>
        </w:tc>
        <w:tc>
          <w:tcPr>
            <w:tcW w:w="7465" w:type="dxa"/>
          </w:tcPr>
          <w:p w:rsidR="003129B4" w:rsidRPr="00BE5DCD" w:rsidRDefault="00BE5DCD" w:rsidP="00A417ED">
            <w:r w:rsidRPr="00BE5DCD">
              <w:t>6 PM EST Mondays and Wednesdays</w:t>
            </w:r>
          </w:p>
        </w:tc>
      </w:tr>
      <w:tr w:rsidR="003129B4" w:rsidTr="00AF088C">
        <w:trPr>
          <w:trHeight w:val="260"/>
        </w:trPr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Pr="00AB04D9" w:rsidRDefault="008C0ECA" w:rsidP="00A417ED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7A0DF5" w:rsidTr="00AF088C">
        <w:tc>
          <w:tcPr>
            <w:tcW w:w="188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7A0DF5" w:rsidTr="00AF088C">
        <w:tc>
          <w:tcPr>
            <w:tcW w:w="1885" w:type="dxa"/>
          </w:tcPr>
          <w:p w:rsidR="007A0DF5" w:rsidRDefault="007A0DF5" w:rsidP="00805AE1">
            <w:r>
              <w:t xml:space="preserve">Job failed on </w:t>
            </w:r>
            <w:r w:rsidR="00805AE1">
              <w:t>ETS Feed Load Step</w:t>
            </w:r>
          </w:p>
        </w:tc>
        <w:tc>
          <w:tcPr>
            <w:tcW w:w="7465" w:type="dxa"/>
          </w:tcPr>
          <w:p w:rsidR="007A0DF5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Look at error message to see if you can determine the cause of the failure</w:t>
            </w:r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</w:t>
            </w:r>
            <w:hyperlink r:id="rId12" w:history="1">
              <w:r w:rsidRPr="00404929">
                <w:rPr>
                  <w:rStyle w:val="Hyperlink"/>
                </w:rPr>
                <w:t>\\vrivscors01\BCC Scorecards\Coaching\ETS\</w:t>
              </w:r>
            </w:hyperlink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8A072D" w:rsidRDefault="008A072D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Make a copy of the file and prefix with original_ in the name and move </w:t>
            </w:r>
            <w:r w:rsidR="005C7ABA">
              <w:t>to backup folder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Open up file and compare with a previous file of similar type; somethings to look for</w:t>
            </w:r>
          </w:p>
          <w:p w:rsidR="00805AE1" w:rsidRDefault="00805AE1" w:rsidP="00805AE1"/>
          <w:p w:rsidR="00805AE1" w:rsidRDefault="00805AE1" w:rsidP="006906DE">
            <w:pPr>
              <w:pStyle w:val="ListParagraph"/>
              <w:numPr>
                <w:ilvl w:val="0"/>
                <w:numId w:val="5"/>
              </w:numPr>
            </w:pPr>
            <w:r>
              <w:t xml:space="preserve">Verify file naming convention, should be similar to previous files with the 3 letter code in the filename </w:t>
            </w:r>
            <w:r w:rsidRPr="00805AE1">
              <w:t>eCL_ETS_Feed_</w:t>
            </w:r>
            <w:r>
              <w:t>XXXyyyymmdd.csv OR</w:t>
            </w:r>
          </w:p>
          <w:p w:rsidR="00805AE1" w:rsidRDefault="00805AE1" w:rsidP="00805AE1">
            <w:pPr>
              <w:ind w:left="1080"/>
            </w:pPr>
            <w:r>
              <w:t xml:space="preserve">       </w:t>
            </w:r>
            <w:proofErr w:type="spellStart"/>
            <w:r w:rsidRPr="00805AE1">
              <w:t>eCL_</w:t>
            </w:r>
            <w:r>
              <w:t>Compliance_</w:t>
            </w:r>
            <w:r w:rsidRPr="00805AE1">
              <w:t>ETS_Feed</w:t>
            </w:r>
            <w:proofErr w:type="spellEnd"/>
            <w:r w:rsidRPr="00805AE1">
              <w:t>_</w:t>
            </w:r>
            <w:r>
              <w:t xml:space="preserve"> XXXyyyymmdd.csv</w:t>
            </w:r>
          </w:p>
          <w:p w:rsidR="00805AE1" w:rsidRDefault="00805AE1" w:rsidP="00805AE1">
            <w:pPr>
              <w:ind w:left="1080"/>
            </w:pPr>
            <w:r>
              <w:t>The filename should have %Compliance% in it only if XXX = OAS or OAE.</w:t>
            </w:r>
          </w:p>
          <w:p w:rsidR="00805AE1" w:rsidRDefault="00805AE1" w:rsidP="00805AE1">
            <w:pPr>
              <w:ind w:left="1080"/>
            </w:pP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incorrect number of columns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length of strings; sometimes column values will have multiple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extra commas or double quotes within text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empty lines of data when file viewed in notepad like ,,,,,,,,,,,,,</w:t>
            </w:r>
          </w:p>
          <w:p w:rsidR="00805AE1" w:rsidRDefault="00805AE1" w:rsidP="00805AE1"/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Make the required update to fix the file and restart job at Outlier file load step</w:t>
            </w:r>
          </w:p>
          <w:p w:rsidR="00805AE1" w:rsidRDefault="00805AE1" w:rsidP="00805AE1"/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AF088C" w:rsidTr="00AF088C">
        <w:tc>
          <w:tcPr>
            <w:tcW w:w="1885" w:type="dxa"/>
          </w:tcPr>
          <w:p w:rsidR="00AF088C" w:rsidRDefault="00AF088C" w:rsidP="00AF088C">
            <w:r>
              <w:t>Job is hung on Notifications step.</w:t>
            </w:r>
          </w:p>
          <w:p w:rsidR="00AF088C" w:rsidRDefault="00AF088C" w:rsidP="00AF088C"/>
        </w:tc>
        <w:tc>
          <w:tcPr>
            <w:tcW w:w="7465" w:type="dxa"/>
          </w:tcPr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>Stop job</w:t>
            </w:r>
          </w:p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AF088C" w:rsidRDefault="00AF088C" w:rsidP="00AF088C">
            <w:pPr>
              <w:pStyle w:val="ListParagraph"/>
            </w:pPr>
          </w:p>
          <w:p w:rsidR="00AF088C" w:rsidRDefault="00AF088C" w:rsidP="00AF088C"/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Pr="007A0DF5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AF088C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3129B4" w:rsidRDefault="003129B4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Pr="0001129E" w:rsidRDefault="002A650A" w:rsidP="0001129E">
      <w:pPr>
        <w:pStyle w:val="Heading1"/>
        <w:numPr>
          <w:ilvl w:val="1"/>
          <w:numId w:val="1"/>
        </w:numPr>
        <w:rPr>
          <w:sz w:val="20"/>
        </w:rPr>
      </w:pPr>
      <w:bookmarkStart w:id="389" w:name="_Toc464114599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Generic</w:t>
      </w:r>
      <w:r w:rsidRPr="0001129E">
        <w:rPr>
          <w:sz w:val="20"/>
        </w:rPr>
        <w:t>Load</w:t>
      </w:r>
      <w:bookmarkEnd w:id="389"/>
      <w:proofErr w:type="spellEnd"/>
    </w:p>
    <w:p w:rsidR="002A650A" w:rsidRDefault="002A650A" w:rsidP="002A650A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A650A" w:rsidTr="00AF088C">
        <w:tc>
          <w:tcPr>
            <w:tcW w:w="1885" w:type="dxa"/>
          </w:tcPr>
          <w:p w:rsidR="002A650A" w:rsidRDefault="002A650A" w:rsidP="004E3F76">
            <w:r>
              <w:t xml:space="preserve">Step 1: </w:t>
            </w:r>
            <w:r w:rsidR="004E3F76">
              <w:t>Generic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2A650A" w:rsidRDefault="001E55F6" w:rsidP="001E55F6">
            <w:r>
              <w:t xml:space="preserve">Package: </w:t>
            </w:r>
            <w:r w:rsidR="002A650A" w:rsidRPr="00BE5DCD">
              <w:t>\\Vdenssdbp07\scorecard-SSIS\Coaching\</w:t>
            </w:r>
            <w:r w:rsidR="004E3F76">
              <w:t xml:space="preserve"> </w:t>
            </w:r>
            <w:proofErr w:type="spellStart"/>
            <w:r w:rsidR="004E3F76" w:rsidRPr="004E3F76">
              <w:t>Generic_Coaching.dtsx</w:t>
            </w:r>
            <w:proofErr w:type="spellEnd"/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N:\Scorecard-SSIS\Coaching\Prod_Generic_Coaching.dtsConfig</w:t>
            </w:r>
          </w:p>
          <w:p w:rsidR="00C50F0C" w:rsidRPr="00BE5DCD" w:rsidRDefault="00C50F0C" w:rsidP="001E55F6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BE5DCD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Feed Files</w:t>
            </w:r>
          </w:p>
        </w:tc>
        <w:tc>
          <w:tcPr>
            <w:tcW w:w="7465" w:type="dxa"/>
          </w:tcPr>
          <w:p w:rsidR="004C69A3" w:rsidRDefault="00965522" w:rsidP="004E3F76">
            <w:hyperlink r:id="rId13" w:history="1">
              <w:r w:rsidR="004C69A3" w:rsidRPr="009B1395">
                <w:rPr>
                  <w:rStyle w:val="Hyperlink"/>
                </w:rPr>
                <w:t>\\vrivscors01\BCC Scorecards\Coaching\Generic\</w:t>
              </w:r>
            </w:hyperlink>
          </w:p>
          <w:p w:rsidR="003209D7" w:rsidRDefault="004E3F76" w:rsidP="004E3F76">
            <w:r w:rsidRPr="004E3F76">
              <w:t>eCL_Generic_Feed_OTH</w:t>
            </w:r>
            <w:r w:rsidR="00B31C3F">
              <w:t>_[SEA]</w:t>
            </w:r>
            <w:r>
              <w:t>yyyymmdd</w:t>
            </w:r>
            <w:r w:rsidRPr="004E3F76">
              <w:t>.csv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Schedule</w:t>
            </w:r>
          </w:p>
        </w:tc>
        <w:tc>
          <w:tcPr>
            <w:tcW w:w="7465" w:type="dxa"/>
          </w:tcPr>
          <w:p w:rsidR="002A650A" w:rsidRPr="00BE5DCD" w:rsidRDefault="002A650A" w:rsidP="0001172F">
            <w:r>
              <w:t>On Demand</w:t>
            </w:r>
            <w:r w:rsidR="00B31C3F">
              <w:t xml:space="preserve"> and 1 PM EST Tuesdays for SEA feed(s)</w:t>
            </w:r>
          </w:p>
        </w:tc>
      </w:tr>
      <w:tr w:rsidR="002A650A" w:rsidTr="00AF088C">
        <w:trPr>
          <w:trHeight w:val="260"/>
        </w:trPr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AB04D9" w:rsidRDefault="002A650A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2A650A" w:rsidTr="00AF088C">
        <w:tc>
          <w:tcPr>
            <w:tcW w:w="188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7E3E84"/>
        </w:tc>
        <w:tc>
          <w:tcPr>
            <w:tcW w:w="7465" w:type="dxa"/>
          </w:tcPr>
          <w:p w:rsidR="002A650A" w:rsidRDefault="002A650A" w:rsidP="007E3E84">
            <w:pPr>
              <w:widowControl/>
              <w:autoSpaceDE w:val="0"/>
              <w:autoSpaceDN w:val="0"/>
              <w:adjustRightInd w:val="0"/>
              <w:spacing w:line="240" w:lineRule="auto"/>
              <w:ind w:left="360"/>
            </w:pPr>
          </w:p>
        </w:tc>
      </w:tr>
      <w:tr w:rsidR="002A650A" w:rsidTr="00AF088C">
        <w:tc>
          <w:tcPr>
            <w:tcW w:w="1885" w:type="dxa"/>
          </w:tcPr>
          <w:p w:rsidR="002A650A" w:rsidRDefault="007E3E84" w:rsidP="0001172F">
            <w:r>
              <w:t>NA</w:t>
            </w:r>
          </w:p>
        </w:tc>
        <w:tc>
          <w:tcPr>
            <w:tcW w:w="7465" w:type="dxa"/>
          </w:tcPr>
          <w:p w:rsidR="002A650A" w:rsidRDefault="007E3E84" w:rsidP="0001172F">
            <w:r>
              <w:t>No Known issues at this time.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</w:tbl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Pr="0001129E" w:rsidRDefault="003209D7" w:rsidP="0001129E">
      <w:pPr>
        <w:pStyle w:val="Heading1"/>
        <w:numPr>
          <w:ilvl w:val="1"/>
          <w:numId w:val="1"/>
        </w:numPr>
        <w:rPr>
          <w:sz w:val="20"/>
        </w:rPr>
      </w:pPr>
      <w:bookmarkStart w:id="390" w:name="_Toc464114600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Hierarchy</w:t>
      </w:r>
      <w:r w:rsidRPr="0001129E">
        <w:rPr>
          <w:sz w:val="20"/>
        </w:rPr>
        <w:t>Load</w:t>
      </w:r>
      <w:bookmarkEnd w:id="390"/>
      <w:proofErr w:type="spellEnd"/>
    </w:p>
    <w:p w:rsidR="003209D7" w:rsidRDefault="003209D7" w:rsidP="003209D7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209D7" w:rsidTr="00AF088C">
        <w:tc>
          <w:tcPr>
            <w:tcW w:w="1885" w:type="dxa"/>
          </w:tcPr>
          <w:p w:rsidR="003209D7" w:rsidRDefault="004E3F76" w:rsidP="0001172F">
            <w:r>
              <w:t xml:space="preserve">Step 1: Employee </w:t>
            </w:r>
            <w:r>
              <w:lastRenderedPageBreak/>
              <w:t>Load</w:t>
            </w:r>
          </w:p>
        </w:tc>
        <w:tc>
          <w:tcPr>
            <w:tcW w:w="7465" w:type="dxa"/>
          </w:tcPr>
          <w:p w:rsidR="001E55F6" w:rsidRDefault="001E55F6" w:rsidP="001E55F6">
            <w:r>
              <w:lastRenderedPageBreak/>
              <w:t>Type: SQL Server Integration Services Package</w:t>
            </w:r>
          </w:p>
          <w:p w:rsidR="001E55F6" w:rsidRDefault="001E55F6" w:rsidP="001E55F6">
            <w:r>
              <w:lastRenderedPageBreak/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209D7" w:rsidRDefault="001E55F6" w:rsidP="001E55F6">
            <w:r>
              <w:t xml:space="preserve">Package: </w:t>
            </w:r>
            <w:hyperlink r:id="rId14" w:history="1">
              <w:r w:rsidR="00C50F0C" w:rsidRPr="009B1395">
                <w:rPr>
                  <w:rStyle w:val="Hyperlink"/>
                </w:rPr>
                <w:t>\\Vdenssdbp07\scorecard-SSIS\Coaching\Employee_Hierarchy.dtsx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N:\Scorecard-SSIS\Coaching\Prod_Employee_Hierarchy.dtsConfig</w:t>
            </w:r>
          </w:p>
          <w:p w:rsidR="00C50F0C" w:rsidRPr="00BE5DCD" w:rsidRDefault="00C50F0C" w:rsidP="001E55F6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Feed Files</w:t>
            </w:r>
          </w:p>
        </w:tc>
        <w:tc>
          <w:tcPr>
            <w:tcW w:w="7465" w:type="dxa"/>
          </w:tcPr>
          <w:p w:rsidR="004E3F76" w:rsidRDefault="00965522" w:rsidP="004E3F76">
            <w:hyperlink r:id="rId15" w:history="1">
              <w:r w:rsidR="004E3F76" w:rsidRPr="00404929">
                <w:rPr>
                  <w:rStyle w:val="Hyperlink"/>
                </w:rPr>
                <w:t>\\vrivscors01\BCC Scorecards\Coaching\</w:t>
              </w:r>
              <w:proofErr w:type="spellStart"/>
              <w:r w:rsidR="004E3F76" w:rsidRPr="00404929">
                <w:rPr>
                  <w:rStyle w:val="Hyperlink"/>
                </w:rPr>
                <w:t>HrInfo</w:t>
              </w:r>
              <w:proofErr w:type="spellEnd"/>
              <w:r w:rsidR="004E3F76" w:rsidRPr="00404929">
                <w:rPr>
                  <w:rStyle w:val="Hyperlink"/>
                </w:rPr>
                <w:t>\ PS_Employee_Information_mmddyyyy.csv</w:t>
              </w:r>
            </w:hyperlink>
          </w:p>
          <w:p w:rsidR="003209D7" w:rsidRDefault="00965522" w:rsidP="004E3F76">
            <w:hyperlink r:id="rId16" w:history="1">
              <w:r w:rsidR="004E3F76" w:rsidRPr="00404929">
                <w:rPr>
                  <w:rStyle w:val="Hyperlink"/>
                </w:rPr>
                <w:t>\\vrivscors01\BCC Scorecards\Coaching\</w:t>
              </w:r>
              <w:proofErr w:type="spellStart"/>
              <w:r w:rsidR="004E3F76" w:rsidRPr="00404929">
                <w:rPr>
                  <w:rStyle w:val="Hyperlink"/>
                </w:rPr>
                <w:t>EmpInfo</w:t>
              </w:r>
              <w:proofErr w:type="spellEnd"/>
              <w:r w:rsidR="004E3F76" w:rsidRPr="00404929">
                <w:rPr>
                  <w:rStyle w:val="Hyperlink"/>
                </w:rPr>
                <w:t>\ Employee_Information_WithProgram.csv</w:t>
              </w:r>
            </w:hyperlink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Schedule</w:t>
            </w:r>
          </w:p>
        </w:tc>
        <w:tc>
          <w:tcPr>
            <w:tcW w:w="7465" w:type="dxa"/>
          </w:tcPr>
          <w:p w:rsidR="003209D7" w:rsidRPr="00BE5DCD" w:rsidRDefault="004E3F76" w:rsidP="0001172F">
            <w:r>
              <w:t>7 PM EST daily</w:t>
            </w:r>
          </w:p>
        </w:tc>
      </w:tr>
      <w:tr w:rsidR="003209D7" w:rsidTr="00AF088C">
        <w:trPr>
          <w:trHeight w:val="260"/>
        </w:trPr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Pr="00AB04D9" w:rsidRDefault="003209D7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Issue</w:t>
            </w:r>
          </w:p>
        </w:tc>
        <w:tc>
          <w:tcPr>
            <w:tcW w:w="7465" w:type="dxa"/>
          </w:tcPr>
          <w:p w:rsidR="003209D7" w:rsidRDefault="003209D7" w:rsidP="0001172F">
            <w:r>
              <w:t>Resolution</w:t>
            </w:r>
          </w:p>
        </w:tc>
      </w:tr>
      <w:tr w:rsidR="003209D7" w:rsidTr="00AF088C">
        <w:tc>
          <w:tcPr>
            <w:tcW w:w="1885" w:type="dxa"/>
          </w:tcPr>
          <w:p w:rsidR="003209D7" w:rsidRDefault="004E3F76" w:rsidP="004E3F76">
            <w:r>
              <w:t>File Missing</w:t>
            </w:r>
          </w:p>
        </w:tc>
        <w:tc>
          <w:tcPr>
            <w:tcW w:w="7465" w:type="dxa"/>
          </w:tcPr>
          <w:p w:rsidR="003209D7" w:rsidRDefault="004E3F76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Verify that feed files listed above are staged</w:t>
            </w:r>
            <w:r w:rsidR="00F25802">
              <w:t xml:space="preserve"> accordingly.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If missing contact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PS_Employee_Information_mmddyyyy.csv</w:t>
            </w:r>
            <w:r>
              <w:t xml:space="preserve"> – </w:t>
            </w:r>
            <w:hyperlink r:id="rId17" w:history="1">
              <w:r w:rsidRPr="00404929">
                <w:rPr>
                  <w:rStyle w:val="Hyperlink"/>
                </w:rPr>
                <w:t>Steve.curran@gdit.com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Employee_Information_WithProgram.csv</w:t>
            </w:r>
            <w:r>
              <w:t xml:space="preserve"> - </w:t>
            </w:r>
            <w:hyperlink r:id="rId18" w:history="1">
              <w:r w:rsidRPr="00404929">
                <w:rPr>
                  <w:rStyle w:val="Hyperlink"/>
                </w:rPr>
                <w:t>Aspect_WFM_Support@GDIT.com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</w:tbl>
    <w:p w:rsidR="000A2713" w:rsidRPr="0001129E" w:rsidRDefault="000A2713" w:rsidP="000A2713">
      <w:pPr>
        <w:pStyle w:val="Heading1"/>
        <w:numPr>
          <w:ilvl w:val="1"/>
          <w:numId w:val="1"/>
        </w:numPr>
        <w:rPr>
          <w:sz w:val="20"/>
        </w:rPr>
      </w:pPr>
      <w:bookmarkStart w:id="391" w:name="_Toc464114601"/>
      <w:proofErr w:type="spellStart"/>
      <w:r>
        <w:rPr>
          <w:sz w:val="20"/>
        </w:rPr>
        <w:t>Coaching</w:t>
      </w:r>
      <w:r w:rsidR="00E53EC8">
        <w:rPr>
          <w:sz w:val="20"/>
        </w:rPr>
        <w:t>Kill</w:t>
      </w:r>
      <w:r w:rsidR="009B5B86">
        <w:rPr>
          <w:sz w:val="20"/>
        </w:rPr>
        <w:t>Notificatio</w:t>
      </w:r>
      <w:r>
        <w:rPr>
          <w:sz w:val="20"/>
        </w:rPr>
        <w:t>ns</w:t>
      </w:r>
      <w:bookmarkEnd w:id="391"/>
      <w:proofErr w:type="spellEnd"/>
    </w:p>
    <w:p w:rsidR="000A2713" w:rsidRPr="0001129E" w:rsidRDefault="000A2713" w:rsidP="000A2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Pr="00BE5DCD" w:rsidRDefault="000A2713" w:rsidP="0001172F"/>
        </w:tc>
      </w:tr>
      <w:tr w:rsidR="000A2713" w:rsidTr="0001172F">
        <w:tc>
          <w:tcPr>
            <w:tcW w:w="1885" w:type="dxa"/>
          </w:tcPr>
          <w:p w:rsidR="000A2713" w:rsidRPr="001E55F6" w:rsidRDefault="000A2713" w:rsidP="000A2713">
            <w:r w:rsidRPr="001E55F6">
              <w:t>Step 1: Kill Notifications</w:t>
            </w:r>
          </w:p>
        </w:tc>
        <w:tc>
          <w:tcPr>
            <w:tcW w:w="7465" w:type="dxa"/>
          </w:tcPr>
          <w:p w:rsidR="000A2713" w:rsidRPr="001E55F6" w:rsidRDefault="000A2713" w:rsidP="0001172F">
            <w:r w:rsidRPr="001E55F6">
              <w:t>Type: T-SQL</w:t>
            </w:r>
          </w:p>
          <w:p w:rsidR="000A2713" w:rsidRPr="001E55F6" w:rsidRDefault="000A2713" w:rsidP="0001172F">
            <w:r w:rsidRPr="001E55F6">
              <w:t>Database: MSDB</w:t>
            </w:r>
          </w:p>
          <w:p w:rsidR="000A2713" w:rsidRPr="001E55F6" w:rsidRDefault="000A2713" w:rsidP="000A2713">
            <w:r w:rsidRPr="001E55F6">
              <w:t>Command:</w:t>
            </w:r>
          </w:p>
          <w:p w:rsidR="000A2713" w:rsidRPr="001E55F6" w:rsidRDefault="000A2713" w:rsidP="000A2713">
            <w:r w:rsidRPr="001E55F6">
              <w:t xml:space="preserve">EXEC </w:t>
            </w:r>
            <w:proofErr w:type="spellStart"/>
            <w:r w:rsidRPr="001E55F6">
              <w:t>dbo.sp_stop_job</w:t>
            </w:r>
            <w:proofErr w:type="spellEnd"/>
            <w:r w:rsidRPr="001E55F6">
              <w:t xml:space="preserve">  </w:t>
            </w:r>
          </w:p>
          <w:p w:rsidR="000A2713" w:rsidRPr="001E55F6" w:rsidRDefault="000A2713" w:rsidP="000A2713">
            <w:r w:rsidRPr="001E55F6">
              <w:t xml:space="preserve">    </w:t>
            </w:r>
            <w:proofErr w:type="spellStart"/>
            <w:r w:rsidRPr="001E55F6">
              <w:t>N'CoachingNotifications</w:t>
            </w:r>
            <w:proofErr w:type="spellEnd"/>
            <w:r w:rsidRPr="001E55F6">
              <w:t xml:space="preserve">' ;  </w:t>
            </w:r>
          </w:p>
          <w:p w:rsidR="000A2713" w:rsidRPr="001E55F6" w:rsidRDefault="000A2713" w:rsidP="000A2713">
            <w:r w:rsidRPr="001E55F6">
              <w:t xml:space="preserve">GO  </w:t>
            </w:r>
          </w:p>
          <w:p w:rsidR="000A2713" w:rsidRPr="001E55F6" w:rsidRDefault="000A2713" w:rsidP="000A2713"/>
          <w:p w:rsidR="000A2713" w:rsidRPr="001E55F6" w:rsidRDefault="000A2713" w:rsidP="000A2713">
            <w:r w:rsidRPr="001E55F6">
              <w:t>Advanced: On Success: Quit the job reporting success</w:t>
            </w:r>
          </w:p>
          <w:p w:rsidR="000A2713" w:rsidRPr="001E55F6" w:rsidRDefault="000A2713" w:rsidP="000A2713">
            <w:r w:rsidRPr="001E55F6">
              <w:t>Advanced: On Failure: Quit the job reporting success</w:t>
            </w:r>
          </w:p>
          <w:p w:rsidR="000A2713" w:rsidRPr="001E55F6" w:rsidRDefault="000A2713" w:rsidP="000A2713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Feed Files</w:t>
            </w:r>
          </w:p>
        </w:tc>
        <w:tc>
          <w:tcPr>
            <w:tcW w:w="7465" w:type="dxa"/>
          </w:tcPr>
          <w:p w:rsidR="000A2713" w:rsidRDefault="000A2713" w:rsidP="0001172F">
            <w:r>
              <w:t>N/A</w:t>
            </w:r>
          </w:p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Schedule</w:t>
            </w:r>
          </w:p>
        </w:tc>
        <w:tc>
          <w:tcPr>
            <w:tcW w:w="7465" w:type="dxa"/>
          </w:tcPr>
          <w:p w:rsidR="00AC0BCD" w:rsidRDefault="00AC0BCD" w:rsidP="00AC0BCD">
            <w:r>
              <w:t>Schedule 1:  9:45 PM EST daily</w:t>
            </w:r>
          </w:p>
          <w:p w:rsidR="00AC0BCD" w:rsidRDefault="00AC0BCD" w:rsidP="00AC0BCD">
            <w:r>
              <w:t>Schedule 2: 11</w:t>
            </w:r>
            <w:r w:rsidR="000737D5">
              <w:t>:15</w:t>
            </w:r>
            <w:r>
              <w:t xml:space="preserve"> PM EST daily</w:t>
            </w:r>
          </w:p>
          <w:p w:rsidR="0001172F" w:rsidRPr="00BE5DCD" w:rsidRDefault="00AC0BCD" w:rsidP="00D52FB9">
            <w:r>
              <w:t xml:space="preserve">Schedule 3: </w:t>
            </w:r>
            <w:r w:rsidR="00D52FB9">
              <w:t>3</w:t>
            </w:r>
            <w:r>
              <w:t xml:space="preserve"> PM EST Tuesdays</w:t>
            </w:r>
          </w:p>
        </w:tc>
      </w:tr>
      <w:tr w:rsidR="000A2713" w:rsidTr="0001172F">
        <w:trPr>
          <w:trHeight w:val="260"/>
        </w:trPr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Pr="00AB04D9" w:rsidRDefault="000A271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2713" w:rsidTr="0001172F">
        <w:tc>
          <w:tcPr>
            <w:tcW w:w="1885" w:type="dxa"/>
          </w:tcPr>
          <w:p w:rsidR="000A2713" w:rsidRPr="009047CF" w:rsidRDefault="000A271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2713" w:rsidRPr="009047CF" w:rsidRDefault="000A271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2713" w:rsidTr="0001172F">
        <w:tc>
          <w:tcPr>
            <w:tcW w:w="1885" w:type="dxa"/>
          </w:tcPr>
          <w:p w:rsidR="000A2713" w:rsidRDefault="000A2713" w:rsidP="0001172F">
            <w:r>
              <w:t>Job is hung on Reminders step.</w:t>
            </w:r>
          </w:p>
          <w:p w:rsidR="000A2713" w:rsidRDefault="000A2713" w:rsidP="0001172F"/>
        </w:tc>
        <w:tc>
          <w:tcPr>
            <w:tcW w:w="7465" w:type="dxa"/>
          </w:tcPr>
          <w:p w:rsidR="000A2713" w:rsidRDefault="000A2713" w:rsidP="000A27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None known</w:t>
            </w:r>
          </w:p>
        </w:tc>
      </w:tr>
      <w:tr w:rsidR="000A2713" w:rsidTr="0001172F">
        <w:tc>
          <w:tcPr>
            <w:tcW w:w="1885" w:type="dxa"/>
          </w:tcPr>
          <w:p w:rsidR="000A2713" w:rsidRDefault="000A2713" w:rsidP="0001172F"/>
        </w:tc>
        <w:tc>
          <w:tcPr>
            <w:tcW w:w="7465" w:type="dxa"/>
          </w:tcPr>
          <w:p w:rsidR="000A2713" w:rsidRDefault="000A2713" w:rsidP="0001172F"/>
        </w:tc>
      </w:tr>
    </w:tbl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Pr="0001129E" w:rsidRDefault="009B5B86" w:rsidP="004E5B38">
      <w:pPr>
        <w:pStyle w:val="Heading1"/>
        <w:numPr>
          <w:ilvl w:val="1"/>
          <w:numId w:val="1"/>
        </w:numPr>
        <w:rPr>
          <w:sz w:val="20"/>
        </w:rPr>
      </w:pPr>
      <w:bookmarkStart w:id="392" w:name="_Toc464114602"/>
      <w:proofErr w:type="spellStart"/>
      <w:r>
        <w:rPr>
          <w:sz w:val="20"/>
        </w:rPr>
        <w:t>CoachingNotificatio</w:t>
      </w:r>
      <w:r w:rsidR="004E5B38">
        <w:rPr>
          <w:sz w:val="20"/>
        </w:rPr>
        <w:t>ns</w:t>
      </w:r>
      <w:bookmarkEnd w:id="392"/>
      <w:proofErr w:type="spellEnd"/>
    </w:p>
    <w:p w:rsidR="004E5B38" w:rsidRPr="0001129E" w:rsidRDefault="004E5B38" w:rsidP="004E5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BE5DCD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A2713">
            <w:r>
              <w:t xml:space="preserve">Step 1: </w:t>
            </w:r>
            <w:r w:rsidR="000A2713">
              <w:t>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7A2EA6" w:rsidP="007A2EA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E5B38" w:rsidRDefault="004E5B38" w:rsidP="004E5B38">
            <w:r w:rsidRPr="0018438D">
              <w:t xml:space="preserve">start /w wscript.exe </w:t>
            </w:r>
            <w:hyperlink r:id="rId19" w:history="1">
              <w:r w:rsidR="00C50F0C" w:rsidRPr="009B1395">
                <w:rPr>
                  <w:rStyle w:val="Hyperlink"/>
                </w:rPr>
                <w:t>\\vdenssdbp07\scorecard-ssis\Coaching\Notifications\Notifications_Prod.vbs</w:t>
              </w:r>
            </w:hyperlink>
          </w:p>
          <w:p w:rsidR="00C50F0C" w:rsidRPr="00BE5DCD" w:rsidRDefault="00C50F0C" w:rsidP="004E5B38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Feed Files</w:t>
            </w:r>
          </w:p>
        </w:tc>
        <w:tc>
          <w:tcPr>
            <w:tcW w:w="7465" w:type="dxa"/>
          </w:tcPr>
          <w:p w:rsidR="004E5B38" w:rsidRDefault="004E5B38" w:rsidP="0001172F">
            <w:r>
              <w:t>N/A</w:t>
            </w:r>
          </w:p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Schedule</w:t>
            </w:r>
          </w:p>
        </w:tc>
        <w:tc>
          <w:tcPr>
            <w:tcW w:w="7465" w:type="dxa"/>
          </w:tcPr>
          <w:p w:rsidR="0001172F" w:rsidRDefault="00F26EC8" w:rsidP="0001172F">
            <w:r>
              <w:t>Schedule</w:t>
            </w:r>
            <w:r w:rsidR="00AC1B13">
              <w:t xml:space="preserve"> </w:t>
            </w:r>
            <w:r>
              <w:t xml:space="preserve">1: </w:t>
            </w:r>
            <w:r w:rsidR="0001172F">
              <w:t xml:space="preserve"> </w:t>
            </w:r>
            <w:r w:rsidR="00AC0BCD">
              <w:t>8:45</w:t>
            </w:r>
            <w:r w:rsidR="0001172F">
              <w:t xml:space="preserve"> PM EST</w:t>
            </w:r>
            <w:r>
              <w:t xml:space="preserve"> daily</w:t>
            </w:r>
          </w:p>
          <w:p w:rsidR="00AC0BCD" w:rsidRDefault="00AC0BCD" w:rsidP="0001172F">
            <w:r>
              <w:t>Schedule 2: 10</w:t>
            </w:r>
            <w:r w:rsidR="000737D5">
              <w:t>:15</w:t>
            </w:r>
            <w:r>
              <w:t xml:space="preserve"> PM EST daily</w:t>
            </w:r>
          </w:p>
          <w:p w:rsidR="004E5B38" w:rsidRPr="00BE5DCD" w:rsidRDefault="0001172F" w:rsidP="00AC0BCD">
            <w:r>
              <w:t>Schedule</w:t>
            </w:r>
            <w:r w:rsidR="00AC1B13">
              <w:t xml:space="preserve"> </w:t>
            </w:r>
            <w:r w:rsidR="00AC0BCD">
              <w:t>3</w:t>
            </w:r>
            <w:r w:rsidR="00F26EC8">
              <w:t xml:space="preserve">: </w:t>
            </w:r>
            <w:r>
              <w:t xml:space="preserve">2 PM </w:t>
            </w:r>
            <w:r w:rsidR="00F26EC8">
              <w:t xml:space="preserve">EST </w:t>
            </w:r>
            <w:r>
              <w:t>Tuesdays</w:t>
            </w:r>
          </w:p>
        </w:tc>
      </w:tr>
      <w:tr w:rsidR="004E5B38" w:rsidTr="0001172F">
        <w:trPr>
          <w:trHeight w:val="260"/>
        </w:trPr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AB04D9" w:rsidRDefault="004E5B3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E5B38" w:rsidTr="0001172F">
        <w:tc>
          <w:tcPr>
            <w:tcW w:w="188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Job is hung on Reminders step.</w:t>
            </w:r>
          </w:p>
          <w:p w:rsidR="004E5B38" w:rsidRDefault="004E5B38" w:rsidP="0001172F"/>
        </w:tc>
        <w:tc>
          <w:tcPr>
            <w:tcW w:w="7465" w:type="dxa"/>
          </w:tcPr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>Stop job</w:t>
            </w:r>
          </w:p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4E5B38" w:rsidRDefault="004E5B38" w:rsidP="0001172F">
            <w:pPr>
              <w:pStyle w:val="ListParagraph"/>
            </w:pPr>
          </w:p>
          <w:p w:rsidR="004E5B38" w:rsidRDefault="004E5B38" w:rsidP="0001172F"/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Pr="007A0DF5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E5B38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Pr="0001129E" w:rsidRDefault="000A5553" w:rsidP="000A5553">
      <w:pPr>
        <w:pStyle w:val="Heading1"/>
        <w:numPr>
          <w:ilvl w:val="1"/>
          <w:numId w:val="1"/>
        </w:numPr>
        <w:rPr>
          <w:sz w:val="20"/>
        </w:rPr>
      </w:pPr>
      <w:bookmarkStart w:id="393" w:name="_Toc464114603"/>
      <w:proofErr w:type="spellStart"/>
      <w:r>
        <w:rPr>
          <w:sz w:val="20"/>
        </w:rPr>
        <w:t>CoachingOutlierLoad</w:t>
      </w:r>
      <w:bookmarkEnd w:id="393"/>
      <w:proofErr w:type="spellEnd"/>
    </w:p>
    <w:p w:rsidR="000A5553" w:rsidRPr="0001129E" w:rsidRDefault="000A5553" w:rsidP="000A5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AC1B13" w:rsidP="007107C7">
            <w:r>
              <w:t xml:space="preserve">Step </w:t>
            </w:r>
            <w:r w:rsidR="00AF088C">
              <w:t>1</w:t>
            </w:r>
            <w:r w:rsidR="000A5553">
              <w:t>: Outliers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0A5553" w:rsidRDefault="001E55F6" w:rsidP="001E55F6">
            <w:r>
              <w:t xml:space="preserve">Package: </w:t>
            </w:r>
            <w:hyperlink r:id="rId20" w:history="1">
              <w:r w:rsidR="00C50F0C" w:rsidRPr="009B1395">
                <w:rPr>
                  <w:rStyle w:val="Hyperlink"/>
                </w:rPr>
                <w:t>\\Vdenssdbp07\scorecard-SSIS\Coaching\Outliers_Coaching.dtsx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N:\Scorecard-SSIS\Coaching\Prod_Outliers_Coaching.dtsConfig</w:t>
            </w:r>
          </w:p>
          <w:p w:rsidR="00C50F0C" w:rsidRPr="00BE5DCD" w:rsidRDefault="00C50F0C" w:rsidP="001E55F6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Feed File</w:t>
            </w:r>
            <w:r w:rsidR="007107C7">
              <w:t>(</w:t>
            </w:r>
            <w:r>
              <w:t>s</w:t>
            </w:r>
            <w:r w:rsidR="007107C7">
              <w:t>)</w:t>
            </w:r>
          </w:p>
        </w:tc>
        <w:tc>
          <w:tcPr>
            <w:tcW w:w="7465" w:type="dxa"/>
          </w:tcPr>
          <w:p w:rsidR="000A5553" w:rsidRDefault="000A5553" w:rsidP="0001172F">
            <w:r>
              <w:t xml:space="preserve"> </w:t>
            </w:r>
            <w:hyperlink r:id="rId21" w:history="1">
              <w:r w:rsidRPr="00404929">
                <w:rPr>
                  <w:rStyle w:val="Hyperlink"/>
                </w:rPr>
                <w:t>\\vrivscors01\BCC Scorecards\Coaching\Outliers\</w:t>
              </w:r>
            </w:hyperlink>
            <w:r w:rsidR="004C69A3">
              <w:t xml:space="preserve"> </w:t>
            </w:r>
          </w:p>
          <w:p w:rsidR="000A5553" w:rsidRDefault="004C69A3" w:rsidP="0001172F">
            <w:r w:rsidRPr="004C69A3">
              <w:lastRenderedPageBreak/>
              <w:t>eCL_Outlier_Feed_XXXyyyymmdd.csv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Schedule</w:t>
            </w:r>
          </w:p>
        </w:tc>
        <w:tc>
          <w:tcPr>
            <w:tcW w:w="7465" w:type="dxa"/>
          </w:tcPr>
          <w:p w:rsidR="000A5553" w:rsidRPr="00BE5DCD" w:rsidRDefault="000A5553" w:rsidP="0001172F">
            <w:r>
              <w:t>8</w:t>
            </w:r>
            <w:r w:rsidR="007107C7">
              <w:t>:30</w:t>
            </w:r>
            <w:r w:rsidRPr="00BE5DCD">
              <w:t xml:space="preserve"> PM EST </w:t>
            </w:r>
            <w:r>
              <w:t>daily</w:t>
            </w:r>
          </w:p>
        </w:tc>
      </w:tr>
      <w:tr w:rsidR="000A5553" w:rsidTr="00AF088C">
        <w:trPr>
          <w:trHeight w:val="260"/>
        </w:trPr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AB04D9" w:rsidRDefault="000A555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5553" w:rsidTr="00AF088C">
        <w:tc>
          <w:tcPr>
            <w:tcW w:w="188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>
            <w:pPr>
              <w:ind w:left="360"/>
            </w:pPr>
          </w:p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 xml:space="preserve">Job failed on Outliers </w:t>
            </w:r>
            <w:r w:rsidR="007107C7">
              <w:t xml:space="preserve">File Load </w:t>
            </w:r>
          </w:p>
        </w:tc>
        <w:tc>
          <w:tcPr>
            <w:tcW w:w="7465" w:type="dxa"/>
          </w:tcPr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Look at error message to see if you can determine the cause of the failure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 xml:space="preserve">Navigate to </w:t>
            </w:r>
            <w:hyperlink r:id="rId22" w:history="1">
              <w:r w:rsidRPr="00404929">
                <w:rPr>
                  <w:rStyle w:val="Hyperlink"/>
                </w:rPr>
                <w:t>\\vrivscors01\BCC Scorecards\Coaching\Outliers\</w:t>
              </w:r>
            </w:hyperlink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a copy of the file and prefix with original_ in the name and move to backup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Open up file and compare with a previous file of similar type; somethings to look for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 xml:space="preserve">Verify that content in the file is consistent with similarly named files in the backup directory in terms of the number of columns and the column headers </w:t>
            </w:r>
            <w:proofErr w:type="spellStart"/>
            <w:r>
              <w:t>etc</w:t>
            </w:r>
            <w:proofErr w:type="spellEnd"/>
          </w:p>
          <w:p w:rsidR="000A5553" w:rsidRDefault="000A5553" w:rsidP="0001172F">
            <w:pPr>
              <w:ind w:left="1080"/>
            </w:pP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length of values; sometimes column values will have multiple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extra commas or double quotes within text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empty lines of data when file viewed in notepad like ,,,,,,,,,,,,,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the required update to fix the file and restart job at Outlier file load step</w:t>
            </w:r>
          </w:p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</w:tbl>
    <w:p w:rsidR="000A5553" w:rsidRDefault="000A5553" w:rsidP="000A5553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Default="000A5553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A06DEF" w:rsidRPr="0001129E" w:rsidRDefault="00A06DEF" w:rsidP="00A06DEF">
      <w:pPr>
        <w:pStyle w:val="Heading1"/>
        <w:numPr>
          <w:ilvl w:val="1"/>
          <w:numId w:val="1"/>
        </w:numPr>
        <w:rPr>
          <w:sz w:val="20"/>
        </w:rPr>
      </w:pPr>
      <w:bookmarkStart w:id="394" w:name="_Toc464114604"/>
      <w:proofErr w:type="spellStart"/>
      <w:r>
        <w:rPr>
          <w:sz w:val="20"/>
        </w:rPr>
        <w:t>CoachingQualityLoad</w:t>
      </w:r>
      <w:bookmarkEnd w:id="394"/>
      <w:proofErr w:type="spellEnd"/>
    </w:p>
    <w:p w:rsidR="00A06DEF" w:rsidRPr="0001129E" w:rsidRDefault="00A06DEF" w:rsidP="00A06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06DEF" w:rsidTr="00AF088C">
        <w:tc>
          <w:tcPr>
            <w:tcW w:w="1885" w:type="dxa"/>
          </w:tcPr>
          <w:p w:rsidR="00A06DEF" w:rsidRDefault="00A06DEF" w:rsidP="009047CF">
            <w:r>
              <w:t xml:space="preserve">Step 1: </w:t>
            </w:r>
            <w:r w:rsidR="009047CF">
              <w:t>IQS</w:t>
            </w:r>
            <w:r>
              <w:t xml:space="preserve">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A06DEF" w:rsidRDefault="001E55F6" w:rsidP="001E55F6">
            <w:r>
              <w:t xml:space="preserve">Package: </w:t>
            </w:r>
            <w:hyperlink r:id="rId23" w:history="1">
              <w:r w:rsidR="00C50F0C" w:rsidRPr="009B1395">
                <w:rPr>
                  <w:rStyle w:val="Hyperlink"/>
                </w:rPr>
                <w:t>\\Vdenssdbp07\scorecard-SSIS\Coaching\Quality_Coaching.dtsx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N:\Scorecard-SSIS\Coaching\Prod_Quality_Coaching.dtsConfig</w:t>
            </w:r>
          </w:p>
          <w:p w:rsidR="00C50F0C" w:rsidRPr="00BE5DCD" w:rsidRDefault="00C50F0C" w:rsidP="001E55F6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EB1581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Feed File</w:t>
            </w:r>
          </w:p>
        </w:tc>
        <w:tc>
          <w:tcPr>
            <w:tcW w:w="7465" w:type="dxa"/>
          </w:tcPr>
          <w:p w:rsidR="004C69A3" w:rsidRDefault="00A06DEF" w:rsidP="00A06DEF">
            <w:pPr>
              <w:rPr>
                <w:rStyle w:val="Hyperlink"/>
              </w:rPr>
            </w:pPr>
            <w:r w:rsidRPr="009047CF">
              <w:rPr>
                <w:rStyle w:val="Hyperlink"/>
              </w:rPr>
              <w:t>\vrivscors01\BCC Scorecards\Coaching\Apps\Encryption\</w:t>
            </w:r>
            <w:proofErr w:type="spellStart"/>
            <w:r w:rsidRPr="009047CF">
              <w:rPr>
                <w:rStyle w:val="Hyperlink"/>
              </w:rPr>
              <w:t>Encrypt_Out</w:t>
            </w:r>
            <w:proofErr w:type="spellEnd"/>
            <w:r w:rsidRPr="009047CF">
              <w:rPr>
                <w:rStyle w:val="Hyperlink"/>
              </w:rPr>
              <w:t xml:space="preserve">\ </w:t>
            </w:r>
          </w:p>
          <w:p w:rsidR="00EB1581" w:rsidRDefault="00EB1581" w:rsidP="00EB1581">
            <w:proofErr w:type="spellStart"/>
            <w:r w:rsidRPr="00EB1581">
              <w:t>eCL_IQS_Scorecard_yyyymmdd.csv.zip.encrypt</w:t>
            </w:r>
            <w:proofErr w:type="spellEnd"/>
          </w:p>
          <w:p w:rsidR="00C044BB" w:rsidRDefault="00C044BB" w:rsidP="004C69A3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Schedule</w:t>
            </w:r>
          </w:p>
        </w:tc>
        <w:tc>
          <w:tcPr>
            <w:tcW w:w="7465" w:type="dxa"/>
          </w:tcPr>
          <w:p w:rsidR="00A06DEF" w:rsidRPr="00BE5DCD" w:rsidRDefault="00A06DEF" w:rsidP="00A06DEF">
            <w:r>
              <w:t>8</w:t>
            </w:r>
            <w:r w:rsidRPr="00BE5DCD">
              <w:t xml:space="preserve"> PM EST </w:t>
            </w:r>
            <w:r>
              <w:t>daily</w:t>
            </w:r>
          </w:p>
        </w:tc>
      </w:tr>
      <w:tr w:rsidR="00A06DEF" w:rsidTr="00AF088C">
        <w:trPr>
          <w:trHeight w:val="260"/>
        </w:trPr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Pr="00AB04D9" w:rsidRDefault="00A06DEF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A06DEF" w:rsidTr="00AF088C">
        <w:tc>
          <w:tcPr>
            <w:tcW w:w="188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947A77" w:rsidTr="00AF088C">
        <w:tc>
          <w:tcPr>
            <w:tcW w:w="1885" w:type="dxa"/>
          </w:tcPr>
          <w:p w:rsidR="00947A77" w:rsidRDefault="00947A77" w:rsidP="009B5B86">
            <w:r>
              <w:t xml:space="preserve">Job failed due to </w:t>
            </w:r>
            <w:r w:rsidR="006651CB">
              <w:t xml:space="preserve">missing file </w:t>
            </w:r>
          </w:p>
        </w:tc>
        <w:tc>
          <w:tcPr>
            <w:tcW w:w="7465" w:type="dxa"/>
          </w:tcPr>
          <w:p w:rsidR="006651CB" w:rsidRDefault="006651CB" w:rsidP="0001172F">
            <w:r>
              <w:t xml:space="preserve">Navigate to </w:t>
            </w:r>
            <w:r w:rsidRPr="006651CB">
              <w:t>\\vrivscors01\BCC Scorecards\Coaching\Apps\Encryption\</w:t>
            </w:r>
            <w:proofErr w:type="spellStart"/>
            <w:r w:rsidRPr="006651CB">
              <w:t>Encrypt_out</w:t>
            </w:r>
            <w:proofErr w:type="spellEnd"/>
          </w:p>
          <w:p w:rsidR="00947A77" w:rsidRDefault="006651CB" w:rsidP="0001172F">
            <w:r>
              <w:t xml:space="preserve">If file with job run date in filename not available </w:t>
            </w:r>
            <w:r w:rsidR="00947A77">
              <w:t>Contact Dave Hinman</w:t>
            </w:r>
          </w:p>
          <w:p w:rsidR="006651CB" w:rsidRDefault="006651CB" w:rsidP="0001172F"/>
          <w:p w:rsidR="006651CB" w:rsidRDefault="006651CB" w:rsidP="0001172F">
            <w:r>
              <w:t xml:space="preserve">If file is available in </w:t>
            </w:r>
            <w:proofErr w:type="spellStart"/>
            <w:r>
              <w:t>Encrypt_Out</w:t>
            </w:r>
            <w:proofErr w:type="spellEnd"/>
            <w:r>
              <w:t xml:space="preserve"> directory see if Encryption is working.</w:t>
            </w:r>
          </w:p>
          <w:p w:rsidR="00705B0E" w:rsidRDefault="00705B0E" w:rsidP="0001172F">
            <w:r>
              <w:t xml:space="preserve">Copy file from </w:t>
            </w:r>
            <w:proofErr w:type="spellStart"/>
            <w:r>
              <w:t>Encrypt_Out</w:t>
            </w:r>
            <w:proofErr w:type="spellEnd"/>
            <w:r>
              <w:t xml:space="preserve"> into </w:t>
            </w:r>
            <w:proofErr w:type="spellStart"/>
            <w:r>
              <w:t>Decrypt_In</w:t>
            </w:r>
            <w:proofErr w:type="spellEnd"/>
          </w:p>
          <w:p w:rsidR="00705B0E" w:rsidRDefault="00705B0E" w:rsidP="0001172F">
            <w:r>
              <w:t xml:space="preserve">File should disappear and be decrypted and available in </w:t>
            </w:r>
            <w:proofErr w:type="spellStart"/>
            <w:r>
              <w:t>Decrypt_out</w:t>
            </w:r>
            <w:proofErr w:type="spellEnd"/>
          </w:p>
          <w:p w:rsidR="006651CB" w:rsidRDefault="006651CB" w:rsidP="0001172F">
            <w:r>
              <w:t>If issue with encryption service submit a service desk ticket for IT to restart the Encryption service on the server VRIVSCORS01.</w:t>
            </w:r>
          </w:p>
          <w:p w:rsidR="006651CB" w:rsidRDefault="006651CB" w:rsidP="0001172F"/>
          <w:p w:rsidR="00947A77" w:rsidRDefault="00947A77" w:rsidP="0001172F"/>
          <w:p w:rsidR="00947A77" w:rsidRDefault="00947A77" w:rsidP="0001172F"/>
        </w:tc>
      </w:tr>
      <w:tr w:rsidR="00947A77" w:rsidTr="00AF088C">
        <w:tc>
          <w:tcPr>
            <w:tcW w:w="1885" w:type="dxa"/>
          </w:tcPr>
          <w:p w:rsidR="00947A77" w:rsidRDefault="00947A77" w:rsidP="00947A77"/>
        </w:tc>
        <w:tc>
          <w:tcPr>
            <w:tcW w:w="7465" w:type="dxa"/>
          </w:tcPr>
          <w:p w:rsidR="00947A77" w:rsidRDefault="00947A77" w:rsidP="00A835C0">
            <w:pPr>
              <w:ind w:left="360"/>
            </w:pP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</w:tbl>
    <w:p w:rsidR="00A06DEF" w:rsidRDefault="00A06DEF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Pr="0001129E" w:rsidRDefault="003C72B8" w:rsidP="003C72B8">
      <w:pPr>
        <w:pStyle w:val="Heading1"/>
        <w:numPr>
          <w:ilvl w:val="1"/>
          <w:numId w:val="1"/>
        </w:numPr>
        <w:rPr>
          <w:sz w:val="20"/>
        </w:rPr>
      </w:pPr>
      <w:bookmarkStart w:id="395" w:name="_Toc464114605"/>
      <w:proofErr w:type="spellStart"/>
      <w:r>
        <w:rPr>
          <w:sz w:val="20"/>
        </w:rPr>
        <w:t>CoachingQualityOtherLoad</w:t>
      </w:r>
      <w:bookmarkEnd w:id="395"/>
      <w:proofErr w:type="spellEnd"/>
    </w:p>
    <w:p w:rsidR="003C72B8" w:rsidRPr="0001129E" w:rsidRDefault="003C72B8" w:rsidP="003C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C72B8" w:rsidTr="0001172F">
        <w:tc>
          <w:tcPr>
            <w:tcW w:w="2245" w:type="dxa"/>
          </w:tcPr>
          <w:p w:rsidR="003C72B8" w:rsidRDefault="003C72B8" w:rsidP="003C72B8">
            <w:r>
              <w:t>Step 1: Quality Other File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C72B8" w:rsidRDefault="001E55F6" w:rsidP="001E55F6">
            <w:r>
              <w:t xml:space="preserve">Package: </w:t>
            </w:r>
            <w:hyperlink r:id="rId24" w:history="1">
              <w:r w:rsidR="00C50F0C" w:rsidRPr="009B1395">
                <w:rPr>
                  <w:rStyle w:val="Hyperlink"/>
                </w:rPr>
                <w:t>\\Vdenssdbp07\scorecard-SSIS\Coaching\Quality_Other_Coaching.dtsx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N:\Scorecard-SSIS\Coaching\Prod_Quality_Other_Coaching.dtsConfig</w:t>
            </w:r>
          </w:p>
          <w:p w:rsidR="00C50F0C" w:rsidRPr="00BE5DCD" w:rsidRDefault="00C50F0C" w:rsidP="001E55F6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Feed Files</w:t>
            </w:r>
          </w:p>
        </w:tc>
        <w:tc>
          <w:tcPr>
            <w:tcW w:w="7105" w:type="dxa"/>
          </w:tcPr>
          <w:p w:rsidR="003C72B8" w:rsidRDefault="00965522" w:rsidP="003C72B8">
            <w:hyperlink r:id="rId25" w:history="1">
              <w:r w:rsidR="003C72B8" w:rsidRPr="00404929">
                <w:rPr>
                  <w:rStyle w:val="Hyperlink"/>
                </w:rPr>
                <w:t xml:space="preserve">\\vrivscors01\BCC Scorecards\Coaching\Quality\ </w:t>
              </w:r>
            </w:hyperlink>
          </w:p>
          <w:p w:rsidR="003C72B8" w:rsidRPr="001B587F" w:rsidRDefault="00965522" w:rsidP="003C72B8">
            <w:hyperlink r:id="rId26" w:history="1">
              <w:r w:rsidR="003C72B8" w:rsidRPr="001B587F">
                <w:t>eCL_Quality_Feed_KUDyyyymmdd.csv</w:t>
              </w:r>
            </w:hyperlink>
          </w:p>
          <w:p w:rsidR="006B779C" w:rsidRDefault="00965522" w:rsidP="006B779C">
            <w:hyperlink r:id="rId27" w:history="1">
              <w:r w:rsidR="006B779C" w:rsidRPr="001B587F">
                <w:t>eCL_Quality_Feed_CTCyyyymmdd.csv</w:t>
              </w:r>
            </w:hyperlink>
          </w:p>
          <w:p w:rsidR="001B587F" w:rsidRDefault="001B587F" w:rsidP="006B779C">
            <w:r w:rsidRPr="001B587F">
              <w:t>eCL_Quality_Feed_HFCyyyymmdd.csv</w:t>
            </w:r>
          </w:p>
          <w:p w:rsidR="006B779C" w:rsidRDefault="006B779C" w:rsidP="003C72B8"/>
          <w:p w:rsidR="003C72B8" w:rsidRDefault="003C72B8" w:rsidP="003C72B8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Schedule</w:t>
            </w:r>
          </w:p>
        </w:tc>
        <w:tc>
          <w:tcPr>
            <w:tcW w:w="7105" w:type="dxa"/>
          </w:tcPr>
          <w:p w:rsidR="003C72B8" w:rsidRPr="00BE5DCD" w:rsidRDefault="001C75A4" w:rsidP="006B779C">
            <w:r>
              <w:t>10</w:t>
            </w:r>
            <w:r w:rsidR="003C72B8" w:rsidRPr="00BE5DCD">
              <w:t xml:space="preserve"> PM EST </w:t>
            </w:r>
            <w:r w:rsidR="006B779C">
              <w:t>daily</w:t>
            </w:r>
          </w:p>
        </w:tc>
      </w:tr>
      <w:tr w:rsidR="003C72B8" w:rsidTr="0001172F">
        <w:trPr>
          <w:trHeight w:val="260"/>
        </w:trPr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Pr="00AB04D9" w:rsidRDefault="003C72B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C72B8" w:rsidTr="0001172F">
        <w:tc>
          <w:tcPr>
            <w:tcW w:w="224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</w:tbl>
    <w:p w:rsidR="003C72B8" w:rsidRDefault="003C72B8" w:rsidP="003C72B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Pr="0001129E" w:rsidRDefault="0018438D" w:rsidP="0018438D">
      <w:pPr>
        <w:pStyle w:val="Heading1"/>
        <w:numPr>
          <w:ilvl w:val="1"/>
          <w:numId w:val="1"/>
        </w:numPr>
        <w:rPr>
          <w:sz w:val="20"/>
        </w:rPr>
      </w:pPr>
      <w:bookmarkStart w:id="396" w:name="_Toc464114606"/>
      <w:proofErr w:type="spellStart"/>
      <w:r>
        <w:rPr>
          <w:sz w:val="20"/>
        </w:rPr>
        <w:t>CoachingReminders</w:t>
      </w:r>
      <w:bookmarkEnd w:id="396"/>
      <w:proofErr w:type="spellEnd"/>
    </w:p>
    <w:p w:rsidR="0018438D" w:rsidRPr="0001129E" w:rsidRDefault="0018438D" w:rsidP="0018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BE5DC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18438D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7A2EA6" w:rsidP="007A2EA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18438D" w:rsidRDefault="0018438D" w:rsidP="0001172F">
            <w:r w:rsidRPr="0018438D">
              <w:t xml:space="preserve">start /w wscript.exe </w:t>
            </w:r>
            <w:hyperlink r:id="rId28" w:history="1">
              <w:r w:rsidR="00C50F0C" w:rsidRPr="009B1395">
                <w:rPr>
                  <w:rStyle w:val="Hyperlink"/>
                </w:rPr>
                <w:t>\\vdenssdbp07\scorecard-ssis\Coaching\Notifications\Reminders_Prod.vbs</w:t>
              </w:r>
            </w:hyperlink>
          </w:p>
          <w:p w:rsidR="00C50F0C" w:rsidRPr="00BE5DCD" w:rsidRDefault="00C50F0C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Feed Files</w:t>
            </w:r>
          </w:p>
        </w:tc>
        <w:tc>
          <w:tcPr>
            <w:tcW w:w="7465" w:type="dxa"/>
          </w:tcPr>
          <w:p w:rsidR="0018438D" w:rsidRDefault="0018438D" w:rsidP="0001172F">
            <w:r>
              <w:t>N/A</w:t>
            </w:r>
          </w:p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lastRenderedPageBreak/>
              <w:t>Schedule</w:t>
            </w:r>
          </w:p>
        </w:tc>
        <w:tc>
          <w:tcPr>
            <w:tcW w:w="7465" w:type="dxa"/>
          </w:tcPr>
          <w:p w:rsidR="0018438D" w:rsidRPr="00BE5DCD" w:rsidRDefault="0018438D" w:rsidP="0001172F">
            <w:r>
              <w:t>5 AM</w:t>
            </w:r>
            <w:r w:rsidRPr="00BE5DCD">
              <w:t xml:space="preserve"> EST </w:t>
            </w:r>
            <w:r>
              <w:t>daily</w:t>
            </w:r>
          </w:p>
        </w:tc>
      </w:tr>
      <w:tr w:rsidR="0018438D" w:rsidTr="0001172F">
        <w:trPr>
          <w:trHeight w:val="260"/>
        </w:trPr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AB04D9" w:rsidRDefault="0018438D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18438D" w:rsidTr="0001172F">
        <w:tc>
          <w:tcPr>
            <w:tcW w:w="188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Job is hung on Reminders step.</w:t>
            </w:r>
          </w:p>
          <w:p w:rsidR="0018438D" w:rsidRDefault="0018438D" w:rsidP="0001172F"/>
        </w:tc>
        <w:tc>
          <w:tcPr>
            <w:tcW w:w="7465" w:type="dxa"/>
          </w:tcPr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>Stop job</w:t>
            </w:r>
          </w:p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18438D" w:rsidRDefault="0018438D" w:rsidP="0001172F">
            <w:pPr>
              <w:pStyle w:val="ListParagraph"/>
            </w:pPr>
          </w:p>
          <w:p w:rsidR="0018438D" w:rsidRDefault="0018438D" w:rsidP="0001172F"/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</w:t>
            </w:r>
            <w:r w:rsidR="00B932C3">
              <w:rPr>
                <w:rFonts w:ascii="Courier New" w:hAnsi="Courier New" w:cs="Courier New"/>
                <w:noProof/>
              </w:rPr>
              <w:t>Reminder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Pr="007A0DF5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18438D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 w:rsidR="00B932C3">
              <w:t>.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</w:tbl>
    <w:p w:rsidR="00BD3245" w:rsidRDefault="00BD3245" w:rsidP="00BD3245"/>
    <w:p w:rsidR="00BD3245" w:rsidRDefault="00BD3245" w:rsidP="00BD3245"/>
    <w:p w:rsidR="00BD3245" w:rsidRDefault="00BD3245" w:rsidP="00BD3245"/>
    <w:p w:rsidR="00BD3245" w:rsidRDefault="00BD3245" w:rsidP="00BD3245"/>
    <w:p w:rsidR="00C46CDE" w:rsidRPr="0001129E" w:rsidRDefault="00C46CDE" w:rsidP="00C46CDE">
      <w:pPr>
        <w:pStyle w:val="Heading1"/>
        <w:numPr>
          <w:ilvl w:val="1"/>
          <w:numId w:val="1"/>
        </w:numPr>
        <w:rPr>
          <w:sz w:val="20"/>
        </w:rPr>
      </w:pPr>
      <w:bookmarkStart w:id="397" w:name="_Toc464114607"/>
      <w:proofErr w:type="spellStart"/>
      <w:r>
        <w:rPr>
          <w:sz w:val="20"/>
        </w:rPr>
        <w:t>CoachingSurveyLoad</w:t>
      </w:r>
      <w:bookmarkEnd w:id="397"/>
      <w:proofErr w:type="spellEnd"/>
    </w:p>
    <w:p w:rsidR="00C46CDE" w:rsidRPr="0001129E" w:rsidRDefault="00C46CDE" w:rsidP="00C4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6CDE" w:rsidTr="0001172F">
        <w:tc>
          <w:tcPr>
            <w:tcW w:w="1885" w:type="dxa"/>
          </w:tcPr>
          <w:p w:rsidR="00C46CDE" w:rsidRDefault="00C46CDE" w:rsidP="00C46CDE">
            <w:r>
              <w:t>Step 1: Generate Surveys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C46CDE" w:rsidRDefault="001E55F6" w:rsidP="001E55F6">
            <w:r>
              <w:t xml:space="preserve">Package: </w:t>
            </w:r>
            <w:hyperlink r:id="rId29" w:history="1">
              <w:r w:rsidR="00C50F0C" w:rsidRPr="009B1395">
                <w:rPr>
                  <w:rStyle w:val="Hyperlink"/>
                </w:rPr>
                <w:t>\\Vdenssdbp07\scorecard-SSIS\Coaching\eCL_Surveys.dtsx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N:\Scorecard-SSIS\Coaching\Prod_eCL_Surveys.dtsConfig</w:t>
            </w:r>
          </w:p>
          <w:p w:rsidR="00C50F0C" w:rsidRPr="00BE5DCD" w:rsidRDefault="00C50F0C" w:rsidP="001E55F6"/>
        </w:tc>
      </w:tr>
      <w:tr w:rsidR="00C46CDE" w:rsidTr="0001172F">
        <w:tc>
          <w:tcPr>
            <w:tcW w:w="1885" w:type="dxa"/>
          </w:tcPr>
          <w:p w:rsidR="00C46CDE" w:rsidRDefault="00C46CDE" w:rsidP="00C46CDE">
            <w:r>
              <w:t>Step 2: Survey 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7A2EA6" w:rsidP="007A2EA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C46CDE" w:rsidRDefault="00C46CDE" w:rsidP="0001172F">
            <w:r w:rsidRPr="00C46CDE">
              <w:t xml:space="preserve">start /w wscript.exe </w:t>
            </w:r>
            <w:hyperlink r:id="rId30" w:history="1">
              <w:r w:rsidR="00C50F0C" w:rsidRPr="009B1395">
                <w:rPr>
                  <w:rStyle w:val="Hyperlink"/>
                </w:rPr>
                <w:t>\\vdenssdbp07\scorecard-ssis\Coaching\Notifications\Notifications_Survey_Prod.vbs</w:t>
              </w:r>
            </w:hyperlink>
          </w:p>
          <w:p w:rsidR="00C50F0C" w:rsidRPr="00BE5DCD" w:rsidRDefault="00C50F0C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Feed Files</w:t>
            </w:r>
          </w:p>
        </w:tc>
        <w:tc>
          <w:tcPr>
            <w:tcW w:w="7465" w:type="dxa"/>
          </w:tcPr>
          <w:p w:rsidR="00C46CDE" w:rsidRDefault="00C46CDE" w:rsidP="0001172F">
            <w:r>
              <w:t>N/A</w:t>
            </w:r>
          </w:p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Schedule</w:t>
            </w:r>
          </w:p>
        </w:tc>
        <w:tc>
          <w:tcPr>
            <w:tcW w:w="7465" w:type="dxa"/>
          </w:tcPr>
          <w:p w:rsidR="00C46CDE" w:rsidRPr="00BE5DCD" w:rsidRDefault="00C46CDE" w:rsidP="0001172F">
            <w:r>
              <w:t>5 AM</w:t>
            </w:r>
            <w:r w:rsidRPr="00BE5DCD">
              <w:t xml:space="preserve"> EST </w:t>
            </w:r>
            <w:r>
              <w:t>8</w:t>
            </w:r>
            <w:r w:rsidRPr="00C46CDE">
              <w:rPr>
                <w:vertAlign w:val="superscript"/>
              </w:rPr>
              <w:t>th</w:t>
            </w:r>
            <w:r>
              <w:t>, 15</w:t>
            </w:r>
            <w:r w:rsidRPr="00C46CDE">
              <w:rPr>
                <w:vertAlign w:val="superscript"/>
              </w:rPr>
              <w:t>th</w:t>
            </w:r>
            <w:r>
              <w:t xml:space="preserve"> and 22</w:t>
            </w:r>
            <w:r w:rsidRPr="00C46CDE">
              <w:rPr>
                <w:vertAlign w:val="superscript"/>
              </w:rPr>
              <w:t>nd</w:t>
            </w:r>
            <w:r>
              <w:t xml:space="preserve"> of every month</w:t>
            </w:r>
          </w:p>
        </w:tc>
      </w:tr>
      <w:tr w:rsidR="00C46CDE" w:rsidTr="0001172F">
        <w:trPr>
          <w:trHeight w:val="260"/>
        </w:trPr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Pr="00AB04D9" w:rsidRDefault="00C46CD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C46CDE" w:rsidTr="0001172F">
        <w:tc>
          <w:tcPr>
            <w:tcW w:w="188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Job is hung on Notifications step.</w:t>
            </w:r>
          </w:p>
          <w:p w:rsidR="00C46CDE" w:rsidRDefault="00C46CDE" w:rsidP="0001172F"/>
        </w:tc>
        <w:tc>
          <w:tcPr>
            <w:tcW w:w="7465" w:type="dxa"/>
          </w:tcPr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>Stop job</w:t>
            </w:r>
          </w:p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C46CDE" w:rsidRDefault="00C46CDE" w:rsidP="0001172F">
            <w:pPr>
              <w:pStyle w:val="ListParagraph"/>
            </w:pPr>
          </w:p>
          <w:p w:rsidR="00C46CDE" w:rsidRDefault="00C46CDE" w:rsidP="0001172F"/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Pr="007A0DF5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C46CDE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</w:tbl>
    <w:p w:rsidR="00C46CDE" w:rsidRDefault="00C46CDE" w:rsidP="00C46CDE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Default="0018438D" w:rsidP="0018438D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EF62AE" w:rsidRPr="0001129E" w:rsidRDefault="00EF62AE" w:rsidP="00EF62AE">
      <w:pPr>
        <w:pStyle w:val="Heading1"/>
        <w:numPr>
          <w:ilvl w:val="1"/>
          <w:numId w:val="1"/>
        </w:numPr>
        <w:rPr>
          <w:sz w:val="20"/>
        </w:rPr>
      </w:pPr>
      <w:bookmarkStart w:id="398" w:name="_Toc464114608"/>
      <w:proofErr w:type="spellStart"/>
      <w:r>
        <w:rPr>
          <w:sz w:val="20"/>
        </w:rPr>
        <w:t>Coaching</w:t>
      </w:r>
      <w:r w:rsidR="000D1E5D">
        <w:rPr>
          <w:sz w:val="20"/>
        </w:rPr>
        <w:t>SurveyReminders</w:t>
      </w:r>
      <w:bookmarkEnd w:id="398"/>
      <w:proofErr w:type="spellEnd"/>
    </w:p>
    <w:p w:rsidR="00EF62AE" w:rsidRPr="0001129E" w:rsidRDefault="00EF62AE" w:rsidP="00EF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BE5DCD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7A2EA6" w:rsidP="007A2EA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EF62AE" w:rsidRDefault="000D1E5D" w:rsidP="0001172F">
            <w:r w:rsidRPr="000D1E5D">
              <w:t xml:space="preserve">start /w wscript.exe </w:t>
            </w:r>
            <w:hyperlink r:id="rId31" w:history="1">
              <w:r w:rsidR="00C50F0C" w:rsidRPr="009B1395">
                <w:rPr>
                  <w:rStyle w:val="Hyperlink"/>
                </w:rPr>
                <w:t>\\vdenssdbp07\scorecard-ssis\Coaching\Notifications\Reminders_Survey_Prod.vbs</w:t>
              </w:r>
            </w:hyperlink>
          </w:p>
          <w:p w:rsidR="00C50F0C" w:rsidRPr="00BE5DCD" w:rsidRDefault="00C50F0C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Feed Files</w:t>
            </w:r>
          </w:p>
        </w:tc>
        <w:tc>
          <w:tcPr>
            <w:tcW w:w="7465" w:type="dxa"/>
          </w:tcPr>
          <w:p w:rsidR="00EF62AE" w:rsidRDefault="00EF62AE" w:rsidP="0001172F">
            <w:r>
              <w:t>N/A</w:t>
            </w:r>
          </w:p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Schedule</w:t>
            </w:r>
          </w:p>
        </w:tc>
        <w:tc>
          <w:tcPr>
            <w:tcW w:w="7465" w:type="dxa"/>
          </w:tcPr>
          <w:p w:rsidR="00EF62AE" w:rsidRPr="00BE5DCD" w:rsidRDefault="000D1E5D" w:rsidP="0001172F">
            <w:r>
              <w:t>7</w:t>
            </w:r>
            <w:r w:rsidR="00EF62AE">
              <w:t xml:space="preserve"> AM</w:t>
            </w:r>
            <w:r w:rsidR="00EF62AE" w:rsidRPr="00BE5DCD">
              <w:t xml:space="preserve"> EST </w:t>
            </w:r>
            <w:r>
              <w:t>10</w:t>
            </w:r>
            <w:r w:rsidRPr="000D1E5D">
              <w:rPr>
                <w:vertAlign w:val="superscript"/>
              </w:rPr>
              <w:t>th</w:t>
            </w:r>
            <w:r>
              <w:t>, 17</w:t>
            </w:r>
            <w:r w:rsidRPr="000D1E5D">
              <w:rPr>
                <w:vertAlign w:val="superscript"/>
              </w:rPr>
              <w:t>th</w:t>
            </w:r>
            <w:r>
              <w:t xml:space="preserve"> and 24th of every month</w:t>
            </w:r>
          </w:p>
        </w:tc>
      </w:tr>
      <w:tr w:rsidR="00EF62AE" w:rsidTr="0001172F">
        <w:trPr>
          <w:trHeight w:val="260"/>
        </w:trPr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AB04D9" w:rsidRDefault="00EF62A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EF62AE" w:rsidTr="0001172F">
        <w:tc>
          <w:tcPr>
            <w:tcW w:w="188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Job is hung on Reminders step.</w:t>
            </w:r>
          </w:p>
          <w:p w:rsidR="00EF62AE" w:rsidRDefault="00EF62AE" w:rsidP="0001172F"/>
        </w:tc>
        <w:tc>
          <w:tcPr>
            <w:tcW w:w="7465" w:type="dxa"/>
          </w:tcPr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>Stop job</w:t>
            </w:r>
          </w:p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EF62AE" w:rsidRDefault="00EF62AE" w:rsidP="0001172F">
            <w:pPr>
              <w:pStyle w:val="ListParagraph"/>
            </w:pPr>
          </w:p>
          <w:p w:rsidR="00EF62AE" w:rsidRDefault="00EF62AE" w:rsidP="0001172F"/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</w:t>
            </w:r>
            <w:r w:rsidR="0011657C">
              <w:rPr>
                <w:rFonts w:ascii="Courier New" w:hAnsi="Courier New" w:cs="Courier New"/>
                <w:noProof/>
              </w:rPr>
              <w:t>Survey</w:t>
            </w:r>
            <w:r>
              <w:rPr>
                <w:rFonts w:ascii="Courier New" w:hAnsi="Courier New" w:cs="Courier New"/>
                <w:noProof/>
              </w:rPr>
              <w:t>4Reminder]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Pr="007A0DF5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EF62AE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</w:tbl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01129E" w:rsidRDefault="00443BF2" w:rsidP="00443BF2">
      <w:pPr>
        <w:pStyle w:val="Heading1"/>
        <w:numPr>
          <w:ilvl w:val="1"/>
          <w:numId w:val="1"/>
        </w:numPr>
        <w:rPr>
          <w:sz w:val="20"/>
        </w:rPr>
      </w:pPr>
      <w:bookmarkStart w:id="399" w:name="_Toc464114609"/>
      <w:proofErr w:type="spellStart"/>
      <w:r>
        <w:rPr>
          <w:sz w:val="20"/>
        </w:rPr>
        <w:t>CoachingTrainingLoad</w:t>
      </w:r>
      <w:bookmarkEnd w:id="399"/>
      <w:proofErr w:type="spellEnd"/>
    </w:p>
    <w:p w:rsidR="00443BF2" w:rsidRPr="0001129E" w:rsidRDefault="00443BF2" w:rsidP="0044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3BF2" w:rsidTr="0001172F">
        <w:tc>
          <w:tcPr>
            <w:tcW w:w="2245" w:type="dxa"/>
          </w:tcPr>
          <w:p w:rsidR="00443BF2" w:rsidRDefault="00443BF2" w:rsidP="00465364">
            <w:r>
              <w:lastRenderedPageBreak/>
              <w:t xml:space="preserve">Step 1: </w:t>
            </w:r>
            <w:r w:rsidR="00465364">
              <w:t>Training</w:t>
            </w:r>
            <w:r>
              <w:t xml:space="preserve"> </w:t>
            </w:r>
            <w:r w:rsidR="00465364">
              <w:t>File</w:t>
            </w:r>
            <w:r>
              <w:t xml:space="preserve">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1E55F6" w:rsidP="001E55F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443BF2" w:rsidRDefault="001E55F6" w:rsidP="001E55F6">
            <w:r>
              <w:t xml:space="preserve">Package: </w:t>
            </w:r>
            <w:hyperlink r:id="rId32" w:history="1">
              <w:r w:rsidR="00C50F0C" w:rsidRPr="009B1395">
                <w:rPr>
                  <w:rStyle w:val="Hyperlink"/>
                </w:rPr>
                <w:t>\\Vdenssdbp07\scorecard-SSIS\Coaching\Training_Coaching.dtsx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N:\Scorecard-SSIS\Coaching\Prod_Training_Coaching.dtsConfig</w:t>
            </w:r>
          </w:p>
          <w:p w:rsidR="00C50F0C" w:rsidRPr="00BE5DCD" w:rsidRDefault="00C50F0C" w:rsidP="001E55F6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Step 2: Notifications</w:t>
            </w:r>
          </w:p>
        </w:tc>
        <w:tc>
          <w:tcPr>
            <w:tcW w:w="710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7A2EA6" w:rsidP="007A2EA6">
            <w:r>
              <w:t xml:space="preserve">Run As: </w:t>
            </w:r>
            <w:proofErr w:type="spellStart"/>
            <w:r>
              <w:t>BCcscrdSQLAgent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43BF2" w:rsidRDefault="00965522" w:rsidP="0001172F">
            <w:hyperlink r:id="rId33" w:history="1">
              <w:r w:rsidR="00C50F0C" w:rsidRPr="009B1395">
                <w:rPr>
                  <w:rStyle w:val="Hyperlink"/>
                </w:rPr>
                <w:t>\\vdenssdbp07\scorecard-ssis\Coaching\Notifications\Notifications_prod.vbs</w:t>
              </w:r>
            </w:hyperlink>
          </w:p>
          <w:p w:rsidR="00C50F0C" w:rsidRPr="00BE5DCD" w:rsidRDefault="00C50F0C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Feed Files</w:t>
            </w:r>
          </w:p>
        </w:tc>
        <w:tc>
          <w:tcPr>
            <w:tcW w:w="7105" w:type="dxa"/>
          </w:tcPr>
          <w:p w:rsidR="00443BF2" w:rsidRDefault="00965522" w:rsidP="0001172F">
            <w:hyperlink r:id="rId34" w:history="1">
              <w:r w:rsidR="008C14E0" w:rsidRPr="009B1395">
                <w:rPr>
                  <w:rStyle w:val="Hyperlink"/>
                </w:rPr>
                <w:t xml:space="preserve">\\vrivscors01\BCC Scorecards\Coaching\Training\ </w:t>
              </w:r>
              <w:r w:rsidR="008C14E0" w:rsidRPr="00AC1B13">
                <w:t>eCL_Quality_Feed_ODTyyyymmdd.csv</w:t>
              </w:r>
            </w:hyperlink>
          </w:p>
          <w:p w:rsidR="001B587F" w:rsidRDefault="001B587F" w:rsidP="0001172F">
            <w:r w:rsidRPr="001B587F">
              <w:t>eCL_Quality_Feed_SDRyyyymmdd.csv</w:t>
            </w:r>
          </w:p>
          <w:p w:rsidR="00443BF2" w:rsidRDefault="00443BF2" w:rsidP="001B587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Schedule</w:t>
            </w:r>
          </w:p>
        </w:tc>
        <w:tc>
          <w:tcPr>
            <w:tcW w:w="7105" w:type="dxa"/>
          </w:tcPr>
          <w:p w:rsidR="00443BF2" w:rsidRPr="00BE5DCD" w:rsidRDefault="00465364" w:rsidP="00465364">
            <w:r>
              <w:t>8 AM EST Fridays</w:t>
            </w:r>
          </w:p>
        </w:tc>
      </w:tr>
      <w:tr w:rsidR="00443BF2" w:rsidTr="0001172F">
        <w:trPr>
          <w:trHeight w:val="260"/>
        </w:trPr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Pr="00AB04D9" w:rsidRDefault="00443BF2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43BF2" w:rsidTr="0001172F">
        <w:tc>
          <w:tcPr>
            <w:tcW w:w="224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Job is hung on Notifications step.</w:t>
            </w:r>
          </w:p>
          <w:p w:rsidR="00443BF2" w:rsidRDefault="00443BF2" w:rsidP="0001172F"/>
        </w:tc>
        <w:tc>
          <w:tcPr>
            <w:tcW w:w="7105" w:type="dxa"/>
          </w:tcPr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>Stop job</w:t>
            </w:r>
          </w:p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</w:t>
            </w:r>
            <w:proofErr w:type="spellStart"/>
            <w:r>
              <w:t>eCoaching</w:t>
            </w:r>
            <w:proofErr w:type="spellEnd"/>
            <w:r>
              <w:t xml:space="preserve"> DB on VDENSSDBP07\SCORP01,1436 and execute below command:</w:t>
            </w:r>
          </w:p>
          <w:p w:rsidR="00443BF2" w:rsidRDefault="00443BF2" w:rsidP="0001172F">
            <w:pPr>
              <w:pStyle w:val="ListParagraph"/>
            </w:pPr>
          </w:p>
          <w:p w:rsidR="00443BF2" w:rsidRDefault="00443BF2" w:rsidP="0001172F"/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Pr="007A0DF5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43BF2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</w:tbl>
    <w:p w:rsidR="00443BF2" w:rsidRDefault="00443BF2" w:rsidP="00443BF2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3129B4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sectPr w:rsidR="00443BF2" w:rsidRPr="003129B4" w:rsidSect="005D4B46">
      <w:headerReference w:type="default" r:id="rId35"/>
      <w:footerReference w:type="default" r:id="rId3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522" w:rsidRDefault="00965522">
      <w:r>
        <w:separator/>
      </w:r>
    </w:p>
  </w:endnote>
  <w:endnote w:type="continuationSeparator" w:id="0">
    <w:p w:rsidR="00965522" w:rsidRDefault="0096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2F" w:rsidRDefault="0001172F" w:rsidP="008A59F7">
    <w:pPr>
      <w:pStyle w:val="Footertext1"/>
      <w:rPr>
        <w:color w:val="FFFFFF"/>
      </w:rPr>
    </w:pPr>
    <w:r>
      <w:t>This document contains GDIT confidential and proprietary information,</w:t>
    </w:r>
  </w:p>
  <w:p w:rsidR="0001172F" w:rsidRDefault="0001172F" w:rsidP="008A59F7">
    <w:pPr>
      <w:pStyle w:val="Footertext2"/>
      <w:rPr>
        <w:color w:val="FFFFFF"/>
      </w:rPr>
    </w:pPr>
    <w:r>
      <w:t>Which shall not be used, disclosed, or reproduced for any purpose other than the conduct of GDIT business affairs.</w:t>
    </w:r>
  </w:p>
  <w:p w:rsidR="0001172F" w:rsidRPr="000C47F2" w:rsidRDefault="0001172F" w:rsidP="008A59F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072B62">
      <w:rPr>
        <w:noProof/>
      </w:rPr>
      <w:t>10/19/2016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072B62">
      <w:rPr>
        <w:rStyle w:val="PageNumber"/>
        <w:noProof/>
      </w:rPr>
      <w:t>13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072B62">
      <w:rPr>
        <w:rStyle w:val="PageNumber"/>
        <w:noProof/>
      </w:rPr>
      <w:t>13</w:t>
    </w:r>
    <w:r w:rsidRPr="000C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522" w:rsidRDefault="00965522">
      <w:r>
        <w:separator/>
      </w:r>
    </w:p>
  </w:footnote>
  <w:footnote w:type="continuationSeparator" w:id="0">
    <w:p w:rsidR="00965522" w:rsidRDefault="00965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2F" w:rsidRPr="0068071B" w:rsidRDefault="0001172F" w:rsidP="008A59F7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2C3434E" wp14:editId="77FA0510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9" name="Picture 9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 xml:space="preserve">CCO </w:t>
    </w:r>
    <w:proofErr w:type="spellStart"/>
    <w:r>
      <w:rPr>
        <w:sz w:val="18"/>
        <w:szCs w:val="18"/>
      </w:rPr>
      <w:t>eCoaching</w:t>
    </w:r>
    <w:proofErr w:type="spellEnd"/>
  </w:p>
  <w:p w:rsidR="0001172F" w:rsidRDefault="0001172F" w:rsidP="008A59F7">
    <w:pPr>
      <w:pStyle w:val="Header"/>
    </w:pPr>
  </w:p>
  <w:p w:rsidR="0001172F" w:rsidRPr="008A59F7" w:rsidRDefault="0001172F" w:rsidP="008A5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8929DB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33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30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6A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10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B782F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4950"/>
    <w:multiLevelType w:val="hybridMultilevel"/>
    <w:tmpl w:val="7EDAF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07B37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0461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80245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4F15"/>
    <w:multiLevelType w:val="multilevel"/>
    <w:tmpl w:val="19F67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2142" w:hanging="792"/>
      </w:pPr>
    </w:lvl>
    <w:lvl w:ilvl="5">
      <w:start w:val="1"/>
      <w:numFmt w:val="decimal"/>
      <w:lvlText w:val="%1.%2.%3.%4.%5.%6."/>
      <w:lvlJc w:val="left"/>
      <w:pPr>
        <w:tabs>
          <w:tab w:val="num" w:pos="2646"/>
        </w:tabs>
        <w:ind w:left="26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6EF598D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06A5E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5E62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51D5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D7343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2"/>
  </w:num>
  <w:num w:numId="16">
    <w:abstractNumId w:val="13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D"/>
    <w:rsid w:val="0001022E"/>
    <w:rsid w:val="0001129E"/>
    <w:rsid w:val="0001172F"/>
    <w:rsid w:val="00012D2A"/>
    <w:rsid w:val="000165BD"/>
    <w:rsid w:val="000271E0"/>
    <w:rsid w:val="00031E3F"/>
    <w:rsid w:val="0003316C"/>
    <w:rsid w:val="000338E5"/>
    <w:rsid w:val="00034CF9"/>
    <w:rsid w:val="0004652A"/>
    <w:rsid w:val="00050DFD"/>
    <w:rsid w:val="000510CF"/>
    <w:rsid w:val="00052E47"/>
    <w:rsid w:val="00060350"/>
    <w:rsid w:val="000632F6"/>
    <w:rsid w:val="00072439"/>
    <w:rsid w:val="00072B62"/>
    <w:rsid w:val="000737D5"/>
    <w:rsid w:val="00080DC9"/>
    <w:rsid w:val="000851B0"/>
    <w:rsid w:val="000853A5"/>
    <w:rsid w:val="00087881"/>
    <w:rsid w:val="000918BE"/>
    <w:rsid w:val="00095F21"/>
    <w:rsid w:val="0009613B"/>
    <w:rsid w:val="000A2713"/>
    <w:rsid w:val="000A2BB6"/>
    <w:rsid w:val="000A4267"/>
    <w:rsid w:val="000A52DB"/>
    <w:rsid w:val="000A5553"/>
    <w:rsid w:val="000A6082"/>
    <w:rsid w:val="000A7904"/>
    <w:rsid w:val="000A7D18"/>
    <w:rsid w:val="000B286C"/>
    <w:rsid w:val="000B3DF2"/>
    <w:rsid w:val="000B462B"/>
    <w:rsid w:val="000B5C3D"/>
    <w:rsid w:val="000B6A6E"/>
    <w:rsid w:val="000B7C4A"/>
    <w:rsid w:val="000C265F"/>
    <w:rsid w:val="000C42BC"/>
    <w:rsid w:val="000C7510"/>
    <w:rsid w:val="000D062A"/>
    <w:rsid w:val="000D1E5D"/>
    <w:rsid w:val="000D22C9"/>
    <w:rsid w:val="000E264E"/>
    <w:rsid w:val="000E346A"/>
    <w:rsid w:val="000E39AD"/>
    <w:rsid w:val="000E54FA"/>
    <w:rsid w:val="000F01EB"/>
    <w:rsid w:val="000F4063"/>
    <w:rsid w:val="000F6699"/>
    <w:rsid w:val="001014D8"/>
    <w:rsid w:val="0010159E"/>
    <w:rsid w:val="00103929"/>
    <w:rsid w:val="001056BB"/>
    <w:rsid w:val="00105D2E"/>
    <w:rsid w:val="001113F8"/>
    <w:rsid w:val="00112FD9"/>
    <w:rsid w:val="001132BC"/>
    <w:rsid w:val="00114F29"/>
    <w:rsid w:val="00115215"/>
    <w:rsid w:val="0011657C"/>
    <w:rsid w:val="001229FF"/>
    <w:rsid w:val="00130684"/>
    <w:rsid w:val="0013459B"/>
    <w:rsid w:val="00140806"/>
    <w:rsid w:val="00142BB7"/>
    <w:rsid w:val="0014316A"/>
    <w:rsid w:val="00145185"/>
    <w:rsid w:val="001459BB"/>
    <w:rsid w:val="0015182E"/>
    <w:rsid w:val="001519FA"/>
    <w:rsid w:val="00156666"/>
    <w:rsid w:val="00156769"/>
    <w:rsid w:val="00160407"/>
    <w:rsid w:val="00164FEC"/>
    <w:rsid w:val="0017108F"/>
    <w:rsid w:val="00172213"/>
    <w:rsid w:val="00173C77"/>
    <w:rsid w:val="001744EC"/>
    <w:rsid w:val="00174EBD"/>
    <w:rsid w:val="00175B4D"/>
    <w:rsid w:val="00183C69"/>
    <w:rsid w:val="0018438D"/>
    <w:rsid w:val="00195EF4"/>
    <w:rsid w:val="001961F0"/>
    <w:rsid w:val="001A1467"/>
    <w:rsid w:val="001A1641"/>
    <w:rsid w:val="001A1BF4"/>
    <w:rsid w:val="001A5BF2"/>
    <w:rsid w:val="001B0327"/>
    <w:rsid w:val="001B1354"/>
    <w:rsid w:val="001B3BBD"/>
    <w:rsid w:val="001B587F"/>
    <w:rsid w:val="001C11F7"/>
    <w:rsid w:val="001C35BB"/>
    <w:rsid w:val="001C6BBF"/>
    <w:rsid w:val="001C75A4"/>
    <w:rsid w:val="001D1606"/>
    <w:rsid w:val="001D2784"/>
    <w:rsid w:val="001D477E"/>
    <w:rsid w:val="001D7722"/>
    <w:rsid w:val="001D7E83"/>
    <w:rsid w:val="001E3613"/>
    <w:rsid w:val="001E43C5"/>
    <w:rsid w:val="001E55F6"/>
    <w:rsid w:val="001E6A30"/>
    <w:rsid w:val="001E7544"/>
    <w:rsid w:val="001F28B6"/>
    <w:rsid w:val="001F38B0"/>
    <w:rsid w:val="001F40F5"/>
    <w:rsid w:val="002017BA"/>
    <w:rsid w:val="00203842"/>
    <w:rsid w:val="002047C5"/>
    <w:rsid w:val="002061AE"/>
    <w:rsid w:val="00214A5E"/>
    <w:rsid w:val="00214E88"/>
    <w:rsid w:val="002158CF"/>
    <w:rsid w:val="00217E60"/>
    <w:rsid w:val="00217EEE"/>
    <w:rsid w:val="00221C6D"/>
    <w:rsid w:val="00222CF0"/>
    <w:rsid w:val="00225317"/>
    <w:rsid w:val="0022534E"/>
    <w:rsid w:val="00226E98"/>
    <w:rsid w:val="00227A40"/>
    <w:rsid w:val="0023138C"/>
    <w:rsid w:val="002329AE"/>
    <w:rsid w:val="00233523"/>
    <w:rsid w:val="00234379"/>
    <w:rsid w:val="00234C69"/>
    <w:rsid w:val="00236195"/>
    <w:rsid w:val="00240381"/>
    <w:rsid w:val="00240910"/>
    <w:rsid w:val="00244941"/>
    <w:rsid w:val="00250FEE"/>
    <w:rsid w:val="00251220"/>
    <w:rsid w:val="00253AC2"/>
    <w:rsid w:val="00254174"/>
    <w:rsid w:val="00262FA3"/>
    <w:rsid w:val="00270E11"/>
    <w:rsid w:val="00275187"/>
    <w:rsid w:val="00276EA7"/>
    <w:rsid w:val="002814F5"/>
    <w:rsid w:val="00284536"/>
    <w:rsid w:val="00284BD3"/>
    <w:rsid w:val="00285213"/>
    <w:rsid w:val="002873BF"/>
    <w:rsid w:val="0029446B"/>
    <w:rsid w:val="00294E2C"/>
    <w:rsid w:val="00294F13"/>
    <w:rsid w:val="002964AE"/>
    <w:rsid w:val="00296623"/>
    <w:rsid w:val="00296E6E"/>
    <w:rsid w:val="00297F93"/>
    <w:rsid w:val="002A20EF"/>
    <w:rsid w:val="002A2315"/>
    <w:rsid w:val="002A3BA4"/>
    <w:rsid w:val="002A425C"/>
    <w:rsid w:val="002A6440"/>
    <w:rsid w:val="002A650A"/>
    <w:rsid w:val="002B31B4"/>
    <w:rsid w:val="002B506B"/>
    <w:rsid w:val="002B651D"/>
    <w:rsid w:val="002B692D"/>
    <w:rsid w:val="002C1AB2"/>
    <w:rsid w:val="002C1F49"/>
    <w:rsid w:val="002C2245"/>
    <w:rsid w:val="002C5144"/>
    <w:rsid w:val="002C5D27"/>
    <w:rsid w:val="002C5E2A"/>
    <w:rsid w:val="002C793C"/>
    <w:rsid w:val="002E117B"/>
    <w:rsid w:val="002E487F"/>
    <w:rsid w:val="002E53DD"/>
    <w:rsid w:val="002E7B5E"/>
    <w:rsid w:val="002F711A"/>
    <w:rsid w:val="002F7847"/>
    <w:rsid w:val="002F7867"/>
    <w:rsid w:val="002F7B60"/>
    <w:rsid w:val="00300585"/>
    <w:rsid w:val="00305F62"/>
    <w:rsid w:val="003129B4"/>
    <w:rsid w:val="00314492"/>
    <w:rsid w:val="003167DD"/>
    <w:rsid w:val="003209D7"/>
    <w:rsid w:val="00322557"/>
    <w:rsid w:val="00323577"/>
    <w:rsid w:val="00323DE0"/>
    <w:rsid w:val="00330C8B"/>
    <w:rsid w:val="00331E61"/>
    <w:rsid w:val="00337B9D"/>
    <w:rsid w:val="00341027"/>
    <w:rsid w:val="003417FA"/>
    <w:rsid w:val="00343E7B"/>
    <w:rsid w:val="00344068"/>
    <w:rsid w:val="0034664C"/>
    <w:rsid w:val="003523FC"/>
    <w:rsid w:val="003572B6"/>
    <w:rsid w:val="00357E76"/>
    <w:rsid w:val="003619CF"/>
    <w:rsid w:val="003631F1"/>
    <w:rsid w:val="003750A9"/>
    <w:rsid w:val="00376C82"/>
    <w:rsid w:val="003812F0"/>
    <w:rsid w:val="0038173C"/>
    <w:rsid w:val="0038624F"/>
    <w:rsid w:val="00387971"/>
    <w:rsid w:val="00391A88"/>
    <w:rsid w:val="00391D35"/>
    <w:rsid w:val="00394B81"/>
    <w:rsid w:val="00394EDA"/>
    <w:rsid w:val="00397DFF"/>
    <w:rsid w:val="003A03CD"/>
    <w:rsid w:val="003A08AE"/>
    <w:rsid w:val="003A1FFF"/>
    <w:rsid w:val="003A2050"/>
    <w:rsid w:val="003A48D7"/>
    <w:rsid w:val="003A6707"/>
    <w:rsid w:val="003B1A0B"/>
    <w:rsid w:val="003B50F0"/>
    <w:rsid w:val="003B79DF"/>
    <w:rsid w:val="003C091C"/>
    <w:rsid w:val="003C4519"/>
    <w:rsid w:val="003C5236"/>
    <w:rsid w:val="003C72B8"/>
    <w:rsid w:val="003C7AD9"/>
    <w:rsid w:val="003D09D9"/>
    <w:rsid w:val="003D1627"/>
    <w:rsid w:val="003D2444"/>
    <w:rsid w:val="003D2717"/>
    <w:rsid w:val="003D678E"/>
    <w:rsid w:val="003E2CE3"/>
    <w:rsid w:val="003E3F55"/>
    <w:rsid w:val="003F08DC"/>
    <w:rsid w:val="003F0ED2"/>
    <w:rsid w:val="003F178D"/>
    <w:rsid w:val="003F1D1D"/>
    <w:rsid w:val="003F7482"/>
    <w:rsid w:val="00402F6D"/>
    <w:rsid w:val="00407221"/>
    <w:rsid w:val="0040797A"/>
    <w:rsid w:val="004105A9"/>
    <w:rsid w:val="00426559"/>
    <w:rsid w:val="0043115C"/>
    <w:rsid w:val="004329C0"/>
    <w:rsid w:val="004330D6"/>
    <w:rsid w:val="0043437C"/>
    <w:rsid w:val="00435380"/>
    <w:rsid w:val="00437FA8"/>
    <w:rsid w:val="00443BF2"/>
    <w:rsid w:val="0044461D"/>
    <w:rsid w:val="00447C36"/>
    <w:rsid w:val="004519D0"/>
    <w:rsid w:val="00454845"/>
    <w:rsid w:val="00455A1E"/>
    <w:rsid w:val="00455F3B"/>
    <w:rsid w:val="004577DE"/>
    <w:rsid w:val="0046289B"/>
    <w:rsid w:val="004633F1"/>
    <w:rsid w:val="00464C1D"/>
    <w:rsid w:val="00465364"/>
    <w:rsid w:val="004655EB"/>
    <w:rsid w:val="00471F95"/>
    <w:rsid w:val="00472083"/>
    <w:rsid w:val="004720BD"/>
    <w:rsid w:val="00473D1E"/>
    <w:rsid w:val="00477CDD"/>
    <w:rsid w:val="004804A8"/>
    <w:rsid w:val="00482A2F"/>
    <w:rsid w:val="004854C4"/>
    <w:rsid w:val="004916C6"/>
    <w:rsid w:val="00495FE9"/>
    <w:rsid w:val="0049730D"/>
    <w:rsid w:val="004A2B0A"/>
    <w:rsid w:val="004A4EDF"/>
    <w:rsid w:val="004A52EE"/>
    <w:rsid w:val="004A745B"/>
    <w:rsid w:val="004B4844"/>
    <w:rsid w:val="004C1E27"/>
    <w:rsid w:val="004C2415"/>
    <w:rsid w:val="004C2792"/>
    <w:rsid w:val="004C403D"/>
    <w:rsid w:val="004C69A3"/>
    <w:rsid w:val="004C766E"/>
    <w:rsid w:val="004D10B7"/>
    <w:rsid w:val="004D1603"/>
    <w:rsid w:val="004D3364"/>
    <w:rsid w:val="004D494B"/>
    <w:rsid w:val="004D572E"/>
    <w:rsid w:val="004E0451"/>
    <w:rsid w:val="004E095B"/>
    <w:rsid w:val="004E0E54"/>
    <w:rsid w:val="004E364B"/>
    <w:rsid w:val="004E3F76"/>
    <w:rsid w:val="004E43D1"/>
    <w:rsid w:val="004E5B38"/>
    <w:rsid w:val="004E657B"/>
    <w:rsid w:val="004E6CC2"/>
    <w:rsid w:val="004F0C56"/>
    <w:rsid w:val="004F245A"/>
    <w:rsid w:val="004F2D70"/>
    <w:rsid w:val="004F60EA"/>
    <w:rsid w:val="00501345"/>
    <w:rsid w:val="005013DD"/>
    <w:rsid w:val="005022E9"/>
    <w:rsid w:val="005028AD"/>
    <w:rsid w:val="00506412"/>
    <w:rsid w:val="00507EE9"/>
    <w:rsid w:val="005112D7"/>
    <w:rsid w:val="00511B29"/>
    <w:rsid w:val="00515DA9"/>
    <w:rsid w:val="00516450"/>
    <w:rsid w:val="0051795F"/>
    <w:rsid w:val="00520286"/>
    <w:rsid w:val="0052041F"/>
    <w:rsid w:val="00524561"/>
    <w:rsid w:val="00531E56"/>
    <w:rsid w:val="00533045"/>
    <w:rsid w:val="00535079"/>
    <w:rsid w:val="0053561F"/>
    <w:rsid w:val="00543897"/>
    <w:rsid w:val="00550762"/>
    <w:rsid w:val="00556885"/>
    <w:rsid w:val="00560FC7"/>
    <w:rsid w:val="0056113E"/>
    <w:rsid w:val="0056577F"/>
    <w:rsid w:val="005712A2"/>
    <w:rsid w:val="005722B4"/>
    <w:rsid w:val="0057298E"/>
    <w:rsid w:val="0057519E"/>
    <w:rsid w:val="00576696"/>
    <w:rsid w:val="00576923"/>
    <w:rsid w:val="005770C2"/>
    <w:rsid w:val="0058125E"/>
    <w:rsid w:val="00581EC6"/>
    <w:rsid w:val="005822BD"/>
    <w:rsid w:val="005827DD"/>
    <w:rsid w:val="005844C9"/>
    <w:rsid w:val="00584C3D"/>
    <w:rsid w:val="005855FC"/>
    <w:rsid w:val="00585BDF"/>
    <w:rsid w:val="005860D8"/>
    <w:rsid w:val="00586B9B"/>
    <w:rsid w:val="00587E3B"/>
    <w:rsid w:val="005940D7"/>
    <w:rsid w:val="005956A3"/>
    <w:rsid w:val="005969DF"/>
    <w:rsid w:val="005A0F55"/>
    <w:rsid w:val="005A2502"/>
    <w:rsid w:val="005A670B"/>
    <w:rsid w:val="005A7A45"/>
    <w:rsid w:val="005A7BA7"/>
    <w:rsid w:val="005B296C"/>
    <w:rsid w:val="005B3028"/>
    <w:rsid w:val="005B40F0"/>
    <w:rsid w:val="005B4D27"/>
    <w:rsid w:val="005B633E"/>
    <w:rsid w:val="005C0ADB"/>
    <w:rsid w:val="005C7ABA"/>
    <w:rsid w:val="005D4B46"/>
    <w:rsid w:val="005D78FD"/>
    <w:rsid w:val="005E51CA"/>
    <w:rsid w:val="005F57F3"/>
    <w:rsid w:val="005F67D6"/>
    <w:rsid w:val="0060183C"/>
    <w:rsid w:val="006030F7"/>
    <w:rsid w:val="00604FAA"/>
    <w:rsid w:val="006058A0"/>
    <w:rsid w:val="00605CF9"/>
    <w:rsid w:val="00606E3F"/>
    <w:rsid w:val="006102F5"/>
    <w:rsid w:val="00610B3A"/>
    <w:rsid w:val="00611753"/>
    <w:rsid w:val="0061401C"/>
    <w:rsid w:val="006149EC"/>
    <w:rsid w:val="006243D7"/>
    <w:rsid w:val="00625738"/>
    <w:rsid w:val="006259DD"/>
    <w:rsid w:val="00637776"/>
    <w:rsid w:val="00637F77"/>
    <w:rsid w:val="00643504"/>
    <w:rsid w:val="0064735C"/>
    <w:rsid w:val="00653493"/>
    <w:rsid w:val="006545C8"/>
    <w:rsid w:val="006651CB"/>
    <w:rsid w:val="00672475"/>
    <w:rsid w:val="006726A0"/>
    <w:rsid w:val="00672C07"/>
    <w:rsid w:val="00674576"/>
    <w:rsid w:val="006906DE"/>
    <w:rsid w:val="00690AFE"/>
    <w:rsid w:val="00694240"/>
    <w:rsid w:val="006975E3"/>
    <w:rsid w:val="006A145E"/>
    <w:rsid w:val="006A4B64"/>
    <w:rsid w:val="006A5025"/>
    <w:rsid w:val="006A6737"/>
    <w:rsid w:val="006B017C"/>
    <w:rsid w:val="006B779C"/>
    <w:rsid w:val="006C392A"/>
    <w:rsid w:val="006C4DD8"/>
    <w:rsid w:val="006C52E0"/>
    <w:rsid w:val="006C61F6"/>
    <w:rsid w:val="006C70EE"/>
    <w:rsid w:val="006C7677"/>
    <w:rsid w:val="006C7F62"/>
    <w:rsid w:val="006D05D6"/>
    <w:rsid w:val="006D4753"/>
    <w:rsid w:val="006D566A"/>
    <w:rsid w:val="006D6B81"/>
    <w:rsid w:val="006D7246"/>
    <w:rsid w:val="006E25A9"/>
    <w:rsid w:val="006E260C"/>
    <w:rsid w:val="006E6597"/>
    <w:rsid w:val="006F25BB"/>
    <w:rsid w:val="006F60A2"/>
    <w:rsid w:val="006F6979"/>
    <w:rsid w:val="006F7927"/>
    <w:rsid w:val="00700756"/>
    <w:rsid w:val="007032C9"/>
    <w:rsid w:val="00703555"/>
    <w:rsid w:val="00703EB5"/>
    <w:rsid w:val="00705B0E"/>
    <w:rsid w:val="007107C7"/>
    <w:rsid w:val="00713AC3"/>
    <w:rsid w:val="0071706F"/>
    <w:rsid w:val="0072060F"/>
    <w:rsid w:val="00721C21"/>
    <w:rsid w:val="00723DB1"/>
    <w:rsid w:val="007275D3"/>
    <w:rsid w:val="007307E8"/>
    <w:rsid w:val="00732623"/>
    <w:rsid w:val="007351DA"/>
    <w:rsid w:val="00736F1A"/>
    <w:rsid w:val="00741DC9"/>
    <w:rsid w:val="00743B9C"/>
    <w:rsid w:val="0074402E"/>
    <w:rsid w:val="00747C02"/>
    <w:rsid w:val="0075231D"/>
    <w:rsid w:val="0075289B"/>
    <w:rsid w:val="00753ED0"/>
    <w:rsid w:val="00754E0B"/>
    <w:rsid w:val="007572C6"/>
    <w:rsid w:val="00761AEB"/>
    <w:rsid w:val="0076343A"/>
    <w:rsid w:val="0076450C"/>
    <w:rsid w:val="007651D5"/>
    <w:rsid w:val="00766553"/>
    <w:rsid w:val="00767342"/>
    <w:rsid w:val="00772965"/>
    <w:rsid w:val="00780DD2"/>
    <w:rsid w:val="00781DCE"/>
    <w:rsid w:val="00783725"/>
    <w:rsid w:val="00783F9D"/>
    <w:rsid w:val="0078772E"/>
    <w:rsid w:val="00794065"/>
    <w:rsid w:val="00796012"/>
    <w:rsid w:val="007A04AA"/>
    <w:rsid w:val="007A0714"/>
    <w:rsid w:val="007A0DF5"/>
    <w:rsid w:val="007A2EA6"/>
    <w:rsid w:val="007A680C"/>
    <w:rsid w:val="007B31A5"/>
    <w:rsid w:val="007B42E4"/>
    <w:rsid w:val="007B48F0"/>
    <w:rsid w:val="007B5BB6"/>
    <w:rsid w:val="007C2E18"/>
    <w:rsid w:val="007C48E6"/>
    <w:rsid w:val="007C4EB4"/>
    <w:rsid w:val="007C7220"/>
    <w:rsid w:val="007C7E0B"/>
    <w:rsid w:val="007D3CBB"/>
    <w:rsid w:val="007D4E8C"/>
    <w:rsid w:val="007D5543"/>
    <w:rsid w:val="007E0267"/>
    <w:rsid w:val="007E3E84"/>
    <w:rsid w:val="007E4A5B"/>
    <w:rsid w:val="007E596D"/>
    <w:rsid w:val="007E719D"/>
    <w:rsid w:val="007F0236"/>
    <w:rsid w:val="007F3298"/>
    <w:rsid w:val="008013EA"/>
    <w:rsid w:val="008035FB"/>
    <w:rsid w:val="00804BC0"/>
    <w:rsid w:val="00805AE1"/>
    <w:rsid w:val="008063D4"/>
    <w:rsid w:val="0081047A"/>
    <w:rsid w:val="0081271F"/>
    <w:rsid w:val="00814C2B"/>
    <w:rsid w:val="00831D89"/>
    <w:rsid w:val="008345A4"/>
    <w:rsid w:val="008355D8"/>
    <w:rsid w:val="008363B9"/>
    <w:rsid w:val="008366E6"/>
    <w:rsid w:val="00846F25"/>
    <w:rsid w:val="00847722"/>
    <w:rsid w:val="00847CF7"/>
    <w:rsid w:val="00852D90"/>
    <w:rsid w:val="008563C8"/>
    <w:rsid w:val="00856ADA"/>
    <w:rsid w:val="00857B3B"/>
    <w:rsid w:val="008632E9"/>
    <w:rsid w:val="0086378F"/>
    <w:rsid w:val="008642C2"/>
    <w:rsid w:val="008645FB"/>
    <w:rsid w:val="008646A2"/>
    <w:rsid w:val="00864945"/>
    <w:rsid w:val="00866AE5"/>
    <w:rsid w:val="008679B6"/>
    <w:rsid w:val="00871973"/>
    <w:rsid w:val="0088432B"/>
    <w:rsid w:val="00886CE8"/>
    <w:rsid w:val="00890B34"/>
    <w:rsid w:val="00891136"/>
    <w:rsid w:val="008A072D"/>
    <w:rsid w:val="008A1177"/>
    <w:rsid w:val="008A33AB"/>
    <w:rsid w:val="008A47D6"/>
    <w:rsid w:val="008A59F7"/>
    <w:rsid w:val="008A5C7D"/>
    <w:rsid w:val="008A7C70"/>
    <w:rsid w:val="008B0029"/>
    <w:rsid w:val="008B0622"/>
    <w:rsid w:val="008B40BC"/>
    <w:rsid w:val="008B78F0"/>
    <w:rsid w:val="008C0D77"/>
    <w:rsid w:val="008C0ECA"/>
    <w:rsid w:val="008C14E0"/>
    <w:rsid w:val="008C2B65"/>
    <w:rsid w:val="008C5EAA"/>
    <w:rsid w:val="008D47E4"/>
    <w:rsid w:val="008E398F"/>
    <w:rsid w:val="008E3C02"/>
    <w:rsid w:val="008E4766"/>
    <w:rsid w:val="008E5216"/>
    <w:rsid w:val="008E5A63"/>
    <w:rsid w:val="008E6BBD"/>
    <w:rsid w:val="008F4C34"/>
    <w:rsid w:val="009005F3"/>
    <w:rsid w:val="00901102"/>
    <w:rsid w:val="00902A26"/>
    <w:rsid w:val="00902AE4"/>
    <w:rsid w:val="009047CF"/>
    <w:rsid w:val="0090551A"/>
    <w:rsid w:val="00913572"/>
    <w:rsid w:val="009158C8"/>
    <w:rsid w:val="00917A12"/>
    <w:rsid w:val="0092076C"/>
    <w:rsid w:val="00923305"/>
    <w:rsid w:val="0092368B"/>
    <w:rsid w:val="009237C4"/>
    <w:rsid w:val="00924435"/>
    <w:rsid w:val="0092518E"/>
    <w:rsid w:val="00927A5A"/>
    <w:rsid w:val="009301E3"/>
    <w:rsid w:val="00930FE1"/>
    <w:rsid w:val="00931B65"/>
    <w:rsid w:val="00933985"/>
    <w:rsid w:val="00936B07"/>
    <w:rsid w:val="009371E4"/>
    <w:rsid w:val="00945E2B"/>
    <w:rsid w:val="00947A77"/>
    <w:rsid w:val="00954C5D"/>
    <w:rsid w:val="0095656F"/>
    <w:rsid w:val="00956AEA"/>
    <w:rsid w:val="00960905"/>
    <w:rsid w:val="00965522"/>
    <w:rsid w:val="00965987"/>
    <w:rsid w:val="009678F7"/>
    <w:rsid w:val="00973594"/>
    <w:rsid w:val="009762A7"/>
    <w:rsid w:val="009800B5"/>
    <w:rsid w:val="00980ED6"/>
    <w:rsid w:val="00980FF9"/>
    <w:rsid w:val="00982319"/>
    <w:rsid w:val="00982CD9"/>
    <w:rsid w:val="00983484"/>
    <w:rsid w:val="00991578"/>
    <w:rsid w:val="00991B6C"/>
    <w:rsid w:val="0099502F"/>
    <w:rsid w:val="00995957"/>
    <w:rsid w:val="00996D7A"/>
    <w:rsid w:val="009A6A90"/>
    <w:rsid w:val="009B035A"/>
    <w:rsid w:val="009B116D"/>
    <w:rsid w:val="009B2949"/>
    <w:rsid w:val="009B555D"/>
    <w:rsid w:val="009B5B86"/>
    <w:rsid w:val="009B65C4"/>
    <w:rsid w:val="009B6EEB"/>
    <w:rsid w:val="009B7BAD"/>
    <w:rsid w:val="009C2FA6"/>
    <w:rsid w:val="009C5A99"/>
    <w:rsid w:val="009C6285"/>
    <w:rsid w:val="009C731B"/>
    <w:rsid w:val="009C7A5D"/>
    <w:rsid w:val="009C7FE8"/>
    <w:rsid w:val="009D16A6"/>
    <w:rsid w:val="009D4D8F"/>
    <w:rsid w:val="009D5517"/>
    <w:rsid w:val="009E0A34"/>
    <w:rsid w:val="009E296E"/>
    <w:rsid w:val="009E29D5"/>
    <w:rsid w:val="009E2AF9"/>
    <w:rsid w:val="009E2BE7"/>
    <w:rsid w:val="009E51D5"/>
    <w:rsid w:val="009F08C2"/>
    <w:rsid w:val="009F108E"/>
    <w:rsid w:val="009F17F0"/>
    <w:rsid w:val="009F2C36"/>
    <w:rsid w:val="009F396F"/>
    <w:rsid w:val="009F57E7"/>
    <w:rsid w:val="00A00F26"/>
    <w:rsid w:val="00A04D20"/>
    <w:rsid w:val="00A05E06"/>
    <w:rsid w:val="00A06DEF"/>
    <w:rsid w:val="00A1078D"/>
    <w:rsid w:val="00A118C9"/>
    <w:rsid w:val="00A21D52"/>
    <w:rsid w:val="00A236AC"/>
    <w:rsid w:val="00A24266"/>
    <w:rsid w:val="00A3004D"/>
    <w:rsid w:val="00A3377A"/>
    <w:rsid w:val="00A35B7B"/>
    <w:rsid w:val="00A417ED"/>
    <w:rsid w:val="00A46153"/>
    <w:rsid w:val="00A530C9"/>
    <w:rsid w:val="00A53BE8"/>
    <w:rsid w:val="00A557E9"/>
    <w:rsid w:val="00A55E8D"/>
    <w:rsid w:val="00A563C9"/>
    <w:rsid w:val="00A579A2"/>
    <w:rsid w:val="00A6037D"/>
    <w:rsid w:val="00A65CCC"/>
    <w:rsid w:val="00A70246"/>
    <w:rsid w:val="00A71D8C"/>
    <w:rsid w:val="00A76D5A"/>
    <w:rsid w:val="00A778E6"/>
    <w:rsid w:val="00A8270B"/>
    <w:rsid w:val="00A835C0"/>
    <w:rsid w:val="00A84BE5"/>
    <w:rsid w:val="00A85339"/>
    <w:rsid w:val="00A90F4B"/>
    <w:rsid w:val="00A93571"/>
    <w:rsid w:val="00A95FC2"/>
    <w:rsid w:val="00AA0B19"/>
    <w:rsid w:val="00AA1545"/>
    <w:rsid w:val="00AA210D"/>
    <w:rsid w:val="00AA714A"/>
    <w:rsid w:val="00AA797F"/>
    <w:rsid w:val="00AB04D9"/>
    <w:rsid w:val="00AB3A49"/>
    <w:rsid w:val="00AB3F2A"/>
    <w:rsid w:val="00AB4761"/>
    <w:rsid w:val="00AB7257"/>
    <w:rsid w:val="00AC05B0"/>
    <w:rsid w:val="00AC0BCD"/>
    <w:rsid w:val="00AC1B13"/>
    <w:rsid w:val="00AC2FFB"/>
    <w:rsid w:val="00AC4C34"/>
    <w:rsid w:val="00AD1214"/>
    <w:rsid w:val="00AD4A11"/>
    <w:rsid w:val="00AD5AD7"/>
    <w:rsid w:val="00AD7202"/>
    <w:rsid w:val="00AD7BED"/>
    <w:rsid w:val="00AE184B"/>
    <w:rsid w:val="00AE3B72"/>
    <w:rsid w:val="00AE5328"/>
    <w:rsid w:val="00AE5BC7"/>
    <w:rsid w:val="00AF088C"/>
    <w:rsid w:val="00AF4298"/>
    <w:rsid w:val="00AF47A0"/>
    <w:rsid w:val="00B00D75"/>
    <w:rsid w:val="00B031FF"/>
    <w:rsid w:val="00B03F56"/>
    <w:rsid w:val="00B059D2"/>
    <w:rsid w:val="00B076D5"/>
    <w:rsid w:val="00B136A5"/>
    <w:rsid w:val="00B15407"/>
    <w:rsid w:val="00B16540"/>
    <w:rsid w:val="00B30A5A"/>
    <w:rsid w:val="00B31A4E"/>
    <w:rsid w:val="00B31C3F"/>
    <w:rsid w:val="00B36561"/>
    <w:rsid w:val="00B37AC2"/>
    <w:rsid w:val="00B46F7C"/>
    <w:rsid w:val="00B52588"/>
    <w:rsid w:val="00B54A32"/>
    <w:rsid w:val="00B57D72"/>
    <w:rsid w:val="00B62751"/>
    <w:rsid w:val="00B63E59"/>
    <w:rsid w:val="00B64502"/>
    <w:rsid w:val="00B65B7E"/>
    <w:rsid w:val="00B80700"/>
    <w:rsid w:val="00B81541"/>
    <w:rsid w:val="00B83A71"/>
    <w:rsid w:val="00B84500"/>
    <w:rsid w:val="00B84B86"/>
    <w:rsid w:val="00B87A22"/>
    <w:rsid w:val="00B906C8"/>
    <w:rsid w:val="00B932C3"/>
    <w:rsid w:val="00BA0500"/>
    <w:rsid w:val="00BA0D05"/>
    <w:rsid w:val="00BA54C3"/>
    <w:rsid w:val="00BA5FDF"/>
    <w:rsid w:val="00BB0845"/>
    <w:rsid w:val="00BB3439"/>
    <w:rsid w:val="00BB6F33"/>
    <w:rsid w:val="00BC0250"/>
    <w:rsid w:val="00BC08CC"/>
    <w:rsid w:val="00BC275B"/>
    <w:rsid w:val="00BC5A33"/>
    <w:rsid w:val="00BD00A8"/>
    <w:rsid w:val="00BD2FAD"/>
    <w:rsid w:val="00BD3245"/>
    <w:rsid w:val="00BD745D"/>
    <w:rsid w:val="00BE0DB5"/>
    <w:rsid w:val="00BE5DCD"/>
    <w:rsid w:val="00BF3F08"/>
    <w:rsid w:val="00BF48B7"/>
    <w:rsid w:val="00C01BA3"/>
    <w:rsid w:val="00C02E64"/>
    <w:rsid w:val="00C03D90"/>
    <w:rsid w:val="00C044BB"/>
    <w:rsid w:val="00C06609"/>
    <w:rsid w:val="00C068CF"/>
    <w:rsid w:val="00C07721"/>
    <w:rsid w:val="00C0792C"/>
    <w:rsid w:val="00C07D6F"/>
    <w:rsid w:val="00C139A0"/>
    <w:rsid w:val="00C236DF"/>
    <w:rsid w:val="00C31035"/>
    <w:rsid w:val="00C4043F"/>
    <w:rsid w:val="00C413BF"/>
    <w:rsid w:val="00C45CFA"/>
    <w:rsid w:val="00C45D21"/>
    <w:rsid w:val="00C46CDE"/>
    <w:rsid w:val="00C50F0C"/>
    <w:rsid w:val="00C536C2"/>
    <w:rsid w:val="00C55673"/>
    <w:rsid w:val="00C60E85"/>
    <w:rsid w:val="00C613F3"/>
    <w:rsid w:val="00C61808"/>
    <w:rsid w:val="00C61BA1"/>
    <w:rsid w:val="00C62B52"/>
    <w:rsid w:val="00C65BEF"/>
    <w:rsid w:val="00C70BB4"/>
    <w:rsid w:val="00C71BFF"/>
    <w:rsid w:val="00C72A4E"/>
    <w:rsid w:val="00C80000"/>
    <w:rsid w:val="00C80EFE"/>
    <w:rsid w:val="00C83DDC"/>
    <w:rsid w:val="00C91672"/>
    <w:rsid w:val="00C942BF"/>
    <w:rsid w:val="00C97A51"/>
    <w:rsid w:val="00CB19FE"/>
    <w:rsid w:val="00CB1BBF"/>
    <w:rsid w:val="00CB2065"/>
    <w:rsid w:val="00CB2DBF"/>
    <w:rsid w:val="00CB5209"/>
    <w:rsid w:val="00CB74E5"/>
    <w:rsid w:val="00CB7860"/>
    <w:rsid w:val="00CC30B3"/>
    <w:rsid w:val="00CC31EA"/>
    <w:rsid w:val="00CC3925"/>
    <w:rsid w:val="00CC4C66"/>
    <w:rsid w:val="00CE0527"/>
    <w:rsid w:val="00CE292D"/>
    <w:rsid w:val="00CE49D9"/>
    <w:rsid w:val="00CE5CC0"/>
    <w:rsid w:val="00CE5D7A"/>
    <w:rsid w:val="00CE672B"/>
    <w:rsid w:val="00CE7EE5"/>
    <w:rsid w:val="00CF0892"/>
    <w:rsid w:val="00CF1102"/>
    <w:rsid w:val="00CF5FC6"/>
    <w:rsid w:val="00CF6F28"/>
    <w:rsid w:val="00CF7CF8"/>
    <w:rsid w:val="00CF7D7D"/>
    <w:rsid w:val="00D01A1B"/>
    <w:rsid w:val="00D06FD2"/>
    <w:rsid w:val="00D105F8"/>
    <w:rsid w:val="00D16D01"/>
    <w:rsid w:val="00D210B8"/>
    <w:rsid w:val="00D22D65"/>
    <w:rsid w:val="00D241B9"/>
    <w:rsid w:val="00D246C1"/>
    <w:rsid w:val="00D26AF7"/>
    <w:rsid w:val="00D26ED8"/>
    <w:rsid w:val="00D32DAD"/>
    <w:rsid w:val="00D334F6"/>
    <w:rsid w:val="00D40870"/>
    <w:rsid w:val="00D40D95"/>
    <w:rsid w:val="00D51FCD"/>
    <w:rsid w:val="00D52528"/>
    <w:rsid w:val="00D52FB9"/>
    <w:rsid w:val="00D600ED"/>
    <w:rsid w:val="00D628DD"/>
    <w:rsid w:val="00D63717"/>
    <w:rsid w:val="00D64592"/>
    <w:rsid w:val="00D66D4F"/>
    <w:rsid w:val="00D67412"/>
    <w:rsid w:val="00D67D10"/>
    <w:rsid w:val="00D76DF9"/>
    <w:rsid w:val="00D76EDA"/>
    <w:rsid w:val="00D91A2F"/>
    <w:rsid w:val="00D95381"/>
    <w:rsid w:val="00DA004E"/>
    <w:rsid w:val="00DA00BE"/>
    <w:rsid w:val="00DA37BA"/>
    <w:rsid w:val="00DA3803"/>
    <w:rsid w:val="00DA6837"/>
    <w:rsid w:val="00DB1F36"/>
    <w:rsid w:val="00DB4FB1"/>
    <w:rsid w:val="00DB5849"/>
    <w:rsid w:val="00DB59CD"/>
    <w:rsid w:val="00DB65FE"/>
    <w:rsid w:val="00DC01BD"/>
    <w:rsid w:val="00DC2503"/>
    <w:rsid w:val="00DC34C5"/>
    <w:rsid w:val="00DC530B"/>
    <w:rsid w:val="00DD1577"/>
    <w:rsid w:val="00DD2422"/>
    <w:rsid w:val="00DD436B"/>
    <w:rsid w:val="00DE045A"/>
    <w:rsid w:val="00DE5FF9"/>
    <w:rsid w:val="00DF1108"/>
    <w:rsid w:val="00DF686E"/>
    <w:rsid w:val="00E01C5A"/>
    <w:rsid w:val="00E106A3"/>
    <w:rsid w:val="00E10CEC"/>
    <w:rsid w:val="00E12A03"/>
    <w:rsid w:val="00E130CD"/>
    <w:rsid w:val="00E13FBF"/>
    <w:rsid w:val="00E144D2"/>
    <w:rsid w:val="00E17270"/>
    <w:rsid w:val="00E232D7"/>
    <w:rsid w:val="00E23613"/>
    <w:rsid w:val="00E2371F"/>
    <w:rsid w:val="00E2586C"/>
    <w:rsid w:val="00E26F1F"/>
    <w:rsid w:val="00E31ABC"/>
    <w:rsid w:val="00E43EAB"/>
    <w:rsid w:val="00E4691F"/>
    <w:rsid w:val="00E52110"/>
    <w:rsid w:val="00E53EC8"/>
    <w:rsid w:val="00E56386"/>
    <w:rsid w:val="00E5799B"/>
    <w:rsid w:val="00E57A0C"/>
    <w:rsid w:val="00E60449"/>
    <w:rsid w:val="00E65DA7"/>
    <w:rsid w:val="00E66686"/>
    <w:rsid w:val="00E66809"/>
    <w:rsid w:val="00E67BB7"/>
    <w:rsid w:val="00E75A2E"/>
    <w:rsid w:val="00E75CC8"/>
    <w:rsid w:val="00E8536F"/>
    <w:rsid w:val="00E853E0"/>
    <w:rsid w:val="00E87C9C"/>
    <w:rsid w:val="00E9095A"/>
    <w:rsid w:val="00E9152D"/>
    <w:rsid w:val="00E920D5"/>
    <w:rsid w:val="00EA14CE"/>
    <w:rsid w:val="00EA21CE"/>
    <w:rsid w:val="00EA4FB8"/>
    <w:rsid w:val="00EA64C3"/>
    <w:rsid w:val="00EA792B"/>
    <w:rsid w:val="00EB1581"/>
    <w:rsid w:val="00EB3B6D"/>
    <w:rsid w:val="00EC276B"/>
    <w:rsid w:val="00EC65DC"/>
    <w:rsid w:val="00ED698F"/>
    <w:rsid w:val="00EE5EDC"/>
    <w:rsid w:val="00EF0328"/>
    <w:rsid w:val="00EF172C"/>
    <w:rsid w:val="00EF3724"/>
    <w:rsid w:val="00EF62AE"/>
    <w:rsid w:val="00EF7F58"/>
    <w:rsid w:val="00F00E16"/>
    <w:rsid w:val="00F01FFD"/>
    <w:rsid w:val="00F02C6D"/>
    <w:rsid w:val="00F042E0"/>
    <w:rsid w:val="00F07982"/>
    <w:rsid w:val="00F07CE1"/>
    <w:rsid w:val="00F151B7"/>
    <w:rsid w:val="00F16E7B"/>
    <w:rsid w:val="00F2340D"/>
    <w:rsid w:val="00F25263"/>
    <w:rsid w:val="00F25802"/>
    <w:rsid w:val="00F26EC8"/>
    <w:rsid w:val="00F31507"/>
    <w:rsid w:val="00F31C2B"/>
    <w:rsid w:val="00F34CB0"/>
    <w:rsid w:val="00F43835"/>
    <w:rsid w:val="00F51720"/>
    <w:rsid w:val="00F5527A"/>
    <w:rsid w:val="00F562F4"/>
    <w:rsid w:val="00F5670C"/>
    <w:rsid w:val="00F57316"/>
    <w:rsid w:val="00F61EDD"/>
    <w:rsid w:val="00F64B3B"/>
    <w:rsid w:val="00F653DC"/>
    <w:rsid w:val="00F6708E"/>
    <w:rsid w:val="00F730DF"/>
    <w:rsid w:val="00F73170"/>
    <w:rsid w:val="00F732D4"/>
    <w:rsid w:val="00F765E2"/>
    <w:rsid w:val="00F76CD1"/>
    <w:rsid w:val="00F80B40"/>
    <w:rsid w:val="00F8127E"/>
    <w:rsid w:val="00F82407"/>
    <w:rsid w:val="00F87F7E"/>
    <w:rsid w:val="00F9374F"/>
    <w:rsid w:val="00F93F95"/>
    <w:rsid w:val="00F94BF5"/>
    <w:rsid w:val="00F97850"/>
    <w:rsid w:val="00FA1AE2"/>
    <w:rsid w:val="00FA30B8"/>
    <w:rsid w:val="00FA45D3"/>
    <w:rsid w:val="00FB113C"/>
    <w:rsid w:val="00FC6AC9"/>
    <w:rsid w:val="00FD02E4"/>
    <w:rsid w:val="00FD052E"/>
    <w:rsid w:val="00FD3B21"/>
    <w:rsid w:val="00FE376E"/>
    <w:rsid w:val="00FE3EEB"/>
    <w:rsid w:val="00FE56D1"/>
    <w:rsid w:val="00FE64DF"/>
    <w:rsid w:val="00FE7B04"/>
    <w:rsid w:val="00FF07E4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B3913A-75CB-4AF1-A891-6CD4CDE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B46"/>
  </w:style>
  <w:style w:type="character" w:customStyle="1" w:styleId="HeaderChar">
    <w:name w:val="Header Char"/>
    <w:basedOn w:val="DefaultParagraphFont"/>
    <w:link w:val="Header"/>
    <w:uiPriority w:val="99"/>
    <w:rsid w:val="005D4B46"/>
  </w:style>
  <w:style w:type="paragraph" w:customStyle="1" w:styleId="Tabletext0">
    <w:name w:val="Table text"/>
    <w:basedOn w:val="Normal"/>
    <w:rsid w:val="001113F8"/>
    <w:pPr>
      <w:widowControl/>
      <w:spacing w:before="40" w:after="40" w:line="240" w:lineRule="auto"/>
    </w:pPr>
    <w:rPr>
      <w:rFonts w:ascii="Times" w:hAnsi="Times"/>
      <w:sz w:val="22"/>
      <w:szCs w:val="24"/>
    </w:rPr>
  </w:style>
  <w:style w:type="paragraph" w:customStyle="1" w:styleId="Footertext1">
    <w:name w:val="Footer text 1"/>
    <w:basedOn w:val="Footer"/>
    <w:rsid w:val="008A59F7"/>
    <w:pPr>
      <w:widowControl/>
      <w:tabs>
        <w:tab w:val="clear" w:pos="4320"/>
        <w:tab w:val="clear" w:pos="8640"/>
      </w:tabs>
      <w:spacing w:before="12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A59F7"/>
    <w:pPr>
      <w:widowControl/>
      <w:tabs>
        <w:tab w:val="clear" w:pos="4320"/>
        <w:tab w:val="clear" w:pos="8640"/>
      </w:tabs>
      <w:spacing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Tabletext1">
    <w:name w:val="! Table text"/>
    <w:basedOn w:val="Normal"/>
    <w:link w:val="TabletextChar"/>
    <w:rsid w:val="008A59F7"/>
    <w:pPr>
      <w:widowControl/>
      <w:spacing w:before="20" w:after="20" w:line="240" w:lineRule="auto"/>
    </w:pPr>
    <w:rPr>
      <w:rFonts w:ascii="Arial Narrow" w:hAnsi="Arial Narrow"/>
      <w:sz w:val="18"/>
      <w:szCs w:val="24"/>
    </w:rPr>
  </w:style>
  <w:style w:type="character" w:customStyle="1" w:styleId="TabletextChar">
    <w:name w:val="! Table text Char"/>
    <w:link w:val="Tabletext1"/>
    <w:rsid w:val="008A59F7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1"/>
    <w:rsid w:val="008A59F7"/>
    <w:pPr>
      <w:keepNext/>
      <w:widowControl/>
      <w:spacing w:before="20" w:line="240" w:lineRule="auto"/>
      <w:jc w:val="center"/>
    </w:pPr>
    <w:rPr>
      <w:rFonts w:ascii="Arial Narrow" w:hAnsi="Arial Narrow"/>
      <w:b/>
      <w:color w:val="FFFFFF"/>
      <w:sz w:val="1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9F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NoSpacing">
    <w:name w:val="No Spacing"/>
    <w:uiPriority w:val="1"/>
    <w:qFormat/>
    <w:rsid w:val="009C5A9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A99"/>
    <w:pPr>
      <w:ind w:left="720"/>
    </w:pPr>
  </w:style>
  <w:style w:type="numbering" w:customStyle="1" w:styleId="NoList1">
    <w:name w:val="No List1"/>
    <w:next w:val="NoList"/>
    <w:semiHidden/>
    <w:rsid w:val="00E5799B"/>
  </w:style>
  <w:style w:type="paragraph" w:customStyle="1" w:styleId="Title1">
    <w:name w:val="Title1"/>
    <w:basedOn w:val="Normal"/>
    <w:rsid w:val="00E5799B"/>
    <w:pPr>
      <w:widowControl/>
      <w:spacing w:line="240" w:lineRule="auto"/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E5799B"/>
    <w:pPr>
      <w:widowControl/>
      <w:spacing w:before="360" w:after="120" w:line="240" w:lineRule="auto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E5799B"/>
    <w:pPr>
      <w:widowControl/>
      <w:spacing w:before="60" w:line="240" w:lineRule="auto"/>
      <w:ind w:left="540"/>
      <w:jc w:val="both"/>
    </w:pPr>
    <w:rPr>
      <w:sz w:val="24"/>
    </w:rPr>
  </w:style>
  <w:style w:type="paragraph" w:customStyle="1" w:styleId="TableHeader">
    <w:name w:val="Table Header"/>
    <w:rsid w:val="00E5799B"/>
    <w:rPr>
      <w:rFonts w:ascii="Arial Narrow" w:hAnsi="Arial Narrow"/>
      <w:b/>
    </w:rPr>
  </w:style>
  <w:style w:type="paragraph" w:styleId="BodyTextIndent2">
    <w:name w:val="Body Text Indent 2"/>
    <w:basedOn w:val="Normal"/>
    <w:link w:val="BodyTextIndent2Char"/>
    <w:rsid w:val="00E5799B"/>
    <w:pPr>
      <w:widowControl/>
      <w:autoSpaceDE w:val="0"/>
      <w:autoSpaceDN w:val="0"/>
      <w:adjustRightInd w:val="0"/>
      <w:spacing w:line="240" w:lineRule="auto"/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E5799B"/>
    <w:rPr>
      <w:i/>
    </w:rPr>
  </w:style>
  <w:style w:type="paragraph" w:customStyle="1" w:styleId="BodyTextIndex-Stan">
    <w:name w:val="Body Text Index - Stan"/>
    <w:basedOn w:val="BodyTextIndent"/>
    <w:rsid w:val="00E5799B"/>
    <w:pPr>
      <w:widowControl/>
      <w:autoSpaceDE w:val="0"/>
      <w:autoSpaceDN w:val="0"/>
      <w:adjustRightInd w:val="0"/>
      <w:spacing w:line="240" w:lineRule="auto"/>
    </w:pPr>
    <w:rPr>
      <w:i w:val="0"/>
      <w:iCs/>
      <w:color w:val="auto"/>
      <w:u w:val="none"/>
    </w:rPr>
  </w:style>
  <w:style w:type="table" w:customStyle="1" w:styleId="TableGrid1">
    <w:name w:val="Table Grid1"/>
    <w:basedOn w:val="TableNormal"/>
    <w:next w:val="TableGrid"/>
    <w:rsid w:val="00E57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yAdam">
    <w:name w:val="Amy Adam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customStyle="1" w:styleId="LorriFettkether">
    <w:name w:val="Lorri Fettkether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vrivscors01\BCC%20Scorecards\Coaching\Generic\" TargetMode="External"/><Relationship Id="rId18" Type="http://schemas.openxmlformats.org/officeDocument/2006/relationships/hyperlink" Target="mailto:Aspect_WFM_Support@GDIT.com" TargetMode="External"/><Relationship Id="rId26" Type="http://schemas.openxmlformats.org/officeDocument/2006/relationships/hyperlink" Target="file:///\\vrivscors01\BCC%20Scorecards\Coaching\Quality\%20eCL_Quality_Feed_KUDyyyymmdd.csv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vrivscors01\BCC%20Scorecards\Coaching\Outliers\eCL_Outlier_Feed_XXXyyyymmdd.csv" TargetMode="External"/><Relationship Id="rId34" Type="http://schemas.openxmlformats.org/officeDocument/2006/relationships/hyperlink" Target="file:///\\vrivscors01\BCC%20Scorecards\Coaching\Training\%20eCL_Quality_Feed_ODTyyyymmdd.csv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vrivscors01\BCC%20Scorecards\Coaching\ETS\" TargetMode="External"/><Relationship Id="rId17" Type="http://schemas.openxmlformats.org/officeDocument/2006/relationships/hyperlink" Target="mailto:Steve.curran@gdit.com" TargetMode="External"/><Relationship Id="rId25" Type="http://schemas.openxmlformats.org/officeDocument/2006/relationships/hyperlink" Target="file:///\\vrivscors01\BCC%20Scorecards\Coaching\Quality\%20eCL_Quality_Feed_HFCyyyymmdd.csv" TargetMode="External"/><Relationship Id="rId33" Type="http://schemas.openxmlformats.org/officeDocument/2006/relationships/hyperlink" Target="file:///\\vdenssdbp07\scorecard-ssis\Coaching\Notifications\Notifications_prod.vb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vrivscors01\BCC%20Scorecards\Coaching\EmpInfo\%20Employee_Information_WithProgram.csv" TargetMode="External"/><Relationship Id="rId20" Type="http://schemas.openxmlformats.org/officeDocument/2006/relationships/hyperlink" Target="file:///\\Vdenssdbp07\scorecard-SSIS\Coaching\Outliers_Coaching.dtsx" TargetMode="External"/><Relationship Id="rId29" Type="http://schemas.openxmlformats.org/officeDocument/2006/relationships/hyperlink" Target="file:///\\Vdenssdbp07\scorecard-SSIS\Coaching\eCL_Surveys.dt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rivscors01\BCC%20Scorecards\Coaching\ETS\" TargetMode="External"/><Relationship Id="rId24" Type="http://schemas.openxmlformats.org/officeDocument/2006/relationships/hyperlink" Target="file:///\\Vdenssdbp07\scorecard-SSIS\Coaching\Quality_Other_Coaching.dtsx" TargetMode="External"/><Relationship Id="rId32" Type="http://schemas.openxmlformats.org/officeDocument/2006/relationships/hyperlink" Target="file:///\\Vdenssdbp07\scorecard-SSIS\Coaching\Training_Coaching.dts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\\vrivscors01\BCC%20Scorecards\Coaching\HrInfo\%20PS_Employee_Information_mmddyyyy.csv" TargetMode="External"/><Relationship Id="rId23" Type="http://schemas.openxmlformats.org/officeDocument/2006/relationships/hyperlink" Target="file:///\\Vdenssdbp07\scorecard-SSIS\Coaching\Quality_Coaching.dtsx" TargetMode="External"/><Relationship Id="rId28" Type="http://schemas.openxmlformats.org/officeDocument/2006/relationships/hyperlink" Target="file:///\\vdenssdbp07\scorecard-ssis\Coaching\Notifications\Reminders_Prod.vbs" TargetMode="External"/><Relationship Id="rId36" Type="http://schemas.openxmlformats.org/officeDocument/2006/relationships/footer" Target="footer1.xml"/><Relationship Id="rId10" Type="http://schemas.openxmlformats.org/officeDocument/2006/relationships/hyperlink" Target="file:///\\vdenssdbp07\scorecard-ssis\Coaching\Notifications\Notifications_prod.vbs" TargetMode="External"/><Relationship Id="rId19" Type="http://schemas.openxmlformats.org/officeDocument/2006/relationships/hyperlink" Target="file:///\\vdenssdbp07\scorecard-ssis\Coaching\Notifications\Notifications_Prod.vbs" TargetMode="External"/><Relationship Id="rId31" Type="http://schemas.openxmlformats.org/officeDocument/2006/relationships/hyperlink" Target="file:///\\vdenssdbp07\scorecard-ssis\Coaching\Notifications\Reminders_Survey_Prod.vb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denssdbp07\scorecard-SSIS\Coaching\ETS_Coaching.dtsx" TargetMode="External"/><Relationship Id="rId14" Type="http://schemas.openxmlformats.org/officeDocument/2006/relationships/hyperlink" Target="file:///\\Vdenssdbp07\scorecard-SSIS\Coaching\Employee_Hierarchy.dtsx" TargetMode="External"/><Relationship Id="rId22" Type="http://schemas.openxmlformats.org/officeDocument/2006/relationships/hyperlink" Target="file:///\\vrivscors01\BCC%20Scorecards\Coaching\Outliers\" TargetMode="External"/><Relationship Id="rId27" Type="http://schemas.openxmlformats.org/officeDocument/2006/relationships/hyperlink" Target="file:///\\vrivscors01\BCC%20Scorecards\Coaching\Quality\%20eCL_Quality_Feed_CTCyyyymmdd.csv" TargetMode="External"/><Relationship Id="rId30" Type="http://schemas.openxmlformats.org/officeDocument/2006/relationships/hyperlink" Target="file:///\\vdenssdbp07\scorecard-ssis\Coaching\Notifications\Notifications_Survey_Prod.vbs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nra\Desktop\RMC%20Working%20Files\Subversion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33DD-E701-40E6-BA75-A7866C98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825</TotalTime>
  <Pages>13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16643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_Toc326242390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_Toc326242389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_Toc326242388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_Toc326242387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_Toc326242386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_Toc326242385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_Toc326242384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_Toc326242383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_Toc326242382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_Toc326242381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_Toc326242380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_Toc326242379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_Toc326242378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_Toc326242377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_Toc326242376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_Toc326242375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_Toc326242374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_Toc326242373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Raymond Stone</dc:creator>
  <cp:keywords/>
  <dc:description/>
  <cp:lastModifiedBy>Palacherla, Susmitha C (NONUS)</cp:lastModifiedBy>
  <cp:revision>102</cp:revision>
  <cp:lastPrinted>2001-03-15T20:26:00Z</cp:lastPrinted>
  <dcterms:created xsi:type="dcterms:W3CDTF">2016-08-04T19:57:00Z</dcterms:created>
  <dcterms:modified xsi:type="dcterms:W3CDTF">2016-10-19T17:45:00Z</dcterms:modified>
</cp:coreProperties>
</file>