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EA49" w14:textId="12E6524A" w:rsidR="00C32568" w:rsidRDefault="00C32568" w:rsidP="00D230F7">
      <w:pPr>
        <w:pStyle w:val="Heading1"/>
        <w:rPr>
          <w:rFonts w:ascii="Times New Roman" w:hAnsi="Times New Roman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AB38386" wp14:editId="03C9ACC9">
            <wp:extent cx="2843784" cy="566928"/>
            <wp:effectExtent l="0" t="0" r="0" b="0"/>
            <wp:docPr id="4" name="Picture 4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_it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56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B0DC" w14:textId="77777777" w:rsidR="004959BA" w:rsidRDefault="00DF7E97" w:rsidP="00052218">
      <w:pPr>
        <w:jc w:val="center"/>
        <w:rPr>
          <w:sz w:val="32"/>
          <w:szCs w:val="32"/>
        </w:rPr>
      </w:pPr>
      <w:r w:rsidRPr="00557554">
        <w:rPr>
          <w:sz w:val="32"/>
          <w:szCs w:val="32"/>
        </w:rPr>
        <w:t xml:space="preserve">Decision Analysis and Resolution </w:t>
      </w:r>
      <w:r w:rsidR="00C32568">
        <w:rPr>
          <w:sz w:val="32"/>
          <w:szCs w:val="32"/>
        </w:rPr>
        <w:t>Log</w:t>
      </w:r>
    </w:p>
    <w:p w14:paraId="045CB959" w14:textId="0516C128" w:rsidR="009922AA" w:rsidRPr="009922AA" w:rsidRDefault="00A256A6" w:rsidP="00052218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CCO </w:t>
      </w:r>
      <w:r w:rsidR="00763779">
        <w:rPr>
          <w:color w:val="0070C0"/>
          <w:sz w:val="32"/>
          <w:szCs w:val="32"/>
        </w:rPr>
        <w:t>eCoaching Log</w:t>
      </w:r>
    </w:p>
    <w:p w14:paraId="7FE8C68D" w14:textId="77777777" w:rsidR="004959BA" w:rsidRDefault="004959BA"/>
    <w:tbl>
      <w:tblPr>
        <w:tblStyle w:val="TableGrid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49"/>
        <w:gridCol w:w="2397"/>
        <w:gridCol w:w="1522"/>
        <w:gridCol w:w="3060"/>
      </w:tblGrid>
      <w:tr w:rsidR="00983F5F" w:rsidRPr="00CD3DC8" w14:paraId="4A171B6E" w14:textId="77777777">
        <w:tc>
          <w:tcPr>
            <w:tcW w:w="19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9F4C" w14:textId="2736004D" w:rsidR="00983F5F" w:rsidRPr="00CD3DC8" w:rsidRDefault="004F51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 of Contact:</w:t>
            </w:r>
          </w:p>
        </w:tc>
        <w:tc>
          <w:tcPr>
            <w:tcW w:w="2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5E4F4" w14:textId="49DB14C1" w:rsidR="00983F5F" w:rsidRPr="00CD3DC8" w:rsidRDefault="00983F5F">
            <w:pPr>
              <w:rPr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D1CEA" w14:textId="0F5ABDF4" w:rsidR="00983F5F" w:rsidRPr="00CD3DC8" w:rsidRDefault="004F51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D0B004C" w14:textId="7058A814" w:rsidR="00983F5F" w:rsidRPr="00CD3DC8" w:rsidRDefault="00983F5F" w:rsidP="003C04EF">
            <w:pPr>
              <w:rPr>
                <w:sz w:val="20"/>
                <w:szCs w:val="20"/>
              </w:rPr>
            </w:pPr>
          </w:p>
        </w:tc>
      </w:tr>
      <w:tr w:rsidR="00D6542A" w:rsidRPr="00CD3DC8" w14:paraId="21160ADE" w14:textId="77777777">
        <w:tc>
          <w:tcPr>
            <w:tcW w:w="1949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73843129" w14:textId="24FF6891" w:rsidR="00D6542A" w:rsidRPr="00CD3DC8" w:rsidRDefault="009922AA">
            <w:pPr>
              <w:rPr>
                <w:b/>
                <w:sz w:val="20"/>
                <w:szCs w:val="20"/>
              </w:rPr>
            </w:pPr>
            <w:r w:rsidRPr="009922AA">
              <w:rPr>
                <w:b/>
                <w:sz w:val="20"/>
                <w:szCs w:val="20"/>
              </w:rPr>
              <w:t>Decision Required &amp; Context</w:t>
            </w:r>
            <w:r w:rsidR="00D6542A" w:rsidRPr="00CD3DC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15EE8CF" w14:textId="3893B839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1744028F" w14:textId="77777777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65ABACEE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160ED7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606CBE25" w14:textId="77777777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2722E11F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0232C72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035EE8FA" w14:textId="77777777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46C77C24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DF24C1D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00C24F65" w14:textId="77777777">
        <w:tc>
          <w:tcPr>
            <w:tcW w:w="1949" w:type="dxa"/>
            <w:vMerge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6B1C7CC9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EC0D2D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66406A" w:rsidRPr="00CD3DC8" w14:paraId="7516CAA5" w14:textId="77777777" w:rsidTr="00101241">
        <w:tc>
          <w:tcPr>
            <w:tcW w:w="1949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30EC5DED" w14:textId="1CEA8242" w:rsidR="0066406A" w:rsidRPr="00CD3DC8" w:rsidRDefault="0066406A" w:rsidP="0010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 Criteria</w:t>
            </w: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DC1B78" w14:textId="42874676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0BE33AF2" w14:textId="77777777" w:rsidTr="00101241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0669061E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1C6F37" w14:textId="64C98D02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64AC3022" w14:textId="77777777" w:rsidTr="00101241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2758FE9A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C2C25A0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3A21740E" w14:textId="77777777" w:rsidTr="00101241">
        <w:tc>
          <w:tcPr>
            <w:tcW w:w="1949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3CBF6D5B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6D31035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66406A" w:rsidRPr="00CD3DC8" w14:paraId="7878C96D" w14:textId="77777777" w:rsidTr="00101241">
        <w:tc>
          <w:tcPr>
            <w:tcW w:w="1949" w:type="dxa"/>
            <w:vMerge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06E1CC5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B5289B0" w14:textId="77777777" w:rsidR="0066406A" w:rsidRPr="00CD3DC8" w:rsidRDefault="0066406A" w:rsidP="00101241">
            <w:pPr>
              <w:rPr>
                <w:sz w:val="20"/>
                <w:szCs w:val="20"/>
              </w:rPr>
            </w:pPr>
          </w:p>
        </w:tc>
      </w:tr>
      <w:tr w:rsidR="00D6542A" w:rsidRPr="00CD3DC8" w14:paraId="7BDBA332" w14:textId="77777777">
        <w:tc>
          <w:tcPr>
            <w:tcW w:w="194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9EE1D" w14:textId="77777777" w:rsidR="00D6542A" w:rsidRPr="00CD3DC8" w:rsidRDefault="00D6542A">
            <w:pPr>
              <w:rPr>
                <w:b/>
                <w:sz w:val="20"/>
                <w:szCs w:val="20"/>
              </w:rPr>
            </w:pPr>
            <w:r w:rsidRPr="00CD3DC8">
              <w:rPr>
                <w:b/>
                <w:sz w:val="20"/>
                <w:szCs w:val="20"/>
              </w:rPr>
              <w:t>Stakeholders:</w:t>
            </w: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E0B70F" w14:textId="01DB5A51" w:rsidR="00D6542A" w:rsidRPr="00CD3DC8" w:rsidRDefault="00D6542A" w:rsidP="00781775">
            <w:pPr>
              <w:rPr>
                <w:sz w:val="20"/>
                <w:szCs w:val="20"/>
              </w:rPr>
            </w:pPr>
          </w:p>
        </w:tc>
      </w:tr>
      <w:tr w:rsidR="00D6542A" w:rsidRPr="00CD3DC8" w14:paraId="0EA42945" w14:textId="77777777" w:rsidTr="00D230F7">
        <w:tc>
          <w:tcPr>
            <w:tcW w:w="1949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0B2D2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FA8ED4A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  <w:tr w:rsidR="00D6542A" w:rsidRPr="00CD3DC8" w14:paraId="62F4D994" w14:textId="77777777" w:rsidTr="00D230F7">
        <w:tc>
          <w:tcPr>
            <w:tcW w:w="1949" w:type="dxa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CFF96F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  <w:tc>
          <w:tcPr>
            <w:tcW w:w="6979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27A0E819" w14:textId="77777777" w:rsidR="00D6542A" w:rsidRPr="00CD3DC8" w:rsidRDefault="00D6542A">
            <w:pPr>
              <w:rPr>
                <w:sz w:val="20"/>
                <w:szCs w:val="20"/>
              </w:rPr>
            </w:pPr>
          </w:p>
        </w:tc>
      </w:tr>
    </w:tbl>
    <w:p w14:paraId="0F972E45" w14:textId="77777777" w:rsidR="00BF1744" w:rsidRDefault="00BF1744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492"/>
        <w:gridCol w:w="2391"/>
        <w:gridCol w:w="492"/>
        <w:gridCol w:w="2467"/>
        <w:gridCol w:w="492"/>
        <w:gridCol w:w="2594"/>
      </w:tblGrid>
      <w:tr w:rsidR="00023852" w:rsidRPr="00C95AFE" w14:paraId="0D4607E9" w14:textId="77777777">
        <w:tc>
          <w:tcPr>
            <w:tcW w:w="89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14:paraId="35D6D214" w14:textId="77777777" w:rsidR="00023852" w:rsidRPr="00C95AFE" w:rsidRDefault="00023852" w:rsidP="00C95AFE">
            <w:pPr>
              <w:spacing w:before="20" w:after="20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>Evaluation Method(s)</w:t>
            </w:r>
          </w:p>
        </w:tc>
      </w:tr>
      <w:tr w:rsidR="0075143D" w14:paraId="06CC308A" w14:textId="77777777">
        <w:tc>
          <w:tcPr>
            <w:tcW w:w="492" w:type="dxa"/>
            <w:tcBorders>
              <w:top w:val="single" w:sz="12" w:space="0" w:color="auto"/>
            </w:tcBorders>
          </w:tcPr>
          <w:p w14:paraId="52AA236D" w14:textId="77777777" w:rsidR="0075143D" w:rsidRPr="00CD3DC8" w:rsidRDefault="00023852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5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391" w:type="dxa"/>
            <w:tcBorders>
              <w:top w:val="single" w:sz="12" w:space="0" w:color="auto"/>
            </w:tcBorders>
          </w:tcPr>
          <w:p w14:paraId="641DE5C3" w14:textId="77777777" w:rsidR="0075143D" w:rsidRPr="00CD3DC8" w:rsidRDefault="0075143D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Simple </w:t>
            </w:r>
            <w:r w:rsidR="00C95AFE">
              <w:rPr>
                <w:sz w:val="20"/>
                <w:szCs w:val="20"/>
              </w:rPr>
              <w:t>Comparis</w:t>
            </w:r>
            <w:r w:rsidR="00C95AFE" w:rsidRPr="00CD3DC8">
              <w:rPr>
                <w:sz w:val="20"/>
                <w:szCs w:val="20"/>
              </w:rPr>
              <w:t>on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6A044985" w14:textId="77777777" w:rsidR="0075143D" w:rsidRPr="00CD3DC8" w:rsidRDefault="00023852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6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418571CC" w14:textId="77777777" w:rsidR="0075143D" w:rsidRPr="00CD3DC8" w:rsidRDefault="0075143D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Simulation</w:t>
            </w: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376B69F7" w14:textId="77777777" w:rsidR="0075143D" w:rsidRPr="00CD3DC8" w:rsidRDefault="00023852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7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594" w:type="dxa"/>
            <w:tcBorders>
              <w:top w:val="single" w:sz="12" w:space="0" w:color="auto"/>
            </w:tcBorders>
          </w:tcPr>
          <w:p w14:paraId="2ECCEDD1" w14:textId="77777777" w:rsidR="0075143D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Trade Study</w:t>
            </w:r>
          </w:p>
        </w:tc>
      </w:tr>
      <w:tr w:rsidR="00BF1744" w14:paraId="7BA85622" w14:textId="77777777">
        <w:tc>
          <w:tcPr>
            <w:tcW w:w="492" w:type="dxa"/>
          </w:tcPr>
          <w:p w14:paraId="626EC7CB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8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391" w:type="dxa"/>
          </w:tcPr>
          <w:p w14:paraId="4EF39049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Cost Study</w:t>
            </w:r>
          </w:p>
        </w:tc>
        <w:tc>
          <w:tcPr>
            <w:tcW w:w="492" w:type="dxa"/>
          </w:tcPr>
          <w:p w14:paraId="70F31CAE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9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467" w:type="dxa"/>
          </w:tcPr>
          <w:p w14:paraId="39A02916" w14:textId="35AB1A3E" w:rsidR="00BF1744" w:rsidRPr="00CD3DC8" w:rsidRDefault="0066406A" w:rsidP="00A97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Matter Expert Review and Comment</w:t>
            </w:r>
            <w:r w:rsidR="00BF1744" w:rsidRPr="00CD3D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2" w:type="dxa"/>
          </w:tcPr>
          <w:p w14:paraId="5054FDCB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0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594" w:type="dxa"/>
          </w:tcPr>
          <w:p w14:paraId="6799358D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Extrapolation </w:t>
            </w:r>
            <w:r>
              <w:rPr>
                <w:sz w:val="20"/>
                <w:szCs w:val="20"/>
              </w:rPr>
              <w:t>B</w:t>
            </w:r>
            <w:r w:rsidRPr="00CD3DC8">
              <w:rPr>
                <w:sz w:val="20"/>
                <w:szCs w:val="20"/>
              </w:rPr>
              <w:t xml:space="preserve">ased on </w:t>
            </w:r>
            <w:r>
              <w:rPr>
                <w:sz w:val="20"/>
                <w:szCs w:val="20"/>
              </w:rPr>
              <w:t>P</w:t>
            </w:r>
            <w:r w:rsidRPr="00CD3DC8">
              <w:rPr>
                <w:sz w:val="20"/>
                <w:szCs w:val="20"/>
              </w:rPr>
              <w:t xml:space="preserve">ilot or </w:t>
            </w:r>
            <w:r>
              <w:rPr>
                <w:sz w:val="20"/>
                <w:szCs w:val="20"/>
              </w:rPr>
              <w:t>P</w:t>
            </w:r>
            <w:r w:rsidRPr="00CD3DC8">
              <w:rPr>
                <w:sz w:val="20"/>
                <w:szCs w:val="20"/>
              </w:rPr>
              <w:t>rototype</w:t>
            </w:r>
          </w:p>
        </w:tc>
      </w:tr>
      <w:tr w:rsidR="00BF1744" w14:paraId="09A80BAA" w14:textId="77777777">
        <w:tc>
          <w:tcPr>
            <w:tcW w:w="492" w:type="dxa"/>
          </w:tcPr>
          <w:p w14:paraId="03FD567C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1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391" w:type="dxa"/>
          </w:tcPr>
          <w:p w14:paraId="28EB778A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Feature Comparison</w:t>
            </w:r>
          </w:p>
        </w:tc>
        <w:tc>
          <w:tcPr>
            <w:tcW w:w="492" w:type="dxa"/>
          </w:tcPr>
          <w:p w14:paraId="6C55AE37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2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467" w:type="dxa"/>
          </w:tcPr>
          <w:p w14:paraId="2E095FF4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Testing</w:t>
            </w:r>
          </w:p>
        </w:tc>
        <w:tc>
          <w:tcPr>
            <w:tcW w:w="492" w:type="dxa"/>
          </w:tcPr>
          <w:p w14:paraId="38B2E3BD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3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594" w:type="dxa"/>
          </w:tcPr>
          <w:p w14:paraId="41D7AA2B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Data Comparison</w:t>
            </w:r>
          </w:p>
        </w:tc>
      </w:tr>
      <w:tr w:rsidR="00BF1744" w14:paraId="186E3BAD" w14:textId="77777777">
        <w:tc>
          <w:tcPr>
            <w:tcW w:w="492" w:type="dxa"/>
          </w:tcPr>
          <w:p w14:paraId="0ED43CA5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4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2391" w:type="dxa"/>
          </w:tcPr>
          <w:p w14:paraId="7F274F25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R</w:t>
            </w:r>
            <w:r w:rsidRPr="00CD3DC8">
              <w:rPr>
                <w:sz w:val="20"/>
                <w:szCs w:val="20"/>
              </w:rPr>
              <w:t>eview and Comment</w:t>
            </w:r>
          </w:p>
        </w:tc>
        <w:tc>
          <w:tcPr>
            <w:tcW w:w="492" w:type="dxa"/>
          </w:tcPr>
          <w:p w14:paraId="22142A0A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5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2467" w:type="dxa"/>
          </w:tcPr>
          <w:p w14:paraId="7A9D952D" w14:textId="77777777" w:rsidR="00BF1744" w:rsidRPr="00CD3DC8" w:rsidRDefault="00BF1744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Expected Value</w:t>
            </w:r>
          </w:p>
        </w:tc>
        <w:tc>
          <w:tcPr>
            <w:tcW w:w="492" w:type="dxa"/>
          </w:tcPr>
          <w:p w14:paraId="0A70CD7F" w14:textId="77777777" w:rsidR="00BF1744" w:rsidRPr="00CD3DC8" w:rsidRDefault="00BF1744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6"/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2594" w:type="dxa"/>
          </w:tcPr>
          <w:p w14:paraId="24883537" w14:textId="77777777" w:rsidR="00BF1744" w:rsidRPr="00CD3DC8" w:rsidRDefault="00BF1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</w:t>
            </w:r>
          </w:p>
        </w:tc>
      </w:tr>
      <w:tr w:rsidR="0066406A" w14:paraId="56B40CD9" w14:textId="77777777">
        <w:tc>
          <w:tcPr>
            <w:tcW w:w="492" w:type="dxa"/>
          </w:tcPr>
          <w:p w14:paraId="11A2195D" w14:textId="5E6482BB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1" w:type="dxa"/>
          </w:tcPr>
          <w:p w14:paraId="12B3C53A" w14:textId="71D7624A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Literature Search</w:t>
            </w:r>
          </w:p>
        </w:tc>
        <w:tc>
          <w:tcPr>
            <w:tcW w:w="492" w:type="dxa"/>
          </w:tcPr>
          <w:p w14:paraId="15A1FDA4" w14:textId="7E2A2F45" w:rsidR="0066406A" w:rsidRPr="00CD3DC8" w:rsidRDefault="00610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8"/>
            <w:r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2467" w:type="dxa"/>
          </w:tcPr>
          <w:p w14:paraId="028C3F91" w14:textId="778CF3F7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Stakeholder Solicitation</w:t>
            </w:r>
          </w:p>
        </w:tc>
        <w:tc>
          <w:tcPr>
            <w:tcW w:w="492" w:type="dxa"/>
          </w:tcPr>
          <w:p w14:paraId="596F5FFC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  <w:tc>
          <w:tcPr>
            <w:tcW w:w="2594" w:type="dxa"/>
          </w:tcPr>
          <w:p w14:paraId="20C23D3D" w14:textId="77777777" w:rsidR="0066406A" w:rsidRDefault="0066406A">
            <w:pPr>
              <w:rPr>
                <w:sz w:val="20"/>
                <w:szCs w:val="20"/>
              </w:rPr>
            </w:pPr>
          </w:p>
        </w:tc>
      </w:tr>
      <w:tr w:rsidR="0066406A" w14:paraId="16EE7607" w14:textId="77777777">
        <w:tc>
          <w:tcPr>
            <w:tcW w:w="492" w:type="dxa"/>
          </w:tcPr>
          <w:p w14:paraId="545DC9CE" w14:textId="50F832A6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1" w:type="dxa"/>
          </w:tcPr>
          <w:p w14:paraId="2D13D009" w14:textId="75522F98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Working Group</w:t>
            </w:r>
          </w:p>
        </w:tc>
        <w:tc>
          <w:tcPr>
            <w:tcW w:w="492" w:type="dxa"/>
          </w:tcPr>
          <w:p w14:paraId="6C20A7D5" w14:textId="0C526FCA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</w:tcPr>
          <w:p w14:paraId="3BD389EB" w14:textId="7DE88043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Brainstorming Session</w:t>
            </w:r>
          </w:p>
        </w:tc>
        <w:tc>
          <w:tcPr>
            <w:tcW w:w="492" w:type="dxa"/>
          </w:tcPr>
          <w:p w14:paraId="3D5ED9CF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  <w:tc>
          <w:tcPr>
            <w:tcW w:w="2594" w:type="dxa"/>
          </w:tcPr>
          <w:p w14:paraId="7AD6A114" w14:textId="77777777" w:rsidR="0066406A" w:rsidRDefault="0066406A">
            <w:pPr>
              <w:rPr>
                <w:sz w:val="20"/>
                <w:szCs w:val="20"/>
              </w:rPr>
            </w:pPr>
          </w:p>
        </w:tc>
      </w:tr>
      <w:tr w:rsidR="0066406A" w14:paraId="0BBA1406" w14:textId="77777777">
        <w:tc>
          <w:tcPr>
            <w:tcW w:w="492" w:type="dxa"/>
          </w:tcPr>
          <w:p w14:paraId="5532A476" w14:textId="5CBBE7AA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391" w:type="dxa"/>
          </w:tcPr>
          <w:p w14:paraId="12DC2C5F" w14:textId="71302890" w:rsidR="0066406A" w:rsidRPr="00CD3DC8" w:rsidRDefault="0066406A" w:rsidP="00A97DD3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>Subject Matter Experts</w:t>
            </w:r>
          </w:p>
        </w:tc>
        <w:tc>
          <w:tcPr>
            <w:tcW w:w="492" w:type="dxa"/>
          </w:tcPr>
          <w:p w14:paraId="239EE266" w14:textId="519751DA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3DC8">
              <w:rPr>
                <w:sz w:val="20"/>
                <w:szCs w:val="20"/>
              </w:rPr>
              <w:instrText xml:space="preserve"> FORMCHECKBOX </w:instrText>
            </w:r>
            <w:r w:rsidR="00155A7C">
              <w:rPr>
                <w:sz w:val="20"/>
                <w:szCs w:val="20"/>
              </w:rPr>
            </w:r>
            <w:r w:rsidR="00155A7C">
              <w:rPr>
                <w:sz w:val="20"/>
                <w:szCs w:val="20"/>
              </w:rPr>
              <w:fldChar w:fldCharType="separate"/>
            </w:r>
            <w:r w:rsidRPr="00CD3DC8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</w:tcPr>
          <w:p w14:paraId="21602B23" w14:textId="44EDA6FA" w:rsidR="0066406A" w:rsidRPr="00CD3DC8" w:rsidRDefault="0066406A" w:rsidP="00A97D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techniques</w:t>
            </w:r>
          </w:p>
        </w:tc>
        <w:tc>
          <w:tcPr>
            <w:tcW w:w="492" w:type="dxa"/>
          </w:tcPr>
          <w:p w14:paraId="0163AD85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  <w:tc>
          <w:tcPr>
            <w:tcW w:w="2594" w:type="dxa"/>
          </w:tcPr>
          <w:p w14:paraId="68046596" w14:textId="77777777" w:rsidR="0066406A" w:rsidRDefault="0066406A">
            <w:pPr>
              <w:rPr>
                <w:sz w:val="20"/>
                <w:szCs w:val="20"/>
              </w:rPr>
            </w:pPr>
          </w:p>
        </w:tc>
      </w:tr>
      <w:tr w:rsidR="0066406A" w:rsidRPr="00C95AFE" w14:paraId="0022D5E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000000"/>
            <w:vAlign w:val="center"/>
          </w:tcPr>
          <w:p w14:paraId="22966EBC" w14:textId="77777777" w:rsidR="0066406A" w:rsidRPr="00C95AFE" w:rsidRDefault="0066406A" w:rsidP="00C95AFE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List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A</w:t>
            </w: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lternate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</w:t>
            </w: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olutions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</w:t>
            </w:r>
            <w:r w:rsidRPr="00C95AFE">
              <w:rPr>
                <w:rFonts w:ascii="Arial" w:hAnsi="Arial" w:cs="Arial"/>
                <w:b/>
                <w:color w:val="FFFFFF"/>
                <w:sz w:val="18"/>
                <w:szCs w:val="18"/>
              </w:rPr>
              <w:t>onsidered</w:t>
            </w:r>
          </w:p>
        </w:tc>
      </w:tr>
      <w:tr w:rsidR="0066406A" w14:paraId="6248671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  <w:tcBorders>
              <w:top w:val="single" w:sz="12" w:space="0" w:color="auto"/>
            </w:tcBorders>
          </w:tcPr>
          <w:p w14:paraId="53759E58" w14:textId="3BEA68D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7BF1154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0EA8C743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442E6FD2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6AC93621" w14:textId="2AC4D081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31971F74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4484B16B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10DC9E80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0D9E66DB" w14:textId="5B7FBAE1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345DED3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7AB95E27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57576F3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126211F4" w14:textId="4E3137A8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2E812C2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505380CE" w14:textId="77777777" w:rsidR="0066406A" w:rsidRPr="00CD3DC8" w:rsidRDefault="0066406A">
            <w:pPr>
              <w:rPr>
                <w:sz w:val="20"/>
                <w:szCs w:val="20"/>
              </w:rPr>
            </w:pPr>
          </w:p>
        </w:tc>
      </w:tr>
      <w:tr w:rsidR="0066406A" w14:paraId="7A45B1F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2C880C1E" w14:textId="67549E46" w:rsidR="0066406A" w:rsidRPr="00052218" w:rsidRDefault="0066406A" w:rsidP="0066406A">
            <w:pPr>
              <w:rPr>
                <w:b/>
                <w:sz w:val="20"/>
                <w:szCs w:val="20"/>
              </w:rPr>
            </w:pPr>
            <w:r w:rsidRPr="00052218">
              <w:rPr>
                <w:b/>
                <w:sz w:val="20"/>
                <w:szCs w:val="20"/>
              </w:rPr>
              <w:t xml:space="preserve">Identify </w:t>
            </w:r>
            <w:r w:rsidR="00D230F7">
              <w:rPr>
                <w:b/>
                <w:sz w:val="20"/>
                <w:szCs w:val="20"/>
              </w:rPr>
              <w:t>solution and rationale for selection</w:t>
            </w:r>
            <w:r w:rsidRPr="00052218">
              <w:rPr>
                <w:b/>
                <w:sz w:val="20"/>
                <w:szCs w:val="20"/>
              </w:rPr>
              <w:t xml:space="preserve">: </w:t>
            </w:r>
          </w:p>
        </w:tc>
      </w:tr>
      <w:tr w:rsidR="0066406A" w14:paraId="087FB3A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</w:tcPr>
          <w:p w14:paraId="66D4B063" w14:textId="77777777" w:rsidR="0066406A" w:rsidRPr="00CD3DC8" w:rsidRDefault="0066406A" w:rsidP="00F27D50">
            <w:pPr>
              <w:rPr>
                <w:sz w:val="20"/>
                <w:szCs w:val="20"/>
              </w:rPr>
            </w:pPr>
          </w:p>
        </w:tc>
      </w:tr>
      <w:tr w:rsidR="0066406A" w14:paraId="2299B8A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gridSpan w:val="6"/>
            <w:tcBorders>
              <w:bottom w:val="single" w:sz="12" w:space="0" w:color="auto"/>
            </w:tcBorders>
          </w:tcPr>
          <w:p w14:paraId="261C313D" w14:textId="77777777" w:rsidR="0066406A" w:rsidRPr="00CD3DC8" w:rsidRDefault="0066406A">
            <w:pPr>
              <w:rPr>
                <w:sz w:val="20"/>
                <w:szCs w:val="20"/>
              </w:rPr>
            </w:pPr>
            <w:r w:rsidRPr="00CD3DC8">
              <w:rPr>
                <w:sz w:val="20"/>
                <w:szCs w:val="20"/>
              </w:rPr>
              <w:t xml:space="preserve"> </w:t>
            </w:r>
          </w:p>
        </w:tc>
      </w:tr>
    </w:tbl>
    <w:p w14:paraId="11125AFB" w14:textId="77777777" w:rsidR="00F80C0C" w:rsidRDefault="00F80C0C" w:rsidP="00D230F7"/>
    <w:sectPr w:rsidR="00F80C0C" w:rsidSect="004A009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DDFE8" w14:textId="77777777" w:rsidR="00B44D0E" w:rsidRDefault="00B44D0E">
      <w:r>
        <w:separator/>
      </w:r>
    </w:p>
  </w:endnote>
  <w:endnote w:type="continuationSeparator" w:id="0">
    <w:p w14:paraId="4EBA1833" w14:textId="77777777" w:rsidR="00B44D0E" w:rsidRDefault="00B4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DC7B" w14:textId="77777777" w:rsidR="00B66230" w:rsidRDefault="00B66230" w:rsidP="00B66230">
    <w:pPr>
      <w:pStyle w:val="Footertext1"/>
      <w:rPr>
        <w:color w:val="FFFFFF"/>
      </w:rPr>
    </w:pPr>
    <w:r>
      <w:t>This document contains GDIT confidential and proprietary information,</w:t>
    </w:r>
  </w:p>
  <w:p w14:paraId="10C6108F" w14:textId="77777777" w:rsidR="00B66230" w:rsidRDefault="00B66230" w:rsidP="00B66230">
    <w:pPr>
      <w:pStyle w:val="Footertext2"/>
      <w:rPr>
        <w:color w:val="FFFFFF"/>
      </w:rPr>
    </w:pPr>
    <w:r>
      <w:t>which shall not be used, disclosed, or reproduced for any purpose other than the conduct of GDIT business affairs.</w:t>
    </w:r>
  </w:p>
  <w:p w14:paraId="16C26212" w14:textId="77777777" w:rsidR="00C32568" w:rsidRPr="00C95AFE" w:rsidRDefault="00C32568" w:rsidP="00C95AFE">
    <w:pPr>
      <w:pStyle w:val="Footer"/>
      <w:rPr>
        <w:sz w:val="18"/>
        <w:szCs w:val="18"/>
      </w:rPr>
    </w:pPr>
    <w:r>
      <w:rPr>
        <w:sz w:val="18"/>
        <w:szCs w:val="18"/>
      </w:rPr>
      <w:t>Revised 9/10/2012</w:t>
    </w:r>
    <w:r w:rsidRPr="004A0093">
      <w:rPr>
        <w:sz w:val="18"/>
        <w:szCs w:val="18"/>
      </w:rPr>
      <w:tab/>
    </w:r>
    <w:r w:rsidRPr="004A0093">
      <w:rPr>
        <w:sz w:val="18"/>
        <w:szCs w:val="18"/>
      </w:rPr>
      <w:tab/>
      <w:t xml:space="preserve">Page </w:t>
    </w:r>
    <w:r w:rsidRPr="004A0093">
      <w:rPr>
        <w:rStyle w:val="PageNumber"/>
        <w:sz w:val="18"/>
        <w:szCs w:val="18"/>
      </w:rPr>
      <w:fldChar w:fldCharType="begin"/>
    </w:r>
    <w:r w:rsidRPr="004A0093">
      <w:rPr>
        <w:rStyle w:val="PageNumber"/>
        <w:sz w:val="18"/>
        <w:szCs w:val="18"/>
      </w:rPr>
      <w:instrText xml:space="preserve"> PAGE </w:instrText>
    </w:r>
    <w:r w:rsidRPr="004A0093">
      <w:rPr>
        <w:rStyle w:val="PageNumber"/>
        <w:sz w:val="18"/>
        <w:szCs w:val="18"/>
      </w:rPr>
      <w:fldChar w:fldCharType="separate"/>
    </w:r>
    <w:r w:rsidR="00155A7C">
      <w:rPr>
        <w:rStyle w:val="PageNumber"/>
        <w:noProof/>
        <w:sz w:val="18"/>
        <w:szCs w:val="18"/>
      </w:rPr>
      <w:t>1</w:t>
    </w:r>
    <w:r w:rsidRPr="004A0093">
      <w:rPr>
        <w:rStyle w:val="PageNumber"/>
        <w:sz w:val="18"/>
        <w:szCs w:val="18"/>
      </w:rPr>
      <w:fldChar w:fldCharType="end"/>
    </w:r>
    <w:r w:rsidRPr="004A0093">
      <w:rPr>
        <w:rStyle w:val="PageNumber"/>
        <w:sz w:val="18"/>
        <w:szCs w:val="18"/>
      </w:rPr>
      <w:t xml:space="preserve"> of </w:t>
    </w:r>
    <w:r w:rsidRPr="00BF1744">
      <w:rPr>
        <w:rStyle w:val="PageNumber"/>
        <w:sz w:val="18"/>
        <w:szCs w:val="18"/>
      </w:rPr>
      <w:fldChar w:fldCharType="begin"/>
    </w:r>
    <w:r w:rsidRPr="00BF1744">
      <w:rPr>
        <w:rStyle w:val="PageNumber"/>
        <w:sz w:val="18"/>
        <w:szCs w:val="18"/>
      </w:rPr>
      <w:instrText xml:space="preserve"> NUMPAGES </w:instrText>
    </w:r>
    <w:r w:rsidRPr="00BF1744">
      <w:rPr>
        <w:rStyle w:val="PageNumber"/>
        <w:sz w:val="18"/>
        <w:szCs w:val="18"/>
      </w:rPr>
      <w:fldChar w:fldCharType="separate"/>
    </w:r>
    <w:r w:rsidR="00155A7C">
      <w:rPr>
        <w:rStyle w:val="PageNumber"/>
        <w:noProof/>
        <w:sz w:val="18"/>
        <w:szCs w:val="18"/>
      </w:rPr>
      <w:t>1</w:t>
    </w:r>
    <w:r w:rsidRPr="00BF1744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28C3F" w14:textId="77777777" w:rsidR="00B44D0E" w:rsidRDefault="00B44D0E">
      <w:r>
        <w:separator/>
      </w:r>
    </w:p>
  </w:footnote>
  <w:footnote w:type="continuationSeparator" w:id="0">
    <w:p w14:paraId="10A50921" w14:textId="77777777" w:rsidR="00B44D0E" w:rsidRDefault="00B44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04030" w14:textId="1BCE7561" w:rsidR="00C32568" w:rsidRPr="0068071B" w:rsidRDefault="00C32568" w:rsidP="00C3256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4FF7F46" wp14:editId="08C29FD0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0AD4">
      <w:rPr>
        <w:sz w:val="18"/>
        <w:szCs w:val="18"/>
      </w:rPr>
      <w:t>eCoaching Log</w:t>
    </w:r>
  </w:p>
  <w:p w14:paraId="549B25F6" w14:textId="77777777" w:rsidR="00C32568" w:rsidRPr="004A0093" w:rsidRDefault="00C32568" w:rsidP="004A0093">
    <w:pPr>
      <w:pStyle w:val="Header"/>
      <w:pBdr>
        <w:bottom w:val="single" w:sz="6" w:space="1" w:color="auto"/>
      </w:pBdr>
      <w:rPr>
        <w:sz w:val="18"/>
      </w:rPr>
    </w:pPr>
    <w:r w:rsidRPr="004A0093">
      <w:rPr>
        <w:sz w:val="18"/>
      </w:rPr>
      <w:t xml:space="preserve">                                                                     </w:t>
    </w:r>
    <w:r>
      <w:rPr>
        <w:sz w:val="18"/>
      </w:rPr>
      <w:t xml:space="preserve">                                                                            </w:t>
    </w:r>
    <w:r w:rsidRPr="004A0093">
      <w:rPr>
        <w:sz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isplayBackgroundShape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AB"/>
    <w:rsid w:val="00023852"/>
    <w:rsid w:val="00052218"/>
    <w:rsid w:val="00107E14"/>
    <w:rsid w:val="001229F9"/>
    <w:rsid w:val="00124CBA"/>
    <w:rsid w:val="00155A7C"/>
    <w:rsid w:val="001F1B03"/>
    <w:rsid w:val="002156FA"/>
    <w:rsid w:val="0029527E"/>
    <w:rsid w:val="003C04EF"/>
    <w:rsid w:val="003E5D71"/>
    <w:rsid w:val="00425B67"/>
    <w:rsid w:val="00490AD4"/>
    <w:rsid w:val="004959BA"/>
    <w:rsid w:val="004A0093"/>
    <w:rsid w:val="004D6768"/>
    <w:rsid w:val="004F51F2"/>
    <w:rsid w:val="0051344E"/>
    <w:rsid w:val="005216D0"/>
    <w:rsid w:val="005316AB"/>
    <w:rsid w:val="00533B8F"/>
    <w:rsid w:val="00557554"/>
    <w:rsid w:val="0058220F"/>
    <w:rsid w:val="00595DE5"/>
    <w:rsid w:val="005A4C49"/>
    <w:rsid w:val="005B7236"/>
    <w:rsid w:val="00610CA3"/>
    <w:rsid w:val="00625EBE"/>
    <w:rsid w:val="0066406A"/>
    <w:rsid w:val="0069017B"/>
    <w:rsid w:val="00693502"/>
    <w:rsid w:val="006E4706"/>
    <w:rsid w:val="006F6873"/>
    <w:rsid w:val="0075143D"/>
    <w:rsid w:val="00763779"/>
    <w:rsid w:val="00781775"/>
    <w:rsid w:val="007A472A"/>
    <w:rsid w:val="007F7A10"/>
    <w:rsid w:val="00806060"/>
    <w:rsid w:val="008946F2"/>
    <w:rsid w:val="008C40ED"/>
    <w:rsid w:val="00983F5F"/>
    <w:rsid w:val="009922AA"/>
    <w:rsid w:val="009F2042"/>
    <w:rsid w:val="00A256A6"/>
    <w:rsid w:val="00A27BEB"/>
    <w:rsid w:val="00A56EFD"/>
    <w:rsid w:val="00A62669"/>
    <w:rsid w:val="00A97DD3"/>
    <w:rsid w:val="00AC4FA9"/>
    <w:rsid w:val="00AD526C"/>
    <w:rsid w:val="00AF71D7"/>
    <w:rsid w:val="00B10129"/>
    <w:rsid w:val="00B267C2"/>
    <w:rsid w:val="00B44D0E"/>
    <w:rsid w:val="00B66230"/>
    <w:rsid w:val="00B77CF7"/>
    <w:rsid w:val="00BF10B1"/>
    <w:rsid w:val="00BF1744"/>
    <w:rsid w:val="00C32568"/>
    <w:rsid w:val="00C44378"/>
    <w:rsid w:val="00C801F5"/>
    <w:rsid w:val="00C95AFE"/>
    <w:rsid w:val="00CD3DC8"/>
    <w:rsid w:val="00D230F7"/>
    <w:rsid w:val="00D6542A"/>
    <w:rsid w:val="00D928E5"/>
    <w:rsid w:val="00DF7E97"/>
    <w:rsid w:val="00EA1830"/>
    <w:rsid w:val="00EF377E"/>
    <w:rsid w:val="00F27D50"/>
    <w:rsid w:val="00F733D1"/>
    <w:rsid w:val="00F80C0C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D13B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568"/>
    <w:pPr>
      <w:overflowPunct w:val="0"/>
      <w:autoSpaceDE w:val="0"/>
      <w:autoSpaceDN w:val="0"/>
      <w:adjustRightInd w:val="0"/>
      <w:spacing w:after="200"/>
      <w:jc w:val="center"/>
      <w:textAlignment w:val="baseline"/>
      <w:outlineLvl w:val="0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Char"/>
    <w:basedOn w:val="Normal"/>
    <w:rsid w:val="004A00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0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0093"/>
  </w:style>
  <w:style w:type="paragraph" w:styleId="BalloonText">
    <w:name w:val="Balloon Text"/>
    <w:basedOn w:val="Normal"/>
    <w:semiHidden/>
    <w:rsid w:val="00C95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32568"/>
    <w:rPr>
      <w:rFonts w:ascii="CG Times" w:hAnsi="CG Times"/>
      <w:b/>
      <w:sz w:val="24"/>
    </w:rPr>
  </w:style>
  <w:style w:type="paragraph" w:customStyle="1" w:styleId="Footertext1">
    <w:name w:val="Footer text 1"/>
    <w:basedOn w:val="Footer"/>
    <w:rsid w:val="00C32568"/>
    <w:pPr>
      <w:tabs>
        <w:tab w:val="clear" w:pos="4320"/>
        <w:tab w:val="clear" w:pos="8640"/>
      </w:tabs>
      <w:spacing w:before="12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32568"/>
    <w:pPr>
      <w:tabs>
        <w:tab w:val="clear" w:pos="4320"/>
        <w:tab w:val="clear" w:pos="8640"/>
      </w:tabs>
      <w:jc w:val="center"/>
    </w:pPr>
    <w:rPr>
      <w:rFonts w:ascii="CG Times" w:hAnsi="CG Times" w:cs="Vrinda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2568"/>
    <w:pPr>
      <w:overflowPunct w:val="0"/>
      <w:autoSpaceDE w:val="0"/>
      <w:autoSpaceDN w:val="0"/>
      <w:adjustRightInd w:val="0"/>
      <w:spacing w:after="200"/>
      <w:jc w:val="center"/>
      <w:textAlignment w:val="baseline"/>
      <w:outlineLvl w:val="0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Char"/>
    <w:basedOn w:val="Normal"/>
    <w:rsid w:val="004A00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0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0093"/>
  </w:style>
  <w:style w:type="paragraph" w:styleId="BalloonText">
    <w:name w:val="Balloon Text"/>
    <w:basedOn w:val="Normal"/>
    <w:semiHidden/>
    <w:rsid w:val="00C95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32568"/>
    <w:rPr>
      <w:rFonts w:ascii="CG Times" w:hAnsi="CG Times"/>
      <w:b/>
      <w:sz w:val="24"/>
    </w:rPr>
  </w:style>
  <w:style w:type="paragraph" w:customStyle="1" w:styleId="Footertext1">
    <w:name w:val="Footer text 1"/>
    <w:basedOn w:val="Footer"/>
    <w:rsid w:val="00C32568"/>
    <w:pPr>
      <w:tabs>
        <w:tab w:val="clear" w:pos="4320"/>
        <w:tab w:val="clear" w:pos="8640"/>
      </w:tabs>
      <w:spacing w:before="12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32568"/>
    <w:pPr>
      <w:tabs>
        <w:tab w:val="clear" w:pos="4320"/>
        <w:tab w:val="clear" w:pos="8640"/>
      </w:tabs>
      <w:jc w:val="center"/>
    </w:pPr>
    <w:rPr>
      <w:rFonts w:ascii="CG Times" w:hAnsi="CG Times" w:cs="Vrinda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R\NEW%20DAR\DA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257F67-0EBE-432A-8B2D-A08B1B447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F5CC7E-5E59-4210-90FF-3B351184406D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D4B4B56-DDDB-4E8D-B11B-3D52C8D069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 Template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 Roadmap</vt:lpstr>
    </vt:vector>
  </TitlesOfParts>
  <Company>Hershberger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 Roadmap</dc:title>
  <dc:creator>Laura Hershberger</dc:creator>
  <cp:lastModifiedBy>Queen, Timothy K</cp:lastModifiedBy>
  <cp:revision>2</cp:revision>
  <cp:lastPrinted>2004-10-21T18:41:00Z</cp:lastPrinted>
  <dcterms:created xsi:type="dcterms:W3CDTF">2014-07-01T14:03:00Z</dcterms:created>
  <dcterms:modified xsi:type="dcterms:W3CDTF">2014-07-01T14:03:00Z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Template</vt:lpwstr>
  </property>
  <property fmtid="{D5CDD505-2E9C-101B-9397-08002B2CF9AE}" pid="3" name="Comments0">
    <vt:lpwstr>Template for DAR - the Roadmap - need to add to the PAL upon implementation of DAR</vt:lpwstr>
  </property>
  <property fmtid="{D5CDD505-2E9C-101B-9397-08002B2CF9AE}" pid="4" name="Status">
    <vt:lpwstr>Final</vt:lpwstr>
  </property>
  <property fmtid="{D5CDD505-2E9C-101B-9397-08002B2CF9AE}" pid="5" name="Category1">
    <vt:lpwstr>Process Asset</vt:lpwstr>
  </property>
  <property fmtid="{D5CDD505-2E9C-101B-9397-08002B2CF9AE}" pid="6" name="ContentTypeId">
    <vt:lpwstr>0x0101009E5C6E04F5F2CA4DBF07DC2DA055DA5A</vt:lpwstr>
  </property>
</Properties>
</file>