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6FE9A9F1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A143E4">
        <w:rPr>
          <w:rFonts w:ascii="Arial Black" w:hAnsi="Arial Black"/>
          <w:sz w:val="32"/>
        </w:rPr>
        <w:t xml:space="preserve">Quality </w:t>
      </w:r>
      <w:r w:rsidR="00993DF1">
        <w:rPr>
          <w:rFonts w:ascii="Arial Black" w:hAnsi="Arial Black"/>
          <w:sz w:val="32"/>
        </w:rPr>
        <w:t xml:space="preserve">Reports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0FFE15A1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5613FC4F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7B7EB906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AD2EA1">
        <w:rPr>
          <w:rFonts w:ascii="Times New Roman (PCL6)" w:hAnsi="Times New Roman (PCL6)"/>
          <w:b w:val="0"/>
          <w:sz w:val="20"/>
        </w:rPr>
        <w:t>R&amp;T</w:t>
      </w:r>
      <w:r w:rsidR="00FF1529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FF1529">
        <w:rPr>
          <w:rFonts w:ascii="Times New Roman (PCL6)" w:hAnsi="Times New Roman (PCL6)"/>
          <w:b w:val="0"/>
          <w:sz w:val="22"/>
        </w:rPr>
        <w:t>0</w:t>
      </w:r>
      <w:r w:rsidR="00A143E4">
        <w:rPr>
          <w:rFonts w:ascii="Times New Roman (PCL6)" w:hAnsi="Times New Roman (PCL6)"/>
          <w:b w:val="0"/>
          <w:sz w:val="22"/>
        </w:rPr>
        <w:t>6</w:t>
      </w:r>
      <w:r w:rsidR="00FF1529">
        <w:rPr>
          <w:rFonts w:ascii="Times New Roman (PCL6)" w:hAnsi="Times New Roman (PCL6)"/>
          <w:b w:val="0"/>
          <w:sz w:val="22"/>
        </w:rPr>
        <w:t>/</w:t>
      </w:r>
      <w:r w:rsidR="00A143E4">
        <w:rPr>
          <w:rFonts w:ascii="Times New Roman (PCL6)" w:hAnsi="Times New Roman (PCL6)"/>
          <w:b w:val="0"/>
          <w:sz w:val="22"/>
        </w:rPr>
        <w:t>01</w:t>
      </w:r>
      <w:r w:rsidR="00E50927">
        <w:rPr>
          <w:rFonts w:ascii="Times New Roman (PCL6)" w:hAnsi="Times New Roman (PCL6)"/>
          <w:b w:val="0"/>
          <w:sz w:val="22"/>
        </w:rPr>
        <w:t>/201</w:t>
      </w:r>
      <w:r w:rsidR="00FF1529">
        <w:rPr>
          <w:rFonts w:ascii="Times New Roman (PCL6)" w:hAnsi="Times New Roman (PCL6)"/>
          <w:b w:val="0"/>
          <w:sz w:val="22"/>
        </w:rPr>
        <w:t>6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0F14947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5E6543B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2A2BF85C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C5190D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C5190D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C5190D">
              <w:rPr>
                <w:b/>
                <w:sz w:val="20"/>
              </w:rPr>
              <w:t>Author</w:t>
            </w:r>
          </w:p>
        </w:tc>
      </w:tr>
      <w:tr w:rsidR="001919C3" w:rsidRPr="00C5190D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3C712A16" w:rsidR="001919C3" w:rsidRPr="00C5190D" w:rsidRDefault="00A143E4" w:rsidP="00AD2EA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06/01/2016</w:t>
            </w:r>
          </w:p>
        </w:tc>
        <w:tc>
          <w:tcPr>
            <w:tcW w:w="6152" w:type="dxa"/>
          </w:tcPr>
          <w:p w14:paraId="4A91E949" w14:textId="0316D175" w:rsidR="001919C3" w:rsidRPr="00C5190D" w:rsidRDefault="00FF152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Initial</w:t>
            </w:r>
          </w:p>
        </w:tc>
        <w:tc>
          <w:tcPr>
            <w:tcW w:w="1822" w:type="dxa"/>
          </w:tcPr>
          <w:p w14:paraId="4A91E94A" w14:textId="7FFA9F2B" w:rsidR="001919C3" w:rsidRPr="00C5190D" w:rsidRDefault="00AD2EA1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C5190D">
              <w:rPr>
                <w:sz w:val="20"/>
              </w:rPr>
              <w:t>Doug Stearns</w:t>
            </w:r>
          </w:p>
        </w:tc>
      </w:tr>
      <w:tr w:rsidR="004D374A" w:rsidRPr="00C5190D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592C0745" w:rsidR="004D374A" w:rsidRPr="00C5190D" w:rsidRDefault="00C5190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>07/12/2016</w:t>
            </w:r>
          </w:p>
        </w:tc>
        <w:tc>
          <w:tcPr>
            <w:tcW w:w="6152" w:type="dxa"/>
          </w:tcPr>
          <w:p w14:paraId="2CE05B52" w14:textId="77777777" w:rsidR="00C5190D" w:rsidRPr="00C5190D" w:rsidRDefault="00C5190D" w:rsidP="00C5190D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and TFS3183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High Five CSAT</w:t>
            </w:r>
          </w:p>
          <w:p w14:paraId="4A91E94D" w14:textId="35A16391" w:rsidR="00864B97" w:rsidRPr="00C5190D" w:rsidRDefault="00C5190D" w:rsidP="00C5190D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section</w:t>
            </w:r>
            <w:r w:rsidR="00A42912">
              <w:rPr>
                <w:sz w:val="20"/>
              </w:rPr>
              <w:t>s</w:t>
            </w:r>
            <w:r>
              <w:rPr>
                <w:sz w:val="20"/>
              </w:rPr>
              <w:t xml:space="preserve"> 1.2</w:t>
            </w:r>
            <w:r w:rsidR="00A42912">
              <w:rPr>
                <w:sz w:val="20"/>
              </w:rPr>
              <w:t xml:space="preserve"> and 1.3</w:t>
            </w:r>
          </w:p>
        </w:tc>
        <w:tc>
          <w:tcPr>
            <w:tcW w:w="1822" w:type="dxa"/>
          </w:tcPr>
          <w:p w14:paraId="4A91E94E" w14:textId="3F96999B" w:rsidR="004D374A" w:rsidRPr="00C5190D" w:rsidRDefault="00C5190D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D624CB" w:rsidRPr="00C5190D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186097F4" w:rsidR="00D624CB" w:rsidRPr="00C5190D" w:rsidRDefault="00BC525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07/26/2016</w:t>
            </w:r>
          </w:p>
        </w:tc>
        <w:tc>
          <w:tcPr>
            <w:tcW w:w="6152" w:type="dxa"/>
          </w:tcPr>
          <w:p w14:paraId="4A91E951" w14:textId="0EA062EC" w:rsidR="008F13FD" w:rsidRPr="00C5190D" w:rsidRDefault="00BC525C" w:rsidP="003725C4">
            <w:pPr>
              <w:pStyle w:val="hdr1"/>
              <w:spacing w:before="0"/>
              <w:ind w:left="0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822" w:type="dxa"/>
          </w:tcPr>
          <w:p w14:paraId="4A91E952" w14:textId="12EB3A26" w:rsidR="00D624CB" w:rsidRPr="00C5190D" w:rsidRDefault="00BC525C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39FFA0F2" w:rsidR="004D374A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08/01/2016</w:t>
            </w:r>
          </w:p>
        </w:tc>
        <w:tc>
          <w:tcPr>
            <w:tcW w:w="6152" w:type="dxa"/>
          </w:tcPr>
          <w:p w14:paraId="5D9E8E3B" w14:textId="77777777" w:rsidR="009B3790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5" w14:textId="265A0716" w:rsidR="003725C4" w:rsidRPr="00C5190D" w:rsidRDefault="003725C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Correction for source</w:t>
            </w:r>
          </w:p>
        </w:tc>
        <w:tc>
          <w:tcPr>
            <w:tcW w:w="1822" w:type="dxa"/>
          </w:tcPr>
          <w:p w14:paraId="4A91E956" w14:textId="66CE90E9" w:rsidR="004D374A" w:rsidRPr="00C5190D" w:rsidRDefault="003725C4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D374A" w:rsidRPr="00C5190D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A55BBB0" w:rsidR="004D374A" w:rsidRPr="00C5190D" w:rsidRDefault="003E241E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08/12/2016</w:t>
            </w:r>
          </w:p>
        </w:tc>
        <w:tc>
          <w:tcPr>
            <w:tcW w:w="6152" w:type="dxa"/>
          </w:tcPr>
          <w:p w14:paraId="3DB7C61B" w14:textId="77777777" w:rsidR="004D374A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C5190D">
              <w:rPr>
                <w:sz w:val="20"/>
              </w:rPr>
              <w:t xml:space="preserve">TFS3179 – </w:t>
            </w:r>
            <w:proofErr w:type="spellStart"/>
            <w:r w:rsidRPr="00C5190D">
              <w:rPr>
                <w:sz w:val="20"/>
              </w:rPr>
              <w:t>eCL</w:t>
            </w:r>
            <w:proofErr w:type="spellEnd"/>
            <w:r w:rsidRPr="00C5190D">
              <w:rPr>
                <w:sz w:val="20"/>
              </w:rPr>
              <w:t xml:space="preserve"> Kudos Data Feed </w:t>
            </w:r>
            <w:r>
              <w:rPr>
                <w:sz w:val="20"/>
              </w:rPr>
              <w:t xml:space="preserve"> </w:t>
            </w:r>
          </w:p>
          <w:p w14:paraId="4A91E959" w14:textId="0019194D" w:rsidR="003E241E" w:rsidRPr="00C5190D" w:rsidRDefault="003E241E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1.3 #14 to reflect that will now be </w:t>
            </w:r>
            <w:r w:rsidR="00F0239B">
              <w:rPr>
                <w:sz w:val="20"/>
              </w:rPr>
              <w:t>receiving</w:t>
            </w:r>
            <w:r>
              <w:rPr>
                <w:sz w:val="20"/>
              </w:rPr>
              <w:t xml:space="preserve"> text in KUD file</w:t>
            </w:r>
          </w:p>
        </w:tc>
        <w:tc>
          <w:tcPr>
            <w:tcW w:w="1822" w:type="dxa"/>
          </w:tcPr>
          <w:p w14:paraId="4A91E95A" w14:textId="457F9867" w:rsidR="004D374A" w:rsidRPr="00C5190D" w:rsidRDefault="003E241E" w:rsidP="009B379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</w:t>
            </w:r>
            <w:r w:rsidR="00D30DE9">
              <w:rPr>
                <w:sz w:val="20"/>
              </w:rPr>
              <w:t>s</w:t>
            </w:r>
          </w:p>
        </w:tc>
      </w:tr>
      <w:tr w:rsidR="00AB3257" w:rsidRPr="00C5190D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2B927445" w:rsidR="00AB3257" w:rsidRPr="00C5190D" w:rsidRDefault="00D30DE9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01/06/2017</w:t>
            </w:r>
          </w:p>
        </w:tc>
        <w:tc>
          <w:tcPr>
            <w:tcW w:w="6152" w:type="dxa"/>
          </w:tcPr>
          <w:p w14:paraId="77BC0CDF" w14:textId="77777777" w:rsidR="00D30DE9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D30DE9">
              <w:rPr>
                <w:sz w:val="20"/>
              </w:rPr>
              <w:t xml:space="preserve">TFS5149 – </w:t>
            </w:r>
            <w:proofErr w:type="spellStart"/>
            <w:r w:rsidRPr="00D30DE9">
              <w:rPr>
                <w:sz w:val="20"/>
              </w:rPr>
              <w:t>eCL</w:t>
            </w:r>
            <w:proofErr w:type="spellEnd"/>
            <w:r w:rsidRPr="00D30DE9">
              <w:rPr>
                <w:sz w:val="20"/>
              </w:rPr>
              <w:t xml:space="preserve"> Requirements Document Cleanup</w:t>
            </w:r>
          </w:p>
          <w:p w14:paraId="4A91E95D" w14:textId="28AB9742" w:rsidR="00B7650A" w:rsidRPr="00C5190D" w:rsidRDefault="00D30DE9" w:rsidP="00D30D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Updated </w:t>
            </w:r>
            <w:proofErr w:type="spellStart"/>
            <w:r>
              <w:rPr>
                <w:sz w:val="20"/>
              </w:rPr>
              <w:t>lengh</w:t>
            </w:r>
            <w:proofErr w:type="spellEnd"/>
            <w:r>
              <w:rPr>
                <w:sz w:val="20"/>
              </w:rPr>
              <w:t xml:space="preserve"> of </w:t>
            </w:r>
            <w:proofErr w:type="spellStart"/>
            <w:r>
              <w:rPr>
                <w:sz w:val="20"/>
              </w:rPr>
              <w:t>SubmitterID</w:t>
            </w:r>
            <w:proofErr w:type="spellEnd"/>
            <w:r>
              <w:rPr>
                <w:sz w:val="20"/>
              </w:rPr>
              <w:t xml:space="preserve"> to 10 bytes</w:t>
            </w:r>
          </w:p>
        </w:tc>
        <w:tc>
          <w:tcPr>
            <w:tcW w:w="1822" w:type="dxa"/>
          </w:tcPr>
          <w:p w14:paraId="4A91E95E" w14:textId="2C8355CE" w:rsidR="00AB3257" w:rsidRPr="00C5190D" w:rsidRDefault="00D30DE9" w:rsidP="00D30DE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4C4482" w:rsidRPr="00C5190D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E23D63B" w:rsidR="004C4482" w:rsidRPr="00C5190D" w:rsidRDefault="004573E9" w:rsidP="00910BF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01/3</w:t>
            </w:r>
            <w:r w:rsidR="00910BF3">
              <w:rPr>
                <w:sz w:val="20"/>
              </w:rPr>
              <w:t>1</w:t>
            </w:r>
            <w:r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39F5C54A" w14:textId="77777777" w:rsidR="009D1933" w:rsidRDefault="004573E9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52563A13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</w:t>
            </w:r>
          </w:p>
          <w:p w14:paraId="6CD57837" w14:textId="5C7ED4A2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1.1 3 - changed size of </w:t>
            </w:r>
            <w:proofErr w:type="spellStart"/>
            <w:r w:rsidRPr="004573E9">
              <w:rPr>
                <w:sz w:val="20"/>
              </w:rPr>
              <w:t>EmpID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6 </w:t>
            </w:r>
            <w:r w:rsidRPr="004573E9">
              <w:rPr>
                <w:sz w:val="20"/>
              </w:rPr>
              <w:t>to 10</w:t>
            </w:r>
          </w:p>
          <w:p w14:paraId="0FF25A40" w14:textId="77777777" w:rsidR="004573E9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2 - added NPN report code</w:t>
            </w:r>
          </w:p>
          <w:p w14:paraId="49B98EFA" w14:textId="08B02E96" w:rsidR="004573E9" w:rsidRPr="00C5190D" w:rsidRDefault="004573E9" w:rsidP="004573E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11 - changed size of </w:t>
            </w:r>
            <w:proofErr w:type="spellStart"/>
            <w:r w:rsidRPr="004573E9">
              <w:rPr>
                <w:sz w:val="20"/>
              </w:rPr>
              <w:t>strCSR</w:t>
            </w:r>
            <w:proofErr w:type="spellEnd"/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from 30 </w:t>
            </w:r>
            <w:r w:rsidRPr="004573E9">
              <w:rPr>
                <w:sz w:val="20"/>
              </w:rPr>
              <w:t>to 10</w:t>
            </w:r>
          </w:p>
        </w:tc>
        <w:tc>
          <w:tcPr>
            <w:tcW w:w="1822" w:type="dxa"/>
          </w:tcPr>
          <w:p w14:paraId="6EAEF92A" w14:textId="2ECE433A" w:rsidR="004C4482" w:rsidRPr="00C5190D" w:rsidRDefault="004573E9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B05AC" w:rsidRPr="00C5190D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4D29C864" w:rsidR="007B05AC" w:rsidRPr="00C5190D" w:rsidRDefault="00CC70B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02/01/2017</w:t>
            </w:r>
          </w:p>
        </w:tc>
        <w:tc>
          <w:tcPr>
            <w:tcW w:w="6152" w:type="dxa"/>
          </w:tcPr>
          <w:p w14:paraId="46BE4B30" w14:textId="77777777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0D575D89" w14:textId="5F58793C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the following from developer feedback</w:t>
            </w:r>
          </w:p>
          <w:p w14:paraId="43DD9785" w14:textId="01B42F6D" w:rsidR="00CC70BC" w:rsidRDefault="00CC70BC" w:rsidP="00CC70B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 xml:space="preserve">1.3 </w:t>
            </w:r>
            <w:r w:rsidR="00CB6135">
              <w:rPr>
                <w:sz w:val="20"/>
              </w:rPr>
              <w:t>5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added </w:t>
            </w:r>
            <w:r>
              <w:rPr>
                <w:sz w:val="20"/>
              </w:rPr>
              <w:t xml:space="preserve">reference to </w:t>
            </w:r>
            <w:r w:rsidRPr="004573E9">
              <w:rPr>
                <w:sz w:val="20"/>
              </w:rPr>
              <w:t xml:space="preserve">NPN </w:t>
            </w:r>
            <w:r w:rsidR="00CB6135">
              <w:rPr>
                <w:sz w:val="20"/>
              </w:rPr>
              <w:t>status</w:t>
            </w:r>
          </w:p>
          <w:p w14:paraId="6DE123FA" w14:textId="2F1E591C" w:rsidR="00A4613A" w:rsidRPr="00C5190D" w:rsidRDefault="00CC70BC" w:rsidP="00CB613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added reference to NPN </w:t>
            </w:r>
            <w:r w:rsidR="00CB6135">
              <w:rPr>
                <w:sz w:val="20"/>
              </w:rPr>
              <w:t>reason value</w:t>
            </w:r>
          </w:p>
        </w:tc>
        <w:tc>
          <w:tcPr>
            <w:tcW w:w="1822" w:type="dxa"/>
          </w:tcPr>
          <w:p w14:paraId="712E2F98" w14:textId="602FDB78" w:rsidR="007B05AC" w:rsidRPr="00C5190D" w:rsidRDefault="00CC70B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44A4F" w:rsidRPr="00C5190D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090B5A9D" w:rsidR="00944A4F" w:rsidRPr="00C5190D" w:rsidRDefault="00F61DD4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02/08/2017</w:t>
            </w:r>
          </w:p>
        </w:tc>
        <w:tc>
          <w:tcPr>
            <w:tcW w:w="6152" w:type="dxa"/>
          </w:tcPr>
          <w:p w14:paraId="2349E872" w14:textId="7777777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TFS5309 – New feed from Quality</w:t>
            </w:r>
          </w:p>
          <w:p w14:paraId="65672F15" w14:textId="7F47D797" w:rsidR="00F61DD4" w:rsidRDefault="00F61DD4" w:rsidP="00F61DD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the following from developer feedback</w:t>
            </w:r>
          </w:p>
          <w:p w14:paraId="3975134B" w14:textId="0226C1E8" w:rsidR="004D42E2" w:rsidRPr="00C5190D" w:rsidRDefault="00F61DD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4573E9">
              <w:rPr>
                <w:sz w:val="20"/>
              </w:rPr>
              <w:t>1.3 1</w:t>
            </w:r>
            <w:r>
              <w:rPr>
                <w:sz w:val="20"/>
              </w:rPr>
              <w:t>3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4573E9">
              <w:rPr>
                <w:sz w:val="20"/>
              </w:rPr>
              <w:t xml:space="preserve"> </w:t>
            </w:r>
            <w:r>
              <w:rPr>
                <w:sz w:val="20"/>
              </w:rPr>
              <w:t>added reference to NPN reason value of Opportunity</w:t>
            </w:r>
          </w:p>
        </w:tc>
        <w:tc>
          <w:tcPr>
            <w:tcW w:w="1822" w:type="dxa"/>
          </w:tcPr>
          <w:p w14:paraId="5B71EB47" w14:textId="42863862" w:rsidR="00944A4F" w:rsidRPr="00C5190D" w:rsidRDefault="00F61DD4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C5335" w:rsidRPr="00C5190D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66B83D33" w:rsidR="009C5335" w:rsidRPr="00C5190D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02/22/2017</w:t>
            </w:r>
          </w:p>
        </w:tc>
        <w:tc>
          <w:tcPr>
            <w:tcW w:w="6152" w:type="dxa"/>
          </w:tcPr>
          <w:p w14:paraId="63C86994" w14:textId="77777777" w:rsidR="009C5335" w:rsidRDefault="002634C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TFS5653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NPN logs from existing coaching logs</w:t>
            </w:r>
          </w:p>
          <w:p w14:paraId="387A69B7" w14:textId="77777777" w:rsidR="002634C1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Removed NPN references from the following</w:t>
            </w:r>
          </w:p>
          <w:p w14:paraId="43BF6096" w14:textId="6746B532" w:rsidR="002634C1" w:rsidRPr="00C5190D" w:rsidRDefault="002634C1" w:rsidP="002634C1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2634C1">
              <w:rPr>
                <w:sz w:val="20"/>
              </w:rPr>
              <w:t>1.3 2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1.3 5</w:t>
            </w:r>
            <w:r>
              <w:rPr>
                <w:sz w:val="20"/>
              </w:rPr>
              <w:t xml:space="preserve">; </w:t>
            </w:r>
            <w:r w:rsidRPr="002634C1">
              <w:rPr>
                <w:sz w:val="20"/>
              </w:rPr>
              <w:t>1.3 13</w:t>
            </w:r>
          </w:p>
        </w:tc>
        <w:tc>
          <w:tcPr>
            <w:tcW w:w="1822" w:type="dxa"/>
          </w:tcPr>
          <w:p w14:paraId="1FE93921" w14:textId="4F720220" w:rsidR="009C5335" w:rsidRPr="00C5190D" w:rsidRDefault="002634C1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C64DDD" w:rsidRPr="00C5190D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F39A3E" w:rsidR="00C64DDD" w:rsidRPr="00C5190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11/26/2018</w:t>
            </w:r>
          </w:p>
        </w:tc>
        <w:tc>
          <w:tcPr>
            <w:tcW w:w="6152" w:type="dxa"/>
          </w:tcPr>
          <w:p w14:paraId="1B8777A1" w14:textId="6125714C" w:rsidR="00C64DDD" w:rsidRDefault="00DC15FC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TFS12591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Quality Overturned Appeals</w:t>
            </w:r>
            <w:r w:rsidR="002D0DE6">
              <w:rPr>
                <w:sz w:val="20"/>
              </w:rPr>
              <w:br/>
              <w:t>Updated the following</w:t>
            </w:r>
            <w:r>
              <w:rPr>
                <w:sz w:val="20"/>
              </w:rPr>
              <w:t xml:space="preserve"> </w:t>
            </w:r>
          </w:p>
          <w:p w14:paraId="69DFADB0" w14:textId="46346ACB" w:rsidR="00DC15FC" w:rsidRPr="00C5190D" w:rsidRDefault="00120BBF" w:rsidP="002D0D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1.3x </w:t>
            </w:r>
            <w:r w:rsidR="002D0DE6">
              <w:rPr>
                <w:sz w:val="20"/>
              </w:rPr>
              <w:t xml:space="preserve">for </w:t>
            </w:r>
            <w:r>
              <w:rPr>
                <w:sz w:val="20"/>
              </w:rPr>
              <w:t xml:space="preserve">OTA </w:t>
            </w:r>
          </w:p>
        </w:tc>
        <w:tc>
          <w:tcPr>
            <w:tcW w:w="1822" w:type="dxa"/>
          </w:tcPr>
          <w:p w14:paraId="45173698" w14:textId="2A911961" w:rsidR="00C64DDD" w:rsidRPr="00C5190D" w:rsidRDefault="00DC15FC" w:rsidP="00E232B9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E632F0" w:rsidRPr="00C5190D" w14:paraId="77B348C5" w14:textId="77777777" w:rsidTr="00873B8D">
        <w:trPr>
          <w:jc w:val="center"/>
        </w:trPr>
        <w:tc>
          <w:tcPr>
            <w:tcW w:w="1440" w:type="dxa"/>
          </w:tcPr>
          <w:p w14:paraId="08AE033D" w14:textId="4A3C1745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08/13/2019</w:t>
            </w:r>
          </w:p>
        </w:tc>
        <w:tc>
          <w:tcPr>
            <w:tcW w:w="6152" w:type="dxa"/>
          </w:tcPr>
          <w:p w14:paraId="16BF0292" w14:textId="7E559232" w:rsidR="00E632F0" w:rsidRPr="00E632F0" w:rsidRDefault="00E632F0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E632F0">
              <w:rPr>
                <w:sz w:val="20"/>
              </w:rPr>
              <w:t>TFS 15063 Quality Now Rewards and Recognition (Bingo)</w:t>
            </w:r>
          </w:p>
        </w:tc>
        <w:tc>
          <w:tcPr>
            <w:tcW w:w="1822" w:type="dxa"/>
          </w:tcPr>
          <w:p w14:paraId="38D2527D" w14:textId="33D68A17" w:rsidR="00E632F0" w:rsidRPr="00E632F0" w:rsidRDefault="00E632F0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 w:rsidRPr="00E632F0">
              <w:rPr>
                <w:sz w:val="20"/>
              </w:rPr>
              <w:t>Brian Coughlin</w:t>
            </w:r>
          </w:p>
        </w:tc>
      </w:tr>
      <w:tr w:rsidR="009563D9" w:rsidRPr="00C5190D" w14:paraId="1E4B62D6" w14:textId="77777777" w:rsidTr="00873B8D">
        <w:trPr>
          <w:jc w:val="center"/>
        </w:trPr>
        <w:tc>
          <w:tcPr>
            <w:tcW w:w="1440" w:type="dxa"/>
          </w:tcPr>
          <w:p w14:paraId="782AD73E" w14:textId="4D1B80EF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09/16/2019</w:t>
            </w:r>
          </w:p>
        </w:tc>
        <w:tc>
          <w:tcPr>
            <w:tcW w:w="6152" w:type="dxa"/>
          </w:tcPr>
          <w:p w14:paraId="636E9A38" w14:textId="77777777" w:rsidR="009563D9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1E904D3A" w14:textId="251F47E6" w:rsidR="009563D9" w:rsidRPr="00E632F0" w:rsidRDefault="009563D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</w:t>
            </w:r>
          </w:p>
        </w:tc>
        <w:tc>
          <w:tcPr>
            <w:tcW w:w="1822" w:type="dxa"/>
          </w:tcPr>
          <w:p w14:paraId="20EF7AEC" w14:textId="0D71D7C0" w:rsidR="009563D9" w:rsidRPr="00E632F0" w:rsidRDefault="009563D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56EF9" w:rsidRPr="00C5190D" w14:paraId="4FBDC713" w14:textId="77777777" w:rsidTr="00873B8D">
        <w:trPr>
          <w:jc w:val="center"/>
        </w:trPr>
        <w:tc>
          <w:tcPr>
            <w:tcW w:w="1440" w:type="dxa"/>
          </w:tcPr>
          <w:p w14:paraId="68B2E9A8" w14:textId="3E8B14BF" w:rsidR="00256EF9" w:rsidRDefault="00256EF9" w:rsidP="00E632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09/17/2019</w:t>
            </w:r>
          </w:p>
        </w:tc>
        <w:tc>
          <w:tcPr>
            <w:tcW w:w="6152" w:type="dxa"/>
          </w:tcPr>
          <w:p w14:paraId="253ECE90" w14:textId="77777777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TFS15465 – </w:t>
            </w:r>
            <w:proofErr w:type="spellStart"/>
            <w:r>
              <w:rPr>
                <w:sz w:val="20"/>
              </w:rPr>
              <w:t>eCL</w:t>
            </w:r>
            <w:proofErr w:type="spellEnd"/>
            <w:r>
              <w:rPr>
                <w:sz w:val="20"/>
              </w:rPr>
              <w:t xml:space="preserve"> Alternate Channel Bingo</w:t>
            </w:r>
          </w:p>
          <w:p w14:paraId="32BAD17C" w14:textId="5E26A22E" w:rsidR="00256EF9" w:rsidRDefault="00256EF9" w:rsidP="00256EF9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Updated 1.4 for new bingo records again</w:t>
            </w:r>
          </w:p>
        </w:tc>
        <w:tc>
          <w:tcPr>
            <w:tcW w:w="1822" w:type="dxa"/>
          </w:tcPr>
          <w:p w14:paraId="44035AC3" w14:textId="0B289F4C" w:rsidR="00256EF9" w:rsidRDefault="00256EF9" w:rsidP="00E632F0">
            <w:pPr>
              <w:pStyle w:val="hdr1"/>
              <w:spacing w:before="0"/>
              <w:ind w:left="0"/>
              <w:jc w:val="center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11A6A6C1" w:rsidR="009D1933" w:rsidRPr="0067712D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1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</w:t>
      </w:r>
      <w:r w:rsidR="00A143E4">
        <w:t xml:space="preserve">Quality </w:t>
      </w:r>
      <w:r w:rsidR="00460923">
        <w:t>Reporting Data File</w:t>
      </w:r>
      <w:r>
        <w:t xml:space="preserve"> Requirements</w:t>
      </w:r>
      <w:bookmarkEnd w:id="1"/>
      <w:r w:rsidR="00CB60BC">
        <w:br/>
      </w:r>
    </w:p>
    <w:p w14:paraId="3555F87C" w14:textId="7F2B401B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</w:t>
      </w:r>
      <w:r w:rsidR="00A143E4">
        <w:rPr>
          <w:b w:val="0"/>
          <w:szCs w:val="24"/>
        </w:rPr>
        <w:t xml:space="preserve">Quality </w:t>
      </w:r>
      <w:r w:rsidR="00BB294A" w:rsidRPr="009D1933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proofErr w:type="spellStart"/>
      <w:r w:rsidR="007E2896" w:rsidRPr="009D1933">
        <w:rPr>
          <w:b w:val="0"/>
          <w:szCs w:val="24"/>
        </w:rPr>
        <w:t>eCoaching</w:t>
      </w:r>
      <w:proofErr w:type="spellEnd"/>
      <w:r w:rsidR="007E2896" w:rsidRPr="009D1933">
        <w:rPr>
          <w:b w:val="0"/>
          <w:szCs w:val="24"/>
        </w:rPr>
        <w:t xml:space="preserve"> Log</w:t>
      </w:r>
      <w:r w:rsidRPr="009D1933">
        <w:rPr>
          <w:b w:val="0"/>
          <w:szCs w:val="24"/>
        </w:rPr>
        <w:t xml:space="preserve"> </w:t>
      </w:r>
      <w:r w:rsidR="00A143E4">
        <w:rPr>
          <w:b w:val="0"/>
          <w:szCs w:val="24"/>
        </w:rPr>
        <w:t xml:space="preserve">Quality </w:t>
      </w:r>
      <w:r w:rsidR="00993DF1">
        <w:rPr>
          <w:b w:val="0"/>
          <w:szCs w:val="24"/>
        </w:rPr>
        <w:t xml:space="preserve">Report </w:t>
      </w:r>
      <w:r w:rsidRPr="009D1933">
        <w:rPr>
          <w:b w:val="0"/>
          <w:szCs w:val="24"/>
        </w:rPr>
        <w:t>data file</w:t>
      </w:r>
      <w:r w:rsidR="003049F8">
        <w:rPr>
          <w:b w:val="0"/>
          <w:szCs w:val="24"/>
        </w:rPr>
        <w:t xml:space="preserve"> for Coach the Coach</w:t>
      </w:r>
      <w:r w:rsidRPr="009D1933">
        <w:rPr>
          <w:b w:val="0"/>
          <w:szCs w:val="24"/>
        </w:rPr>
        <w:t xml:space="preserve">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8C3C45" w:rsidRPr="00A6332A" w14:paraId="4A91E97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6332A" w:rsidRDefault="008C3C45" w:rsidP="00BA3135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864FCC" w:rsidRPr="00A6332A" w14:paraId="01C663F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F1A1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99A70" w14:textId="52549E43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7236" w14:textId="370E25C8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4BF2" w14:textId="1AD335FC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864FCC" w:rsidRPr="00A6332A" w14:paraId="244CF27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D6EF" w14:textId="77777777" w:rsidR="00864FCC" w:rsidRPr="00A6332A" w:rsidRDefault="00864FCC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96CF0" w14:textId="3C450B7D" w:rsidR="00864FCC" w:rsidRPr="00A6332A" w:rsidRDefault="00864FCC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EC0E" w14:textId="33CAC2F7" w:rsidR="00864FCC" w:rsidRPr="00A6332A" w:rsidRDefault="00864FCC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C99E" w14:textId="32204D6B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5150D01E" w14:textId="465C1B84" w:rsidR="00864FCC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(CTC – Coach the Coach)</w:t>
            </w:r>
          </w:p>
        </w:tc>
      </w:tr>
      <w:tr w:rsidR="00A143E4" w:rsidRPr="00A6332A" w14:paraId="2C17CB55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523EB" w14:textId="77777777" w:rsidR="00A143E4" w:rsidRPr="00A6332A" w:rsidRDefault="00A143E4" w:rsidP="00F4050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FDB05" w14:textId="77777777" w:rsidR="00A143E4" w:rsidRPr="00A6332A" w:rsidRDefault="00A143E4" w:rsidP="00A143E4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210FA" w14:textId="44B11F31" w:rsidR="00A143E4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  <w:r w:rsidR="00A143E4" w:rsidRPr="00A6332A">
              <w:rPr>
                <w:sz w:val="22"/>
                <w:szCs w:val="22"/>
              </w:rPr>
              <w:t>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2F91" w14:textId="77777777" w:rsidR="00A143E4" w:rsidRPr="00A6332A" w:rsidRDefault="00A143E4" w:rsidP="00F4050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Supervisor</w:t>
            </w:r>
          </w:p>
        </w:tc>
      </w:tr>
      <w:tr w:rsidR="00A143E4" w:rsidRPr="00A6332A" w14:paraId="69F0061B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3B06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3DA0" w14:textId="40CD2B6B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Problem: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2B45" w14:textId="72FAEAFC" w:rsidR="00A143E4" w:rsidRPr="00A6332A" w:rsidRDefault="00864FCC" w:rsidP="00864FC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Variable number of </w:t>
            </w:r>
            <w:r w:rsidR="00CB39B0" w:rsidRPr="00A6332A">
              <w:rPr>
                <w:sz w:val="22"/>
                <w:szCs w:val="22"/>
              </w:rPr>
              <w:t>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CD18D" w14:textId="34A6FB33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51F0594D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2BA0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6F97" w14:textId="51102DE3" w:rsidR="00A143E4" w:rsidRPr="00A6332A" w:rsidRDefault="00A143E4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Behavior: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53A" w14:textId="23C9EF6B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8EBB" w14:textId="1D64EC7D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434CD9B0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9F068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792F" w14:textId="76E7A51C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Result: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CAC6" w14:textId="3C772CB5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911CE" w14:textId="43D12B8F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A143E4" w:rsidRPr="00A6332A" w14:paraId="390A1C93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695A" w14:textId="77777777" w:rsidR="00A143E4" w:rsidRPr="00A6332A" w:rsidRDefault="00A143E4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18725" w14:textId="6D5828D1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Follow Up: Please Describe the Success or Opportunity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A9465" w14:textId="2DFAB8EE" w:rsidR="00A143E4" w:rsidRPr="00A6332A" w:rsidRDefault="00864FCC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Variable number of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CD91" w14:textId="4A80F6F9" w:rsidR="00A143E4" w:rsidRPr="00A6332A" w:rsidRDefault="00CB39B0" w:rsidP="006D608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concatenated into description</w:t>
            </w:r>
          </w:p>
        </w:tc>
      </w:tr>
      <w:tr w:rsidR="00CB39B0" w:rsidRPr="00A6332A" w14:paraId="7375C452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3CA10" w14:textId="77777777" w:rsidR="00CB39B0" w:rsidRPr="00A6332A" w:rsidRDefault="00CB39B0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930B" w14:textId="4D82236F" w:rsidR="00CB39B0" w:rsidRPr="00A6332A" w:rsidRDefault="00CB39B0" w:rsidP="006D608E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SubmitterID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4CE8F" w14:textId="51DEE690" w:rsidR="00CB39B0" w:rsidRPr="00A6332A" w:rsidRDefault="00D30DE9" w:rsidP="00D30DE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</w:t>
            </w:r>
            <w:r w:rsidR="00CB39B0" w:rsidRPr="00A6332A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1B51" w14:textId="5BA877CD" w:rsidR="00CB39B0" w:rsidRPr="00A6332A" w:rsidRDefault="00CB39B0" w:rsidP="00CB39B0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Employee ID of the submitter</w:t>
            </w:r>
          </w:p>
        </w:tc>
      </w:tr>
      <w:tr w:rsidR="005B1DAD" w:rsidRPr="00A6332A" w14:paraId="4A91E9A6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06E5272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65A2E234" w14:textId="77777777" w:rsidTr="00864FCC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6D86" w14:textId="77777777" w:rsidR="005B1DAD" w:rsidRPr="00A6332A" w:rsidRDefault="005B1DAD" w:rsidP="005B1DAD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AB095" w14:textId="6D80EBC8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50431" w14:textId="53CACD4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EB141" w14:textId="70944455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p w14:paraId="08F003FA" w14:textId="77777777" w:rsidR="00C5190D" w:rsidRDefault="00C5190D" w:rsidP="002A24A1">
      <w:pPr>
        <w:rPr>
          <w:b/>
          <w:sz w:val="24"/>
          <w:szCs w:val="24"/>
        </w:rPr>
      </w:pPr>
    </w:p>
    <w:p w14:paraId="7AD53C6C" w14:textId="617BFAB0" w:rsidR="00C5190D" w:rsidRDefault="00C5190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97CC01E" w14:textId="5EE33168" w:rsidR="00C5190D" w:rsidRDefault="00C5190D" w:rsidP="00C5190D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High Five CSAT</w:t>
      </w:r>
      <w:r w:rsidRPr="009D1933">
        <w:rPr>
          <w:b w:val="0"/>
          <w:szCs w:val="24"/>
        </w:rPr>
        <w:t xml:space="preserve">. </w:t>
      </w:r>
    </w:p>
    <w:p w14:paraId="31E2F8F8" w14:textId="77777777" w:rsidR="00C5190D" w:rsidRPr="00CB60BC" w:rsidRDefault="00C5190D" w:rsidP="00C5190D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C5190D" w:rsidRPr="00A6332A" w14:paraId="252241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132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20A1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8966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DB76A" w14:textId="77777777" w:rsidR="00C5190D" w:rsidRPr="00A6332A" w:rsidRDefault="00C5190D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C5190D" w:rsidRPr="00A6332A" w14:paraId="1320F10C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117E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7C1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DDCE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707BF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C5190D" w:rsidRPr="00A6332A" w14:paraId="79EA372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17D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C67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D6CE6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79974" w14:textId="77777777" w:rsidR="00C5190D" w:rsidRPr="00A6332A" w:rsidRDefault="00C5190D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3629BAA6" w14:textId="36F8BA35" w:rsidR="00C5190D" w:rsidRPr="00A6332A" w:rsidRDefault="00C5190D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(HFC – High Five CSAT)</w:t>
            </w:r>
          </w:p>
        </w:tc>
      </w:tr>
      <w:tr w:rsidR="00C5190D" w:rsidRPr="00A6332A" w14:paraId="481AD19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1D54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8D5B0" w14:textId="553EAF14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A74B" w14:textId="5387E455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A085" w14:textId="33A51E76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C5190D" w:rsidRPr="00A6332A" w14:paraId="33B5973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DF21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B31" w14:textId="433F79D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0B75A" w14:textId="4023C65A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6B549" w14:textId="3D696FB1" w:rsidR="00C5190D" w:rsidRPr="00A6332A" w:rsidRDefault="00A42912" w:rsidP="003725C4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Source of data (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C5190D" w:rsidRPr="00A6332A" w14:paraId="526AD46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645A9" w14:textId="77777777" w:rsidR="00C5190D" w:rsidRPr="00A6332A" w:rsidRDefault="00C5190D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3ED5" w14:textId="40C68CAC" w:rsidR="00C5190D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546F" w14:textId="41C15593" w:rsidR="00C5190D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051C" w14:textId="54526B4F" w:rsidR="00C5190D" w:rsidRPr="00A6332A" w:rsidRDefault="00A42912" w:rsidP="00A42912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Status of the evaluation (Pending Acknowledgement)</w:t>
            </w:r>
          </w:p>
        </w:tc>
      </w:tr>
      <w:tr w:rsidR="005B1DAD" w:rsidRPr="00A6332A" w14:paraId="19B2B68B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FCA2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B9CD" w14:textId="52D7894B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DD57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33B6" w14:textId="00B9FBC1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4B3F3840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BBC6" w14:textId="77777777" w:rsidR="005B1DAD" w:rsidRPr="00A6332A" w:rsidRDefault="005B1DAD" w:rsidP="005B1DAD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8D7E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10A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0C57" w14:textId="4E1FB249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30DC3AB3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599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012BA" w14:textId="4EC1BEDE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3780" w14:textId="331B291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D960" w14:textId="6DE9A20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00C52A9D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F78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710C5" w14:textId="6D210693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2C7" w14:textId="0E28CE9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D4A2" w14:textId="2BAA8A22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6E7D695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A4412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586E" w14:textId="7284135F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75166" w14:textId="029A0231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7CF1" w14:textId="054F33A4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0F7BF3B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5E99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06F8" w14:textId="735F979C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4DCE" w14:textId="1BF2F3BE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BF75" w14:textId="05CC4A7B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LAN ID of the CSR</w:t>
            </w:r>
          </w:p>
        </w:tc>
      </w:tr>
      <w:tr w:rsidR="00A42912" w:rsidRPr="00A6332A" w14:paraId="68F40D8A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8470B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A4F2F" w14:textId="31B3C01B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C7DEA" w14:textId="3148BE36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4A8E" w14:textId="70238908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FC0D277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12AF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48D14" w14:textId="535D4EE6" w:rsidR="00A42912" w:rsidRPr="00A6332A" w:rsidRDefault="00BE7A1D" w:rsidP="00BE7A1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strCoachReason_C</w:t>
            </w:r>
            <w:r w:rsidR="00A42912" w:rsidRPr="00A6332A">
              <w:rPr>
                <w:sz w:val="22"/>
                <w:szCs w:val="22"/>
              </w:rPr>
              <w:t>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1960" w14:textId="5D8074D3" w:rsidR="00A42912" w:rsidRPr="00A6332A" w:rsidRDefault="00A42912" w:rsidP="00BC067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3AEF" w14:textId="7C9E42D8" w:rsidR="00A42912" w:rsidRPr="00A6332A" w:rsidRDefault="00BE7A1D" w:rsidP="00BE7A1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Reason/Sub-reason value (</w:t>
            </w:r>
            <w:r w:rsidR="00A42912" w:rsidRPr="00A6332A">
              <w:rPr>
                <w:sz w:val="22"/>
                <w:szCs w:val="22"/>
              </w:rPr>
              <w:t>Reinforcement</w:t>
            </w:r>
            <w:r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5FA9794E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7D83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8F6" w14:textId="2A306150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5BE33" w14:textId="38D4EBEC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E7348" w14:textId="2F03C4BF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Details for the reason for the Coaching</w:t>
            </w:r>
          </w:p>
        </w:tc>
      </w:tr>
      <w:tr w:rsidR="00A42912" w:rsidRPr="00A6332A" w14:paraId="7C395FF9" w14:textId="77777777" w:rsidTr="00BC067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AA2E" w14:textId="77777777" w:rsidR="00A42912" w:rsidRPr="00A6332A" w:rsidRDefault="00A42912" w:rsidP="00BC0673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189FD" w14:textId="1244C96D" w:rsidR="00A42912" w:rsidRPr="00A6332A" w:rsidRDefault="00A42912" w:rsidP="00BC067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7A299" w14:textId="532450AD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B2CF" w14:textId="76FD6A20" w:rsidR="00A42912" w:rsidRPr="00A6332A" w:rsidRDefault="00A42912" w:rsidP="00BC067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535DD680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51FAD1E1" w14:textId="77777777" w:rsidR="00C5190D" w:rsidRPr="00CB60BC" w:rsidRDefault="00C5190D" w:rsidP="00C5190D">
      <w:pPr>
        <w:rPr>
          <w:b/>
          <w:sz w:val="24"/>
          <w:szCs w:val="24"/>
        </w:rPr>
      </w:pPr>
    </w:p>
    <w:p w14:paraId="6C4D0ABA" w14:textId="77777777" w:rsidR="00C5190D" w:rsidRDefault="00C5190D" w:rsidP="002A24A1">
      <w:pPr>
        <w:rPr>
          <w:b/>
          <w:sz w:val="24"/>
          <w:szCs w:val="24"/>
        </w:rPr>
      </w:pPr>
    </w:p>
    <w:p w14:paraId="0B758201" w14:textId="77777777" w:rsidR="00A42912" w:rsidRDefault="00A42912" w:rsidP="002A24A1">
      <w:pPr>
        <w:rPr>
          <w:b/>
          <w:sz w:val="24"/>
          <w:szCs w:val="24"/>
        </w:rPr>
      </w:pPr>
    </w:p>
    <w:p w14:paraId="3609090D" w14:textId="13AD0367" w:rsidR="00A42912" w:rsidRDefault="00A42912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51D7027" w14:textId="370529B7" w:rsidR="00A42912" w:rsidRPr="00BC525C" w:rsidRDefault="00A42912" w:rsidP="00A4291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</w:t>
      </w:r>
      <w:r>
        <w:rPr>
          <w:b w:val="0"/>
          <w:szCs w:val="24"/>
        </w:rPr>
        <w:t xml:space="preserve">Quality </w:t>
      </w:r>
      <w:r w:rsidRPr="009D1933">
        <w:rPr>
          <w:b w:val="0"/>
          <w:szCs w:val="24"/>
        </w:rPr>
        <w:t xml:space="preserve">Report Data File Elements and layout format for the </w:t>
      </w:r>
      <w:proofErr w:type="spellStart"/>
      <w:r w:rsidRPr="009D1933">
        <w:rPr>
          <w:b w:val="0"/>
          <w:szCs w:val="24"/>
        </w:rPr>
        <w:t>eCoaching</w:t>
      </w:r>
      <w:proofErr w:type="spellEnd"/>
      <w:r w:rsidRPr="009D1933">
        <w:rPr>
          <w:b w:val="0"/>
          <w:szCs w:val="24"/>
        </w:rPr>
        <w:t xml:space="preserve"> Log </w:t>
      </w:r>
      <w:r>
        <w:rPr>
          <w:b w:val="0"/>
          <w:szCs w:val="24"/>
        </w:rPr>
        <w:t xml:space="preserve">Quality Report </w:t>
      </w:r>
      <w:r w:rsidRPr="009D1933">
        <w:rPr>
          <w:b w:val="0"/>
          <w:szCs w:val="24"/>
        </w:rPr>
        <w:t>data file</w:t>
      </w:r>
      <w:r>
        <w:rPr>
          <w:b w:val="0"/>
          <w:szCs w:val="24"/>
        </w:rPr>
        <w:t xml:space="preserve"> for Kudos</w:t>
      </w:r>
      <w:r w:rsidR="00DC15FC">
        <w:rPr>
          <w:b w:val="0"/>
          <w:szCs w:val="24"/>
        </w:rPr>
        <w:t xml:space="preserve"> and Overturned Appeals</w:t>
      </w:r>
      <w:r w:rsidR="00BC525C">
        <w:rPr>
          <w:b w:val="0"/>
          <w:szCs w:val="24"/>
        </w:rPr>
        <w:t>.</w:t>
      </w:r>
    </w:p>
    <w:p w14:paraId="25644323" w14:textId="77777777" w:rsidR="00A42912" w:rsidRPr="00CB60BC" w:rsidRDefault="00A42912" w:rsidP="00A42912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957"/>
        <w:gridCol w:w="3630"/>
      </w:tblGrid>
      <w:tr w:rsidR="00A42912" w:rsidRPr="00A6332A" w14:paraId="081D606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A5EA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E27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9DA20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1C5C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b/>
                <w:sz w:val="22"/>
                <w:szCs w:val="22"/>
              </w:rPr>
              <w:t>Description</w:t>
            </w:r>
          </w:p>
        </w:tc>
      </w:tr>
      <w:tr w:rsidR="00A42912" w:rsidRPr="00A6332A" w14:paraId="3C967E4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F61C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791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8CC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2455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A42912" w:rsidRPr="00A6332A" w14:paraId="37CBD85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79334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262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88F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3 character report code + CCYYMMDD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D51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Quality report code that corresponds to the specific report and date. </w:t>
            </w:r>
          </w:p>
          <w:p w14:paraId="176C0670" w14:textId="77777777" w:rsidR="00120BBF" w:rsidRDefault="00A42912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BC525C" w:rsidRPr="00A6332A">
              <w:rPr>
                <w:sz w:val="22"/>
                <w:szCs w:val="22"/>
              </w:rPr>
              <w:t>KUD</w:t>
            </w:r>
            <w:r w:rsidRPr="00A6332A">
              <w:rPr>
                <w:sz w:val="22"/>
                <w:szCs w:val="22"/>
              </w:rPr>
              <w:t xml:space="preserve"> – </w:t>
            </w:r>
            <w:r w:rsidR="00BC525C" w:rsidRPr="00A6332A">
              <w:rPr>
                <w:sz w:val="22"/>
                <w:szCs w:val="22"/>
              </w:rPr>
              <w:t>Kudos</w:t>
            </w:r>
            <w:r w:rsidR="00120BBF">
              <w:rPr>
                <w:sz w:val="22"/>
                <w:szCs w:val="22"/>
              </w:rPr>
              <w:t xml:space="preserve">, </w:t>
            </w:r>
          </w:p>
          <w:p w14:paraId="266625FB" w14:textId="263FA7C4" w:rsidR="00A42912" w:rsidRPr="00A6332A" w:rsidRDefault="00120BBF" w:rsidP="00BC52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Overturned Appeals</w:t>
            </w:r>
            <w:r w:rsidR="00BC525C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621D8B1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83AE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B46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95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517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A42912" w:rsidRPr="00A6332A" w14:paraId="59277D0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B08D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7E2F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2474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216E" w14:textId="77777777" w:rsidR="00120BBF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</w:p>
          <w:p w14:paraId="29E92ADD" w14:textId="77777777" w:rsidR="000C183D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120BBF">
              <w:rPr>
                <w:sz w:val="22"/>
                <w:szCs w:val="22"/>
              </w:rPr>
              <w:t xml:space="preserve">KUD – </w:t>
            </w:r>
            <w:r w:rsidR="003725C4" w:rsidRPr="00A6332A">
              <w:rPr>
                <w:sz w:val="22"/>
                <w:szCs w:val="22"/>
              </w:rPr>
              <w:t>Internal CCO Reporting</w:t>
            </w:r>
            <w:r w:rsidR="000C183D">
              <w:rPr>
                <w:sz w:val="22"/>
                <w:szCs w:val="22"/>
              </w:rPr>
              <w:t>,</w:t>
            </w:r>
          </w:p>
          <w:p w14:paraId="0AC24040" w14:textId="639B08B9" w:rsidR="00A42912" w:rsidRPr="00A6332A" w:rsidRDefault="000C183D" w:rsidP="00A13B8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– Quality Alignment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A42912" w:rsidRPr="00A6332A" w14:paraId="342A2753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3CAE8" w14:textId="711E3B8C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18EC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EC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7708" w14:textId="77777777" w:rsidR="00CB6135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Status of the evaluation </w:t>
            </w:r>
          </w:p>
          <w:p w14:paraId="2D3C257A" w14:textId="77777777" w:rsidR="00120BBF" w:rsidRDefault="00A42912" w:rsidP="002634C1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(</w:t>
            </w:r>
            <w:r w:rsidR="00CB6135">
              <w:rPr>
                <w:sz w:val="22"/>
                <w:szCs w:val="22"/>
              </w:rPr>
              <w:t xml:space="preserve">KUD = </w:t>
            </w:r>
            <w:r w:rsidRPr="00A6332A">
              <w:rPr>
                <w:sz w:val="22"/>
                <w:szCs w:val="22"/>
              </w:rPr>
              <w:t>Pending Acknowledgement</w:t>
            </w:r>
            <w:r w:rsidR="00120BBF">
              <w:rPr>
                <w:sz w:val="22"/>
                <w:szCs w:val="22"/>
              </w:rPr>
              <w:t>,</w:t>
            </w:r>
          </w:p>
          <w:p w14:paraId="39B37206" w14:textId="7313E311" w:rsidR="00A42912" w:rsidRPr="00A6332A" w:rsidRDefault="00120BBF" w:rsidP="002634C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OTA = Pending Quality Lead Review</w:t>
            </w:r>
            <w:r w:rsidR="00A42912" w:rsidRPr="00A6332A">
              <w:rPr>
                <w:sz w:val="22"/>
                <w:szCs w:val="22"/>
              </w:rPr>
              <w:t>)</w:t>
            </w:r>
          </w:p>
        </w:tc>
      </w:tr>
      <w:tr w:rsidR="005B1DAD" w:rsidRPr="00A6332A" w14:paraId="45451F00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5825" w14:textId="77767B7B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57BC" w14:textId="77777777" w:rsidR="005B1DAD" w:rsidRPr="00A6332A" w:rsidRDefault="005B1DAD" w:rsidP="005B1DAD">
            <w:pPr>
              <w:rPr>
                <w:b/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7AE66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567E" w14:textId="45BA6C9B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5B1DAD" w:rsidRPr="00A6332A" w14:paraId="57D27067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2D54" w14:textId="77777777" w:rsidR="005B1DAD" w:rsidRPr="00A6332A" w:rsidRDefault="005B1DAD" w:rsidP="005B1DAD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E9953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ECA0" w14:textId="77777777" w:rsidR="005B1DAD" w:rsidRPr="00A6332A" w:rsidRDefault="005B1DAD" w:rsidP="005B1DAD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B069" w14:textId="46325FA2" w:rsidR="005B1DAD" w:rsidRPr="00A6332A" w:rsidRDefault="005B1DAD" w:rsidP="005B1DAD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A42912" w:rsidRPr="00A6332A" w14:paraId="5FE3CA3F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0B77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B3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07F21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9CB2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A42912" w:rsidRPr="00A6332A" w14:paraId="5C4AE009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2B185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124F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3F5E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F84A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submitter.</w:t>
            </w:r>
          </w:p>
        </w:tc>
      </w:tr>
      <w:tr w:rsidR="00A42912" w:rsidRPr="00A6332A" w14:paraId="3F10FA1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991A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B607F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D11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00B5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6332A">
              <w:rPr>
                <w:sz w:val="22"/>
                <w:szCs w:val="22"/>
              </w:rPr>
              <w:t>eMail</w:t>
            </w:r>
            <w:proofErr w:type="spellEnd"/>
            <w:proofErr w:type="gramEnd"/>
            <w:r w:rsidRPr="00A6332A"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A42912" w:rsidRPr="00A6332A" w14:paraId="379FAF62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E72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9325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CEC8E" w14:textId="35DF2119" w:rsidR="00A42912" w:rsidRPr="00A6332A" w:rsidRDefault="004573E9" w:rsidP="004573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A42912"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BB8DC" w14:textId="2201B980" w:rsidR="00A42912" w:rsidRPr="00A6332A" w:rsidRDefault="00BC525C" w:rsidP="00BC525C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 xml:space="preserve">Employee </w:t>
            </w:r>
            <w:r w:rsidR="00A42912" w:rsidRPr="00A6332A">
              <w:rPr>
                <w:sz w:val="22"/>
                <w:szCs w:val="22"/>
              </w:rPr>
              <w:t>ID of the CSR</w:t>
            </w:r>
          </w:p>
        </w:tc>
      </w:tr>
      <w:tr w:rsidR="00A42912" w:rsidRPr="00A6332A" w14:paraId="3856EC84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805D1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3D3C8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0639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49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Name of the CSRs site.</w:t>
            </w:r>
          </w:p>
        </w:tc>
      </w:tr>
      <w:tr w:rsidR="00A42912" w:rsidRPr="00A6332A" w14:paraId="565D822B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57DF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F0A2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F9" w14:textId="77777777" w:rsidR="00A42912" w:rsidRPr="00A6332A" w:rsidRDefault="00A42912" w:rsidP="00A13B83">
            <w:pPr>
              <w:rPr>
                <w:b/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328E" w14:textId="77777777" w:rsidR="00120BBF" w:rsidRDefault="00CC70BC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KUD = </w:t>
            </w:r>
            <w:r w:rsidR="00A42912" w:rsidRPr="00A6332A">
              <w:rPr>
                <w:sz w:val="22"/>
                <w:szCs w:val="22"/>
              </w:rPr>
              <w:t>Reinforcement</w:t>
            </w:r>
          </w:p>
          <w:p w14:paraId="2DE8C86B" w14:textId="7472DC53" w:rsidR="00CC70BC" w:rsidRPr="00A6332A" w:rsidRDefault="00120BBF" w:rsidP="00F61D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OTA = Opportunity </w:t>
            </w:r>
            <w:r w:rsidR="00A42912" w:rsidRPr="00A6332A">
              <w:rPr>
                <w:sz w:val="22"/>
                <w:szCs w:val="22"/>
              </w:rPr>
              <w:t xml:space="preserve"> </w:t>
            </w:r>
          </w:p>
        </w:tc>
      </w:tr>
      <w:tr w:rsidR="00A42912" w:rsidRPr="00A6332A" w14:paraId="43FD3C3D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888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AC3D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6A09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DF39" w14:textId="14A54E0E" w:rsidR="00A42912" w:rsidRPr="00A6332A" w:rsidRDefault="003E241E" w:rsidP="003E241E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Text to be included in description</w:t>
            </w:r>
          </w:p>
        </w:tc>
      </w:tr>
      <w:tr w:rsidR="00A42912" w:rsidRPr="00A6332A" w14:paraId="5D4491B1" w14:textId="77777777" w:rsidTr="00A13B83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CC248" w14:textId="77777777" w:rsidR="00A42912" w:rsidRPr="00A6332A" w:rsidRDefault="00A42912" w:rsidP="00A42912">
            <w:pPr>
              <w:pStyle w:val="TableText"/>
              <w:numPr>
                <w:ilvl w:val="0"/>
                <w:numId w:val="16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20FE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8C23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E8B6" w14:textId="77777777" w:rsidR="00A42912" w:rsidRPr="00A6332A" w:rsidRDefault="00A42912" w:rsidP="00A13B83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F8DE943" w14:textId="77777777" w:rsidR="00A42912" w:rsidRPr="00223FAE" w:rsidRDefault="00A42912" w:rsidP="00223FAE">
      <w:pPr>
        <w:rPr>
          <w:sz w:val="24"/>
          <w:szCs w:val="24"/>
        </w:rPr>
      </w:pPr>
    </w:p>
    <w:p w14:paraId="7B63DEE7" w14:textId="77777777" w:rsidR="00223FAE" w:rsidRPr="00223FAE" w:rsidRDefault="00223FAE" w:rsidP="00223FAE">
      <w:pPr>
        <w:rPr>
          <w:sz w:val="24"/>
          <w:szCs w:val="24"/>
        </w:rPr>
      </w:pPr>
    </w:p>
    <w:p w14:paraId="416B2D44" w14:textId="47B47287" w:rsidR="00223FAE" w:rsidRDefault="00223FAE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2" w:name="_GoBack"/>
      <w:bookmarkEnd w:id="2"/>
    </w:p>
    <w:p w14:paraId="4DA76DF1" w14:textId="3BDE2156" w:rsidR="00223FAE" w:rsidRPr="00BC525C" w:rsidRDefault="00223FAE" w:rsidP="00223FAE">
      <w:pPr>
        <w:pStyle w:val="Heading2"/>
        <w:spacing w:before="0" w:after="0"/>
        <w:rPr>
          <w:szCs w:val="24"/>
        </w:rPr>
      </w:pPr>
      <w:r w:rsidRPr="00223FAE">
        <w:rPr>
          <w:b w:val="0"/>
          <w:szCs w:val="24"/>
        </w:rPr>
        <w:lastRenderedPageBreak/>
        <w:t xml:space="preserve">The following chart defines the Bingo Quality Data File Elements and layout format for the </w:t>
      </w:r>
      <w:proofErr w:type="spellStart"/>
      <w:r w:rsidRPr="00223FAE">
        <w:rPr>
          <w:b w:val="0"/>
          <w:szCs w:val="24"/>
        </w:rPr>
        <w:t>eCoaching</w:t>
      </w:r>
      <w:proofErr w:type="spellEnd"/>
      <w:r w:rsidRPr="00223FAE">
        <w:rPr>
          <w:b w:val="0"/>
          <w:szCs w:val="24"/>
        </w:rPr>
        <w:t xml:space="preserve"> Log data file.  Each element will be comma delimited and may contain embedded carriage returns/line feeds.  File will contain column headings.</w:t>
      </w:r>
    </w:p>
    <w:p w14:paraId="709A834D" w14:textId="77777777" w:rsidR="00223FAE" w:rsidRDefault="00223FAE" w:rsidP="00223FA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2"/>
        <w:gridCol w:w="2831"/>
        <w:gridCol w:w="2102"/>
        <w:gridCol w:w="2955"/>
      </w:tblGrid>
      <w:tr w:rsidR="00264C57" w14:paraId="07A88C02" w14:textId="77777777" w:rsidTr="00256EF9">
        <w:tc>
          <w:tcPr>
            <w:tcW w:w="1822" w:type="dxa"/>
          </w:tcPr>
          <w:p w14:paraId="4713834F" w14:textId="7E6EFA92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831" w:type="dxa"/>
          </w:tcPr>
          <w:p w14:paraId="52A13FAC" w14:textId="028FBDA9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2102" w:type="dxa"/>
          </w:tcPr>
          <w:p w14:paraId="0F147863" w14:textId="5F6BB15E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2955" w:type="dxa"/>
          </w:tcPr>
          <w:p w14:paraId="1F5B2BB5" w14:textId="41804D1A" w:rsidR="00264C57" w:rsidRPr="00264C57" w:rsidRDefault="00264C57" w:rsidP="00264C57">
            <w:pPr>
              <w:jc w:val="center"/>
              <w:rPr>
                <w:b/>
                <w:sz w:val="22"/>
                <w:szCs w:val="22"/>
              </w:rPr>
            </w:pPr>
            <w:r w:rsidRPr="00264C57">
              <w:rPr>
                <w:b/>
                <w:sz w:val="22"/>
                <w:szCs w:val="22"/>
              </w:rPr>
              <w:t>Description</w:t>
            </w:r>
          </w:p>
        </w:tc>
      </w:tr>
      <w:tr w:rsidR="00264C57" w14:paraId="10B4F185" w14:textId="77777777" w:rsidTr="00256EF9">
        <w:tc>
          <w:tcPr>
            <w:tcW w:w="1822" w:type="dxa"/>
          </w:tcPr>
          <w:p w14:paraId="680FE69D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50F1696" w14:textId="2BAD1119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2102" w:type="dxa"/>
          </w:tcPr>
          <w:p w14:paraId="6EE25480" w14:textId="2975C8FF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Numeric</w:t>
            </w:r>
          </w:p>
        </w:tc>
        <w:tc>
          <w:tcPr>
            <w:tcW w:w="2955" w:type="dxa"/>
          </w:tcPr>
          <w:p w14:paraId="7BD0B4CC" w14:textId="26AC9B1B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Report ID is the unique indicator for the record</w:t>
            </w:r>
          </w:p>
        </w:tc>
      </w:tr>
      <w:tr w:rsidR="00264C57" w14:paraId="6136DA6C" w14:textId="77777777" w:rsidTr="00256EF9">
        <w:tc>
          <w:tcPr>
            <w:tcW w:w="1822" w:type="dxa"/>
          </w:tcPr>
          <w:p w14:paraId="08A23517" w14:textId="77777777" w:rsidR="00264C57" w:rsidRPr="00256EF9" w:rsidRDefault="00264C57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1DB688E" w14:textId="2B9C362F" w:rsidR="00264C57" w:rsidRDefault="00264C57" w:rsidP="00264C57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2102" w:type="dxa"/>
          </w:tcPr>
          <w:p w14:paraId="6946E813" w14:textId="22D774E7" w:rsidR="00264C57" w:rsidRDefault="00264C57" w:rsidP="00264C57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3</w:t>
            </w:r>
            <w:r>
              <w:rPr>
                <w:sz w:val="22"/>
                <w:szCs w:val="22"/>
              </w:rPr>
              <w:t xml:space="preserve"> or 4 </w:t>
            </w:r>
            <w:r w:rsidRPr="00A6332A">
              <w:rPr>
                <w:sz w:val="22"/>
                <w:szCs w:val="22"/>
              </w:rPr>
              <w:t xml:space="preserve"> character report code + CCYYMMDD</w:t>
            </w:r>
          </w:p>
        </w:tc>
        <w:tc>
          <w:tcPr>
            <w:tcW w:w="2955" w:type="dxa"/>
          </w:tcPr>
          <w:p w14:paraId="2EECFE1B" w14:textId="3ED07A00" w:rsidR="00264C57" w:rsidRDefault="002C5458" w:rsidP="00264C5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="00264C57" w:rsidRPr="00AB20C0">
              <w:rPr>
                <w:sz w:val="22"/>
                <w:szCs w:val="22"/>
              </w:rPr>
              <w:t xml:space="preserve">eport code that corresponds to the specific report and date.  </w:t>
            </w:r>
          </w:p>
          <w:p w14:paraId="54DD202F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 - Quality Now Bingo (CSR)</w:t>
            </w:r>
          </w:p>
          <w:p w14:paraId="422884C3" w14:textId="77777777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>BQNS - Quality Now Bingo (Supervisor)</w:t>
            </w:r>
          </w:p>
          <w:p w14:paraId="277A16F1" w14:textId="4E09BBA9" w:rsidR="00264C57" w:rsidRPr="005B1DAD" w:rsidRDefault="00264C57" w:rsidP="00264C57">
            <w:pPr>
              <w:rPr>
                <w:sz w:val="22"/>
                <w:szCs w:val="22"/>
              </w:rPr>
            </w:pPr>
            <w:r w:rsidRPr="005B1DAD">
              <w:rPr>
                <w:sz w:val="22"/>
                <w:szCs w:val="22"/>
              </w:rPr>
              <w:t xml:space="preserve">BQM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(CSR)</w:t>
            </w:r>
          </w:p>
          <w:p w14:paraId="60420E99" w14:textId="69ACA367" w:rsidR="00264C57" w:rsidRDefault="00264C57" w:rsidP="000622CE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 xml:space="preserve">BQMS - Quality </w:t>
            </w:r>
            <w:r w:rsidR="000622CE">
              <w:rPr>
                <w:sz w:val="22"/>
                <w:szCs w:val="22"/>
              </w:rPr>
              <w:t xml:space="preserve">Monitoring </w:t>
            </w:r>
            <w:r w:rsidRPr="005B1DAD">
              <w:rPr>
                <w:sz w:val="22"/>
                <w:szCs w:val="22"/>
              </w:rPr>
              <w:t>Bingo (Supervisor)</w:t>
            </w:r>
          </w:p>
        </w:tc>
      </w:tr>
      <w:tr w:rsidR="00256EF9" w14:paraId="432FCDBB" w14:textId="77777777" w:rsidTr="00256EF9">
        <w:tc>
          <w:tcPr>
            <w:tcW w:w="1822" w:type="dxa"/>
          </w:tcPr>
          <w:p w14:paraId="10664F1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FF4970B" w14:textId="56B88729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2102" w:type="dxa"/>
          </w:tcPr>
          <w:p w14:paraId="2553669A" w14:textId="0026220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0B93E11D" w14:textId="51F39911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Type of form (Indirect)</w:t>
            </w:r>
          </w:p>
        </w:tc>
      </w:tr>
      <w:tr w:rsidR="00256EF9" w14:paraId="5C6BB7E3" w14:textId="77777777" w:rsidTr="00256EF9">
        <w:tc>
          <w:tcPr>
            <w:tcW w:w="1822" w:type="dxa"/>
          </w:tcPr>
          <w:p w14:paraId="1BF4619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951A658" w14:textId="09440210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2102" w:type="dxa"/>
          </w:tcPr>
          <w:p w14:paraId="1C673D6F" w14:textId="110FDC5C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60 bytes, Alpha/Numeric</w:t>
            </w:r>
          </w:p>
        </w:tc>
        <w:tc>
          <w:tcPr>
            <w:tcW w:w="2955" w:type="dxa"/>
          </w:tcPr>
          <w:p w14:paraId="3FAC9F65" w14:textId="28855FE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Source of data </w:t>
            </w:r>
            <w:r>
              <w:rPr>
                <w:sz w:val="22"/>
                <w:szCs w:val="22"/>
              </w:rPr>
              <w:t xml:space="preserve">– </w:t>
            </w:r>
            <w:r w:rsidRPr="00A6332A">
              <w:rPr>
                <w:sz w:val="22"/>
                <w:szCs w:val="22"/>
              </w:rPr>
              <w:t>Internal CCO Reporting</w:t>
            </w:r>
          </w:p>
        </w:tc>
      </w:tr>
      <w:tr w:rsidR="00256EF9" w14:paraId="6B757D74" w14:textId="77777777" w:rsidTr="00256EF9">
        <w:tc>
          <w:tcPr>
            <w:tcW w:w="1822" w:type="dxa"/>
          </w:tcPr>
          <w:p w14:paraId="2B7A634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13F25D0" w14:textId="1FBD20B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2102" w:type="dxa"/>
          </w:tcPr>
          <w:p w14:paraId="3E9A4493" w14:textId="359E149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</w:t>
            </w:r>
          </w:p>
        </w:tc>
        <w:tc>
          <w:tcPr>
            <w:tcW w:w="2955" w:type="dxa"/>
          </w:tcPr>
          <w:p w14:paraId="3F459518" w14:textId="0C885FC4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Status of the evaluation – </w:t>
            </w:r>
            <w:r w:rsidRPr="00A6332A">
              <w:rPr>
                <w:sz w:val="22"/>
                <w:szCs w:val="22"/>
              </w:rPr>
              <w:t>Pending Acknowledgement</w:t>
            </w:r>
            <w:r>
              <w:rPr>
                <w:sz w:val="22"/>
                <w:szCs w:val="22"/>
              </w:rPr>
              <w:t>,</w:t>
            </w:r>
          </w:p>
        </w:tc>
      </w:tr>
      <w:tr w:rsidR="00256EF9" w14:paraId="6139CB31" w14:textId="77777777" w:rsidTr="00256EF9">
        <w:tc>
          <w:tcPr>
            <w:tcW w:w="1822" w:type="dxa"/>
          </w:tcPr>
          <w:p w14:paraId="155AACC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52A2F57B" w14:textId="66CE883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2102" w:type="dxa"/>
          </w:tcPr>
          <w:p w14:paraId="50B04972" w14:textId="1C4B9D2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15FE8B7C" w14:textId="1BD9142D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incident occurred</w:t>
            </w:r>
          </w:p>
        </w:tc>
      </w:tr>
      <w:tr w:rsidR="00256EF9" w14:paraId="4EC46E6E" w14:textId="77777777" w:rsidTr="00256EF9">
        <w:tc>
          <w:tcPr>
            <w:tcW w:w="1822" w:type="dxa"/>
          </w:tcPr>
          <w:p w14:paraId="01350B05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AF467BA" w14:textId="71E7B37F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2102" w:type="dxa"/>
          </w:tcPr>
          <w:p w14:paraId="3D3C2B28" w14:textId="60DE155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485061CA" w14:textId="42E54402" w:rsidR="00256EF9" w:rsidRDefault="00256EF9" w:rsidP="00256EF9">
            <w:pPr>
              <w:rPr>
                <w:sz w:val="24"/>
                <w:szCs w:val="24"/>
              </w:rPr>
            </w:pPr>
            <w:r w:rsidRPr="005B1DAD">
              <w:rPr>
                <w:sz w:val="22"/>
                <w:szCs w:val="22"/>
              </w:rPr>
              <w:t>The date when the evaluation is created</w:t>
            </w:r>
          </w:p>
        </w:tc>
      </w:tr>
      <w:tr w:rsidR="00256EF9" w14:paraId="21FAAB9F" w14:textId="77777777" w:rsidTr="00256EF9">
        <w:tc>
          <w:tcPr>
            <w:tcW w:w="1822" w:type="dxa"/>
          </w:tcPr>
          <w:p w14:paraId="67A76E3F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D3D4B38" w14:textId="706ECA4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2102" w:type="dxa"/>
          </w:tcPr>
          <w:p w14:paraId="537B5F23" w14:textId="6553FA69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10 bytes, MM/DD/CCYY</w:t>
            </w:r>
          </w:p>
        </w:tc>
        <w:tc>
          <w:tcPr>
            <w:tcW w:w="2955" w:type="dxa"/>
          </w:tcPr>
          <w:p w14:paraId="3EFD999B" w14:textId="61BA7385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The date when work begins on the evaluation.</w:t>
            </w:r>
          </w:p>
        </w:tc>
      </w:tr>
      <w:tr w:rsidR="00256EF9" w14:paraId="5068D7EB" w14:textId="77777777" w:rsidTr="00256EF9">
        <w:tc>
          <w:tcPr>
            <w:tcW w:w="1822" w:type="dxa"/>
          </w:tcPr>
          <w:p w14:paraId="59A51518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2D27320E" w14:textId="48EEAC4D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2102" w:type="dxa"/>
          </w:tcPr>
          <w:p w14:paraId="53B811FC" w14:textId="0754F0E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 bytes, Alpha/Numeric</w:t>
            </w:r>
          </w:p>
        </w:tc>
        <w:tc>
          <w:tcPr>
            <w:tcW w:w="2955" w:type="dxa"/>
          </w:tcPr>
          <w:p w14:paraId="5796D4A6" w14:textId="60AA62BF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Name of the submitter</w:t>
            </w:r>
            <w:r>
              <w:rPr>
                <w:sz w:val="22"/>
                <w:szCs w:val="22"/>
              </w:rPr>
              <w:t xml:space="preserve"> – CCO Analytics</w:t>
            </w:r>
          </w:p>
        </w:tc>
      </w:tr>
      <w:tr w:rsidR="00256EF9" w14:paraId="55DAE848" w14:textId="77777777" w:rsidTr="00256EF9">
        <w:tc>
          <w:tcPr>
            <w:tcW w:w="1822" w:type="dxa"/>
          </w:tcPr>
          <w:p w14:paraId="25871113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9A6DEFE" w14:textId="039B2643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strSubmitterEmail</w:t>
            </w:r>
            <w:proofErr w:type="spellEnd"/>
          </w:p>
        </w:tc>
        <w:tc>
          <w:tcPr>
            <w:tcW w:w="2102" w:type="dxa"/>
          </w:tcPr>
          <w:p w14:paraId="21C58EFE" w14:textId="721788E4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2955" w:type="dxa"/>
          </w:tcPr>
          <w:p w14:paraId="330B5C26" w14:textId="3FB5191C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eMail</w:t>
            </w:r>
            <w:proofErr w:type="spellEnd"/>
            <w:r w:rsidRPr="00A6332A">
              <w:rPr>
                <w:sz w:val="22"/>
                <w:szCs w:val="22"/>
              </w:rPr>
              <w:t xml:space="preserve"> address of the submitter</w:t>
            </w:r>
            <w:r>
              <w:rPr>
                <w:sz w:val="22"/>
                <w:szCs w:val="22"/>
              </w:rPr>
              <w:t xml:space="preserve"> – </w:t>
            </w:r>
            <w:r w:rsidRPr="000735EC">
              <w:rPr>
                <w:sz w:val="22"/>
                <w:szCs w:val="22"/>
              </w:rPr>
              <w:t>CCOAnalytics@maximus.com</w:t>
            </w:r>
          </w:p>
        </w:tc>
      </w:tr>
      <w:tr w:rsidR="00256EF9" w14:paraId="02E77ACA" w14:textId="77777777" w:rsidTr="00256EF9">
        <w:tc>
          <w:tcPr>
            <w:tcW w:w="1822" w:type="dxa"/>
          </w:tcPr>
          <w:p w14:paraId="6432D0F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0C8667B3" w14:textId="33B76941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B20C0">
              <w:rPr>
                <w:sz w:val="22"/>
                <w:szCs w:val="22"/>
              </w:rPr>
              <w:t>EmpID</w:t>
            </w:r>
            <w:proofErr w:type="spellEnd"/>
          </w:p>
        </w:tc>
        <w:tc>
          <w:tcPr>
            <w:tcW w:w="2102" w:type="dxa"/>
          </w:tcPr>
          <w:p w14:paraId="1B44EFB5" w14:textId="1E4DBCE7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>2</w:t>
            </w:r>
            <w:r w:rsidRPr="00A6332A">
              <w:rPr>
                <w:sz w:val="22"/>
                <w:szCs w:val="22"/>
              </w:rPr>
              <w:t>0 bytes. Alpha/Numeric</w:t>
            </w:r>
          </w:p>
        </w:tc>
        <w:tc>
          <w:tcPr>
            <w:tcW w:w="2955" w:type="dxa"/>
          </w:tcPr>
          <w:p w14:paraId="3EACB6A4" w14:textId="2754BF0A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>recipient</w:t>
            </w:r>
          </w:p>
        </w:tc>
      </w:tr>
      <w:tr w:rsidR="00256EF9" w14:paraId="75CCFA97" w14:textId="77777777" w:rsidTr="00256EF9">
        <w:tc>
          <w:tcPr>
            <w:tcW w:w="1822" w:type="dxa"/>
          </w:tcPr>
          <w:p w14:paraId="6DCEC50A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069F39D" w14:textId="7931A34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2102" w:type="dxa"/>
          </w:tcPr>
          <w:p w14:paraId="6BB3A5EC" w14:textId="00526B16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bytes. Alpha</w:t>
            </w:r>
          </w:p>
        </w:tc>
        <w:tc>
          <w:tcPr>
            <w:tcW w:w="2955" w:type="dxa"/>
          </w:tcPr>
          <w:p w14:paraId="65F15168" w14:textId="74E2E1C3" w:rsidR="00256EF9" w:rsidRDefault="00256EF9" w:rsidP="00256EF9">
            <w:pPr>
              <w:rPr>
                <w:sz w:val="24"/>
                <w:szCs w:val="24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</w:t>
            </w:r>
          </w:p>
        </w:tc>
      </w:tr>
      <w:tr w:rsidR="00256EF9" w14:paraId="08F6D7D2" w14:textId="77777777" w:rsidTr="00256EF9">
        <w:tc>
          <w:tcPr>
            <w:tcW w:w="1822" w:type="dxa"/>
          </w:tcPr>
          <w:p w14:paraId="1D08EFF7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AEAA840" w14:textId="3EFBED94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strCoachReason</w:t>
            </w:r>
            <w:proofErr w:type="spellEnd"/>
            <w:r w:rsidRPr="00A6332A">
              <w:rPr>
                <w:sz w:val="22"/>
                <w:szCs w:val="22"/>
              </w:rPr>
              <w:t xml:space="preserve">_ </w:t>
            </w:r>
            <w:proofErr w:type="spellStart"/>
            <w:r w:rsidRPr="00A6332A">
              <w:rPr>
                <w:sz w:val="22"/>
                <w:szCs w:val="22"/>
              </w:rPr>
              <w:t>Current_Coaching_Initiatives</w:t>
            </w:r>
            <w:proofErr w:type="spellEnd"/>
          </w:p>
        </w:tc>
        <w:tc>
          <w:tcPr>
            <w:tcW w:w="2102" w:type="dxa"/>
          </w:tcPr>
          <w:p w14:paraId="17459112" w14:textId="61D612AB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62DB0FB7" w14:textId="6C970408" w:rsidR="00256EF9" w:rsidRDefault="00256EF9" w:rsidP="00256EF9">
            <w:pPr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Value associated with log – </w:t>
            </w:r>
            <w:r w:rsidRPr="00A6332A">
              <w:rPr>
                <w:sz w:val="22"/>
                <w:szCs w:val="22"/>
              </w:rPr>
              <w:t>Reinforcement</w:t>
            </w:r>
          </w:p>
        </w:tc>
      </w:tr>
      <w:tr w:rsidR="00256EF9" w14:paraId="0A3593E5" w14:textId="77777777" w:rsidTr="00256EF9">
        <w:tc>
          <w:tcPr>
            <w:tcW w:w="1822" w:type="dxa"/>
          </w:tcPr>
          <w:p w14:paraId="3DE5E90E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382A8964" w14:textId="7882A5E8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2102" w:type="dxa"/>
          </w:tcPr>
          <w:p w14:paraId="52E589DC" w14:textId="4723B0FD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3000 bytes, Alpha/Numeric</w:t>
            </w:r>
          </w:p>
        </w:tc>
        <w:tc>
          <w:tcPr>
            <w:tcW w:w="2955" w:type="dxa"/>
          </w:tcPr>
          <w:p w14:paraId="4AE6902B" w14:textId="3D34A2B1" w:rsidR="00256EF9" w:rsidRDefault="00256EF9" w:rsidP="00256EF9">
            <w:pPr>
              <w:rPr>
                <w:sz w:val="24"/>
                <w:szCs w:val="24"/>
              </w:rPr>
            </w:pPr>
            <w:r w:rsidRPr="004A237E">
              <w:rPr>
                <w:sz w:val="22"/>
                <w:szCs w:val="22"/>
              </w:rPr>
              <w:t xml:space="preserve">Based on the Achievement and Achievement Level, the proper text is written into this row.  </w:t>
            </w:r>
          </w:p>
        </w:tc>
      </w:tr>
      <w:tr w:rsidR="00256EF9" w14:paraId="65768125" w14:textId="77777777" w:rsidTr="00256EF9">
        <w:tc>
          <w:tcPr>
            <w:tcW w:w="1822" w:type="dxa"/>
          </w:tcPr>
          <w:p w14:paraId="3F0323B2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767D472A" w14:textId="08E0A5AB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A6332A"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2102" w:type="dxa"/>
          </w:tcPr>
          <w:p w14:paraId="3F201EDA" w14:textId="2D4044C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Alpha/Numeric</w:t>
            </w:r>
          </w:p>
        </w:tc>
        <w:tc>
          <w:tcPr>
            <w:tcW w:w="2955" w:type="dxa"/>
          </w:tcPr>
          <w:p w14:paraId="4E4C7021" w14:textId="159A3300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Identifies whether the coa</w:t>
            </w:r>
            <w:r>
              <w:rPr>
                <w:sz w:val="22"/>
                <w:szCs w:val="22"/>
              </w:rPr>
              <w:t xml:space="preserve">ching record is for Medicare, </w:t>
            </w:r>
            <w:r w:rsidRPr="00A6332A">
              <w:rPr>
                <w:sz w:val="22"/>
                <w:szCs w:val="22"/>
              </w:rPr>
              <w:t>Marketplace</w:t>
            </w:r>
            <w:r>
              <w:rPr>
                <w:sz w:val="22"/>
                <w:szCs w:val="22"/>
              </w:rPr>
              <w:t>, or NA</w:t>
            </w:r>
          </w:p>
        </w:tc>
      </w:tr>
      <w:tr w:rsidR="00256EF9" w14:paraId="69906118" w14:textId="77777777" w:rsidTr="00256EF9">
        <w:tc>
          <w:tcPr>
            <w:tcW w:w="1822" w:type="dxa"/>
          </w:tcPr>
          <w:p w14:paraId="6170D6A0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40E6AAEA" w14:textId="58A7AAC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 w:rsidRPr="00FB2BCA">
              <w:t>txtCompetency</w:t>
            </w:r>
            <w:proofErr w:type="spellEnd"/>
          </w:p>
        </w:tc>
        <w:tc>
          <w:tcPr>
            <w:tcW w:w="2102" w:type="dxa"/>
          </w:tcPr>
          <w:p w14:paraId="6C37B756" w14:textId="33508278" w:rsidR="00256EF9" w:rsidRDefault="00256EF9" w:rsidP="00256EF9">
            <w:pPr>
              <w:rPr>
                <w:sz w:val="24"/>
                <w:szCs w:val="24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462E5E11" w14:textId="1EBD4A9E" w:rsidR="00256EF9" w:rsidRDefault="00256EF9" w:rsidP="00256EF9">
            <w:pPr>
              <w:rPr>
                <w:sz w:val="24"/>
                <w:szCs w:val="24"/>
              </w:rPr>
            </w:pPr>
            <w:proofErr w:type="spellStart"/>
            <w:r>
              <w:rPr>
                <w:sz w:val="22"/>
                <w:szCs w:val="22"/>
              </w:rPr>
              <w:t>Copetency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catagroy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30814066" w14:textId="052BD4E8" w:rsidR="00256EF9" w:rsidRDefault="00256EF9" w:rsidP="00256EF9">
            <w:pPr>
              <w:rPr>
                <w:sz w:val="24"/>
                <w:szCs w:val="24"/>
              </w:rPr>
            </w:pPr>
          </w:p>
        </w:tc>
      </w:tr>
      <w:tr w:rsidR="00256EF9" w14:paraId="30E01CF1" w14:textId="77777777" w:rsidTr="00256EF9">
        <w:tc>
          <w:tcPr>
            <w:tcW w:w="1822" w:type="dxa"/>
          </w:tcPr>
          <w:p w14:paraId="30C735B9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6564C13D" w14:textId="561F0A9C" w:rsidR="00256EF9" w:rsidRPr="00FB2BCA" w:rsidRDefault="00256EF9" w:rsidP="00256EF9">
            <w:proofErr w:type="spellStart"/>
            <w:r w:rsidRPr="00FB2BCA">
              <w:t>txtNote</w:t>
            </w:r>
            <w:proofErr w:type="spellEnd"/>
          </w:p>
        </w:tc>
        <w:tc>
          <w:tcPr>
            <w:tcW w:w="2102" w:type="dxa"/>
          </w:tcPr>
          <w:p w14:paraId="6556227D" w14:textId="7FE6F3E3" w:rsidR="00256EF9" w:rsidRPr="00A6332A" w:rsidRDefault="00256EF9" w:rsidP="00256EF9">
            <w:pPr>
              <w:rPr>
                <w:sz w:val="22"/>
                <w:szCs w:val="22"/>
              </w:rPr>
            </w:pPr>
            <w:r w:rsidRPr="00A6332A">
              <w:rPr>
                <w:sz w:val="22"/>
                <w:szCs w:val="22"/>
              </w:rPr>
              <w:t>20 bytes, Alpha</w:t>
            </w:r>
          </w:p>
        </w:tc>
        <w:tc>
          <w:tcPr>
            <w:tcW w:w="2955" w:type="dxa"/>
          </w:tcPr>
          <w:p w14:paraId="347613BE" w14:textId="086F961A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Achievement Level for the competency </w:t>
            </w:r>
          </w:p>
        </w:tc>
      </w:tr>
      <w:tr w:rsidR="00256EF9" w14:paraId="449703E4" w14:textId="77777777" w:rsidTr="00256EF9">
        <w:tc>
          <w:tcPr>
            <w:tcW w:w="1822" w:type="dxa"/>
          </w:tcPr>
          <w:p w14:paraId="0E7AB076" w14:textId="77777777" w:rsidR="00256EF9" w:rsidRPr="00256EF9" w:rsidRDefault="00256EF9" w:rsidP="00256EF9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14:paraId="13D056FE" w14:textId="5A2736E9" w:rsidR="00256EF9" w:rsidRPr="00FB2BCA" w:rsidRDefault="00256EF9" w:rsidP="00256EF9">
            <w:proofErr w:type="spellStart"/>
            <w:r w:rsidRPr="00FB2BCA">
              <w:t>strBingoType</w:t>
            </w:r>
            <w:proofErr w:type="spellEnd"/>
          </w:p>
        </w:tc>
        <w:tc>
          <w:tcPr>
            <w:tcW w:w="2102" w:type="dxa"/>
          </w:tcPr>
          <w:p w14:paraId="3AA6039F" w14:textId="2D7274C4" w:rsidR="00256EF9" w:rsidRPr="00A6332A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A6332A">
              <w:rPr>
                <w:sz w:val="22"/>
                <w:szCs w:val="22"/>
              </w:rPr>
              <w:t>0 bytes, Alpha</w:t>
            </w:r>
          </w:p>
        </w:tc>
        <w:tc>
          <w:tcPr>
            <w:tcW w:w="2955" w:type="dxa"/>
          </w:tcPr>
          <w:p w14:paraId="05A756D2" w14:textId="77777777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Type of Bingo record</w:t>
            </w:r>
          </w:p>
          <w:p w14:paraId="7FBA5B13" w14:textId="42213633" w:rsidR="00256EF9" w:rsidRDefault="00256EF9" w:rsidP="00256EF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 – Quality Now</w:t>
            </w:r>
          </w:p>
          <w:p w14:paraId="0DE5D131" w14:textId="792643EF" w:rsidR="00256EF9" w:rsidRDefault="00256EF9" w:rsidP="002C545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</w:t>
            </w:r>
            <w:r w:rsidR="002C5458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– Quality </w:t>
            </w:r>
            <w:r w:rsidR="000622CE">
              <w:rPr>
                <w:sz w:val="22"/>
                <w:szCs w:val="22"/>
              </w:rPr>
              <w:t>Monitoring</w:t>
            </w:r>
          </w:p>
        </w:tc>
      </w:tr>
    </w:tbl>
    <w:p w14:paraId="328E0907" w14:textId="77777777" w:rsidR="00264C57" w:rsidRPr="00223FAE" w:rsidRDefault="00264C57" w:rsidP="00223FAE">
      <w:pPr>
        <w:rPr>
          <w:sz w:val="24"/>
          <w:szCs w:val="24"/>
        </w:rPr>
      </w:pPr>
    </w:p>
    <w:sectPr w:rsidR="00264C57" w:rsidRPr="00223FAE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9EF9B" w14:textId="77777777" w:rsidR="00947428" w:rsidRDefault="00947428">
      <w:r>
        <w:separator/>
      </w:r>
    </w:p>
  </w:endnote>
  <w:endnote w:type="continuationSeparator" w:id="0">
    <w:p w14:paraId="561AF84E" w14:textId="77777777" w:rsidR="00947428" w:rsidRDefault="0094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42EF1B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2D99270E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711E11">
      <w:rPr>
        <w:sz w:val="18"/>
      </w:rPr>
      <w:t>0</w:t>
    </w:r>
    <w:r w:rsidR="00D86F5A">
      <w:rPr>
        <w:sz w:val="18"/>
      </w:rPr>
      <w:t xml:space="preserve"> Updated </w:t>
    </w:r>
    <w:r w:rsidR="00711E11">
      <w:rPr>
        <w:sz w:val="18"/>
      </w:rPr>
      <w:t>March 8, 2016</w:t>
    </w:r>
  </w:p>
  <w:p w14:paraId="4A91EA31" w14:textId="061A36E6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2C5458">
      <w:rPr>
        <w:rStyle w:val="PageNumber"/>
        <w:noProof/>
        <w:sz w:val="18"/>
      </w:rPr>
      <w:t>7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30682FB3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2C6930" w14:textId="77777777" w:rsidR="00947428" w:rsidRDefault="00947428">
      <w:r>
        <w:separator/>
      </w:r>
    </w:p>
  </w:footnote>
  <w:footnote w:type="continuationSeparator" w:id="0">
    <w:p w14:paraId="3686B5E0" w14:textId="77777777" w:rsidR="00947428" w:rsidRDefault="00947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389F78C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5ABC5CD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0C7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10B"/>
    <w:multiLevelType w:val="multilevel"/>
    <w:tmpl w:val="336894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F184AF6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E1471"/>
    <w:multiLevelType w:val="hybridMultilevel"/>
    <w:tmpl w:val="B4EEC242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B3281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03CD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13"/>
  </w:num>
  <w:num w:numId="5">
    <w:abstractNumId w:val="14"/>
  </w:num>
  <w:num w:numId="6">
    <w:abstractNumId w:val="0"/>
  </w:num>
  <w:num w:numId="7">
    <w:abstractNumId w:val="17"/>
  </w:num>
  <w:num w:numId="8">
    <w:abstractNumId w:val="16"/>
  </w:num>
  <w:num w:numId="9">
    <w:abstractNumId w:val="1"/>
  </w:num>
  <w:num w:numId="10">
    <w:abstractNumId w:val="15"/>
  </w:num>
  <w:num w:numId="11">
    <w:abstractNumId w:val="9"/>
  </w:num>
  <w:num w:numId="12">
    <w:abstractNumId w:val="10"/>
  </w:num>
  <w:num w:numId="13">
    <w:abstractNumId w:val="7"/>
  </w:num>
  <w:num w:numId="14">
    <w:abstractNumId w:val="4"/>
  </w:num>
  <w:num w:numId="15">
    <w:abstractNumId w:val="6"/>
  </w:num>
  <w:num w:numId="16">
    <w:abstractNumId w:val="18"/>
  </w:num>
  <w:num w:numId="17">
    <w:abstractNumId w:val="11"/>
  </w:num>
  <w:num w:numId="18">
    <w:abstractNumId w:val="2"/>
  </w:num>
  <w:num w:numId="19">
    <w:abstractNumId w:val="5"/>
  </w:num>
  <w:num w:numId="20">
    <w:abstractNumId w:val="19"/>
  </w:num>
  <w:num w:numId="21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579F3"/>
    <w:rsid w:val="000622CE"/>
    <w:rsid w:val="0006265B"/>
    <w:rsid w:val="000645CC"/>
    <w:rsid w:val="00066AF5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183D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7E1F"/>
    <w:rsid w:val="001105F8"/>
    <w:rsid w:val="00110FD0"/>
    <w:rsid w:val="00112A3E"/>
    <w:rsid w:val="00112D67"/>
    <w:rsid w:val="001130CF"/>
    <w:rsid w:val="00115D2C"/>
    <w:rsid w:val="00120BBF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B5D82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0B8E"/>
    <w:rsid w:val="001F73B2"/>
    <w:rsid w:val="001F7FD9"/>
    <w:rsid w:val="002005B5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FAE"/>
    <w:rsid w:val="0022784C"/>
    <w:rsid w:val="00230FAE"/>
    <w:rsid w:val="00235764"/>
    <w:rsid w:val="00236144"/>
    <w:rsid w:val="00237433"/>
    <w:rsid w:val="00237477"/>
    <w:rsid w:val="00241A7C"/>
    <w:rsid w:val="00242AF9"/>
    <w:rsid w:val="00244F81"/>
    <w:rsid w:val="00252270"/>
    <w:rsid w:val="00252E8F"/>
    <w:rsid w:val="00256EF9"/>
    <w:rsid w:val="002608E6"/>
    <w:rsid w:val="00261D9C"/>
    <w:rsid w:val="002634C1"/>
    <w:rsid w:val="00264C57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C5458"/>
    <w:rsid w:val="002D0DE6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49F8"/>
    <w:rsid w:val="00307645"/>
    <w:rsid w:val="00310029"/>
    <w:rsid w:val="00311A49"/>
    <w:rsid w:val="0031576B"/>
    <w:rsid w:val="003166DF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25C4"/>
    <w:rsid w:val="0037442E"/>
    <w:rsid w:val="00374A33"/>
    <w:rsid w:val="00375864"/>
    <w:rsid w:val="00375FD5"/>
    <w:rsid w:val="003821BA"/>
    <w:rsid w:val="00397A75"/>
    <w:rsid w:val="003B1720"/>
    <w:rsid w:val="003B1C1C"/>
    <w:rsid w:val="003B538A"/>
    <w:rsid w:val="003B6154"/>
    <w:rsid w:val="003B6CBC"/>
    <w:rsid w:val="003B720A"/>
    <w:rsid w:val="003C28EA"/>
    <w:rsid w:val="003C310C"/>
    <w:rsid w:val="003C7F52"/>
    <w:rsid w:val="003E241E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573E9"/>
    <w:rsid w:val="00460923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5666"/>
    <w:rsid w:val="00540D3C"/>
    <w:rsid w:val="0054484E"/>
    <w:rsid w:val="0055317A"/>
    <w:rsid w:val="0055699E"/>
    <w:rsid w:val="005571C1"/>
    <w:rsid w:val="00560DBE"/>
    <w:rsid w:val="00562AA0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1DAD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E5C2B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712D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195A"/>
    <w:rsid w:val="006B32A5"/>
    <w:rsid w:val="006B4519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555"/>
    <w:rsid w:val="006D1A0A"/>
    <w:rsid w:val="006D2015"/>
    <w:rsid w:val="006D5E94"/>
    <w:rsid w:val="006D608E"/>
    <w:rsid w:val="006E3E27"/>
    <w:rsid w:val="006E6F6A"/>
    <w:rsid w:val="006F562B"/>
    <w:rsid w:val="00702E39"/>
    <w:rsid w:val="00710758"/>
    <w:rsid w:val="00711E11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4CD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2ADB"/>
    <w:rsid w:val="008552E3"/>
    <w:rsid w:val="00855A54"/>
    <w:rsid w:val="00856D47"/>
    <w:rsid w:val="00861247"/>
    <w:rsid w:val="00862721"/>
    <w:rsid w:val="008631D0"/>
    <w:rsid w:val="00864B97"/>
    <w:rsid w:val="00864FCC"/>
    <w:rsid w:val="008700DB"/>
    <w:rsid w:val="008735AE"/>
    <w:rsid w:val="00873B8D"/>
    <w:rsid w:val="00877C6D"/>
    <w:rsid w:val="00881229"/>
    <w:rsid w:val="00884A70"/>
    <w:rsid w:val="00885345"/>
    <w:rsid w:val="00893F0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6234"/>
    <w:rsid w:val="008D6773"/>
    <w:rsid w:val="008D69D9"/>
    <w:rsid w:val="008E4247"/>
    <w:rsid w:val="008F1243"/>
    <w:rsid w:val="008F13FD"/>
    <w:rsid w:val="00904C1E"/>
    <w:rsid w:val="00910BF3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47428"/>
    <w:rsid w:val="0095016A"/>
    <w:rsid w:val="00952608"/>
    <w:rsid w:val="00952754"/>
    <w:rsid w:val="0095457C"/>
    <w:rsid w:val="009563D9"/>
    <w:rsid w:val="0096049C"/>
    <w:rsid w:val="009614E3"/>
    <w:rsid w:val="00964498"/>
    <w:rsid w:val="009657B0"/>
    <w:rsid w:val="00966315"/>
    <w:rsid w:val="00983297"/>
    <w:rsid w:val="009842A8"/>
    <w:rsid w:val="00993BBB"/>
    <w:rsid w:val="00993DF1"/>
    <w:rsid w:val="0099458D"/>
    <w:rsid w:val="009961A2"/>
    <w:rsid w:val="00996E6F"/>
    <w:rsid w:val="009A7D8F"/>
    <w:rsid w:val="009B2B93"/>
    <w:rsid w:val="009B2CAF"/>
    <w:rsid w:val="009B3790"/>
    <w:rsid w:val="009B566E"/>
    <w:rsid w:val="009B7D72"/>
    <w:rsid w:val="009C4F4B"/>
    <w:rsid w:val="009C5335"/>
    <w:rsid w:val="009C667B"/>
    <w:rsid w:val="009C7944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43E4"/>
    <w:rsid w:val="00A16E94"/>
    <w:rsid w:val="00A34EF2"/>
    <w:rsid w:val="00A428F7"/>
    <w:rsid w:val="00A42912"/>
    <w:rsid w:val="00A42D97"/>
    <w:rsid w:val="00A4613A"/>
    <w:rsid w:val="00A506D1"/>
    <w:rsid w:val="00A5682D"/>
    <w:rsid w:val="00A6325E"/>
    <w:rsid w:val="00A6332A"/>
    <w:rsid w:val="00A64984"/>
    <w:rsid w:val="00A65882"/>
    <w:rsid w:val="00A6706C"/>
    <w:rsid w:val="00A7456C"/>
    <w:rsid w:val="00A76A3F"/>
    <w:rsid w:val="00A922D7"/>
    <w:rsid w:val="00A93353"/>
    <w:rsid w:val="00A937B2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2666"/>
    <w:rsid w:val="00AC46A7"/>
    <w:rsid w:val="00AC4D9F"/>
    <w:rsid w:val="00AC5ACA"/>
    <w:rsid w:val="00AC645D"/>
    <w:rsid w:val="00AC6A3C"/>
    <w:rsid w:val="00AC778C"/>
    <w:rsid w:val="00AD141C"/>
    <w:rsid w:val="00AD2EA1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4347E"/>
    <w:rsid w:val="00B465AC"/>
    <w:rsid w:val="00B46C88"/>
    <w:rsid w:val="00B63E4D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525C"/>
    <w:rsid w:val="00BD1296"/>
    <w:rsid w:val="00BD1CCE"/>
    <w:rsid w:val="00BD3AEF"/>
    <w:rsid w:val="00BD6079"/>
    <w:rsid w:val="00BD614E"/>
    <w:rsid w:val="00BD7B94"/>
    <w:rsid w:val="00BE2AD3"/>
    <w:rsid w:val="00BE3B8A"/>
    <w:rsid w:val="00BE3F6F"/>
    <w:rsid w:val="00BE5B93"/>
    <w:rsid w:val="00BE71D3"/>
    <w:rsid w:val="00BE7A1D"/>
    <w:rsid w:val="00C07446"/>
    <w:rsid w:val="00C07802"/>
    <w:rsid w:val="00C112BA"/>
    <w:rsid w:val="00C12148"/>
    <w:rsid w:val="00C15FBC"/>
    <w:rsid w:val="00C20377"/>
    <w:rsid w:val="00C222D1"/>
    <w:rsid w:val="00C23B27"/>
    <w:rsid w:val="00C265BE"/>
    <w:rsid w:val="00C26B8E"/>
    <w:rsid w:val="00C27FBD"/>
    <w:rsid w:val="00C30822"/>
    <w:rsid w:val="00C3187C"/>
    <w:rsid w:val="00C326EA"/>
    <w:rsid w:val="00C429FC"/>
    <w:rsid w:val="00C43339"/>
    <w:rsid w:val="00C44CE2"/>
    <w:rsid w:val="00C4549C"/>
    <w:rsid w:val="00C5190D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39B0"/>
    <w:rsid w:val="00CB41AC"/>
    <w:rsid w:val="00CB5531"/>
    <w:rsid w:val="00CB60BC"/>
    <w:rsid w:val="00CB6135"/>
    <w:rsid w:val="00CC26BB"/>
    <w:rsid w:val="00CC4B82"/>
    <w:rsid w:val="00CC4E14"/>
    <w:rsid w:val="00CC70BC"/>
    <w:rsid w:val="00CD03CA"/>
    <w:rsid w:val="00CD2BDD"/>
    <w:rsid w:val="00CD7D9E"/>
    <w:rsid w:val="00CE280F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1BD"/>
    <w:rsid w:val="00D25397"/>
    <w:rsid w:val="00D30AE0"/>
    <w:rsid w:val="00D30DE9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4D6B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A7F5F"/>
    <w:rsid w:val="00DB1619"/>
    <w:rsid w:val="00DB1F9F"/>
    <w:rsid w:val="00DB310B"/>
    <w:rsid w:val="00DB3C93"/>
    <w:rsid w:val="00DB3E33"/>
    <w:rsid w:val="00DB5947"/>
    <w:rsid w:val="00DB75E2"/>
    <w:rsid w:val="00DC15FC"/>
    <w:rsid w:val="00DC1E5F"/>
    <w:rsid w:val="00DC1EE4"/>
    <w:rsid w:val="00DC2FD1"/>
    <w:rsid w:val="00DE1829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32B9"/>
    <w:rsid w:val="00E25200"/>
    <w:rsid w:val="00E30099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632F0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39B"/>
    <w:rsid w:val="00F0298B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1DD4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529"/>
    <w:rsid w:val="00FF1EC4"/>
    <w:rsid w:val="00FF5A6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6111517C-A840-4124-BC7B-735AB220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632F0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8DA559-ABE8-405C-A2EA-1835C7E4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230</TotalTime>
  <Pages>7</Pages>
  <Words>1207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8077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38</cp:revision>
  <cp:lastPrinted>2014-01-22T15:35:00Z</cp:lastPrinted>
  <dcterms:created xsi:type="dcterms:W3CDTF">2016-03-08T13:19:00Z</dcterms:created>
  <dcterms:modified xsi:type="dcterms:W3CDTF">2019-09-19T13:48:00Z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