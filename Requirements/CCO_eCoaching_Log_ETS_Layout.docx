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8F54263" w14:textId="144DD60B" w:rsidR="00A815E0" w:rsidRPr="007665CA" w:rsidRDefault="00A815E0" w:rsidP="00A815E0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CD3E47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4F980CF3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9B1733">
        <w:rPr>
          <w:rFonts w:ascii="Arial Black" w:hAnsi="Arial Black"/>
          <w:sz w:val="32"/>
        </w:rPr>
        <w:t>ETS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89CA41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84CF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955F4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9B1733">
        <w:rPr>
          <w:rFonts w:ascii="Times New Roman (PCL6)" w:hAnsi="Times New Roman (PCL6)"/>
          <w:b w:val="0"/>
          <w:sz w:val="20"/>
        </w:rPr>
        <w:t>Doug Stearns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</w:t>
      </w:r>
      <w:r w:rsidR="009B1733">
        <w:rPr>
          <w:rFonts w:ascii="Times New Roman (PCL6)" w:hAnsi="Times New Roman (PCL6)"/>
          <w:b w:val="0"/>
          <w:sz w:val="22"/>
        </w:rPr>
        <w:t>10</w:t>
      </w:r>
      <w:r w:rsidR="00E50927">
        <w:rPr>
          <w:rFonts w:ascii="Times New Roman (PCL6)" w:hAnsi="Times New Roman (PCL6)"/>
          <w:b w:val="0"/>
          <w:sz w:val="22"/>
        </w:rPr>
        <w:t>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C8B099B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761DC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C379A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77E01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534CA9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534CA9" w:rsidRDefault="004D374A" w:rsidP="00D744CE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534CA9">
              <w:rPr>
                <w:b/>
                <w:sz w:val="20"/>
              </w:rPr>
              <w:t>Author</w:t>
            </w:r>
          </w:p>
        </w:tc>
      </w:tr>
      <w:tr w:rsidR="001919C3" w:rsidRPr="00534CA9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975A051" w:rsidR="001919C3" w:rsidRPr="00534CA9" w:rsidRDefault="009B173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10</w:t>
            </w:r>
            <w:r w:rsidR="00E50927" w:rsidRPr="00534CA9">
              <w:rPr>
                <w:sz w:val="20"/>
              </w:rPr>
              <w:t>/</w:t>
            </w:r>
            <w:r w:rsidR="00E20412" w:rsidRPr="00534CA9">
              <w:rPr>
                <w:sz w:val="20"/>
              </w:rPr>
              <w:t>29</w:t>
            </w:r>
            <w:r w:rsidR="00E50927" w:rsidRPr="00534CA9">
              <w:rPr>
                <w:sz w:val="20"/>
              </w:rPr>
              <w:t>/2014</w:t>
            </w:r>
          </w:p>
        </w:tc>
        <w:tc>
          <w:tcPr>
            <w:tcW w:w="6152" w:type="dxa"/>
          </w:tcPr>
          <w:p w14:paraId="4A91E949" w14:textId="588A314D" w:rsidR="001919C3" w:rsidRPr="00534CA9" w:rsidRDefault="00D86BE3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5EE3C46A" w:rsidR="001919C3" w:rsidRPr="00534CA9" w:rsidRDefault="009B1733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37507A45" w:rsidR="004D374A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11/13/2014</w:t>
            </w:r>
          </w:p>
        </w:tc>
        <w:tc>
          <w:tcPr>
            <w:tcW w:w="6152" w:type="dxa"/>
          </w:tcPr>
          <w:p w14:paraId="4A91E94D" w14:textId="171094BB" w:rsidR="00864B97" w:rsidRPr="00534CA9" w:rsidRDefault="0066009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P13659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Data Feed – removed reference to Utilization report</w:t>
            </w:r>
          </w:p>
        </w:tc>
        <w:tc>
          <w:tcPr>
            <w:tcW w:w="1822" w:type="dxa"/>
          </w:tcPr>
          <w:p w14:paraId="4A91E94E" w14:textId="72268786" w:rsidR="004D374A" w:rsidRPr="00534CA9" w:rsidRDefault="0066009D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D624CB" w:rsidRPr="00534CA9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1D8F5E8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12/15/2014</w:t>
            </w:r>
          </w:p>
        </w:tc>
        <w:tc>
          <w:tcPr>
            <w:tcW w:w="6152" w:type="dxa"/>
          </w:tcPr>
          <w:p w14:paraId="76B3D746" w14:textId="77777777" w:rsidR="00D624CB" w:rsidRPr="00534CA9" w:rsidRDefault="00147F05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P14010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Time Code Field Size</w:t>
            </w:r>
          </w:p>
          <w:p w14:paraId="4A91E951" w14:textId="6C568F90" w:rsidR="005C433A" w:rsidRPr="00534CA9" w:rsidRDefault="005C433A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size of time code to 30 bytes</w:t>
            </w:r>
          </w:p>
        </w:tc>
        <w:tc>
          <w:tcPr>
            <w:tcW w:w="1822" w:type="dxa"/>
          </w:tcPr>
          <w:p w14:paraId="4A91E952" w14:textId="41855930" w:rsidR="00D624CB" w:rsidRPr="00534CA9" w:rsidRDefault="00147F05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1311B259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12/</w:t>
            </w:r>
            <w:r w:rsidR="00381F80" w:rsidRPr="00534CA9">
              <w:rPr>
                <w:sz w:val="20"/>
              </w:rPr>
              <w:t>2</w:t>
            </w:r>
            <w:r w:rsidRPr="00534CA9">
              <w:rPr>
                <w:sz w:val="20"/>
              </w:rPr>
              <w:t>9/2014</w:t>
            </w:r>
          </w:p>
        </w:tc>
        <w:tc>
          <w:tcPr>
            <w:tcW w:w="6152" w:type="dxa"/>
          </w:tcPr>
          <w:p w14:paraId="7F2B7017" w14:textId="77777777" w:rsidR="004D374A" w:rsidRPr="00534CA9" w:rsidRDefault="00FE436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P14031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ETS Non-compliance Action Report</w:t>
            </w:r>
          </w:p>
          <w:p w14:paraId="4A91E955" w14:textId="5AE4ACF4" w:rsidR="00381F80" w:rsidRPr="00534CA9" w:rsidRDefault="00381F8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Added layout for Compliance Action Reports (OAE and OA</w:t>
            </w:r>
            <w:r w:rsidR="00F36AB4" w:rsidRPr="00534CA9">
              <w:rPr>
                <w:sz w:val="20"/>
              </w:rPr>
              <w:t>S</w:t>
            </w:r>
            <w:r w:rsidRPr="00534CA9">
              <w:rPr>
                <w:sz w:val="20"/>
              </w:rPr>
              <w:t>)</w:t>
            </w:r>
          </w:p>
        </w:tc>
        <w:tc>
          <w:tcPr>
            <w:tcW w:w="1822" w:type="dxa"/>
          </w:tcPr>
          <w:p w14:paraId="4A91E956" w14:textId="6513DE94" w:rsidR="004D374A" w:rsidRPr="00534CA9" w:rsidRDefault="00FE436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D374A" w:rsidRPr="00534CA9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0CFC5C5F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26FB8D97" w14:textId="77777777" w:rsidR="004D374A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9" w14:textId="3E20E399" w:rsidR="00A75221" w:rsidRPr="00534CA9" w:rsidRDefault="00A75221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logo to GDIT</w:t>
            </w:r>
          </w:p>
        </w:tc>
        <w:tc>
          <w:tcPr>
            <w:tcW w:w="1822" w:type="dxa"/>
          </w:tcPr>
          <w:p w14:paraId="4A91E95A" w14:textId="0EC84338" w:rsidR="004D374A" w:rsidRPr="00534CA9" w:rsidRDefault="00A75221" w:rsidP="00D744CE">
            <w:pPr>
              <w:pStyle w:val="hdr1"/>
              <w:spacing w:before="0"/>
              <w:ind w:left="0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AB3257" w:rsidRPr="00534CA9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4F089B87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2CAD33E6" w14:textId="77777777" w:rsidR="00D744CE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P13272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Change BCC to CCO</w:t>
            </w:r>
          </w:p>
          <w:p w14:paraId="4A91E95D" w14:textId="0E9FCBCF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Changed </w:t>
            </w:r>
            <w:proofErr w:type="spellStart"/>
            <w:r w:rsidRPr="00534CA9">
              <w:rPr>
                <w:sz w:val="20"/>
              </w:rPr>
              <w:t>Vangent</w:t>
            </w:r>
            <w:proofErr w:type="spellEnd"/>
            <w:r w:rsidRPr="00534CA9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E" w14:textId="7FF977BE" w:rsidR="00AB3257" w:rsidRPr="00534CA9" w:rsidRDefault="00D744C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4C4482" w:rsidRPr="00534CA9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46FB9B0" w:rsidR="004C4482" w:rsidRPr="00534CA9" w:rsidRDefault="0012554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01/06</w:t>
            </w:r>
            <w:r w:rsidR="008A4D3E" w:rsidRPr="00534CA9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FD04D00" w14:textId="77777777" w:rsidR="004C4482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 xml:space="preserve">TFS5149 – </w:t>
            </w:r>
            <w:proofErr w:type="spellStart"/>
            <w:r w:rsidRPr="00534CA9">
              <w:rPr>
                <w:sz w:val="20"/>
              </w:rPr>
              <w:t>eCL</w:t>
            </w:r>
            <w:proofErr w:type="spellEnd"/>
            <w:r w:rsidRPr="00534CA9">
              <w:rPr>
                <w:sz w:val="20"/>
              </w:rPr>
              <w:t xml:space="preserve"> Requirement Document Cleanup </w:t>
            </w:r>
          </w:p>
          <w:p w14:paraId="25F7D29D" w14:textId="77777777" w:rsidR="008A4D3E" w:rsidRPr="00534CA9" w:rsidRDefault="008A4D3E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Formatted heading 1 and sub-headings 1.1, 1.2, 1.3</w:t>
            </w:r>
          </w:p>
          <w:p w14:paraId="49B98EFA" w14:textId="2F57A362" w:rsidR="00125549" w:rsidRPr="00534CA9" w:rsidRDefault="00125549" w:rsidP="008A4D3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Updated field names to represent actual files received</w:t>
            </w:r>
          </w:p>
        </w:tc>
        <w:tc>
          <w:tcPr>
            <w:tcW w:w="1822" w:type="dxa"/>
          </w:tcPr>
          <w:p w14:paraId="6EAEF92A" w14:textId="1F328342" w:rsidR="004C4482" w:rsidRPr="00534CA9" w:rsidRDefault="008A4D3E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4CA9">
              <w:rPr>
                <w:sz w:val="20"/>
              </w:rPr>
              <w:t>Doug Stearns</w:t>
            </w:r>
          </w:p>
        </w:tc>
      </w:tr>
      <w:tr w:rsidR="007B05AC" w:rsidRPr="00534CA9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7B0A6931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49F04B3F" w14:textId="77777777" w:rsidR="00A4183F" w:rsidRDefault="00C743C9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ETS codes</w:t>
            </w:r>
          </w:p>
          <w:p w14:paraId="2C1A1A49" w14:textId="77777777" w:rsidR="00A4183F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Modified the following by documenting site as 20 characters</w:t>
            </w:r>
          </w:p>
          <w:p w14:paraId="6DE123FA" w14:textId="006F2330" w:rsidR="00C743C9" w:rsidRPr="00534CA9" w:rsidRDefault="00A4183F" w:rsidP="00A4183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4183F">
              <w:rPr>
                <w:sz w:val="20"/>
              </w:rPr>
              <w:t>1.1 #5,#6; 1.2 #5,#6</w:t>
            </w:r>
          </w:p>
        </w:tc>
        <w:tc>
          <w:tcPr>
            <w:tcW w:w="1822" w:type="dxa"/>
          </w:tcPr>
          <w:p w14:paraId="712E2F98" w14:textId="24CE5952" w:rsidR="007B05AC" w:rsidRPr="00534CA9" w:rsidRDefault="00C743C9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534CA9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5A7BAAEF" w:rsidR="00944A4F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07/17/2017</w:t>
            </w:r>
          </w:p>
        </w:tc>
        <w:tc>
          <w:tcPr>
            <w:tcW w:w="6152" w:type="dxa"/>
          </w:tcPr>
          <w:p w14:paraId="0541E91F" w14:textId="77777777" w:rsidR="00944A4F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TFS7174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ETS Feeds</w:t>
            </w:r>
          </w:p>
          <w:p w14:paraId="3975134B" w14:textId="4C990F32" w:rsidR="00FC2870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 1.4</w:t>
            </w:r>
          </w:p>
        </w:tc>
        <w:tc>
          <w:tcPr>
            <w:tcW w:w="1822" w:type="dxa"/>
          </w:tcPr>
          <w:p w14:paraId="5B71EB47" w14:textId="5F66C935" w:rsidR="00944A4F" w:rsidRPr="00534CA9" w:rsidRDefault="00FC287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534CA9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2082777D" w:rsidR="009C5335" w:rsidRPr="00534CA9" w:rsidRDefault="00A815E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640FDADB" w14:textId="77777777" w:rsidR="00A815E0" w:rsidRPr="00A815E0" w:rsidRDefault="00A815E0" w:rsidP="00A815E0">
            <w:pPr>
              <w:pStyle w:val="hdr1"/>
              <w:ind w:left="0"/>
              <w:rPr>
                <w:sz w:val="20"/>
              </w:rPr>
            </w:pPr>
            <w:r w:rsidRPr="00A815E0">
              <w:rPr>
                <w:sz w:val="20"/>
              </w:rPr>
              <w:t xml:space="preserve">TFS17716 – </w:t>
            </w:r>
            <w:proofErr w:type="spellStart"/>
            <w:r w:rsidRPr="00A815E0">
              <w:rPr>
                <w:sz w:val="20"/>
              </w:rPr>
              <w:t>eCL</w:t>
            </w:r>
            <w:proofErr w:type="spellEnd"/>
            <w:r w:rsidRPr="00A815E0">
              <w:rPr>
                <w:sz w:val="20"/>
              </w:rPr>
              <w:t xml:space="preserve"> Remove GDIT References</w:t>
            </w:r>
          </w:p>
          <w:p w14:paraId="43BF6096" w14:textId="4F4BFBBE" w:rsidR="009C5335" w:rsidRPr="00534CA9" w:rsidRDefault="00A815E0" w:rsidP="00A815E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815E0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4610004B" w:rsidR="009C5335" w:rsidRPr="00534CA9" w:rsidRDefault="00A815E0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534CA9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534CA9" w:rsidRDefault="00C64DDD" w:rsidP="00D744C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6E2063FA" w14:textId="5B931D05" w:rsidR="008A4D3E" w:rsidRPr="00534CA9" w:rsidRDefault="008A4D3E" w:rsidP="008A4D3E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Electronic Timekeeping System Data Feed </w:t>
      </w:r>
      <w:r>
        <w:br/>
      </w:r>
    </w:p>
    <w:bookmarkEnd w:id="1"/>
    <w:p w14:paraId="7496C336" w14:textId="6FFC941F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</w:t>
      </w:r>
      <w:r>
        <w:rPr>
          <w:b w:val="0"/>
          <w:szCs w:val="24"/>
        </w:rPr>
        <w:t>is the record layout of the various ETS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D678CA" w:rsidRDefault="002A24A1" w:rsidP="002A24A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534CA9" w14:paraId="4A91E973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534CA9" w:rsidRDefault="008C3C45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534CA9" w14:paraId="4A91E97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68E83AE1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7E059C0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08ACFD2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8C3C45" w:rsidRPr="00534CA9" w14:paraId="5DE0F3F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0BB89E5A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170159B3" w:rsidR="008C3C45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0D03D9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297A" w14:textId="77777777" w:rsidR="000D03D9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</w:t>
            </w:r>
            <w:r w:rsidR="00E20412" w:rsidRPr="00534CA9">
              <w:rPr>
                <w:sz w:val="22"/>
                <w:szCs w:val="22"/>
              </w:rPr>
              <w:t xml:space="preserve"> such as:</w:t>
            </w:r>
          </w:p>
          <w:p w14:paraId="4BD60C56" w14:textId="77777777" w:rsidR="00E20412" w:rsidRPr="00534CA9" w:rsidRDefault="00E20412" w:rsidP="00E20412">
            <w:pPr>
              <w:rPr>
                <w:sz w:val="22"/>
                <w:szCs w:val="22"/>
              </w:rPr>
            </w:pPr>
          </w:p>
          <w:p w14:paraId="5927393E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EOT – </w:t>
            </w:r>
            <w:proofErr w:type="spellStart"/>
            <w:r w:rsidRPr="00534CA9">
              <w:rPr>
                <w:sz w:val="22"/>
                <w:szCs w:val="22"/>
              </w:rPr>
              <w:t>Excempt</w:t>
            </w:r>
            <w:proofErr w:type="spellEnd"/>
            <w:r w:rsidRPr="00534CA9">
              <w:rPr>
                <w:sz w:val="22"/>
                <w:szCs w:val="22"/>
              </w:rPr>
              <w:t xml:space="preserve"> Over Time</w:t>
            </w:r>
          </w:p>
          <w:p w14:paraId="50CBD311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EA – Excused Absence</w:t>
            </w:r>
          </w:p>
          <w:p w14:paraId="366D2152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 – Incorrect Holiday</w:t>
            </w:r>
          </w:p>
          <w:p w14:paraId="13A42115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 – Invalid Timecodes Direct</w:t>
            </w:r>
          </w:p>
          <w:p w14:paraId="1A95D163" w14:textId="77777777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 – Invalid Timecodes Indirect</w:t>
            </w:r>
          </w:p>
          <w:p w14:paraId="0F84348E" w14:textId="460134B9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 – Future Worked Hours </w:t>
            </w:r>
          </w:p>
        </w:tc>
      </w:tr>
      <w:tr w:rsidR="008C3C45" w:rsidRPr="00534CA9" w14:paraId="4A91E98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444C2771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2A74889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51E681B0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389D2F0F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8C3C45" w:rsidRPr="00534CA9" w14:paraId="4A91E99A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6A4A0C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83CEDB2" w:rsidR="008C3C45" w:rsidRPr="00534CA9" w:rsidRDefault="00A4183F" w:rsidP="00143E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0123136B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8C3C45" w:rsidRPr="00534CA9" w14:paraId="4A91E9A6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16B6A50" w:rsidR="008C3C45" w:rsidRPr="00534CA9" w:rsidRDefault="000D03D9" w:rsidP="00143EEA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461B466B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39AC8F7E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8C3C45" w:rsidRPr="00534CA9" w14:paraId="4A91E9AC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1A091D2D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240B41A8" w:rsidR="008C3C45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43EEA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B" w14:textId="2C09A14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8C3C45" w:rsidRPr="00534CA9" w14:paraId="4A91E9B2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329ADD1B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672CE0E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6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087CF13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8C3C45" w:rsidRPr="00534CA9" w14:paraId="4A91E9B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626F915C" w:rsidR="008C3C45" w:rsidRPr="00534CA9" w:rsidRDefault="000D03D9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77362DF6" w:rsidR="008C3C45" w:rsidRPr="00534CA9" w:rsidRDefault="00145EDE" w:rsidP="00145EDE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30 </w:t>
            </w:r>
            <w:r w:rsidR="00143EEA" w:rsidRPr="00534CA9">
              <w:rPr>
                <w:sz w:val="22"/>
                <w:szCs w:val="22"/>
              </w:rPr>
              <w:t>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3C3DBAD2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8C3C45" w:rsidRPr="00534CA9" w14:paraId="4A91E9D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4" w14:textId="07B779F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Supervisor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30F6D4C5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3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7AB5F9C7" w:rsidR="008C3C45" w:rsidRPr="00534CA9" w:rsidRDefault="00E20412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employee’s supervisor</w:t>
            </w:r>
          </w:p>
        </w:tc>
      </w:tr>
      <w:tr w:rsidR="008C3C45" w:rsidRPr="00534CA9" w14:paraId="4A91E9DE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2DF4CAC6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27F7A450" w:rsidR="008C3C45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7ED709B4" w:rsidR="008C3C45" w:rsidRPr="00534CA9" w:rsidRDefault="00143EEA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8C3C45" w:rsidRPr="00534CA9" w14:paraId="4A91E9E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48E0F997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3" w14:textId="341E15DC" w:rsidR="008C3C45" w:rsidRPr="00534CA9" w:rsidRDefault="00147F05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7" w14:textId="78DD4796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0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526B93AA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646EFC72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F" w14:textId="2A4BB1C9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C3C45" w:rsidRPr="00534CA9" w14:paraId="4A91E9F8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534CA9" w:rsidRDefault="008C3C45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76EC566D" w:rsidR="008C3C45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3B1C6F13" w:rsidR="008C3C45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34F0287D" w:rsidR="008C3C45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864B97" w:rsidRPr="00534CA9" w14:paraId="34D28C2B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534CA9" w:rsidRDefault="00864B97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06C88BA3" w:rsidR="00864B97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793C41F9" w:rsidR="00864B97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7C4E0D49" w:rsidR="00864B97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2586CD74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FB89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66BA" w14:textId="3F849A88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AAA2" w14:textId="1E5D0C5F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0A7A" w14:textId="5960AD78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7153C769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368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AE3D" w14:textId="36160B9E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924" w14:textId="704BDB7C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7FA6" w14:textId="6CEBA97C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19330495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D8B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BF53" w14:textId="55439980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A5F3" w14:textId="35700E12" w:rsidR="000D03D9" w:rsidRPr="00534CA9" w:rsidRDefault="00147F05" w:rsidP="00143EEA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8</w:t>
            </w:r>
            <w:r w:rsidR="00143EEA" w:rsidRPr="00534CA9">
              <w:rPr>
                <w:sz w:val="22"/>
                <w:szCs w:val="22"/>
              </w:rPr>
              <w:t xml:space="preserve"> bytes, </w:t>
            </w:r>
            <w:r w:rsidRPr="00534CA9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2A1A" w14:textId="27D1F289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0D03D9" w:rsidRPr="00534CA9" w14:paraId="3FEE72A7" w14:textId="77777777" w:rsidTr="00143EEA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7F2D" w14:textId="77777777" w:rsidR="000D03D9" w:rsidRPr="00534CA9" w:rsidRDefault="000D03D9" w:rsidP="00143EEA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9F02" w14:textId="39B1590B" w:rsidR="000D03D9" w:rsidRPr="00534CA9" w:rsidRDefault="000D03D9" w:rsidP="00143EEA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E93F" w14:textId="5C1CFFF9" w:rsidR="000D03D9" w:rsidRPr="00534CA9" w:rsidRDefault="00147F05" w:rsidP="00147F0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</w:t>
            </w:r>
            <w:r w:rsidR="00143EEA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F9EA" w14:textId="2B999F21" w:rsidR="000D03D9" w:rsidRPr="00534CA9" w:rsidRDefault="00143EEA" w:rsidP="00143EEA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5C54F2E" w14:textId="77777777" w:rsidR="00E20412" w:rsidRDefault="00E20412" w:rsidP="002A24A1">
      <w:pPr>
        <w:rPr>
          <w:b/>
          <w:sz w:val="24"/>
          <w:szCs w:val="24"/>
        </w:rPr>
      </w:pPr>
    </w:p>
    <w:p w14:paraId="1D7B577B" w14:textId="77777777" w:rsidR="00E20412" w:rsidRDefault="00E20412" w:rsidP="002A24A1">
      <w:pPr>
        <w:rPr>
          <w:b/>
          <w:sz w:val="24"/>
          <w:szCs w:val="24"/>
        </w:rPr>
      </w:pPr>
    </w:p>
    <w:p w14:paraId="1FD7C3E8" w14:textId="338353EE" w:rsidR="00E20412" w:rsidRDefault="00E204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68C2E8D" w14:textId="7AE2D4A6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various ETS report files for Approvers identified in the Report Code Description</w:t>
      </w:r>
      <w:r w:rsidRPr="009D1933">
        <w:rPr>
          <w:b w:val="0"/>
          <w:szCs w:val="24"/>
        </w:rPr>
        <w:t xml:space="preserve">. </w:t>
      </w:r>
    </w:p>
    <w:p w14:paraId="35D1B59E" w14:textId="77777777" w:rsidR="00E20412" w:rsidRPr="00D678CA" w:rsidRDefault="00E20412" w:rsidP="00E20412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E20412" w:rsidRPr="00534CA9" w14:paraId="64796493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F05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8DBE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6D37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B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E20412" w:rsidRPr="00534CA9" w14:paraId="15F490A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483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C7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Friday End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C6E4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F91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 time card was submitted and approved</w:t>
            </w:r>
          </w:p>
        </w:tc>
      </w:tr>
      <w:tr w:rsidR="00E20412" w:rsidRPr="00534CA9" w14:paraId="357C2B7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E6BB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826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9309" w14:textId="5E51F9C3" w:rsidR="00E20412" w:rsidRPr="00534CA9" w:rsidRDefault="00C33FE3" w:rsidP="00C33FE3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</w:t>
            </w:r>
            <w:r w:rsidR="00E20412" w:rsidRPr="00534CA9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B5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4DFF182C" w14:textId="77777777" w:rsidR="00E20412" w:rsidRPr="00534CA9" w:rsidRDefault="00E20412" w:rsidP="00982AB8">
            <w:pPr>
              <w:rPr>
                <w:sz w:val="22"/>
                <w:szCs w:val="22"/>
              </w:rPr>
            </w:pPr>
          </w:p>
          <w:p w14:paraId="665CAF5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14:paraId="0CC04241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14:paraId="46BA655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14:paraId="2D3DC35A" w14:textId="47E0CB04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FWHA – Future Worked Hours (Approver) </w:t>
            </w:r>
          </w:p>
        </w:tc>
      </w:tr>
      <w:tr w:rsidR="00E20412" w:rsidRPr="00534CA9" w14:paraId="51F7D15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360F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DD81" w14:textId="7C5B1645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Employee ID</w:t>
            </w:r>
            <w:r w:rsidR="00125549" w:rsidRPr="00534CA9">
              <w:rPr>
                <w:sz w:val="22"/>
                <w:szCs w:val="22"/>
              </w:rPr>
              <w:t>/Employee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AC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EC1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E20412" w:rsidRPr="00534CA9" w14:paraId="2594F3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1681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1E2B" w14:textId="4D7256C4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Approver Name</w:t>
            </w:r>
            <w:r w:rsidR="00125549" w:rsidRPr="00534CA9">
              <w:rPr>
                <w:sz w:val="22"/>
                <w:szCs w:val="22"/>
              </w:rPr>
              <w:t>/Supervisor Name</w:t>
            </w:r>
            <w:r w:rsidRPr="00534C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2026" w14:textId="51C0DBE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4B6A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</w:p>
        </w:tc>
      </w:tr>
      <w:tr w:rsidR="00E20412" w:rsidRPr="00534CA9" w14:paraId="70039CFF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410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D3CC" w14:textId="77777777" w:rsidR="00E20412" w:rsidRPr="00534CA9" w:rsidRDefault="00E20412" w:rsidP="00982AB8">
            <w:pPr>
              <w:rPr>
                <w:b/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Project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7DB" w14:textId="34AD569A" w:rsidR="00E20412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591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Project Number</w:t>
            </w:r>
          </w:p>
        </w:tc>
      </w:tr>
      <w:tr w:rsidR="00E20412" w:rsidRPr="00534CA9" w14:paraId="2D4EE5F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D41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DD68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Number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A5F6" w14:textId="4AF11035" w:rsidR="00E20412" w:rsidRPr="00534CA9" w:rsidRDefault="00C743C9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DA2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Number</w:t>
            </w:r>
          </w:p>
        </w:tc>
      </w:tr>
      <w:tr w:rsidR="00E20412" w:rsidRPr="00534CA9" w14:paraId="5151319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0C3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6A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Task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80" w14:textId="08447108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595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Task Name</w:t>
            </w:r>
          </w:p>
        </w:tc>
      </w:tr>
      <w:tr w:rsidR="00E20412" w:rsidRPr="00534CA9" w14:paraId="3E1D1AC0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84C3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FF0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E85" w14:textId="435772D2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075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ETS Time Code</w:t>
            </w:r>
          </w:p>
        </w:tc>
      </w:tr>
      <w:tr w:rsidR="00E20412" w:rsidRPr="00534CA9" w14:paraId="1900FE0D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0D8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683" w14:textId="58F8018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Name of CSR Whose Timecard Contained the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8157" w14:textId="175FDCD0" w:rsidR="00E20412" w:rsidRPr="00534CA9" w:rsidRDefault="00A4183F" w:rsidP="00C33FE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33FE3" w:rsidRPr="00534CA9">
              <w:rPr>
                <w:sz w:val="22"/>
                <w:szCs w:val="22"/>
              </w:rPr>
              <w:t>0</w:t>
            </w:r>
            <w:r w:rsidR="00E20412" w:rsidRPr="00534CA9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A099" w14:textId="332A840C" w:rsidR="00E20412" w:rsidRPr="00534CA9" w:rsidRDefault="00E20412" w:rsidP="00E20412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employee </w:t>
            </w:r>
          </w:p>
        </w:tc>
      </w:tr>
      <w:tr w:rsidR="00E20412" w:rsidRPr="00534CA9" w14:paraId="53D428F9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4E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C785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7D6" w14:textId="4CBFBFDB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1395" w14:textId="77777777" w:rsidR="00E20412" w:rsidRPr="00534CA9" w:rsidRDefault="00E20412" w:rsidP="00982AB8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Total number of hours reported; includes decimal point and 2 decimal places</w:t>
            </w:r>
          </w:p>
        </w:tc>
      </w:tr>
      <w:tr w:rsidR="00E20412" w:rsidRPr="00534CA9" w14:paraId="0092F55C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BD64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C24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Sat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DE5D" w14:textId="2F8083FE" w:rsidR="00E20412" w:rsidRPr="00534CA9" w:rsidRDefault="00A4183F" w:rsidP="00982AB8">
            <w:pPr>
              <w:spacing w:before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7518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3453867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8385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488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Sun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45C2" w14:textId="73437A37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1C7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EEB96C8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8BFA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D761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6ABF" w14:textId="6ECA3B4E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F84D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1A110B4B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DA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3B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Tues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AF67" w14:textId="67FBF7A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C422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62E78F4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05E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379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Wed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C9C3" w14:textId="7ED04074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2E3B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08391811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1BA7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CEF9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Thus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29A8" w14:textId="08FEB54F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EDF7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7037F415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F70E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9460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Fri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ADF" w14:textId="3C818141" w:rsidR="00E20412" w:rsidRPr="00534CA9" w:rsidRDefault="00A4183F" w:rsidP="00982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E20412"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083E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Number of hours reported for Saturday; includes decimal point and 2 decimal places</w:t>
            </w:r>
          </w:p>
        </w:tc>
      </w:tr>
      <w:tr w:rsidR="00E20412" w:rsidRPr="00534CA9" w14:paraId="53B5A5D2" w14:textId="77777777" w:rsidTr="00982AB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C75C" w14:textId="77777777" w:rsidR="00E20412" w:rsidRPr="00534CA9" w:rsidRDefault="00E20412" w:rsidP="00E20412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678" w14:textId="77777777" w:rsidR="00E20412" w:rsidRPr="00534CA9" w:rsidRDefault="00E20412" w:rsidP="00982AB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5F76" w14:textId="2A6EAEE4" w:rsidR="00E20412" w:rsidRPr="00534CA9" w:rsidRDefault="00A4183F" w:rsidP="00A418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20412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11DA" w14:textId="77777777" w:rsidR="00E20412" w:rsidRPr="00534CA9" w:rsidRDefault="00E20412" w:rsidP="00982AB8">
            <w:pPr>
              <w:spacing w:before="120"/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Exempt status of employee; values are EXEMPT and NON-EXEMPT</w:t>
            </w:r>
          </w:p>
        </w:tc>
      </w:tr>
    </w:tbl>
    <w:p w14:paraId="7AA74A05" w14:textId="77777777" w:rsidR="00E20412" w:rsidRDefault="00E20412" w:rsidP="00E20412">
      <w:pPr>
        <w:rPr>
          <w:b/>
          <w:sz w:val="24"/>
          <w:szCs w:val="24"/>
        </w:rPr>
      </w:pPr>
    </w:p>
    <w:p w14:paraId="50379139" w14:textId="77777777" w:rsidR="00E20412" w:rsidRDefault="00E20412" w:rsidP="002A24A1">
      <w:pPr>
        <w:rPr>
          <w:b/>
          <w:sz w:val="24"/>
          <w:szCs w:val="24"/>
        </w:rPr>
      </w:pPr>
    </w:p>
    <w:p w14:paraId="5DDAAE49" w14:textId="295D211B" w:rsidR="00FE4361" w:rsidRDefault="00FE436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85B6477" w14:textId="2E050C43" w:rsidR="008A4D3E" w:rsidRDefault="008A4D3E" w:rsidP="008A4D3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Compliance Action (aka Outstanding Actions) report file identified in the Report Code Description</w:t>
      </w:r>
      <w:r w:rsidRPr="009D1933">
        <w:rPr>
          <w:b w:val="0"/>
          <w:szCs w:val="24"/>
        </w:rPr>
        <w:t xml:space="preserve">. </w:t>
      </w:r>
    </w:p>
    <w:p w14:paraId="7A7C01CC" w14:textId="77777777" w:rsidR="00FE4361" w:rsidRPr="00D678CA" w:rsidRDefault="00FE4361" w:rsidP="00FE4361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FE4361" w:rsidRPr="00534CA9" w14:paraId="3568851E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0F8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E159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E05C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F8C5" w14:textId="77777777" w:rsidR="00FE4361" w:rsidRPr="00534CA9" w:rsidRDefault="00FE4361" w:rsidP="00292E15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FE4361" w:rsidRPr="00534CA9" w14:paraId="588CB42A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ACA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C785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Time Period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25B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Date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97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Time period covering the infraction </w:t>
            </w:r>
          </w:p>
        </w:tc>
      </w:tr>
      <w:tr w:rsidR="00FE4361" w:rsidRPr="00534CA9" w14:paraId="1A742584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8DAB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ADDD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Report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E1D6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4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8D9B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Value representing report code such as:</w:t>
            </w:r>
          </w:p>
          <w:p w14:paraId="3A7E059D" w14:textId="77777777" w:rsidR="00F36AB4" w:rsidRPr="00534CA9" w:rsidRDefault="00F36AB4" w:rsidP="00292E15">
            <w:pPr>
              <w:rPr>
                <w:sz w:val="22"/>
                <w:szCs w:val="22"/>
              </w:rPr>
            </w:pPr>
          </w:p>
          <w:p w14:paraId="314E5C5C" w14:textId="25CE3364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14:paraId="263A023A" w14:textId="3296E28E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</w:t>
            </w:r>
            <w:r w:rsidR="00F36AB4" w:rsidRPr="00534CA9">
              <w:rPr>
                <w:sz w:val="22"/>
                <w:szCs w:val="22"/>
              </w:rPr>
              <w:t>S</w:t>
            </w:r>
            <w:r w:rsidRPr="00534CA9">
              <w:rPr>
                <w:sz w:val="22"/>
                <w:szCs w:val="22"/>
              </w:rPr>
              <w:t xml:space="preserve"> – Outstanding Action (</w:t>
            </w:r>
            <w:r w:rsidR="00F36AB4" w:rsidRPr="00534CA9">
              <w:rPr>
                <w:sz w:val="22"/>
                <w:szCs w:val="22"/>
              </w:rPr>
              <w:t>Supervisor</w:t>
            </w:r>
            <w:r w:rsidRPr="00534CA9">
              <w:rPr>
                <w:sz w:val="22"/>
                <w:szCs w:val="22"/>
              </w:rPr>
              <w:t xml:space="preserve">) </w:t>
            </w:r>
          </w:p>
        </w:tc>
      </w:tr>
      <w:tr w:rsidR="00FE4361" w:rsidRPr="00534CA9" w14:paraId="1A290E92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0680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CA0" w14:textId="60227BE4" w:rsidR="00FE4361" w:rsidRPr="00534CA9" w:rsidRDefault="00FE4361" w:rsidP="00125549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Employee </w:t>
            </w:r>
            <w:r w:rsidR="00125549" w:rsidRPr="00534CA9">
              <w:rPr>
                <w:sz w:val="22"/>
                <w:szCs w:val="22"/>
              </w:rPr>
              <w:t>ID/Employee #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59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9021" w14:textId="77777777" w:rsidR="00FE4361" w:rsidRPr="00534CA9" w:rsidRDefault="00FE4361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 number</w:t>
            </w:r>
          </w:p>
        </w:tc>
      </w:tr>
      <w:tr w:rsidR="00FE4361" w:rsidRPr="00534CA9" w14:paraId="68206C1C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0B395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62BF9" w14:textId="600D5238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Employee</w:t>
            </w:r>
            <w:r w:rsidR="00FE4361" w:rsidRPr="00534CA9">
              <w:rPr>
                <w:sz w:val="22"/>
                <w:szCs w:val="22"/>
              </w:rPr>
              <w:t xml:space="preserve">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EF49" w14:textId="15A9AEDF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98B7" w14:textId="34C3BCA2" w:rsidR="00FE4361" w:rsidRPr="00534CA9" w:rsidRDefault="00FE4361" w:rsidP="00F36AB4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 xml:space="preserve">Last name, First name of </w:t>
            </w:r>
            <w:r w:rsidR="00F36AB4" w:rsidRPr="00534CA9">
              <w:rPr>
                <w:sz w:val="22"/>
                <w:szCs w:val="22"/>
              </w:rPr>
              <w:t>employee recipient of coaching log</w:t>
            </w:r>
          </w:p>
        </w:tc>
      </w:tr>
      <w:tr w:rsidR="00FE4361" w:rsidRPr="00534CA9" w14:paraId="28947D3B" w14:textId="77777777" w:rsidTr="00292E1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F6E" w14:textId="77777777" w:rsidR="00FE4361" w:rsidRPr="00534CA9" w:rsidRDefault="00FE4361" w:rsidP="00FE4361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AB58" w14:textId="0F4D958E" w:rsidR="00FE4361" w:rsidRPr="00534CA9" w:rsidRDefault="00F36AB4" w:rsidP="00292E15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Associated Person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686" w14:textId="4A429D75" w:rsidR="00FE4361" w:rsidRPr="00534CA9" w:rsidRDefault="00C743C9" w:rsidP="00C74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E4361" w:rsidRPr="00534CA9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17DE" w14:textId="77777777" w:rsidR="00FE4361" w:rsidRPr="00534CA9" w:rsidRDefault="00FE4361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Last name, First name of employee</w:t>
            </w:r>
            <w:r w:rsidR="002A4752" w:rsidRPr="00534CA9">
              <w:rPr>
                <w:sz w:val="22"/>
                <w:szCs w:val="22"/>
              </w:rPr>
              <w:t xml:space="preserve"> whose time card required action</w:t>
            </w:r>
          </w:p>
          <w:p w14:paraId="76F36AB9" w14:textId="77777777" w:rsidR="00F36AB4" w:rsidRPr="00534CA9" w:rsidRDefault="00F36AB4" w:rsidP="00FE4361">
            <w:pPr>
              <w:rPr>
                <w:sz w:val="22"/>
                <w:szCs w:val="22"/>
              </w:rPr>
            </w:pPr>
          </w:p>
          <w:p w14:paraId="6093FE6D" w14:textId="73523B8E" w:rsidR="00F36AB4" w:rsidRPr="00534CA9" w:rsidRDefault="00F36AB4" w:rsidP="00FE4361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May be blank for OAE reports</w:t>
            </w:r>
          </w:p>
        </w:tc>
      </w:tr>
    </w:tbl>
    <w:p w14:paraId="3EE060E3" w14:textId="77777777" w:rsidR="00FE4361" w:rsidRDefault="00FE4361" w:rsidP="00FE4361">
      <w:pPr>
        <w:rPr>
          <w:b/>
          <w:sz w:val="24"/>
          <w:szCs w:val="24"/>
        </w:rPr>
      </w:pPr>
    </w:p>
    <w:p w14:paraId="40F1C1D3" w14:textId="77777777" w:rsidR="00FE4361" w:rsidRDefault="00FE4361" w:rsidP="00FE4361">
      <w:pPr>
        <w:rPr>
          <w:b/>
          <w:sz w:val="24"/>
          <w:szCs w:val="24"/>
        </w:rPr>
      </w:pPr>
    </w:p>
    <w:p w14:paraId="5BA5C5EA" w14:textId="0343937C" w:rsidR="006C18A8" w:rsidRDefault="006C18A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9E468C" w14:textId="2A74A172" w:rsidR="006C18A8" w:rsidRDefault="006C18A8" w:rsidP="006C18A8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</w:t>
      </w:r>
      <w:r>
        <w:rPr>
          <w:b w:val="0"/>
          <w:szCs w:val="24"/>
        </w:rPr>
        <w:t>is the record layout of the ETS High Number of Changes and Incorrect Change Category report files identified in the Report Code Description</w:t>
      </w:r>
      <w:r w:rsidRPr="009D1933">
        <w:rPr>
          <w:b w:val="0"/>
          <w:szCs w:val="24"/>
        </w:rPr>
        <w:t xml:space="preserve">. </w:t>
      </w:r>
    </w:p>
    <w:p w14:paraId="0805313E" w14:textId="77777777" w:rsidR="006C18A8" w:rsidRPr="00D678CA" w:rsidRDefault="006C18A8" w:rsidP="006C18A8"/>
    <w:tbl>
      <w:tblPr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6C18A8" w:rsidRPr="00534CA9" w14:paraId="0ACD43AC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DCD5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1E4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61D9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C2DC" w14:textId="77777777" w:rsidR="006C18A8" w:rsidRPr="00534CA9" w:rsidRDefault="006C18A8" w:rsidP="00EC68ED">
            <w:pPr>
              <w:rPr>
                <w:b/>
                <w:sz w:val="22"/>
                <w:szCs w:val="22"/>
              </w:rPr>
            </w:pPr>
            <w:r w:rsidRPr="00534CA9">
              <w:rPr>
                <w:b/>
                <w:sz w:val="22"/>
                <w:szCs w:val="22"/>
              </w:rPr>
              <w:t>Description</w:t>
            </w:r>
          </w:p>
        </w:tc>
      </w:tr>
      <w:tr w:rsidR="006C18A8" w:rsidRPr="00534CA9" w14:paraId="05BA7C88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77A" w14:textId="77777777" w:rsidR="006C18A8" w:rsidRPr="00534CA9" w:rsidRDefault="006C18A8" w:rsidP="006C18A8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53CA" w14:textId="63323FDD" w:rsidR="006C18A8" w:rsidRPr="00534CA9" w:rsidRDefault="006C18A8" w:rsidP="006C18A8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3896" w14:textId="19C8DFD9" w:rsidR="006C18A8" w:rsidRPr="00534CA9" w:rsidRDefault="006C18A8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character report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81E" w14:textId="4A404426" w:rsidR="00A56957" w:rsidRDefault="006C18A8" w:rsidP="006C1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AB20C0">
              <w:rPr>
                <w:sz w:val="22"/>
                <w:szCs w:val="22"/>
              </w:rPr>
              <w:t xml:space="preserve">eport code that corresponds to the specific report </w:t>
            </w:r>
          </w:p>
          <w:p w14:paraId="683DEF5B" w14:textId="77777777" w:rsidR="00A56957" w:rsidRPr="00A56957" w:rsidRDefault="006C18A8" w:rsidP="00A569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A56957" w:rsidRPr="00A56957">
              <w:rPr>
                <w:sz w:val="22"/>
                <w:szCs w:val="22"/>
              </w:rPr>
              <w:t>HNC – High Number of Changes,</w:t>
            </w:r>
          </w:p>
          <w:p w14:paraId="6172A1EA" w14:textId="2B147523" w:rsidR="006C18A8" w:rsidRPr="00534CA9" w:rsidRDefault="00A56957" w:rsidP="00A56957">
            <w:pPr>
              <w:rPr>
                <w:sz w:val="22"/>
                <w:szCs w:val="22"/>
              </w:rPr>
            </w:pPr>
            <w:r w:rsidRPr="00A56957">
              <w:rPr>
                <w:sz w:val="22"/>
                <w:szCs w:val="22"/>
              </w:rPr>
              <w:t>ICC – Incorrect Change Category</w:t>
            </w:r>
            <w:r w:rsidR="006C18A8" w:rsidRPr="00AB20C0">
              <w:rPr>
                <w:sz w:val="22"/>
                <w:szCs w:val="22"/>
              </w:rPr>
              <w:t>)</w:t>
            </w:r>
          </w:p>
        </w:tc>
      </w:tr>
      <w:tr w:rsidR="00C465C4" w:rsidRPr="00534CA9" w14:paraId="38A77259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B81B" w14:textId="77777777" w:rsidR="00C465C4" w:rsidRPr="00534CA9" w:rsidRDefault="00C465C4" w:rsidP="00C465C4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9530" w14:textId="3CEAAEF0" w:rsidR="00C465C4" w:rsidRPr="00AB20C0" w:rsidRDefault="00C465C4" w:rsidP="00C465C4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20D0" w14:textId="124613D8" w:rsidR="00C465C4" w:rsidRPr="00AB20C0" w:rsidRDefault="00C465C4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A541" w14:textId="2573F31A" w:rsidR="00C465C4" w:rsidRPr="00AB20C0" w:rsidRDefault="00C465C4" w:rsidP="00C465C4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C465C4" w:rsidRPr="00534CA9" w14:paraId="2B9105EA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2C3C" w14:textId="77777777" w:rsidR="00C465C4" w:rsidRPr="00534CA9" w:rsidRDefault="00C465C4" w:rsidP="00C465C4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BC09" w14:textId="759CAA89" w:rsidR="00C465C4" w:rsidRPr="00AB20C0" w:rsidRDefault="00C465C4" w:rsidP="00C465C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EmployeeName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6EA1" w14:textId="3A68709B" w:rsidR="00C465C4" w:rsidRPr="00AB20C0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C34D" w14:textId="53B4CFB0" w:rsidR="00C465C4" w:rsidRPr="00AB20C0" w:rsidRDefault="00AE5877" w:rsidP="00C465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Employee Name</w:t>
            </w:r>
          </w:p>
        </w:tc>
      </w:tr>
      <w:tr w:rsidR="00A56957" w:rsidRPr="00534CA9" w14:paraId="5EC4CE3F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18D0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C319" w14:textId="5752A516" w:rsidR="00A56957" w:rsidRPr="00534CA9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D</w:t>
            </w:r>
            <w:r w:rsidR="00A56957" w:rsidRPr="00AB20C0">
              <w:rPr>
                <w:sz w:val="22"/>
                <w:szCs w:val="22"/>
              </w:rPr>
              <w:t>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6043" w14:textId="2DC2B0A6" w:rsidR="00A56957" w:rsidRPr="00534CA9" w:rsidRDefault="00A56957" w:rsidP="00A5695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50D6" w14:textId="02A39F55" w:rsidR="00A56957" w:rsidRPr="00534CA9" w:rsidRDefault="00AE5877" w:rsidP="00A56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Week ending </w:t>
            </w:r>
            <w:r w:rsidR="00B71DC7">
              <w:rPr>
                <w:sz w:val="22"/>
                <w:szCs w:val="22"/>
              </w:rPr>
              <w:t xml:space="preserve">event </w:t>
            </w:r>
            <w:r>
              <w:rPr>
                <w:sz w:val="22"/>
                <w:szCs w:val="22"/>
              </w:rPr>
              <w:t>date of time card</w:t>
            </w:r>
          </w:p>
        </w:tc>
      </w:tr>
      <w:tr w:rsidR="00A56957" w:rsidRPr="00534CA9" w14:paraId="5795A982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03AA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D61" w14:textId="2F025D8D" w:rsidR="00A56957" w:rsidRPr="00534CA9" w:rsidRDefault="00AE5877" w:rsidP="00A56957">
            <w:pPr>
              <w:rPr>
                <w:sz w:val="22"/>
                <w:szCs w:val="22"/>
              </w:rPr>
            </w:pPr>
            <w:r w:rsidRPr="00AE5877">
              <w:rPr>
                <w:sz w:val="22"/>
                <w:szCs w:val="22"/>
              </w:rPr>
              <w:t>TC Change Count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33B2" w14:textId="6C709DD1" w:rsidR="00A56957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E2A4" w14:textId="379A0AD8" w:rsidR="00A56957" w:rsidRPr="00534CA9" w:rsidRDefault="00A56957" w:rsidP="00AE587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</w:t>
            </w:r>
            <w:r w:rsidR="00AE5877">
              <w:rPr>
                <w:sz w:val="22"/>
                <w:szCs w:val="22"/>
              </w:rPr>
              <w:t>umber representing the number of time card changes</w:t>
            </w:r>
          </w:p>
        </w:tc>
      </w:tr>
      <w:tr w:rsidR="00A56957" w:rsidRPr="00534CA9" w14:paraId="5BC433D4" w14:textId="77777777" w:rsidTr="00EC68ED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803C" w14:textId="77777777" w:rsidR="00A56957" w:rsidRPr="00534CA9" w:rsidRDefault="00A56957" w:rsidP="00A56957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3DCA" w14:textId="3E287B9E" w:rsidR="00A56957" w:rsidRPr="00534CA9" w:rsidRDefault="00AE5877" w:rsidP="00A56957">
            <w:pPr>
              <w:rPr>
                <w:sz w:val="22"/>
                <w:szCs w:val="22"/>
              </w:rPr>
            </w:pPr>
            <w:r w:rsidRPr="00AE5877">
              <w:rPr>
                <w:sz w:val="22"/>
                <w:szCs w:val="22"/>
              </w:rPr>
              <w:t xml:space="preserve">Incorrect Change Categories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2681" w14:textId="75E31E64" w:rsidR="00A56957" w:rsidRDefault="00AE5877" w:rsidP="00A569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534CA9">
              <w:rPr>
                <w:sz w:val="22"/>
                <w:szCs w:val="22"/>
              </w:rPr>
              <w:t xml:space="preserve"> bytes, 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FE94" w14:textId="59BAC619" w:rsidR="00A56957" w:rsidRPr="00534CA9" w:rsidRDefault="00AE5877" w:rsidP="00AE58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representing the number of incorrect time card change categories</w:t>
            </w:r>
          </w:p>
        </w:tc>
      </w:tr>
    </w:tbl>
    <w:p w14:paraId="3F29430B" w14:textId="77777777" w:rsidR="006C18A8" w:rsidRDefault="006C18A8" w:rsidP="006C18A8">
      <w:pPr>
        <w:rPr>
          <w:b/>
          <w:sz w:val="24"/>
          <w:szCs w:val="24"/>
        </w:rPr>
      </w:pPr>
    </w:p>
    <w:p w14:paraId="527DA7E1" w14:textId="77777777" w:rsidR="00FE4361" w:rsidRDefault="00FE4361" w:rsidP="002A24A1">
      <w:pPr>
        <w:rPr>
          <w:b/>
          <w:sz w:val="24"/>
          <w:szCs w:val="24"/>
        </w:rPr>
      </w:pPr>
    </w:p>
    <w:p w14:paraId="45EBD47D" w14:textId="77777777" w:rsidR="006C18A8" w:rsidRDefault="006C18A8" w:rsidP="002A24A1">
      <w:pPr>
        <w:rPr>
          <w:b/>
          <w:sz w:val="24"/>
          <w:szCs w:val="24"/>
        </w:rPr>
      </w:pPr>
    </w:p>
    <w:sectPr w:rsidR="006C18A8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EB72B" w14:textId="77777777" w:rsidR="00EE63E4" w:rsidRDefault="00EE63E4">
      <w:r>
        <w:separator/>
      </w:r>
    </w:p>
  </w:endnote>
  <w:endnote w:type="continuationSeparator" w:id="0">
    <w:p w14:paraId="16066118" w14:textId="77777777" w:rsidR="00EE63E4" w:rsidRDefault="00EE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BA74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6EE82638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021D43CC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71DC7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A6B08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5D4A3" w14:textId="77777777" w:rsidR="00EE63E4" w:rsidRDefault="00EE63E4">
      <w:r>
        <w:separator/>
      </w:r>
    </w:p>
  </w:footnote>
  <w:footnote w:type="continuationSeparator" w:id="0">
    <w:p w14:paraId="735DB29B" w14:textId="77777777" w:rsidR="00EE63E4" w:rsidRDefault="00EE6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CE64B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D015C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0E4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617D13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10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759E0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2"/>
  </w:num>
  <w:num w:numId="10">
    <w:abstractNumId w:val="11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1"/>
  </w:num>
  <w:num w:numId="1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56DDB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3D9"/>
    <w:rsid w:val="000D077C"/>
    <w:rsid w:val="000D098D"/>
    <w:rsid w:val="000D4FCC"/>
    <w:rsid w:val="000D5B2A"/>
    <w:rsid w:val="000E0157"/>
    <w:rsid w:val="000E0225"/>
    <w:rsid w:val="000E05CB"/>
    <w:rsid w:val="000E28A2"/>
    <w:rsid w:val="000E391E"/>
    <w:rsid w:val="000E4B4A"/>
    <w:rsid w:val="000E5DCD"/>
    <w:rsid w:val="000E7DBB"/>
    <w:rsid w:val="000F30E6"/>
    <w:rsid w:val="00100747"/>
    <w:rsid w:val="00103918"/>
    <w:rsid w:val="001105F8"/>
    <w:rsid w:val="00110FD0"/>
    <w:rsid w:val="00112A3E"/>
    <w:rsid w:val="00112D67"/>
    <w:rsid w:val="001130CF"/>
    <w:rsid w:val="00115D2C"/>
    <w:rsid w:val="00125549"/>
    <w:rsid w:val="00126855"/>
    <w:rsid w:val="00127751"/>
    <w:rsid w:val="0013138E"/>
    <w:rsid w:val="001338DC"/>
    <w:rsid w:val="00141665"/>
    <w:rsid w:val="00143EEA"/>
    <w:rsid w:val="00143F18"/>
    <w:rsid w:val="00145E4D"/>
    <w:rsid w:val="00145EDE"/>
    <w:rsid w:val="00147F05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09F8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4752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1F80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65A"/>
    <w:rsid w:val="00515B00"/>
    <w:rsid w:val="00523674"/>
    <w:rsid w:val="00523AFF"/>
    <w:rsid w:val="00524463"/>
    <w:rsid w:val="00530CF2"/>
    <w:rsid w:val="005318BE"/>
    <w:rsid w:val="00534CA9"/>
    <w:rsid w:val="00540D3C"/>
    <w:rsid w:val="0054484E"/>
    <w:rsid w:val="0055317A"/>
    <w:rsid w:val="0055699E"/>
    <w:rsid w:val="005571C1"/>
    <w:rsid w:val="00560DBE"/>
    <w:rsid w:val="0056567C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433A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67D4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09D"/>
    <w:rsid w:val="00660BE6"/>
    <w:rsid w:val="00661B23"/>
    <w:rsid w:val="00661D46"/>
    <w:rsid w:val="006635D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18A8"/>
    <w:rsid w:val="006C258F"/>
    <w:rsid w:val="006C3A61"/>
    <w:rsid w:val="006C47DA"/>
    <w:rsid w:val="006C4D4C"/>
    <w:rsid w:val="006C6E82"/>
    <w:rsid w:val="006D05F1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26FCE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3AD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A4D3E"/>
    <w:rsid w:val="008B1812"/>
    <w:rsid w:val="008B38FE"/>
    <w:rsid w:val="008B6BE5"/>
    <w:rsid w:val="008C3978"/>
    <w:rsid w:val="008C3C45"/>
    <w:rsid w:val="008C5861"/>
    <w:rsid w:val="008D1364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0B61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1733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183F"/>
    <w:rsid w:val="00A428F7"/>
    <w:rsid w:val="00A42D97"/>
    <w:rsid w:val="00A506D1"/>
    <w:rsid w:val="00A5682D"/>
    <w:rsid w:val="00A56957"/>
    <w:rsid w:val="00A64984"/>
    <w:rsid w:val="00A6706C"/>
    <w:rsid w:val="00A67BBE"/>
    <w:rsid w:val="00A7456C"/>
    <w:rsid w:val="00A75221"/>
    <w:rsid w:val="00A76A3F"/>
    <w:rsid w:val="00A815E0"/>
    <w:rsid w:val="00A922D7"/>
    <w:rsid w:val="00A93353"/>
    <w:rsid w:val="00AA4B36"/>
    <w:rsid w:val="00AA54B2"/>
    <w:rsid w:val="00AA66EF"/>
    <w:rsid w:val="00AA6B97"/>
    <w:rsid w:val="00AA7538"/>
    <w:rsid w:val="00AB0274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5999"/>
    <w:rsid w:val="00AD61CF"/>
    <w:rsid w:val="00AD6CE2"/>
    <w:rsid w:val="00AE265F"/>
    <w:rsid w:val="00AE5877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52F72"/>
    <w:rsid w:val="00B6738C"/>
    <w:rsid w:val="00B70AF1"/>
    <w:rsid w:val="00B71DC7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C2FF0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33FE3"/>
    <w:rsid w:val="00C429FC"/>
    <w:rsid w:val="00C44CE2"/>
    <w:rsid w:val="00C4549C"/>
    <w:rsid w:val="00C465C4"/>
    <w:rsid w:val="00C535C4"/>
    <w:rsid w:val="00C5778E"/>
    <w:rsid w:val="00C64DDD"/>
    <w:rsid w:val="00C663AB"/>
    <w:rsid w:val="00C6655B"/>
    <w:rsid w:val="00C743C9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3E47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4CE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D0F1E"/>
    <w:rsid w:val="00DD6A00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0412"/>
    <w:rsid w:val="00E2204A"/>
    <w:rsid w:val="00E25200"/>
    <w:rsid w:val="00E353F0"/>
    <w:rsid w:val="00E41E27"/>
    <w:rsid w:val="00E420F2"/>
    <w:rsid w:val="00E43EC8"/>
    <w:rsid w:val="00E4757B"/>
    <w:rsid w:val="00E5060B"/>
    <w:rsid w:val="00E50927"/>
    <w:rsid w:val="00E52BEB"/>
    <w:rsid w:val="00E5765C"/>
    <w:rsid w:val="00E62EAE"/>
    <w:rsid w:val="00E72CF9"/>
    <w:rsid w:val="00E73E9C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E63E4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6B13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36AB4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870"/>
    <w:rsid w:val="00FC2E1A"/>
    <w:rsid w:val="00FC6844"/>
    <w:rsid w:val="00FC6F68"/>
    <w:rsid w:val="00FD3CE8"/>
    <w:rsid w:val="00FD5360"/>
    <w:rsid w:val="00FE1541"/>
    <w:rsid w:val="00FE436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1C46E80-AFC0-4336-B930-A177E9B8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A22A50-03C9-4AB2-9D54-0FE70AB4B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164</TotalTime>
  <Pages>8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6656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29</cp:revision>
  <cp:lastPrinted>2014-01-22T15:35:00Z</cp:lastPrinted>
  <dcterms:created xsi:type="dcterms:W3CDTF">2014-10-10T14:58:00Z</dcterms:created>
  <dcterms:modified xsi:type="dcterms:W3CDTF">2020-07-29T19:47:00Z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