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6F97CD25" w14:textId="1E8E0E08" w:rsidR="009C1504" w:rsidRPr="00D678CA" w:rsidRDefault="009C1504" w:rsidP="009C1504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DF67FC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5B89784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2B4223">
        <w:rPr>
          <w:rFonts w:ascii="Arial Black" w:hAnsi="Arial Black"/>
          <w:b/>
          <w:sz w:val="32"/>
        </w:rPr>
        <w:t xml:space="preserve">User </w:t>
      </w:r>
      <w:r w:rsidR="00F14407" w:rsidRPr="00944A4F">
        <w:rPr>
          <w:rFonts w:ascii="Arial Black" w:hAnsi="Arial Black"/>
          <w:b/>
          <w:sz w:val="32"/>
        </w:rPr>
        <w:t>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E6785D9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7BA1E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661D9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</w:t>
      </w:r>
      <w:r w:rsidR="002B4223">
        <w:rPr>
          <w:rFonts w:ascii="Times New Roman (PCL6)" w:hAnsi="Times New Roman (PCL6)"/>
          <w:b w:val="0"/>
          <w:sz w:val="22"/>
        </w:rPr>
        <w:t>2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2B4223">
        <w:rPr>
          <w:rFonts w:ascii="Times New Roman (PCL6)" w:hAnsi="Times New Roman (PCL6)"/>
          <w:b w:val="0"/>
          <w:sz w:val="22"/>
        </w:rPr>
        <w:t>11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2AD65A8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42515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CEFE8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8EED4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E16EB3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E16EB3" w:rsidRDefault="004D374A" w:rsidP="000F71A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E16EB3">
              <w:rPr>
                <w:b/>
                <w:sz w:val="20"/>
              </w:rPr>
              <w:t>Author</w:t>
            </w:r>
          </w:p>
        </w:tc>
      </w:tr>
      <w:tr w:rsidR="001919C3" w:rsidRPr="00E16EB3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77D5DF8B" w:rsidR="001919C3" w:rsidRPr="00E16EB3" w:rsidRDefault="002B422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12</w:t>
            </w:r>
            <w:r w:rsidR="00E50927" w:rsidRPr="00E16EB3">
              <w:rPr>
                <w:sz w:val="20"/>
              </w:rPr>
              <w:t>/</w:t>
            </w:r>
            <w:r w:rsidRPr="00E16EB3">
              <w:rPr>
                <w:sz w:val="20"/>
              </w:rPr>
              <w:t>11</w:t>
            </w:r>
            <w:r w:rsidR="00E50927" w:rsidRPr="00E16EB3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E16EB3" w:rsidRDefault="00D86BE3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E16EB3" w:rsidRDefault="009B1733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C5AF707" w:rsidR="004D374A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1AF0E7DB" w14:textId="77777777" w:rsidR="00864B97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4D" w14:textId="26FB7355" w:rsidR="000F71A0" w:rsidRPr="00E16EB3" w:rsidRDefault="000F71A0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logo to GDIT</w:t>
            </w:r>
          </w:p>
        </w:tc>
        <w:tc>
          <w:tcPr>
            <w:tcW w:w="1822" w:type="dxa"/>
          </w:tcPr>
          <w:p w14:paraId="4A91E94E" w14:textId="6FE40DC3" w:rsidR="004D374A" w:rsidRPr="00E16EB3" w:rsidRDefault="000F71A0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D624CB" w:rsidRPr="00E16EB3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626C7239" w:rsidR="00D624CB" w:rsidRPr="00E16EB3" w:rsidRDefault="00EE75A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678A2682" w14:textId="77777777" w:rsidR="00EE75AE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P13276 – eCL Change BCC to CCO</w:t>
            </w:r>
          </w:p>
          <w:p w14:paraId="4A91E951" w14:textId="3832784B" w:rsidR="00D624CB" w:rsidRPr="00E16EB3" w:rsidRDefault="00EE75AE" w:rsidP="00EE75A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Changed Vangent to GDIT in footer</w:t>
            </w:r>
          </w:p>
        </w:tc>
        <w:tc>
          <w:tcPr>
            <w:tcW w:w="1822" w:type="dxa"/>
          </w:tcPr>
          <w:p w14:paraId="4A91E952" w14:textId="033D9431" w:rsidR="00D624CB" w:rsidRPr="00E16EB3" w:rsidRDefault="00EE75AE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2BE7126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04/07/2016</w:t>
            </w:r>
          </w:p>
        </w:tc>
        <w:tc>
          <w:tcPr>
            <w:tcW w:w="6152" w:type="dxa"/>
          </w:tcPr>
          <w:p w14:paraId="68EE61FF" w14:textId="77777777" w:rsidR="004D374A" w:rsidRPr="00E16EB3" w:rsidRDefault="00633B8A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5" w14:textId="0D826282" w:rsidR="00A06971" w:rsidRPr="00E16EB3" w:rsidRDefault="00A06971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section or layout of HR employee feed</w:t>
            </w:r>
          </w:p>
        </w:tc>
        <w:tc>
          <w:tcPr>
            <w:tcW w:w="1822" w:type="dxa"/>
          </w:tcPr>
          <w:p w14:paraId="4A91E956" w14:textId="2BC80647" w:rsidR="004D374A" w:rsidRPr="00E16EB3" w:rsidRDefault="00633B8A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D374A" w:rsidRPr="00E16EB3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B98FA3A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04/08/2016</w:t>
            </w:r>
          </w:p>
        </w:tc>
        <w:tc>
          <w:tcPr>
            <w:tcW w:w="6152" w:type="dxa"/>
          </w:tcPr>
          <w:p w14:paraId="09690313" w14:textId="77777777" w:rsidR="00082F69" w:rsidRPr="00E16EB3" w:rsidRDefault="00082F69" w:rsidP="00082F6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9" w14:textId="07DA3D60" w:rsidR="004D374A" w:rsidRPr="00E16EB3" w:rsidRDefault="00082F6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Corrected several misspellings after review</w:t>
            </w:r>
          </w:p>
        </w:tc>
        <w:tc>
          <w:tcPr>
            <w:tcW w:w="1822" w:type="dxa"/>
          </w:tcPr>
          <w:p w14:paraId="4A91E95A" w14:textId="58E2977B" w:rsidR="004D374A" w:rsidRPr="00E16EB3" w:rsidRDefault="00082F69" w:rsidP="000F71A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AB3257" w:rsidRPr="00E16EB3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043DE39" w:rsidR="00AB3257" w:rsidRPr="00E16EB3" w:rsidRDefault="00322B45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06/13/2016</w:t>
            </w:r>
          </w:p>
        </w:tc>
        <w:tc>
          <w:tcPr>
            <w:tcW w:w="6152" w:type="dxa"/>
          </w:tcPr>
          <w:p w14:paraId="4EE5E41F" w14:textId="77777777" w:rsidR="00322B45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TFS2332 – eCL HR Access Solution</w:t>
            </w:r>
          </w:p>
          <w:p w14:paraId="4A91E95D" w14:textId="3DBB73CD" w:rsidR="00AB3257" w:rsidRPr="00E16EB3" w:rsidRDefault="00322B45" w:rsidP="00322B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Updated with new HR layout</w:t>
            </w:r>
          </w:p>
        </w:tc>
        <w:tc>
          <w:tcPr>
            <w:tcW w:w="1822" w:type="dxa"/>
          </w:tcPr>
          <w:p w14:paraId="4A91E95E" w14:textId="4F6701C3" w:rsidR="00AB3257" w:rsidRPr="00E16EB3" w:rsidRDefault="00322B45" w:rsidP="00322B45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4C4482" w:rsidRPr="00E16EB3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CCDA3F5" w:rsidR="004C4482" w:rsidRPr="00E16EB3" w:rsidRDefault="00AA1187" w:rsidP="00EC48E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01/0</w:t>
            </w:r>
            <w:r w:rsidR="00EC48E8" w:rsidRPr="00E16EB3">
              <w:rPr>
                <w:sz w:val="20"/>
              </w:rPr>
              <w:t>6</w:t>
            </w:r>
            <w:r w:rsidRPr="00E16EB3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69A74A11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TFS5149 – eCL Requirement Document Cleanup</w:t>
            </w:r>
          </w:p>
          <w:p w14:paraId="7D831545" w14:textId="77777777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Added heading 1</w:t>
            </w:r>
          </w:p>
          <w:p w14:paraId="16CCED40" w14:textId="2165EA2A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Numbered headings as 1.1, 1.2, 1.3</w:t>
            </w:r>
            <w:r w:rsidR="009513F1" w:rsidRPr="00E16EB3">
              <w:rPr>
                <w:sz w:val="20"/>
              </w:rPr>
              <w:t xml:space="preserve">, </w:t>
            </w:r>
            <w:r w:rsidRPr="00E16EB3">
              <w:rPr>
                <w:sz w:val="20"/>
              </w:rPr>
              <w:t>standardized</w:t>
            </w:r>
            <w:r w:rsidR="009513F1" w:rsidRPr="00E16EB3">
              <w:rPr>
                <w:sz w:val="20"/>
              </w:rPr>
              <w:t xml:space="preserve">, and </w:t>
            </w:r>
            <w:r w:rsidR="00640197" w:rsidRPr="00E16EB3">
              <w:rPr>
                <w:sz w:val="20"/>
              </w:rPr>
              <w:t>added additional information</w:t>
            </w:r>
          </w:p>
          <w:p w14:paraId="49B98EFA" w14:textId="05D30185" w:rsidR="00AA1187" w:rsidRPr="00E16EB3" w:rsidRDefault="00AA1187" w:rsidP="00AA118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16EB3">
              <w:rPr>
                <w:sz w:val="20"/>
              </w:rPr>
              <w:t>Removed unnecessary appendixes A and B</w:t>
            </w:r>
          </w:p>
        </w:tc>
        <w:tc>
          <w:tcPr>
            <w:tcW w:w="1822" w:type="dxa"/>
          </w:tcPr>
          <w:p w14:paraId="6EAEF92A" w14:textId="7DE81FFA" w:rsidR="004C4482" w:rsidRPr="00E16EB3" w:rsidRDefault="00AA1187" w:rsidP="00AA118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16EB3">
              <w:rPr>
                <w:sz w:val="20"/>
              </w:rPr>
              <w:t>Doug Stearns</w:t>
            </w:r>
          </w:p>
        </w:tc>
      </w:tr>
      <w:tr w:rsidR="007B05AC" w:rsidRPr="00E16EB3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91587E" w:rsidR="007B05AC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09/20/2017</w:t>
            </w:r>
          </w:p>
        </w:tc>
        <w:tc>
          <w:tcPr>
            <w:tcW w:w="6152" w:type="dxa"/>
          </w:tcPr>
          <w:p w14:paraId="7B198295" w14:textId="77777777" w:rsidR="007B05AC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6DE123FA" w14:textId="1CB38E55" w:rsidR="004975DF" w:rsidRPr="00E16EB3" w:rsidRDefault="004975DF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1.1 adding elements 15 through 22</w:t>
            </w:r>
          </w:p>
        </w:tc>
        <w:tc>
          <w:tcPr>
            <w:tcW w:w="1822" w:type="dxa"/>
          </w:tcPr>
          <w:p w14:paraId="712E2F98" w14:textId="233FF49B" w:rsidR="007B05AC" w:rsidRPr="00E16EB3" w:rsidRDefault="004975DF" w:rsidP="004975DF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E16EB3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F8395A7" w:rsidR="00944A4F" w:rsidRPr="00E16EB3" w:rsidRDefault="002C6147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09/21/2017</w:t>
            </w:r>
          </w:p>
        </w:tc>
        <w:tc>
          <w:tcPr>
            <w:tcW w:w="6152" w:type="dxa"/>
          </w:tcPr>
          <w:p w14:paraId="5938E938" w14:textId="77777777" w:rsidR="002C6147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TFS8228 – eCL Reused Emp ID issues </w:t>
            </w:r>
          </w:p>
          <w:p w14:paraId="3975134B" w14:textId="633DF83C" w:rsidR="00944A4F" w:rsidRPr="00E16EB3" w:rsidRDefault="002C6147" w:rsidP="002C614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2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8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1822" w:type="dxa"/>
          </w:tcPr>
          <w:p w14:paraId="5B71EB47" w14:textId="5E5B40D5" w:rsidR="00944A4F" w:rsidRPr="00E16EB3" w:rsidRDefault="002C6147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E16EB3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7CAE715" w:rsidR="009C5335" w:rsidRPr="00E16EB3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11/09/2017</w:t>
            </w:r>
          </w:p>
        </w:tc>
        <w:tc>
          <w:tcPr>
            <w:tcW w:w="6152" w:type="dxa"/>
          </w:tcPr>
          <w:p w14:paraId="76EDE3D9" w14:textId="77777777" w:rsidR="009C5335" w:rsidRDefault="002B6EB8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TFS8974 – eCL Columns for ATT</w:t>
            </w:r>
          </w:p>
          <w:p w14:paraId="43BF6096" w14:textId="2B493C16" w:rsidR="002B6EB8" w:rsidRPr="00E16EB3" w:rsidRDefault="002B6EB8" w:rsidP="002B6EB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975DF">
              <w:rPr>
                <w:sz w:val="20"/>
              </w:rPr>
              <w:t>Modified 1.</w:t>
            </w:r>
            <w:r>
              <w:rPr>
                <w:sz w:val="20"/>
              </w:rPr>
              <w:t>1</w:t>
            </w:r>
            <w:r w:rsidRPr="004975DF">
              <w:rPr>
                <w:sz w:val="20"/>
              </w:rPr>
              <w:t xml:space="preserve"> adding elements </w:t>
            </w:r>
            <w:r>
              <w:rPr>
                <w:sz w:val="20"/>
              </w:rPr>
              <w:t>23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Pr="004975DF">
              <w:rPr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1822" w:type="dxa"/>
          </w:tcPr>
          <w:p w14:paraId="1FE93921" w14:textId="7063EE45" w:rsidR="009C5335" w:rsidRPr="00E16EB3" w:rsidRDefault="002B6EB8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E16EB3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7AF7D214" w:rsidR="00C64DDD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01/08/2019</w:t>
            </w:r>
          </w:p>
        </w:tc>
        <w:tc>
          <w:tcPr>
            <w:tcW w:w="6152" w:type="dxa"/>
          </w:tcPr>
          <w:p w14:paraId="2B71E4B0" w14:textId="77777777" w:rsidR="00C64DDD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TFS13168 – eCL Changes for Work Day file</w:t>
            </w:r>
          </w:p>
          <w:p w14:paraId="69DFADB0" w14:textId="78F321CC" w:rsidR="00E12479" w:rsidRPr="00E16EB3" w:rsidRDefault="00E12479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</w:t>
            </w:r>
            <w:r w:rsidRPr="00E12479">
              <w:rPr>
                <w:sz w:val="20"/>
              </w:rPr>
              <w:t>1.1, 1.2</w:t>
            </w:r>
            <w:r>
              <w:rPr>
                <w:sz w:val="20"/>
              </w:rPr>
              <w:t xml:space="preserve"> (removed reference to People Soft and changed HR to Human Resource/Capital)</w:t>
            </w:r>
          </w:p>
        </w:tc>
        <w:tc>
          <w:tcPr>
            <w:tcW w:w="1822" w:type="dxa"/>
          </w:tcPr>
          <w:p w14:paraId="45173698" w14:textId="54646B36" w:rsidR="00C64DDD" w:rsidRPr="00E16EB3" w:rsidRDefault="00E12479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4430E" w:rsidRPr="00E16EB3" w14:paraId="7CE01CB5" w14:textId="77777777" w:rsidTr="00873B8D">
        <w:trPr>
          <w:jc w:val="center"/>
        </w:trPr>
        <w:tc>
          <w:tcPr>
            <w:tcW w:w="1440" w:type="dxa"/>
          </w:tcPr>
          <w:p w14:paraId="48BFC628" w14:textId="3CBA4B22" w:rsidR="00D4430E" w:rsidRDefault="00D4430E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01/10/2019</w:t>
            </w:r>
          </w:p>
        </w:tc>
        <w:tc>
          <w:tcPr>
            <w:tcW w:w="6152" w:type="dxa"/>
          </w:tcPr>
          <w:p w14:paraId="03CFAD29" w14:textId="77777777" w:rsidR="00D4430E" w:rsidRDefault="00D4430E" w:rsidP="00D4430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TFS13168 – eCL Changes for Work Day file</w:t>
            </w:r>
          </w:p>
          <w:p w14:paraId="0021BDFC" w14:textId="3784C440" w:rsidR="00D4430E" w:rsidRDefault="00277936" w:rsidP="0027793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1.1 to r</w:t>
            </w:r>
            <w:r w:rsidR="00D4430E">
              <w:rPr>
                <w:sz w:val="20"/>
              </w:rPr>
              <w:t>emoved references to Table A and B based on feedback</w:t>
            </w:r>
            <w:r>
              <w:rPr>
                <w:sz w:val="20"/>
              </w:rPr>
              <w:t xml:space="preserve"> and change date format </w:t>
            </w:r>
          </w:p>
        </w:tc>
        <w:tc>
          <w:tcPr>
            <w:tcW w:w="1822" w:type="dxa"/>
          </w:tcPr>
          <w:p w14:paraId="29820AAB" w14:textId="1EBD52DA" w:rsidR="00D4430E" w:rsidRDefault="00D4430E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1504" w:rsidRPr="00E16EB3" w14:paraId="7383DF6E" w14:textId="77777777" w:rsidTr="00873B8D">
        <w:trPr>
          <w:jc w:val="center"/>
        </w:trPr>
        <w:tc>
          <w:tcPr>
            <w:tcW w:w="1440" w:type="dxa"/>
          </w:tcPr>
          <w:p w14:paraId="4102BD72" w14:textId="542DBC32" w:rsidR="009C1504" w:rsidRDefault="009C1504" w:rsidP="000F71A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FC10C43" w14:textId="77777777" w:rsidR="009C1504" w:rsidRPr="009C1504" w:rsidRDefault="009C1504" w:rsidP="009C1504">
            <w:pPr>
              <w:pStyle w:val="hdr1"/>
              <w:ind w:left="0"/>
              <w:rPr>
                <w:sz w:val="20"/>
              </w:rPr>
            </w:pPr>
            <w:r w:rsidRPr="009C1504">
              <w:rPr>
                <w:sz w:val="20"/>
              </w:rPr>
              <w:t>TFS17716 – eCL Remove GDIT References</w:t>
            </w:r>
          </w:p>
          <w:p w14:paraId="212A88D2" w14:textId="0C004FFE" w:rsidR="009C1504" w:rsidRDefault="009C1504" w:rsidP="009C150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C1504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77CFA1EC" w14:textId="3AB87F08" w:rsidR="009C1504" w:rsidRDefault="009C1504" w:rsidP="002C6147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1B460921" w14:textId="66E68F09" w:rsidR="00AA1187" w:rsidRPr="00E16EB3" w:rsidRDefault="00AA1187" w:rsidP="00AA1187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r>
        <w:lastRenderedPageBreak/>
        <w:t>eCoaching Log User Information Data Files Requirements</w:t>
      </w:r>
      <w:r>
        <w:br/>
      </w:r>
    </w:p>
    <w:p w14:paraId="4A91E96D" w14:textId="7B1D09AF" w:rsidR="002A24A1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t xml:space="preserve">The following is the record layout of the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 xml:space="preserve">Information </w:t>
      </w:r>
      <w:r w:rsidRPr="00EC48E8">
        <w:rPr>
          <w:b w:val="0"/>
        </w:rPr>
        <w:t>comma delimited file from H</w:t>
      </w:r>
      <w:r w:rsidR="00E12479">
        <w:rPr>
          <w:b w:val="0"/>
        </w:rPr>
        <w:t>uman Resources/Capital</w:t>
      </w:r>
      <w:bookmarkEnd w:id="1"/>
      <w:r w:rsidR="00E12479">
        <w:rPr>
          <w:b w:val="0"/>
        </w:rPr>
        <w:t>.</w:t>
      </w:r>
    </w:p>
    <w:p w14:paraId="11A20D35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225CD8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25CD8" w:rsidRDefault="008C3C45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25CD8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25CD8" w:rsidRDefault="008C3C45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0C6755DD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0785E165" w:rsidR="00E14C17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E038" w14:textId="77777777" w:rsidR="008C3C45" w:rsidRPr="00225CD8" w:rsidRDefault="002B4223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A91E979" w14:textId="00DE749A" w:rsidR="00CA5D8B" w:rsidRPr="00225CD8" w:rsidRDefault="00CA5D8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3F2D0C9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795B0C3" w:rsidR="00D4395B" w:rsidRPr="00225CD8" w:rsidRDefault="00D4395B" w:rsidP="00D4395B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09EE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0F84348E" w14:textId="712BDB7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8D6882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78355CD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43B4E0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</w:t>
            </w:r>
          </w:p>
        </w:tc>
      </w:tr>
      <w:tr w:rsidR="00D4395B" w:rsidRPr="00225CD8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4C26DA6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middle_name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644DD9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91BC2E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middle name</w:t>
            </w:r>
          </w:p>
        </w:tc>
      </w:tr>
      <w:tr w:rsidR="00D4395B" w:rsidRPr="00225CD8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20616F7D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D099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4E65E6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last name</w:t>
            </w:r>
          </w:p>
        </w:tc>
      </w:tr>
      <w:tr w:rsidR="00D4395B" w:rsidRPr="00225CD8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03B384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59A92C8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176912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code</w:t>
            </w:r>
          </w:p>
        </w:tc>
      </w:tr>
      <w:tr w:rsidR="00D4395B" w:rsidRPr="00225CD8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5F01E3E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location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04C6A0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179EAF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D4395B" w:rsidRPr="00225CD8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86B9C6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supervisorid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3ACFC5C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05E9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supervisor ID</w:t>
            </w:r>
          </w:p>
          <w:p w14:paraId="4A91E9B7" w14:textId="05AAB495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8D9DE2C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249B565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EE42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manager ID</w:t>
            </w:r>
          </w:p>
          <w:p w14:paraId="4A91E9D7" w14:textId="3A8F1B74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D4395B" w:rsidRPr="00225CD8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726F31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0C10C14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FB792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D4395B" w:rsidRPr="00225CD8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31865929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jobcode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FE2A95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3E43496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</w:tc>
      </w:tr>
      <w:tr w:rsidR="00D4395B" w:rsidRPr="00225CD8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6DF7FC9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email_addr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5F66F5B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E02A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  <w:p w14:paraId="4A91E9EF" w14:textId="1F1D1193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D4395B" w:rsidRPr="00225CD8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613D65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16786A6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4C9B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status</w:t>
            </w:r>
          </w:p>
          <w:p w14:paraId="29701C77" w14:textId="7777777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Possible values:</w:t>
            </w:r>
          </w:p>
          <w:p w14:paraId="3306C88D" w14:textId="7DA826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 – Active</w:t>
            </w:r>
          </w:p>
          <w:p w14:paraId="49FDE17F" w14:textId="243CA42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 – </w:t>
            </w:r>
            <w:r w:rsidR="00587114" w:rsidRPr="00225CD8">
              <w:rPr>
                <w:sz w:val="22"/>
                <w:szCs w:val="22"/>
              </w:rPr>
              <w:t xml:space="preserve">Deceased </w:t>
            </w:r>
          </w:p>
          <w:p w14:paraId="78823F91" w14:textId="36DC57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 – Leave of absence</w:t>
            </w:r>
          </w:p>
          <w:p w14:paraId="236DDD63" w14:textId="3E1B668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 – Paid leave</w:t>
            </w:r>
          </w:p>
          <w:p w14:paraId="4A91E9F7" w14:textId="3938057A" w:rsidR="00D4395B" w:rsidRPr="00225CD8" w:rsidRDefault="00D4395B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T – Terminated </w:t>
            </w:r>
          </w:p>
        </w:tc>
      </w:tr>
      <w:tr w:rsidR="00D4395B" w:rsidRPr="00225CD8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2FFAA7E5" w:rsidR="00D4395B" w:rsidRPr="00225CD8" w:rsidRDefault="00D4395B" w:rsidP="00F1416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71AA8F3F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last_hire_dt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D069D3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737B" w14:textId="19F3527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 w:rsidR="00D4430E">
              <w:rPr>
                <w:sz w:val="22"/>
                <w:szCs w:val="22"/>
              </w:rPr>
              <w:t xml:space="preserve">most recent </w:t>
            </w:r>
            <w:r w:rsidRPr="00225CD8">
              <w:rPr>
                <w:sz w:val="22"/>
                <w:szCs w:val="22"/>
              </w:rPr>
              <w:t>hire date</w:t>
            </w:r>
            <w:r w:rsidR="00D4430E">
              <w:rPr>
                <w:sz w:val="22"/>
                <w:szCs w:val="22"/>
              </w:rPr>
              <w:t xml:space="preserve"> on file</w:t>
            </w:r>
          </w:p>
          <w:p w14:paraId="5DF9021A" w14:textId="679CF773" w:rsidR="00D4395B" w:rsidRPr="00225CD8" w:rsidRDefault="00D4395B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09F6031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02A6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8C3" w14:textId="430E6F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hire_dt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2BFD" w14:textId="7EC4B6F5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AD1C" w14:textId="0B71C27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11BC903C" w14:textId="3A9AD7EF" w:rsidR="004975DF" w:rsidRPr="00225CD8" w:rsidRDefault="004975DF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4975DF" w:rsidRPr="00225CD8" w14:paraId="6FDD26B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0BCB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184D" w14:textId="1BD10929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2C98" w14:textId="67BA8FA3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AE2" w14:textId="66041DD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department id</w:t>
            </w:r>
          </w:p>
        </w:tc>
      </w:tr>
      <w:tr w:rsidR="004975DF" w:rsidRPr="00225CD8" w14:paraId="25B70F9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4ED4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1BF8" w14:textId="3D592D1B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dept_desc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C3CD" w14:textId="7B255AD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69F" w14:textId="46F9AC8D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employees department</w:t>
            </w:r>
          </w:p>
        </w:tc>
      </w:tr>
      <w:tr w:rsidR="004975DF" w:rsidRPr="00225CD8" w14:paraId="0FBD32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336F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11C6" w14:textId="21243C07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reg_temp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BAB7" w14:textId="631C041C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8A0F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3BDE2E2D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= regular employee</w:t>
            </w:r>
          </w:p>
          <w:p w14:paraId="725DB387" w14:textId="352A591C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= temporary employee</w:t>
            </w:r>
          </w:p>
        </w:tc>
      </w:tr>
      <w:tr w:rsidR="004975DF" w:rsidRPr="00225CD8" w14:paraId="51080A4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13C9" w14:textId="559E4E30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3CB" w14:textId="061F9C82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full_part_time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016A" w14:textId="44D6A3FA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0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Indication of employment status</w:t>
            </w:r>
          </w:p>
          <w:p w14:paraId="60EA4289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 = full time employee</w:t>
            </w:r>
          </w:p>
          <w:p w14:paraId="0DE62437" w14:textId="36F59771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 = part time employee</w:t>
            </w:r>
          </w:p>
        </w:tc>
      </w:tr>
      <w:tr w:rsidR="004975DF" w:rsidRPr="00225CD8" w14:paraId="60A44C7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A868" w14:textId="160773E3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8A6D" w14:textId="05C3D10A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pref_name_first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5FFA" w14:textId="795D86AF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021E" w14:textId="77777777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first name</w:t>
            </w:r>
          </w:p>
          <w:p w14:paraId="53E3AE58" w14:textId="3B192896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08D9A401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16B4" w14:textId="7B490386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B774" w14:textId="44372DB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pref_name_mi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C299" w14:textId="1404D1C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5C2B" w14:textId="0877281C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middle initial</w:t>
            </w:r>
          </w:p>
          <w:p w14:paraId="271918D0" w14:textId="5A8CE4B7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4975DF" w:rsidRPr="00225CD8" w14:paraId="4911E67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5813" w14:textId="77777777" w:rsidR="004975DF" w:rsidRPr="00225CD8" w:rsidRDefault="004975DF" w:rsidP="004975DF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C2F1" w14:textId="13E2CC4F" w:rsidR="004975DF" w:rsidRPr="00225CD8" w:rsidRDefault="004975DF" w:rsidP="004975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640EB">
              <w:t xml:space="preserve"> pref_name_last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8313" w14:textId="17EF7510" w:rsidR="004975DF" w:rsidRPr="00225CD8" w:rsidRDefault="004975DF" w:rsidP="004975DF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2D80" w14:textId="73999072" w:rsidR="004975DF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preferred last name</w:t>
            </w:r>
          </w:p>
          <w:p w14:paraId="459A3C8E" w14:textId="2EF16C5B" w:rsidR="004975DF" w:rsidRPr="00225CD8" w:rsidRDefault="004975DF" w:rsidP="00497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(may be blank)</w:t>
            </w:r>
          </w:p>
        </w:tc>
      </w:tr>
      <w:tr w:rsidR="002B6EB8" w:rsidRPr="00225CD8" w14:paraId="3C7D8F3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16AE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D4F3" w14:textId="51D098F0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termination_dt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298B" w14:textId="606FFC5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626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Employee’s termination date </w:t>
            </w:r>
          </w:p>
          <w:p w14:paraId="5FE3AD55" w14:textId="56E550F6" w:rsidR="002B6EB8" w:rsidRDefault="002B6EB8" w:rsidP="00D4430E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Format of </w:t>
            </w:r>
            <w:r w:rsidR="00D4430E">
              <w:rPr>
                <w:sz w:val="22"/>
                <w:szCs w:val="22"/>
              </w:rPr>
              <w:t>MM-DD-CCYY</w:t>
            </w:r>
          </w:p>
        </w:tc>
      </w:tr>
      <w:tr w:rsidR="002B6EB8" w:rsidRPr="00225CD8" w14:paraId="1BCF39AD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470D" w14:textId="77777777" w:rsidR="002B6EB8" w:rsidRPr="00225CD8" w:rsidRDefault="002B6EB8" w:rsidP="002B6EB8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B23D" w14:textId="4A8812D8" w:rsidR="002B6EB8" w:rsidRPr="002640EB" w:rsidRDefault="002B6EB8" w:rsidP="002B6EB8">
            <w:pPr>
              <w:pStyle w:val="NormalWeb"/>
              <w:spacing w:before="0" w:beforeAutospacing="0" w:after="0" w:afterAutospacing="0"/>
            </w:pPr>
            <w:r w:rsidRPr="00636DC3">
              <w:t>flsa_status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92F1" w14:textId="4330F74A" w:rsidR="002B6EB8" w:rsidRPr="00225CD8" w:rsidRDefault="002B6EB8" w:rsidP="002B6EB8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EB8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Employee’s Fair Labor Standards Act status</w:t>
            </w:r>
          </w:p>
          <w:p w14:paraId="025B9EEA" w14:textId="77777777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Exempt</w:t>
            </w:r>
          </w:p>
          <w:p w14:paraId="431F1E03" w14:textId="2D993BCE" w:rsidR="002B6EB8" w:rsidRDefault="002B6EB8" w:rsidP="002B6E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Non-Exempt </w:t>
            </w:r>
          </w:p>
        </w:tc>
      </w:tr>
    </w:tbl>
    <w:p w14:paraId="4A91EA17" w14:textId="0FEC1FEC" w:rsidR="002A24A1" w:rsidRPr="00F1416A" w:rsidRDefault="002A24A1" w:rsidP="00F1416A">
      <w:pPr>
        <w:rPr>
          <w:b/>
          <w:sz w:val="24"/>
          <w:szCs w:val="24"/>
        </w:rPr>
      </w:pPr>
    </w:p>
    <w:p w14:paraId="25C54F2E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D7B577B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1FD7C3E8" w14:textId="338353EE" w:rsidR="00E20412" w:rsidRPr="00F1416A" w:rsidRDefault="00E20412" w:rsidP="00F1416A">
      <w:pPr>
        <w:rPr>
          <w:b/>
          <w:sz w:val="24"/>
          <w:szCs w:val="24"/>
        </w:rPr>
      </w:pPr>
      <w:r w:rsidRPr="00F1416A">
        <w:rPr>
          <w:b/>
          <w:sz w:val="24"/>
          <w:szCs w:val="24"/>
        </w:rPr>
        <w:br w:type="page"/>
      </w:r>
    </w:p>
    <w:p w14:paraId="29F2605B" w14:textId="58DAE20B" w:rsidR="00633B8A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>The following is the record layout of the</w:t>
      </w:r>
      <w:r w:rsidR="00EC48E8" w:rsidRPr="00EC48E8">
        <w:rPr>
          <w:b w:val="0"/>
        </w:rPr>
        <w:t xml:space="preserve"> </w:t>
      </w:r>
      <w:r w:rsidR="00EC48E8" w:rsidRPr="00EC48E8">
        <w:rPr>
          <w:b w:val="0"/>
          <w:szCs w:val="24"/>
        </w:rPr>
        <w:t>Employee</w:t>
      </w:r>
      <w:r w:rsidR="00EC48E8" w:rsidRPr="00EC48E8">
        <w:rPr>
          <w:szCs w:val="24"/>
        </w:rPr>
        <w:t xml:space="preserve"> </w:t>
      </w:r>
      <w:r w:rsidR="00EC48E8" w:rsidRPr="00EC48E8">
        <w:rPr>
          <w:b w:val="0"/>
          <w:szCs w:val="24"/>
        </w:rPr>
        <w:t>Information</w:t>
      </w:r>
      <w:r w:rsidRPr="00EC48E8">
        <w:rPr>
          <w:b w:val="0"/>
        </w:rPr>
        <w:t xml:space="preserve"> comma </w:t>
      </w:r>
      <w:r w:rsidRPr="00640197">
        <w:rPr>
          <w:b w:val="0"/>
        </w:rPr>
        <w:t xml:space="preserve">delimited </w:t>
      </w:r>
      <w:r w:rsidR="00EC48E8" w:rsidRPr="00640197">
        <w:rPr>
          <w:b w:val="0"/>
        </w:rPr>
        <w:t xml:space="preserve">file </w:t>
      </w:r>
      <w:r w:rsidRPr="00EC48E8">
        <w:rPr>
          <w:b w:val="0"/>
        </w:rPr>
        <w:t xml:space="preserve">containing </w:t>
      </w:r>
      <w:r w:rsidR="00E12479">
        <w:rPr>
          <w:b w:val="0"/>
        </w:rPr>
        <w:t xml:space="preserve">Human Resource/Capital </w:t>
      </w:r>
      <w:r w:rsidRPr="00EC48E8">
        <w:rPr>
          <w:b w:val="0"/>
        </w:rPr>
        <w:t>employees.</w:t>
      </w:r>
      <w:r w:rsidRPr="00EC48E8">
        <w:rPr>
          <w:b w:val="0"/>
        </w:rPr>
        <w:tab/>
        <w:t xml:space="preserve"> </w:t>
      </w:r>
    </w:p>
    <w:p w14:paraId="10E157BD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33B8A" w:rsidRPr="00225CD8" w14:paraId="086069F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412C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2513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3FEA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D112" w14:textId="77777777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633B8A" w:rsidRPr="00225CD8" w14:paraId="33DC631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2A8C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418E" w14:textId="20501B7D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D8CD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217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44BA22F8" w14:textId="3536E154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633B8A" w:rsidRPr="00225CD8" w14:paraId="366D2F3E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C293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4AFC" w14:textId="4C53EA8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674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6E8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LAN ID</w:t>
            </w:r>
          </w:p>
          <w:p w14:paraId="405C77D0" w14:textId="156F1C59" w:rsidR="00633B8A" w:rsidRPr="00225CD8" w:rsidRDefault="00633B8A" w:rsidP="00082F69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Some records with preceding # sign</w:t>
            </w:r>
          </w:p>
        </w:tc>
      </w:tr>
      <w:tr w:rsidR="00633B8A" w:rsidRPr="00225CD8" w14:paraId="25545ECA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3EB5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FC9" w14:textId="301B4B90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72E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AC49" w14:textId="32A5ED9E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first name in the format of Lastname, Firstname MI</w:t>
            </w:r>
          </w:p>
        </w:tc>
      </w:tr>
      <w:tr w:rsidR="00633B8A" w:rsidRPr="00225CD8" w14:paraId="376EB30C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F02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6F57" w14:textId="6F85531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0763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564E" w14:textId="500662E3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site or location name</w:t>
            </w:r>
          </w:p>
        </w:tc>
      </w:tr>
      <w:tr w:rsidR="00633B8A" w:rsidRPr="00225CD8" w14:paraId="44DC9F2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9C7E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C09" w14:textId="355139BB" w:rsidR="00633B8A" w:rsidRPr="00225CD8" w:rsidRDefault="00633B8A" w:rsidP="00633B8A">
            <w:pPr>
              <w:rPr>
                <w:b/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4C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9860" w14:textId="7CEBFF2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email address</w:t>
            </w:r>
          </w:p>
        </w:tc>
      </w:tr>
      <w:tr w:rsidR="00633B8A" w:rsidRPr="00225CD8" w14:paraId="63893872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5907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98C" w14:textId="643D6A01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37D4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AD6" w14:textId="17FD4AB2" w:rsidR="00633B8A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code</w:t>
            </w:r>
          </w:p>
        </w:tc>
      </w:tr>
      <w:tr w:rsidR="00633B8A" w:rsidRPr="00225CD8" w14:paraId="7A6B6230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C0D" w14:textId="77777777" w:rsidR="00633B8A" w:rsidRPr="00225CD8" w:rsidRDefault="00633B8A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203" w14:textId="03DC764B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Emp_Job_Description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4E9" w14:textId="77777777" w:rsidR="00633B8A" w:rsidRPr="00225CD8" w:rsidRDefault="00633B8A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8F" w14:textId="77777777" w:rsidR="00A06971" w:rsidRPr="00225CD8" w:rsidRDefault="00A06971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job title</w:t>
            </w:r>
          </w:p>
          <w:p w14:paraId="13067962" w14:textId="4E2280F2" w:rsidR="00633B8A" w:rsidRPr="00225CD8" w:rsidRDefault="00322B45" w:rsidP="00A0697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Will start with WH for HR individuals </w:t>
            </w:r>
          </w:p>
        </w:tc>
      </w:tr>
      <w:tr w:rsidR="002C6147" w:rsidRPr="00225CD8" w14:paraId="22954713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76DA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7073" w14:textId="5EC90F0C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Emp_ID_Prefix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AACB" w14:textId="2280DDCD" w:rsidR="002C6147" w:rsidRPr="00225CD8" w:rsidRDefault="002C6147" w:rsidP="00633B8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11E5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</w:t>
            </w:r>
          </w:p>
          <w:p w14:paraId="3C72FE5F" w14:textId="322F5DA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Preceding characters such as W or WV</w:t>
            </w:r>
          </w:p>
        </w:tc>
      </w:tr>
      <w:tr w:rsidR="002C6147" w:rsidRPr="00225CD8" w14:paraId="3D69059B" w14:textId="77777777" w:rsidTr="00633B8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52E5" w14:textId="77777777" w:rsidR="002C6147" w:rsidRPr="00225CD8" w:rsidRDefault="002C6147" w:rsidP="00633B8A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012C" w14:textId="280D67DF" w:rsidR="002C6147" w:rsidRPr="00225CD8" w:rsidRDefault="002C6147" w:rsidP="00633B8A">
            <w:pPr>
              <w:rPr>
                <w:sz w:val="22"/>
                <w:szCs w:val="22"/>
              </w:rPr>
            </w:pPr>
            <w:r w:rsidRPr="002C6147">
              <w:rPr>
                <w:sz w:val="22"/>
                <w:szCs w:val="22"/>
              </w:rPr>
              <w:t>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B0A1" w14:textId="520044B8" w:rsidR="002C6147" w:rsidRPr="00225CD8" w:rsidRDefault="002C6147" w:rsidP="00633B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DDD" w14:textId="77777777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Employee’s </w:t>
            </w:r>
            <w:r>
              <w:rPr>
                <w:sz w:val="22"/>
                <w:szCs w:val="22"/>
              </w:rPr>
              <w:t xml:space="preserve">original </w:t>
            </w:r>
            <w:r w:rsidRPr="00225CD8">
              <w:rPr>
                <w:sz w:val="22"/>
                <w:szCs w:val="22"/>
              </w:rPr>
              <w:t>hire date</w:t>
            </w:r>
          </w:p>
          <w:p w14:paraId="2E20DA72" w14:textId="214247EA" w:rsidR="002C6147" w:rsidRPr="00225CD8" w:rsidRDefault="002C6147" w:rsidP="002C6147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Format of DD-Mon-YY</w:t>
            </w:r>
          </w:p>
        </w:tc>
      </w:tr>
    </w:tbl>
    <w:p w14:paraId="6F9AAA0E" w14:textId="77777777" w:rsidR="00633B8A" w:rsidRDefault="00633B8A" w:rsidP="00633B8A">
      <w:pPr>
        <w:rPr>
          <w:b/>
          <w:sz w:val="24"/>
          <w:szCs w:val="24"/>
        </w:rPr>
      </w:pPr>
    </w:p>
    <w:p w14:paraId="01DB5CAE" w14:textId="577F4245" w:rsidR="00633B8A" w:rsidRDefault="00633B8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D1B59E" w14:textId="35C523A1" w:rsidR="00E20412" w:rsidRDefault="00AA1187" w:rsidP="00640197">
      <w:pPr>
        <w:pStyle w:val="Heading2"/>
        <w:spacing w:before="0" w:after="0"/>
        <w:rPr>
          <w:b w:val="0"/>
        </w:rPr>
      </w:pPr>
      <w:r w:rsidRPr="00EC48E8">
        <w:rPr>
          <w:b w:val="0"/>
        </w:rPr>
        <w:lastRenderedPageBreak/>
        <w:t xml:space="preserve">The following is the record layout of the </w:t>
      </w:r>
      <w:r w:rsidR="00EC48E8" w:rsidRPr="00EC48E8">
        <w:rPr>
          <w:b w:val="0"/>
          <w:szCs w:val="24"/>
        </w:rPr>
        <w:t xml:space="preserve">Employee Information </w:t>
      </w:r>
      <w:proofErr w:type="gramStart"/>
      <w:r w:rsidR="00EC48E8" w:rsidRPr="00EC48E8">
        <w:rPr>
          <w:b w:val="0"/>
          <w:szCs w:val="24"/>
        </w:rPr>
        <w:t>With</w:t>
      </w:r>
      <w:proofErr w:type="gramEnd"/>
      <w:r w:rsidR="00EC48E8" w:rsidRPr="00EC48E8">
        <w:rPr>
          <w:b w:val="0"/>
          <w:szCs w:val="24"/>
        </w:rPr>
        <w:t xml:space="preserve"> Program </w:t>
      </w:r>
      <w:r w:rsidRPr="00EC48E8">
        <w:rPr>
          <w:b w:val="0"/>
        </w:rPr>
        <w:t>comma d</w:t>
      </w:r>
      <w:r w:rsidR="00EC48E8" w:rsidRPr="00EC48E8">
        <w:rPr>
          <w:b w:val="0"/>
        </w:rPr>
        <w:t>elimited Aspect file from eWFM.</w:t>
      </w:r>
    </w:p>
    <w:p w14:paraId="2FEFAAF4" w14:textId="77777777" w:rsidR="00640197" w:rsidRPr="00640197" w:rsidRDefault="00640197" w:rsidP="00640197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225CD8" w14:paraId="64796493" w14:textId="77777777" w:rsidTr="00CA5D8B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225CD8" w:rsidRDefault="00E20412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b/>
                <w:sz w:val="22"/>
                <w:szCs w:val="22"/>
              </w:rPr>
              <w:t>Description</w:t>
            </w:r>
          </w:p>
        </w:tc>
      </w:tr>
      <w:tr w:rsidR="00D4395B" w:rsidRPr="00225CD8" w14:paraId="15F490A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68D5BF7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PRI_INDEX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6F2615A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33009B0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Primary index of the source system.</w:t>
            </w:r>
          </w:p>
        </w:tc>
      </w:tr>
      <w:tr w:rsidR="00D4395B" w:rsidRPr="00225CD8" w14:paraId="357C2B7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3463BAA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48C0ABF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5F8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system generated employee record key within the Aspect eWFM database.</w:t>
            </w:r>
          </w:p>
          <w:p w14:paraId="4EE25FAF" w14:textId="77777777" w:rsidR="00D4395B" w:rsidRPr="00225CD8" w:rsidRDefault="00D4395B" w:rsidP="00F52C01">
            <w:pPr>
              <w:rPr>
                <w:sz w:val="22"/>
                <w:szCs w:val="22"/>
              </w:rPr>
            </w:pPr>
          </w:p>
          <w:p w14:paraId="5D7DABC4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Typically a 12 digit negative number.</w:t>
            </w:r>
          </w:p>
          <w:p w14:paraId="2D3DC35A" w14:textId="39336D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-989999805867</w:t>
            </w:r>
          </w:p>
        </w:tc>
      </w:tr>
      <w:tr w:rsidR="00D4395B" w:rsidRPr="00225CD8" w14:paraId="51F7D15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0472F1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360C407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F1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employee id.</w:t>
            </w:r>
          </w:p>
          <w:p w14:paraId="5512EC15" w14:textId="6477457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e.g., 314542</w:t>
            </w:r>
          </w:p>
        </w:tc>
      </w:tr>
      <w:tr w:rsidR="00D4395B" w:rsidRPr="00225CD8" w14:paraId="2594F3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68C2DAC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EMP_LAST_NAME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C7635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4EB08566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last name.</w:t>
            </w:r>
          </w:p>
        </w:tc>
      </w:tr>
      <w:tr w:rsidR="00D4395B" w:rsidRPr="00225CD8" w14:paraId="70039CF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6CA2734C" w:rsidR="00D4395B" w:rsidRPr="00225CD8" w:rsidRDefault="00D4395B" w:rsidP="00F1416A">
            <w:pPr>
              <w:rPr>
                <w:b/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EMP_FIRST_NAME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4E8EE53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64FA897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person's first name.</w:t>
            </w:r>
          </w:p>
        </w:tc>
      </w:tr>
      <w:tr w:rsidR="00D4395B" w:rsidRPr="00225CD8" w14:paraId="2D4EE5F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14DD70F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02B1FCB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A78C49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all capital letters and separated by a comma (no space between names and comma).</w:t>
            </w:r>
          </w:p>
        </w:tc>
      </w:tr>
      <w:tr w:rsidR="00D4395B" w:rsidRPr="00225CD8" w14:paraId="5151319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58C4ADB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EMP_SHORT_NAME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11B6590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061BBD3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Combination of the person’s last and first names in mixed case letters and separated by a comma.</w:t>
            </w:r>
          </w:p>
        </w:tc>
      </w:tr>
      <w:tr w:rsidR="00D4395B" w:rsidRPr="00225CD8" w14:paraId="3E1D1AC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4926D2D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EMP_SENIORITY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CE1728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A18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Date in CCYYMMDD format – may have trailing zeros.</w:t>
            </w:r>
          </w:p>
          <w:p w14:paraId="3C630755" w14:textId="318339C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20140902000</w:t>
            </w:r>
          </w:p>
        </w:tc>
      </w:tr>
      <w:tr w:rsidR="00D4395B" w:rsidRPr="00225CD8" w14:paraId="1900FE0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13813E2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EMP_EFF_HIRE_DATE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7C7F258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124D1AF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hire date in MM/DD/CCYY format.</w:t>
            </w:r>
          </w:p>
        </w:tc>
      </w:tr>
      <w:tr w:rsidR="00D4395B" w:rsidRPr="00225CD8" w14:paraId="53D428F9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32B1CB5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EMP_TERM_DATE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3E0E762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330FE64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termination date in MM/DD/CCYY format.</w:t>
            </w:r>
          </w:p>
        </w:tc>
      </w:tr>
      <w:tr w:rsidR="00D4395B" w:rsidRPr="00225CD8" w14:paraId="0092F55C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5E6D22CA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EMP_ACTIVE_FLAG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425DB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BB6B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active status.</w:t>
            </w:r>
          </w:p>
          <w:p w14:paraId="77DCA81F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 = True or active</w:t>
            </w:r>
          </w:p>
          <w:p w14:paraId="30427518" w14:textId="672AAC9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F = False or inactive</w:t>
            </w:r>
          </w:p>
        </w:tc>
      </w:tr>
      <w:tr w:rsidR="00D4395B" w:rsidRPr="00225CD8" w14:paraId="13453867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08F00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EMP_TIME_ZONE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28C44932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018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 representing the time zone the person works in.</w:t>
            </w:r>
          </w:p>
          <w:p w14:paraId="7A791C72" w14:textId="6BE6837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(GMT- 05:00) Eastern Time (United States)</w:t>
            </w:r>
          </w:p>
        </w:tc>
      </w:tr>
      <w:tr w:rsidR="00D4395B" w:rsidRPr="00225CD8" w14:paraId="7EEB96C8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0913F61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EMP_EMAIL_ADR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47948D3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054F3E8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The person’s email address.</w:t>
            </w:r>
          </w:p>
        </w:tc>
      </w:tr>
      <w:tr w:rsidR="00D4395B" w:rsidRPr="00225CD8" w14:paraId="1A110B4B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5491E28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EMP_MEMO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457BD2E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4C1EC57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Text.</w:t>
            </w:r>
          </w:p>
        </w:tc>
      </w:tr>
      <w:tr w:rsidR="00D4395B" w:rsidRPr="00225CD8" w14:paraId="762E78F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165BD39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32B00E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5389585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skill.</w:t>
            </w:r>
          </w:p>
        </w:tc>
      </w:tr>
      <w:tr w:rsidR="00D4395B" w:rsidRPr="00225CD8" w14:paraId="08391811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208E1031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EMP_CLASS_1_DESCR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4ECA4B5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570DF437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primary skill description</w:t>
            </w:r>
          </w:p>
        </w:tc>
      </w:tr>
      <w:tr w:rsidR="00D4395B" w:rsidRPr="00225CD8" w14:paraId="7037F415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4E5BAD72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START_DATE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25A2E18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4D5EC5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Start date in MM/DD/CCYY format.</w:t>
            </w:r>
          </w:p>
        </w:tc>
      </w:tr>
      <w:tr w:rsidR="00D4395B" w:rsidRPr="00225CD8" w14:paraId="53B5A5D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2D60C0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B6A381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88C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status type.</w:t>
            </w:r>
          </w:p>
          <w:p w14:paraId="362C11DA" w14:textId="19EFC31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RFT</w:t>
            </w:r>
          </w:p>
        </w:tc>
      </w:tr>
      <w:tr w:rsidR="00D4395B" w:rsidRPr="00225CD8" w14:paraId="51F4BC9E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24CB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4249" w14:textId="73B5A45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EMP_CLASS_2_DESCR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A962" w14:textId="0EA051C1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FDA6" w14:textId="1E1C200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type description.</w:t>
            </w:r>
          </w:p>
        </w:tc>
      </w:tr>
      <w:tr w:rsidR="00D4395B" w:rsidRPr="00225CD8" w14:paraId="2EB2876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0673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3B60" w14:textId="1A6E9F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A44C" w14:textId="5E84EE8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9F4" w14:textId="38064C4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the location or site.</w:t>
            </w:r>
          </w:p>
        </w:tc>
      </w:tr>
      <w:tr w:rsidR="00D4395B" w:rsidRPr="00225CD8" w14:paraId="169662F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BC4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D258" w14:textId="20D9BDA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EMP_CLASS_3_DESCR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4247" w14:textId="5520491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5C21" w14:textId="64A8B9B9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Site or location represented by city/state.</w:t>
            </w:r>
          </w:p>
        </w:tc>
      </w:tr>
      <w:tr w:rsidR="00D4395B" w:rsidRPr="00225CD8" w14:paraId="26A26ED4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B5C0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57D3" w14:textId="5C4E4F8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1A8" w14:textId="410DB3BE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793A" w14:textId="37E9D31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VNGT LAN ID.</w:t>
            </w:r>
          </w:p>
        </w:tc>
      </w:tr>
      <w:tr w:rsidR="00D4395B" w:rsidRPr="00225CD8" w14:paraId="705CEC5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E51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92BA" w14:textId="434E5C17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D9D1" w14:textId="378324CB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306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ID.</w:t>
            </w:r>
          </w:p>
          <w:p w14:paraId="4400DE4C" w14:textId="2476483A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PGSIA0259</w:t>
            </w:r>
          </w:p>
        </w:tc>
      </w:tr>
      <w:tr w:rsidR="00D4395B" w:rsidRPr="00225CD8" w14:paraId="26933CB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649E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B819" w14:textId="302FBAF8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617C" w14:textId="177017F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BA0C" w14:textId="68BD91A4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 ID of person’s supervisor.</w:t>
            </w:r>
          </w:p>
        </w:tc>
      </w:tr>
      <w:tr w:rsidR="00D4395B" w:rsidRPr="00225CD8" w14:paraId="3B68BA4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887F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4EB2" w14:textId="3224830D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558" w14:textId="53C67A08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347" w14:textId="4B891FBD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Code representing person’s title.</w:t>
            </w:r>
          </w:p>
        </w:tc>
      </w:tr>
      <w:tr w:rsidR="00D4395B" w:rsidRPr="00225CD8" w14:paraId="3D147A32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C7E9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35B2" w14:textId="3DC46416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7D7" w14:textId="3D5730B5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56B" w14:textId="77777777" w:rsidR="00D4395B" w:rsidRPr="00225CD8" w:rsidRDefault="00D4395B" w:rsidP="00F1416A">
            <w:pPr>
              <w:rPr>
                <w:sz w:val="22"/>
                <w:szCs w:val="22"/>
              </w:rPr>
            </w:pPr>
          </w:p>
        </w:tc>
      </w:tr>
      <w:tr w:rsidR="00D4395B" w:rsidRPr="00225CD8" w14:paraId="5122727D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5B61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8868" w14:textId="32407C1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D465" w14:textId="4F1242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35C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NGD ID for Marketplace.</w:t>
            </w:r>
          </w:p>
          <w:p w14:paraId="23B425FF" w14:textId="3F57A81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FFMKS5228</w:t>
            </w:r>
          </w:p>
        </w:tc>
      </w:tr>
      <w:tr w:rsidR="00D4395B" w:rsidRPr="00225CD8" w14:paraId="217C9E50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25AA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AE6A" w14:textId="6EE4EE2B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989" w14:textId="0C878453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617" w14:textId="77777777" w:rsidR="00D4395B" w:rsidRPr="00225CD8" w:rsidRDefault="00D4395B" w:rsidP="00F52C01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secondary NGD ID.</w:t>
            </w:r>
          </w:p>
          <w:p w14:paraId="2F606E85" w14:textId="565FA840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e.g. PGSKS6813</w:t>
            </w:r>
          </w:p>
        </w:tc>
      </w:tr>
      <w:tr w:rsidR="00D4395B" w:rsidRPr="00225CD8" w14:paraId="42C0784F" w14:textId="77777777" w:rsidTr="00EC48E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CD" w14:textId="77777777" w:rsidR="00D4395B" w:rsidRPr="00225CD8" w:rsidRDefault="00D4395B" w:rsidP="00F1416A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1883" w14:textId="5F91DED5" w:rsidR="00D4395B" w:rsidRPr="00225CD8" w:rsidRDefault="00D4395B" w:rsidP="00F141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25CD8">
              <w:rPr>
                <w:color w:val="000000"/>
                <w:sz w:val="22"/>
                <w:szCs w:val="22"/>
              </w:rPr>
              <w:t>EMP_EXTRA_8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0A5D" w14:textId="5F72A22F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 xml:space="preserve">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9B81" w14:textId="2EC68C6C" w:rsidR="00D4395B" w:rsidRPr="00225CD8" w:rsidRDefault="00D4395B" w:rsidP="00F1416A">
            <w:pPr>
              <w:rPr>
                <w:sz w:val="22"/>
                <w:szCs w:val="22"/>
              </w:rPr>
            </w:pPr>
            <w:r w:rsidRPr="00225CD8">
              <w:rPr>
                <w:sz w:val="22"/>
                <w:szCs w:val="22"/>
              </w:rPr>
              <w:t>Employee’s AD LAN ID.</w:t>
            </w:r>
          </w:p>
        </w:tc>
      </w:tr>
    </w:tbl>
    <w:p w14:paraId="7AA74A05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50379139" w14:textId="77777777" w:rsidR="00E20412" w:rsidRPr="00F1416A" w:rsidRDefault="00E20412" w:rsidP="00F1416A">
      <w:pPr>
        <w:rPr>
          <w:b/>
          <w:sz w:val="24"/>
          <w:szCs w:val="24"/>
        </w:rPr>
      </w:pPr>
    </w:p>
    <w:p w14:paraId="2EFC3BA1" w14:textId="77777777" w:rsidR="00CA5D8B" w:rsidRPr="00F1416A" w:rsidRDefault="00CA5D8B" w:rsidP="00F1416A">
      <w:pPr>
        <w:rPr>
          <w:b/>
          <w:sz w:val="24"/>
          <w:szCs w:val="24"/>
        </w:rPr>
      </w:pPr>
    </w:p>
    <w:p w14:paraId="1D88692E" w14:textId="7762DF48" w:rsidR="00CA5D8B" w:rsidRPr="00F1416A" w:rsidRDefault="00CA5D8B" w:rsidP="00F1416A">
      <w:pPr>
        <w:rPr>
          <w:b/>
          <w:sz w:val="24"/>
          <w:szCs w:val="24"/>
        </w:rPr>
      </w:pPr>
    </w:p>
    <w:sectPr w:rsidR="00CA5D8B" w:rsidRPr="00F1416A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F391F" w14:textId="77777777" w:rsidR="006F7609" w:rsidRDefault="006F7609">
      <w:r>
        <w:separator/>
      </w:r>
    </w:p>
  </w:endnote>
  <w:endnote w:type="continuationSeparator" w:id="0">
    <w:p w14:paraId="0F926332" w14:textId="77777777" w:rsidR="006F7609" w:rsidRDefault="006F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633B8A" w:rsidRDefault="00633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633B8A" w:rsidRDefault="00633B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633B8A" w:rsidRDefault="00633B8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40DD0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6658E3CD" w:rsidR="00633B8A" w:rsidRDefault="00633B8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1D026D11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633B8A" w:rsidRDefault="00633B8A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633B8A" w:rsidRPr="002D1775" w:rsidRDefault="00633B8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77936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633B8A" w:rsidRDefault="00633B8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775FC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44F77" w14:textId="77777777" w:rsidR="006F7609" w:rsidRDefault="006F7609">
      <w:r>
        <w:separator/>
      </w:r>
    </w:p>
  </w:footnote>
  <w:footnote w:type="continuationSeparator" w:id="0">
    <w:p w14:paraId="72296DDF" w14:textId="77777777" w:rsidR="006F7609" w:rsidRDefault="006F7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633B8A" w:rsidRDefault="00633B8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E9D08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633B8A" w:rsidRDefault="00633B8A">
    <w:pPr>
      <w:pStyle w:val="Header"/>
    </w:pPr>
  </w:p>
  <w:p w14:paraId="4A91EA2A" w14:textId="77777777" w:rsidR="00633B8A" w:rsidRDefault="00633B8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633B8A" w:rsidRDefault="00633B8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2E3F4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159B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2606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2F69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71A0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09BC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419A"/>
    <w:rsid w:val="00225CD8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77936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4223"/>
    <w:rsid w:val="002B6938"/>
    <w:rsid w:val="002B6EB8"/>
    <w:rsid w:val="002C4353"/>
    <w:rsid w:val="002C6147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6D25"/>
    <w:rsid w:val="00307645"/>
    <w:rsid w:val="00310029"/>
    <w:rsid w:val="00311A49"/>
    <w:rsid w:val="0031576B"/>
    <w:rsid w:val="0032045F"/>
    <w:rsid w:val="00322B45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16C12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4891"/>
    <w:rsid w:val="004975DF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0F55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3861"/>
    <w:rsid w:val="0055699E"/>
    <w:rsid w:val="005571C1"/>
    <w:rsid w:val="00560DBE"/>
    <w:rsid w:val="005723E6"/>
    <w:rsid w:val="005749D6"/>
    <w:rsid w:val="00581DC3"/>
    <w:rsid w:val="0058305B"/>
    <w:rsid w:val="005843BB"/>
    <w:rsid w:val="00587114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2198"/>
    <w:rsid w:val="00614B4A"/>
    <w:rsid w:val="00615BE6"/>
    <w:rsid w:val="00616263"/>
    <w:rsid w:val="00623AA1"/>
    <w:rsid w:val="00633B8A"/>
    <w:rsid w:val="00640197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6F7609"/>
    <w:rsid w:val="00702E39"/>
    <w:rsid w:val="00710758"/>
    <w:rsid w:val="00717D62"/>
    <w:rsid w:val="007214EF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2441"/>
    <w:rsid w:val="007C23ED"/>
    <w:rsid w:val="007D0A4D"/>
    <w:rsid w:val="007D0D02"/>
    <w:rsid w:val="007E04C3"/>
    <w:rsid w:val="007E247A"/>
    <w:rsid w:val="007E2896"/>
    <w:rsid w:val="007E54E2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3538F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13F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1504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06971"/>
    <w:rsid w:val="00A10ADD"/>
    <w:rsid w:val="00A10AE1"/>
    <w:rsid w:val="00A12511"/>
    <w:rsid w:val="00A12D30"/>
    <w:rsid w:val="00A338CD"/>
    <w:rsid w:val="00A34EF2"/>
    <w:rsid w:val="00A428F7"/>
    <w:rsid w:val="00A42D97"/>
    <w:rsid w:val="00A506D1"/>
    <w:rsid w:val="00A5682D"/>
    <w:rsid w:val="00A64984"/>
    <w:rsid w:val="00A6706C"/>
    <w:rsid w:val="00A723F3"/>
    <w:rsid w:val="00A7456C"/>
    <w:rsid w:val="00A76A3F"/>
    <w:rsid w:val="00A922D7"/>
    <w:rsid w:val="00A93353"/>
    <w:rsid w:val="00AA1187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64E3"/>
    <w:rsid w:val="00B2722C"/>
    <w:rsid w:val="00B31488"/>
    <w:rsid w:val="00B346CB"/>
    <w:rsid w:val="00B4347E"/>
    <w:rsid w:val="00B44601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9C6"/>
    <w:rsid w:val="00BD0C81"/>
    <w:rsid w:val="00BD1296"/>
    <w:rsid w:val="00BD1CCE"/>
    <w:rsid w:val="00BD3AEF"/>
    <w:rsid w:val="00BD6079"/>
    <w:rsid w:val="00BD614E"/>
    <w:rsid w:val="00BD7B94"/>
    <w:rsid w:val="00BE24ED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25A8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5D8B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125F"/>
    <w:rsid w:val="00CD2BDD"/>
    <w:rsid w:val="00CD7D9E"/>
    <w:rsid w:val="00CE4C07"/>
    <w:rsid w:val="00CE51E5"/>
    <w:rsid w:val="00CE5A07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395B"/>
    <w:rsid w:val="00D4430E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DF67FC"/>
    <w:rsid w:val="00E01D2D"/>
    <w:rsid w:val="00E1223F"/>
    <w:rsid w:val="00E12479"/>
    <w:rsid w:val="00E1288D"/>
    <w:rsid w:val="00E14C17"/>
    <w:rsid w:val="00E16031"/>
    <w:rsid w:val="00E16EB3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6E3B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48E8"/>
    <w:rsid w:val="00EC5511"/>
    <w:rsid w:val="00EC6D10"/>
    <w:rsid w:val="00ED0E54"/>
    <w:rsid w:val="00ED2981"/>
    <w:rsid w:val="00ED4537"/>
    <w:rsid w:val="00ED760F"/>
    <w:rsid w:val="00EE75AE"/>
    <w:rsid w:val="00EF2AB1"/>
    <w:rsid w:val="00EF61A6"/>
    <w:rsid w:val="00F00315"/>
    <w:rsid w:val="00F02193"/>
    <w:rsid w:val="00F04ABC"/>
    <w:rsid w:val="00F04BC1"/>
    <w:rsid w:val="00F06E71"/>
    <w:rsid w:val="00F1416A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2C01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51665B35-78D3-4793-B563-2729A82D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0B34F3-A5A5-4F02-AA29-A0C238B4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111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6972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23</cp:revision>
  <cp:lastPrinted>2014-01-22T15:35:00Z</cp:lastPrinted>
  <dcterms:created xsi:type="dcterms:W3CDTF">2014-12-11T21:49:00Z</dcterms:created>
  <dcterms:modified xsi:type="dcterms:W3CDTF">2020-07-29T19:49:00Z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