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91E92D" w14:textId="77777777" w:rsidR="00EF61A6" w:rsidRPr="00D678CA" w:rsidRDefault="00EF61A6">
      <w:pPr>
        <w:pStyle w:val="Title1"/>
      </w:pPr>
      <w:bookmarkStart w:id="0" w:name="_Ref29370327"/>
      <w:bookmarkEnd w:id="0"/>
      <w:r w:rsidRPr="00D678CA">
        <w:t>__________________________</w:t>
      </w:r>
    </w:p>
    <w:p w14:paraId="4A91E92E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2F" w14:textId="77777777" w:rsidR="00EF61A6" w:rsidRPr="00D678CA" w:rsidRDefault="00EF61A6">
      <w:pPr>
        <w:ind w:right="-270"/>
        <w:rPr>
          <w:rFonts w:ascii="Century Schoolbook" w:hAnsi="Century Schoolbook"/>
        </w:rPr>
      </w:pPr>
    </w:p>
    <w:p w14:paraId="4A91E931" w14:textId="646820D7" w:rsidR="00EF61A6" w:rsidRPr="00D678CA" w:rsidRDefault="009B3790" w:rsidP="00145E4D">
      <w:pPr>
        <w:ind w:right="-270"/>
        <w:jc w:val="center"/>
        <w:rPr>
          <w:rFonts w:ascii="Century Schoolbook" w:hAnsi="Century Schoolbook"/>
        </w:rPr>
      </w:pPr>
      <w:r>
        <w:rPr>
          <w:noProof/>
        </w:rPr>
        <w:drawing>
          <wp:inline distT="0" distB="0" distL="0" distR="0" wp14:anchorId="0F677ACB" wp14:editId="0FDE762C">
            <wp:extent cx="3139440" cy="56388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1E932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3" w14:textId="77777777" w:rsidR="00EF61A6" w:rsidRPr="00D678CA" w:rsidRDefault="00EF61A6" w:rsidP="00145E4D">
      <w:pPr>
        <w:ind w:right="-270"/>
        <w:jc w:val="center"/>
        <w:rPr>
          <w:rFonts w:ascii="Century Schoolbook" w:hAnsi="Century Schoolbook"/>
        </w:rPr>
      </w:pPr>
    </w:p>
    <w:p w14:paraId="4A91E934" w14:textId="77777777" w:rsidR="00EF61A6" w:rsidRPr="00D678CA" w:rsidRDefault="00EF61A6" w:rsidP="00145E4D">
      <w:pPr>
        <w:ind w:right="-270"/>
        <w:jc w:val="center"/>
      </w:pPr>
    </w:p>
    <w:p w14:paraId="4A91E936" w14:textId="103B4C72" w:rsidR="00EF61A6" w:rsidRPr="00D678CA" w:rsidRDefault="00EF61A6" w:rsidP="00145E4D">
      <w:pPr>
        <w:pStyle w:val="BodyText"/>
        <w:spacing w:before="240" w:after="60"/>
        <w:jc w:val="center"/>
        <w:rPr>
          <w:rFonts w:ascii="Arial" w:hAnsi="Arial"/>
          <w:b/>
          <w:sz w:val="32"/>
        </w:rPr>
      </w:pPr>
      <w:r w:rsidRPr="00D678CA">
        <w:rPr>
          <w:rFonts w:ascii="Arial" w:hAnsi="Arial"/>
          <w:b/>
          <w:sz w:val="36"/>
        </w:rPr>
        <w:t xml:space="preserve">Title: </w:t>
      </w:r>
      <w:r w:rsidR="00E50927">
        <w:rPr>
          <w:rFonts w:ascii="Arial Black" w:hAnsi="Arial Black"/>
          <w:sz w:val="32"/>
        </w:rPr>
        <w:t>Outlier</w:t>
      </w:r>
      <w:r w:rsidRPr="00D678CA">
        <w:rPr>
          <w:rFonts w:ascii="Arial Black" w:hAnsi="Arial Black"/>
          <w:sz w:val="32"/>
        </w:rPr>
        <w:t xml:space="preserve"> </w:t>
      </w:r>
      <w:r w:rsidR="00944A4F" w:rsidRPr="00944A4F">
        <w:rPr>
          <w:rFonts w:ascii="Arial Black" w:hAnsi="Arial Black"/>
          <w:b/>
          <w:sz w:val="32"/>
        </w:rPr>
        <w:t>e</w:t>
      </w:r>
      <w:r w:rsidR="00DC1EE4" w:rsidRPr="00944A4F">
        <w:rPr>
          <w:rFonts w:ascii="Arial Black" w:hAnsi="Arial Black"/>
          <w:b/>
          <w:sz w:val="32"/>
        </w:rPr>
        <w:t>Coaching Log</w:t>
      </w:r>
      <w:r w:rsidR="00F14407" w:rsidRPr="00944A4F">
        <w:rPr>
          <w:rFonts w:ascii="Arial Black" w:hAnsi="Arial Black"/>
          <w:b/>
          <w:sz w:val="32"/>
        </w:rPr>
        <w:t xml:space="preserve"> File Layout</w:t>
      </w:r>
    </w:p>
    <w:p w14:paraId="4A91E937" w14:textId="77777777" w:rsidR="00EF61A6" w:rsidRPr="00D678CA" w:rsidRDefault="00EF61A6">
      <w:pPr>
        <w:pStyle w:val="Title1"/>
        <w:ind w:right="-270"/>
      </w:pPr>
      <w:r w:rsidRPr="00D678CA">
        <w:t>__________________________</w:t>
      </w:r>
    </w:p>
    <w:p w14:paraId="4A91E938" w14:textId="77777777" w:rsidR="00EF61A6" w:rsidRPr="00D678CA" w:rsidRDefault="00EF61A6">
      <w:pPr>
        <w:ind w:right="-270"/>
      </w:pPr>
    </w:p>
    <w:p w14:paraId="4A91E939" w14:textId="77777777" w:rsidR="00EF61A6" w:rsidRPr="00D678CA" w:rsidRDefault="00EF61A6">
      <w:pPr>
        <w:ind w:right="-270"/>
      </w:pPr>
    </w:p>
    <w:p w14:paraId="4A91E93A" w14:textId="77777777" w:rsidR="00EF61A6" w:rsidRPr="00D678CA" w:rsidRDefault="00EF61A6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Palatino (PCL6)" w:hAnsi="Palatino (PCL6)"/>
          <w:b w:val="0"/>
          <w:sz w:val="20"/>
        </w:rPr>
      </w:pPr>
    </w:p>
    <w:p w14:paraId="4A91E93B" w14:textId="31D9F14A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0"/>
        </w:rPr>
      </w:pP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4A91EA1A" wp14:editId="4A91EA1B">
                <wp:simplePos x="0" y="0"/>
                <wp:positionH relativeFrom="column">
                  <wp:posOffset>4663440</wp:posOffset>
                </wp:positionH>
                <wp:positionV relativeFrom="paragraph">
                  <wp:posOffset>422910</wp:posOffset>
                </wp:positionV>
                <wp:extent cx="915035" cy="635"/>
                <wp:effectExtent l="5715" t="13335" r="12700" b="5080"/>
                <wp:wrapNone/>
                <wp:docPr id="10" name="Lin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A19D14" id="Line 23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2pt,33.3pt" to="439.2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 wp14:anchorId="4A91EA1C" wp14:editId="4A91EA1D">
                <wp:simplePos x="0" y="0"/>
                <wp:positionH relativeFrom="column">
                  <wp:posOffset>914400</wp:posOffset>
                </wp:positionH>
                <wp:positionV relativeFrom="paragraph">
                  <wp:posOffset>422910</wp:posOffset>
                </wp:positionV>
                <wp:extent cx="2469515" cy="635"/>
                <wp:effectExtent l="9525" t="13335" r="6985" b="5080"/>
                <wp:wrapNone/>
                <wp:docPr id="9" name="Lin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DDB757" id="Line 2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3.3pt" to="266.4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Prepared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50927">
        <w:rPr>
          <w:rFonts w:ascii="Times New Roman (PCL6)" w:hAnsi="Times New Roman (PCL6)"/>
          <w:b w:val="0"/>
          <w:sz w:val="20"/>
        </w:rPr>
        <w:t>Brian Coughlin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>Date:</w:t>
      </w:r>
      <w:r w:rsidR="00EF61A6" w:rsidRPr="00D678CA">
        <w:rPr>
          <w:rFonts w:ascii="Times New Roman (PCL6)" w:hAnsi="Times New Roman (PCL6)"/>
          <w:b w:val="0"/>
          <w:sz w:val="22"/>
        </w:rPr>
        <w:tab/>
      </w:r>
      <w:r w:rsidR="00EC5511">
        <w:rPr>
          <w:rFonts w:ascii="Times New Roman (PCL6)" w:hAnsi="Times New Roman (PCL6)"/>
          <w:b w:val="0"/>
          <w:sz w:val="22"/>
        </w:rPr>
        <w:t xml:space="preserve">  </w:t>
      </w:r>
      <w:r w:rsidR="00E50927">
        <w:rPr>
          <w:rFonts w:ascii="Times New Roman (PCL6)" w:hAnsi="Times New Roman (PCL6)"/>
          <w:b w:val="0"/>
          <w:sz w:val="22"/>
        </w:rPr>
        <w:t>01/21/2014</w:t>
      </w:r>
    </w:p>
    <w:p w14:paraId="4A91E93C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  <w:rPr>
          <w:rFonts w:ascii="Times New Roman (PCL6)" w:hAnsi="Times New Roman (PCL6)"/>
        </w:rPr>
      </w:pPr>
    </w:p>
    <w:p w14:paraId="4A91E93D" w14:textId="34548952" w:rsidR="00EF61A6" w:rsidRPr="00D678CA" w:rsidRDefault="00EF61A6">
      <w:pPr>
        <w:pStyle w:val="BodyText"/>
        <w:rPr>
          <w:rFonts w:ascii="Times New Roman (PCL6)" w:hAnsi="Times New Roman (PCL6)"/>
        </w:rPr>
      </w:pPr>
      <w:r w:rsidRPr="00D678CA">
        <w:rPr>
          <w:rFonts w:ascii="Times New Roman (PCL6)" w:hAnsi="Times New Roman (PCL6)"/>
        </w:rPr>
        <w:t xml:space="preserve">Department, Location: </w:t>
      </w:r>
      <w:r w:rsidRPr="00D678CA">
        <w:rPr>
          <w:rFonts w:ascii="Times New Roman (PCL6)" w:hAnsi="Times New Roman (PCL6)"/>
        </w:rPr>
        <w:tab/>
      </w:r>
      <w:r w:rsidR="00D00747" w:rsidRPr="00D678CA">
        <w:rPr>
          <w:rFonts w:ascii="Times New Roman (PCL6)" w:hAnsi="Times New Roman (PCL6)"/>
        </w:rPr>
        <w:tab/>
      </w:r>
      <w:r w:rsidRPr="00D678CA">
        <w:rPr>
          <w:rFonts w:ascii="Times New Roman (PCL6)" w:hAnsi="Times New Roman (PCL6)"/>
        </w:rPr>
        <w:t>R&amp;T – Oakdale</w:t>
      </w:r>
    </w:p>
    <w:p w14:paraId="4A91E93E" w14:textId="77777777" w:rsidR="00EF61A6" w:rsidRPr="00D678CA" w:rsidRDefault="0095457C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  <w:r>
        <w:rPr>
          <w:rFonts w:ascii="Times New Roman (PCL6)" w:hAnsi="Times New Roman (PCL6)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0" allowOverlap="1" wp14:anchorId="4A91EA1E" wp14:editId="4A91EA1F">
                <wp:simplePos x="0" y="0"/>
                <wp:positionH relativeFrom="column">
                  <wp:posOffset>1463040</wp:posOffset>
                </wp:positionH>
                <wp:positionV relativeFrom="paragraph">
                  <wp:posOffset>7620</wp:posOffset>
                </wp:positionV>
                <wp:extent cx="2468880" cy="0"/>
                <wp:effectExtent l="5715" t="7620" r="11430" b="11430"/>
                <wp:wrapNone/>
                <wp:docPr id="8" name="Lin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88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A42546" id="Line 234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.6pt" to="309.6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" o:allowincell="f">
                <v:stroke startarrowwidth="narrow" startarrowlength="short" endarrowwidth="narrow" endarrowlength="short"/>
              </v:line>
            </w:pict>
          </mc:Fallback>
        </mc:AlternateContent>
      </w:r>
    </w:p>
    <w:p w14:paraId="4A91E93F" w14:textId="77777777" w:rsidR="00EF61A6" w:rsidRPr="00D678CA" w:rsidRDefault="00EF61A6">
      <w:pPr>
        <w:tabs>
          <w:tab w:val="left" w:pos="1980"/>
          <w:tab w:val="left" w:pos="6750"/>
        </w:tabs>
        <w:ind w:right="-270"/>
        <w:rPr>
          <w:rFonts w:ascii="Times New Roman (PCL6)" w:hAnsi="Times New Roman (PCL6)"/>
        </w:rPr>
      </w:pPr>
    </w:p>
    <w:p w14:paraId="4A91E940" w14:textId="77777777" w:rsidR="00EF61A6" w:rsidRPr="00D678CA" w:rsidRDefault="0095457C">
      <w:pPr>
        <w:pStyle w:val="hd1"/>
        <w:tabs>
          <w:tab w:val="clear" w:pos="4320"/>
          <w:tab w:val="clear" w:pos="8640"/>
          <w:tab w:val="left" w:pos="1980"/>
          <w:tab w:val="left" w:pos="6750"/>
        </w:tabs>
        <w:ind w:right="-270"/>
        <w:rPr>
          <w:rFonts w:ascii="Times New Roman (PCL6)" w:hAnsi="Times New Roman (PCL6)"/>
          <w:sz w:val="22"/>
        </w:rPr>
      </w:pPr>
      <w:r>
        <w:rPr>
          <w:rFonts w:ascii="Palatino (PCL6)" w:hAnsi="Palatino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8752" behindDoc="0" locked="0" layoutInCell="0" allowOverlap="1" wp14:anchorId="4A91EA20" wp14:editId="4A91EA21">
                <wp:simplePos x="0" y="0"/>
                <wp:positionH relativeFrom="column">
                  <wp:posOffset>4754880</wp:posOffset>
                </wp:positionH>
                <wp:positionV relativeFrom="paragraph">
                  <wp:posOffset>441325</wp:posOffset>
                </wp:positionV>
                <wp:extent cx="915035" cy="635"/>
                <wp:effectExtent l="11430" t="12700" r="6985" b="5715"/>
                <wp:wrapNone/>
                <wp:docPr id="7" name="Lin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503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18B5DC8" id="Line 233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4.4pt,34.75pt" to="446.45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" o:allowincell="f">
                <v:stroke startarrowwidth="narrow" startarrowlength="short" endarrowwidth="narrow" endarrowlength="short"/>
              </v:line>
            </w:pict>
          </mc:Fallback>
        </mc:AlternateContent>
      </w:r>
      <w:r>
        <w:rPr>
          <w:rFonts w:ascii="Times New Roman (PCL6)" w:hAnsi="Times New Roman (PCL6)"/>
          <w:b w:val="0"/>
          <w:noProof/>
          <w:sz w:val="22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 wp14:anchorId="4A91EA22" wp14:editId="4A91EA23">
                <wp:simplePos x="0" y="0"/>
                <wp:positionH relativeFrom="column">
                  <wp:posOffset>914400</wp:posOffset>
                </wp:positionH>
                <wp:positionV relativeFrom="paragraph">
                  <wp:posOffset>415925</wp:posOffset>
                </wp:positionV>
                <wp:extent cx="2469515" cy="635"/>
                <wp:effectExtent l="9525" t="6350" r="6985" b="12065"/>
                <wp:wrapNone/>
                <wp:docPr id="6" name="Lin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6951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F9BC0D" id="Line 231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in,32.75pt" to="266.45pt,3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" o:allowincell="f">
                <v:stroke startarrowwidth="narrow" startarrowlength="short" endarrowwidth="narrow" endarrowlength="short"/>
              </v:line>
            </w:pict>
          </mc:Fallback>
        </mc:AlternateContent>
      </w:r>
      <w:r w:rsidR="00EF61A6" w:rsidRPr="00D678CA">
        <w:rPr>
          <w:rFonts w:ascii="Times New Roman (PCL6)" w:hAnsi="Times New Roman (PCL6)"/>
          <w:b w:val="0"/>
          <w:sz w:val="22"/>
        </w:rPr>
        <w:t>Approved by:</w:t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0"/>
        </w:rPr>
        <w:tab/>
      </w:r>
      <w:r w:rsidR="00EF61A6" w:rsidRPr="00D678CA">
        <w:rPr>
          <w:rFonts w:ascii="Times New Roman (PCL6)" w:hAnsi="Times New Roman (PCL6)"/>
          <w:b w:val="0"/>
          <w:sz w:val="22"/>
        </w:rPr>
        <w:t xml:space="preserve">Date: </w:t>
      </w:r>
    </w:p>
    <w:p w14:paraId="4A91E941" w14:textId="77777777" w:rsidR="00EF61A6" w:rsidRPr="00D678CA" w:rsidRDefault="00EF61A6">
      <w:pPr>
        <w:tabs>
          <w:tab w:val="left" w:pos="1980"/>
          <w:tab w:val="left" w:pos="6750"/>
        </w:tabs>
        <w:ind w:left="1440" w:right="-270" w:firstLine="720"/>
      </w:pPr>
    </w:p>
    <w:p w14:paraId="4A91E942" w14:textId="77777777" w:rsidR="004D374A" w:rsidRPr="00D678CA" w:rsidRDefault="004D374A" w:rsidP="004D374A">
      <w:pPr>
        <w:pStyle w:val="hdr1"/>
        <w:ind w:left="0" w:right="-270"/>
        <w:jc w:val="center"/>
        <w:rPr>
          <w:rFonts w:ascii="Arial" w:hAnsi="Arial"/>
          <w:b/>
          <w:sz w:val="28"/>
        </w:rPr>
      </w:pPr>
      <w:r w:rsidRPr="00D678CA">
        <w:rPr>
          <w:b/>
        </w:rPr>
        <w:br w:type="page"/>
      </w:r>
      <w:r w:rsidRPr="00D678CA">
        <w:rPr>
          <w:rFonts w:ascii="Arial" w:hAnsi="Arial"/>
          <w:b/>
          <w:sz w:val="28"/>
        </w:rPr>
        <w:lastRenderedPageBreak/>
        <w:t>Change History Log</w:t>
      </w:r>
    </w:p>
    <w:p w14:paraId="4A91E943" w14:textId="77777777" w:rsidR="004D374A" w:rsidRPr="00D678CA" w:rsidRDefault="004D374A" w:rsidP="004D374A">
      <w:pPr>
        <w:pStyle w:val="hdr1"/>
        <w:jc w:val="center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6152"/>
        <w:gridCol w:w="1822"/>
      </w:tblGrid>
      <w:tr w:rsidR="004D374A" w:rsidRPr="00AB20C0" w14:paraId="4A91E947" w14:textId="77777777" w:rsidTr="00D678CA">
        <w:trPr>
          <w:tblHeader/>
          <w:jc w:val="center"/>
        </w:trPr>
        <w:tc>
          <w:tcPr>
            <w:tcW w:w="1440" w:type="dxa"/>
            <w:shd w:val="solid" w:color="auto" w:fill="000000"/>
          </w:tcPr>
          <w:p w14:paraId="4A91E944" w14:textId="77777777" w:rsidR="004D374A" w:rsidRPr="00AB20C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AB20C0">
              <w:rPr>
                <w:b/>
                <w:sz w:val="20"/>
              </w:rPr>
              <w:t>Date</w:t>
            </w:r>
          </w:p>
        </w:tc>
        <w:tc>
          <w:tcPr>
            <w:tcW w:w="6152" w:type="dxa"/>
            <w:shd w:val="solid" w:color="auto" w:fill="000000"/>
          </w:tcPr>
          <w:p w14:paraId="4A91E945" w14:textId="77777777" w:rsidR="004D374A" w:rsidRPr="00AB20C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AB20C0">
              <w:rPr>
                <w:b/>
                <w:sz w:val="20"/>
              </w:rPr>
              <w:t>Change Description</w:t>
            </w:r>
          </w:p>
        </w:tc>
        <w:tc>
          <w:tcPr>
            <w:tcW w:w="1822" w:type="dxa"/>
            <w:shd w:val="solid" w:color="auto" w:fill="000000"/>
          </w:tcPr>
          <w:p w14:paraId="4A91E946" w14:textId="77777777" w:rsidR="004D374A" w:rsidRPr="00AB20C0" w:rsidRDefault="004D374A" w:rsidP="009B3790">
            <w:pPr>
              <w:pStyle w:val="hdr1"/>
              <w:spacing w:before="0"/>
              <w:ind w:left="0"/>
              <w:jc w:val="center"/>
              <w:rPr>
                <w:b/>
                <w:sz w:val="20"/>
              </w:rPr>
            </w:pPr>
            <w:r w:rsidRPr="00AB20C0">
              <w:rPr>
                <w:b/>
                <w:sz w:val="20"/>
              </w:rPr>
              <w:t>Author</w:t>
            </w:r>
          </w:p>
        </w:tc>
      </w:tr>
      <w:tr w:rsidR="001919C3" w:rsidRPr="00AB20C0" w14:paraId="4A91E94B" w14:textId="77777777" w:rsidTr="00873B8D">
        <w:trPr>
          <w:jc w:val="center"/>
        </w:trPr>
        <w:tc>
          <w:tcPr>
            <w:tcW w:w="1440" w:type="dxa"/>
          </w:tcPr>
          <w:p w14:paraId="4A91E948" w14:textId="426AF466" w:rsidR="001919C3" w:rsidRPr="00AB20C0" w:rsidRDefault="00D86BE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</w:t>
            </w:r>
            <w:r w:rsidR="00E50927" w:rsidRPr="00AB20C0">
              <w:rPr>
                <w:sz w:val="20"/>
              </w:rPr>
              <w:t>1/24/2014</w:t>
            </w:r>
          </w:p>
        </w:tc>
        <w:tc>
          <w:tcPr>
            <w:tcW w:w="6152" w:type="dxa"/>
          </w:tcPr>
          <w:p w14:paraId="4A91E949" w14:textId="588A314D" w:rsidR="001919C3" w:rsidRPr="00AB20C0" w:rsidRDefault="00D86BE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Initial revision</w:t>
            </w:r>
          </w:p>
        </w:tc>
        <w:tc>
          <w:tcPr>
            <w:tcW w:w="1822" w:type="dxa"/>
          </w:tcPr>
          <w:p w14:paraId="4A91E94A" w14:textId="3AC93BDA" w:rsidR="001919C3" w:rsidRPr="00AB20C0" w:rsidRDefault="00E5092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Brian Coughlin</w:t>
            </w:r>
          </w:p>
        </w:tc>
      </w:tr>
      <w:tr w:rsidR="004D374A" w:rsidRPr="00AB20C0" w14:paraId="4A91E94F" w14:textId="77777777" w:rsidTr="00873B8D">
        <w:trPr>
          <w:jc w:val="center"/>
        </w:trPr>
        <w:tc>
          <w:tcPr>
            <w:tcW w:w="1440" w:type="dxa"/>
          </w:tcPr>
          <w:p w14:paraId="4A91E94C" w14:textId="4EC9B57E" w:rsidR="004D374A" w:rsidRPr="00AB20C0" w:rsidRDefault="00864B9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05/24/2014</w:t>
            </w:r>
          </w:p>
        </w:tc>
        <w:tc>
          <w:tcPr>
            <w:tcW w:w="6152" w:type="dxa"/>
          </w:tcPr>
          <w:p w14:paraId="68EE64F5" w14:textId="77777777" w:rsidR="004D374A" w:rsidRPr="00AB20C0" w:rsidRDefault="00864B9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P11841 – eCL Database Redesign</w:t>
            </w:r>
          </w:p>
          <w:p w14:paraId="4A91E94D" w14:textId="1F948A88" w:rsidR="00864B97" w:rsidRPr="00AB20C0" w:rsidRDefault="00864B9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Added Program to the Outlier data feed</w:t>
            </w:r>
          </w:p>
        </w:tc>
        <w:tc>
          <w:tcPr>
            <w:tcW w:w="1822" w:type="dxa"/>
          </w:tcPr>
          <w:p w14:paraId="4A91E94E" w14:textId="755C1715" w:rsidR="004D374A" w:rsidRPr="00AB20C0" w:rsidRDefault="00864B9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D624CB" w:rsidRPr="00AB20C0" w14:paraId="4A91E953" w14:textId="77777777" w:rsidTr="00873B8D">
        <w:trPr>
          <w:jc w:val="center"/>
        </w:trPr>
        <w:tc>
          <w:tcPr>
            <w:tcW w:w="1440" w:type="dxa"/>
          </w:tcPr>
          <w:p w14:paraId="4A91E950" w14:textId="447763EE" w:rsidR="00D624CB" w:rsidRPr="00AB20C0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12/18/2014</w:t>
            </w:r>
          </w:p>
        </w:tc>
        <w:tc>
          <w:tcPr>
            <w:tcW w:w="6152" w:type="dxa"/>
          </w:tcPr>
          <w:p w14:paraId="42EA49D6" w14:textId="6FF9D3A9" w:rsidR="00D624CB" w:rsidRPr="00AB20C0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P14028 – eCL </w:t>
            </w:r>
            <w:r w:rsidR="000341F8" w:rsidRPr="00AB20C0">
              <w:rPr>
                <w:sz w:val="20"/>
              </w:rPr>
              <w:t xml:space="preserve">OMR </w:t>
            </w:r>
            <w:r w:rsidRPr="00AB20C0">
              <w:rPr>
                <w:sz w:val="20"/>
              </w:rPr>
              <w:t xml:space="preserve">FFM T2 Transfers </w:t>
            </w:r>
          </w:p>
          <w:p w14:paraId="4A91E951" w14:textId="20C577A1" w:rsidR="008F13FD" w:rsidRPr="00AB20C0" w:rsidRDefault="008F13FD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Added OMR: FFM T2 Transfers to field 4 description </w:t>
            </w:r>
          </w:p>
        </w:tc>
        <w:tc>
          <w:tcPr>
            <w:tcW w:w="1822" w:type="dxa"/>
          </w:tcPr>
          <w:p w14:paraId="4A91E952" w14:textId="6DAF0760" w:rsidR="00D624CB" w:rsidRPr="00AB20C0" w:rsidRDefault="008F13FD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4D374A" w:rsidRPr="00AB20C0" w14:paraId="4A91E957" w14:textId="77777777" w:rsidTr="00873B8D">
        <w:trPr>
          <w:jc w:val="center"/>
        </w:trPr>
        <w:tc>
          <w:tcPr>
            <w:tcW w:w="1440" w:type="dxa"/>
          </w:tcPr>
          <w:p w14:paraId="4A91E954" w14:textId="5F1FCC8A" w:rsidR="004D374A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02/12/2015</w:t>
            </w:r>
          </w:p>
        </w:tc>
        <w:tc>
          <w:tcPr>
            <w:tcW w:w="6152" w:type="dxa"/>
          </w:tcPr>
          <w:p w14:paraId="778DF9F3" w14:textId="77777777" w:rsidR="004D374A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P13276 – eCL Change BCC to CCO </w:t>
            </w:r>
          </w:p>
          <w:p w14:paraId="46D1B23A" w14:textId="77777777" w:rsidR="009B3790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Chagned Vangent logo to GDIT</w:t>
            </w:r>
          </w:p>
          <w:p w14:paraId="1281E363" w14:textId="421B6191" w:rsidR="009B3790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4 strSouce – BCC Security and Privacy Incident Coaching</w:t>
            </w:r>
          </w:p>
          <w:p w14:paraId="4A91E955" w14:textId="5164A472" w:rsidR="009B3790" w:rsidRPr="00AB20C0" w:rsidRDefault="009B379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changed to CCO Security and Privacy Incident Coaching</w:t>
            </w:r>
          </w:p>
        </w:tc>
        <w:tc>
          <w:tcPr>
            <w:tcW w:w="1822" w:type="dxa"/>
          </w:tcPr>
          <w:p w14:paraId="4A91E956" w14:textId="012106C5" w:rsidR="004D374A" w:rsidRPr="00AB20C0" w:rsidRDefault="009B3790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4D374A" w:rsidRPr="00AB20C0" w14:paraId="4A91E95B" w14:textId="77777777" w:rsidTr="00873B8D">
        <w:trPr>
          <w:jc w:val="center"/>
        </w:trPr>
        <w:tc>
          <w:tcPr>
            <w:tcW w:w="1440" w:type="dxa"/>
          </w:tcPr>
          <w:p w14:paraId="4A91E958" w14:textId="19A0CADE" w:rsidR="004D374A" w:rsidRPr="00AB20C0" w:rsidRDefault="007D10B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02/13/2015</w:t>
            </w:r>
          </w:p>
        </w:tc>
        <w:tc>
          <w:tcPr>
            <w:tcW w:w="6152" w:type="dxa"/>
          </w:tcPr>
          <w:p w14:paraId="057033B9" w14:textId="77777777" w:rsidR="007D10B5" w:rsidRPr="00AB20C0" w:rsidRDefault="007D10B5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P13276 – eCL Change BCC to CCO </w:t>
            </w:r>
          </w:p>
          <w:p w14:paraId="4A91E959" w14:textId="0B540BE2" w:rsidR="004D374A" w:rsidRPr="00AB20C0" w:rsidRDefault="007D10B5" w:rsidP="007D10B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Chagned Vangent to GDIT in footer</w:t>
            </w:r>
          </w:p>
        </w:tc>
        <w:tc>
          <w:tcPr>
            <w:tcW w:w="1822" w:type="dxa"/>
          </w:tcPr>
          <w:p w14:paraId="4A91E95A" w14:textId="3258991F" w:rsidR="004D374A" w:rsidRPr="00AB20C0" w:rsidRDefault="007D10B5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AB3257" w:rsidRPr="00AB20C0" w14:paraId="4A91E95F" w14:textId="77777777" w:rsidTr="00873B8D">
        <w:trPr>
          <w:jc w:val="center"/>
        </w:trPr>
        <w:tc>
          <w:tcPr>
            <w:tcW w:w="1440" w:type="dxa"/>
          </w:tcPr>
          <w:p w14:paraId="4A91E95C" w14:textId="60517F82" w:rsidR="00AB3257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04/30/2015</w:t>
            </w:r>
          </w:p>
        </w:tc>
        <w:tc>
          <w:tcPr>
            <w:tcW w:w="6152" w:type="dxa"/>
          </w:tcPr>
          <w:p w14:paraId="64EF8004" w14:textId="77777777" w:rsidR="00AB3257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P14818 – eCL Low CSAT data feed</w:t>
            </w:r>
          </w:p>
          <w:p w14:paraId="530F10AA" w14:textId="77777777" w:rsidR="00B7650A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Changed the following:</w:t>
            </w:r>
          </w:p>
          <w:p w14:paraId="4A91E95D" w14:textId="4C91DFC1" w:rsidR="00B7650A" w:rsidRPr="00AB20C0" w:rsidRDefault="00B7650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File layout - 11 strCSR/EmpID, 16 ManagerID, note on txtDescription</w:t>
            </w:r>
            <w:r w:rsidR="00BB294A" w:rsidRPr="00AB20C0">
              <w:rPr>
                <w:sz w:val="20"/>
              </w:rPr>
              <w:t>, and sample screen shot</w:t>
            </w:r>
          </w:p>
        </w:tc>
        <w:tc>
          <w:tcPr>
            <w:tcW w:w="1822" w:type="dxa"/>
          </w:tcPr>
          <w:p w14:paraId="4A91E95E" w14:textId="399284F2" w:rsidR="00AB3257" w:rsidRPr="00AB20C0" w:rsidRDefault="00B7650A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4C4482" w:rsidRPr="00AB20C0" w14:paraId="4999B31F" w14:textId="77777777" w:rsidTr="00873B8D">
        <w:trPr>
          <w:jc w:val="center"/>
        </w:trPr>
        <w:tc>
          <w:tcPr>
            <w:tcW w:w="1440" w:type="dxa"/>
          </w:tcPr>
          <w:p w14:paraId="36BE9DD4" w14:textId="32672553" w:rsidR="004C4482" w:rsidRPr="00AB20C0" w:rsidRDefault="009D1933" w:rsidP="004F726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09/0</w:t>
            </w:r>
            <w:r w:rsidR="004F7260" w:rsidRPr="00AB20C0">
              <w:rPr>
                <w:sz w:val="20"/>
              </w:rPr>
              <w:t>4</w:t>
            </w:r>
            <w:r w:rsidRPr="00AB20C0">
              <w:rPr>
                <w:sz w:val="20"/>
              </w:rPr>
              <w:t>/2015</w:t>
            </w:r>
          </w:p>
        </w:tc>
        <w:tc>
          <w:tcPr>
            <w:tcW w:w="6152" w:type="dxa"/>
          </w:tcPr>
          <w:p w14:paraId="1BC19F71" w14:textId="77777777" w:rsidR="004C4482" w:rsidRPr="00AB20C0" w:rsidRDefault="009D193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TFS644 – eCL OMR Inappropriate ARC Escalation feed</w:t>
            </w:r>
          </w:p>
          <w:p w14:paraId="49B98EFA" w14:textId="2B734A86" w:rsidR="009D1933" w:rsidRPr="00AB20C0" w:rsidRDefault="009D1933" w:rsidP="008B23FC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Separated sections for ‘generic’, LCS layouts</w:t>
            </w:r>
            <w:r w:rsidR="00D354C0" w:rsidRPr="00AB20C0">
              <w:rPr>
                <w:sz w:val="20"/>
              </w:rPr>
              <w:t xml:space="preserve"> and added </w:t>
            </w:r>
            <w:r w:rsidR="008B23FC" w:rsidRPr="00AB20C0">
              <w:rPr>
                <w:sz w:val="20"/>
              </w:rPr>
              <w:t>supervisor review section</w:t>
            </w:r>
          </w:p>
        </w:tc>
        <w:tc>
          <w:tcPr>
            <w:tcW w:w="1822" w:type="dxa"/>
          </w:tcPr>
          <w:p w14:paraId="6EAEF92A" w14:textId="6B75A82C" w:rsidR="004C4482" w:rsidRPr="00AB20C0" w:rsidRDefault="009D1933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7B05AC" w:rsidRPr="00AB20C0" w14:paraId="13E4CB24" w14:textId="77777777" w:rsidTr="00A4613A">
        <w:trPr>
          <w:jc w:val="center"/>
        </w:trPr>
        <w:tc>
          <w:tcPr>
            <w:tcW w:w="1440" w:type="dxa"/>
          </w:tcPr>
          <w:p w14:paraId="3A1C61CF" w14:textId="15C28909" w:rsidR="007B05AC" w:rsidRPr="00AB20C0" w:rsidRDefault="00ED572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09/11/2015</w:t>
            </w:r>
          </w:p>
        </w:tc>
        <w:tc>
          <w:tcPr>
            <w:tcW w:w="6152" w:type="dxa"/>
          </w:tcPr>
          <w:p w14:paraId="07882414" w14:textId="77777777" w:rsidR="00ED5727" w:rsidRPr="00AB20C0" w:rsidRDefault="00ED5727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TFS644 – eCL OMR Inappropriate ARC Escalation feed</w:t>
            </w:r>
          </w:p>
          <w:p w14:paraId="61F5D74C" w14:textId="77777777" w:rsidR="007B05AC" w:rsidRPr="00AB20C0" w:rsidRDefault="00ED5727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Moved RME back to ‘generic’ reports</w:t>
            </w:r>
          </w:p>
          <w:p w14:paraId="3BB90DC0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2.1 'generic'</w:t>
            </w:r>
          </w:p>
          <w:p w14:paraId="455153B8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- #2 strReportCode</w:t>
            </w:r>
          </w:p>
          <w:p w14:paraId="5C0592EF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- #4 strSource</w:t>
            </w:r>
          </w:p>
          <w:p w14:paraId="5CE2B38A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2.3 supervisor review</w:t>
            </w:r>
          </w:p>
          <w:p w14:paraId="000E9160" w14:textId="77777777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- #2 strReportCode</w:t>
            </w:r>
          </w:p>
          <w:p w14:paraId="6DE123FA" w14:textId="49EBB3FD" w:rsidR="00A4613A" w:rsidRPr="00AB20C0" w:rsidRDefault="00A4613A" w:rsidP="00A4613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- #4 strSource</w:t>
            </w:r>
          </w:p>
        </w:tc>
        <w:tc>
          <w:tcPr>
            <w:tcW w:w="1822" w:type="dxa"/>
          </w:tcPr>
          <w:p w14:paraId="712E2F98" w14:textId="238E5667" w:rsidR="007B05AC" w:rsidRPr="00AB20C0" w:rsidRDefault="00ED572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944A4F" w:rsidRPr="00AB20C0" w14:paraId="3C5BE420" w14:textId="77777777" w:rsidTr="00873B8D">
        <w:trPr>
          <w:jc w:val="center"/>
        </w:trPr>
        <w:tc>
          <w:tcPr>
            <w:tcW w:w="1440" w:type="dxa"/>
          </w:tcPr>
          <w:p w14:paraId="2D087B75" w14:textId="4CD6CD5F" w:rsidR="00944A4F" w:rsidRPr="00AB20C0" w:rsidRDefault="004D42E2" w:rsidP="00A16E9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01/2</w:t>
            </w:r>
            <w:r w:rsidR="00A16E94" w:rsidRPr="00AB20C0">
              <w:rPr>
                <w:sz w:val="20"/>
              </w:rPr>
              <w:t>6</w:t>
            </w:r>
            <w:r w:rsidRPr="00AB20C0">
              <w:rPr>
                <w:sz w:val="20"/>
              </w:rPr>
              <w:t>/2016</w:t>
            </w:r>
          </w:p>
        </w:tc>
        <w:tc>
          <w:tcPr>
            <w:tcW w:w="6152" w:type="dxa"/>
          </w:tcPr>
          <w:p w14:paraId="7AC370FF" w14:textId="77777777" w:rsidR="00944A4F" w:rsidRPr="00AB20C0" w:rsidRDefault="004D42E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TFS1075 – eCL Requirement Peer Review </w:t>
            </w:r>
          </w:p>
          <w:p w14:paraId="3975134B" w14:textId="51621522" w:rsidR="004D42E2" w:rsidRPr="00AB20C0" w:rsidRDefault="004D42E2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Moved requirement information to FS</w:t>
            </w:r>
          </w:p>
        </w:tc>
        <w:tc>
          <w:tcPr>
            <w:tcW w:w="1822" w:type="dxa"/>
          </w:tcPr>
          <w:p w14:paraId="5B71EB47" w14:textId="3AD1A181" w:rsidR="00944A4F" w:rsidRPr="00AB20C0" w:rsidRDefault="004D42E2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9C5335" w:rsidRPr="00AB20C0" w14:paraId="51416A46" w14:textId="77777777" w:rsidTr="00873B8D">
        <w:trPr>
          <w:jc w:val="center"/>
        </w:trPr>
        <w:tc>
          <w:tcPr>
            <w:tcW w:w="1440" w:type="dxa"/>
          </w:tcPr>
          <w:p w14:paraId="2F64A94B" w14:textId="4B7E6B48" w:rsidR="009C5335" w:rsidRPr="00AB20C0" w:rsidRDefault="00E16F1B" w:rsidP="006E1254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01/0</w:t>
            </w:r>
            <w:r w:rsidR="006E1254" w:rsidRPr="00AB20C0">
              <w:rPr>
                <w:sz w:val="20"/>
              </w:rPr>
              <w:t>6</w:t>
            </w:r>
            <w:r w:rsidRPr="00AB20C0">
              <w:rPr>
                <w:sz w:val="20"/>
              </w:rPr>
              <w:t>/2017</w:t>
            </w:r>
          </w:p>
        </w:tc>
        <w:tc>
          <w:tcPr>
            <w:tcW w:w="6152" w:type="dxa"/>
          </w:tcPr>
          <w:p w14:paraId="4D039318" w14:textId="77777777" w:rsidR="009C5335" w:rsidRPr="00AB20C0" w:rsidRDefault="00E16F1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TFS5149 – eCL Requirement Document Cleanup</w:t>
            </w:r>
          </w:p>
          <w:p w14:paraId="47589606" w14:textId="77777777" w:rsidR="00E16F1B" w:rsidRPr="00AB20C0" w:rsidRDefault="00E16F1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Removed unnecessary sample outlier feed</w:t>
            </w:r>
          </w:p>
          <w:p w14:paraId="102FDE24" w14:textId="77777777" w:rsidR="00E16F1B" w:rsidRPr="00AB20C0" w:rsidRDefault="00E16F1B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 xml:space="preserve">Changed strCSR and ManagerID to 20 bytes </w:t>
            </w:r>
          </w:p>
          <w:p w14:paraId="43BF6096" w14:textId="1769CDEB" w:rsidR="006E1254" w:rsidRPr="00AB20C0" w:rsidRDefault="006E1254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Updated field names to match files received</w:t>
            </w:r>
          </w:p>
        </w:tc>
        <w:tc>
          <w:tcPr>
            <w:tcW w:w="1822" w:type="dxa"/>
          </w:tcPr>
          <w:p w14:paraId="1FE93921" w14:textId="32BB0D8C" w:rsidR="009C5335" w:rsidRPr="00AB20C0" w:rsidRDefault="00E16F1B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AB20C0">
              <w:rPr>
                <w:sz w:val="20"/>
              </w:rPr>
              <w:t>Doug Stearns</w:t>
            </w:r>
          </w:p>
        </w:tc>
      </w:tr>
      <w:tr w:rsidR="00C64DDD" w:rsidRPr="00AB20C0" w14:paraId="26963026" w14:textId="77777777" w:rsidTr="00873B8D">
        <w:trPr>
          <w:jc w:val="center"/>
        </w:trPr>
        <w:tc>
          <w:tcPr>
            <w:tcW w:w="1440" w:type="dxa"/>
          </w:tcPr>
          <w:p w14:paraId="1E8B87A6" w14:textId="1AE8982B" w:rsidR="00C64DDD" w:rsidRPr="00AB20C0" w:rsidRDefault="00960DF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03/31/2017</w:t>
            </w:r>
          </w:p>
        </w:tc>
        <w:tc>
          <w:tcPr>
            <w:tcW w:w="6152" w:type="dxa"/>
          </w:tcPr>
          <w:p w14:paraId="1CEC5774" w14:textId="77777777" w:rsidR="00960DF0" w:rsidRDefault="00960DF0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TFS6145 – eCL Break Feeds</w:t>
            </w:r>
          </w:p>
          <w:p w14:paraId="31E3C6A5" w14:textId="77777777" w:rsidR="00960DF0" w:rsidRDefault="00960DF0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eCL </w:t>
            </w:r>
            <w:r>
              <w:rPr>
                <w:sz w:val="20"/>
              </w:rPr>
              <w:t>Performance Scorecard Feeds</w:t>
            </w:r>
          </w:p>
          <w:p w14:paraId="0A48890D" w14:textId="5DC5657D" w:rsidR="00960DF0" w:rsidRDefault="00960DF0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69DFADB0" w14:textId="069E0780" w:rsidR="00C64DDD" w:rsidRPr="00AB20C0" w:rsidRDefault="00CC2DB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– added new layout for feeds</w:t>
            </w:r>
          </w:p>
        </w:tc>
        <w:tc>
          <w:tcPr>
            <w:tcW w:w="1822" w:type="dxa"/>
          </w:tcPr>
          <w:p w14:paraId="45173698" w14:textId="1BBE7AC9" w:rsidR="00C64DDD" w:rsidRPr="00AB20C0" w:rsidRDefault="00960DF0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7571E3" w:rsidRPr="00AB20C0" w14:paraId="59FE49A2" w14:textId="77777777" w:rsidTr="00873B8D">
        <w:trPr>
          <w:jc w:val="center"/>
        </w:trPr>
        <w:tc>
          <w:tcPr>
            <w:tcW w:w="1440" w:type="dxa"/>
          </w:tcPr>
          <w:p w14:paraId="2508B64A" w14:textId="0B5BA4A5" w:rsidR="007571E3" w:rsidRDefault="007571E3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04/17/2017</w:t>
            </w:r>
          </w:p>
        </w:tc>
        <w:tc>
          <w:tcPr>
            <w:tcW w:w="6152" w:type="dxa"/>
          </w:tcPr>
          <w:p w14:paraId="0FA50430" w14:textId="77777777" w:rsidR="007571E3" w:rsidRDefault="007571E3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eCL </w:t>
            </w:r>
            <w:r>
              <w:rPr>
                <w:sz w:val="20"/>
              </w:rPr>
              <w:t>Performance Scorecard Feeds</w:t>
            </w:r>
          </w:p>
          <w:p w14:paraId="489E6CEB" w14:textId="77777777" w:rsidR="007571E3" w:rsidRDefault="007571E3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5A45F9D1" w14:textId="0B61B6C4" w:rsidR="007571E3" w:rsidRDefault="007571E3" w:rsidP="00960DF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#13 – changed to Reinforcement</w:t>
            </w:r>
          </w:p>
        </w:tc>
        <w:tc>
          <w:tcPr>
            <w:tcW w:w="1822" w:type="dxa"/>
          </w:tcPr>
          <w:p w14:paraId="498DA4F6" w14:textId="3EAD21CE" w:rsidR="007571E3" w:rsidRDefault="007571E3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2230A0" w:rsidRPr="00AB20C0" w14:paraId="0C7C2ECB" w14:textId="77777777" w:rsidTr="00873B8D">
        <w:trPr>
          <w:jc w:val="center"/>
        </w:trPr>
        <w:tc>
          <w:tcPr>
            <w:tcW w:w="1440" w:type="dxa"/>
          </w:tcPr>
          <w:p w14:paraId="427A1DAC" w14:textId="131BD201" w:rsidR="002230A0" w:rsidRDefault="002230A0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04/20/2017</w:t>
            </w:r>
          </w:p>
        </w:tc>
        <w:tc>
          <w:tcPr>
            <w:tcW w:w="6152" w:type="dxa"/>
          </w:tcPr>
          <w:p w14:paraId="4CF0C5DB" w14:textId="77777777" w:rsidR="002230A0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TFS6377 – eCL Break feed for QS and Sups</w:t>
            </w:r>
          </w:p>
          <w:p w14:paraId="684BBE51" w14:textId="77777777" w:rsidR="002230A0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Modified the following</w:t>
            </w:r>
          </w:p>
          <w:p w14:paraId="00BC56F6" w14:textId="77777777" w:rsidR="002230A0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Corrected typos in 1.4 and 1.4 #4</w:t>
            </w:r>
          </w:p>
          <w:p w14:paraId="61D12354" w14:textId="5460C45A" w:rsidR="002230A0" w:rsidRPr="00531C07" w:rsidRDefault="002230A0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Added information to 1.4 #5 for status</w:t>
            </w:r>
          </w:p>
        </w:tc>
        <w:tc>
          <w:tcPr>
            <w:tcW w:w="1822" w:type="dxa"/>
          </w:tcPr>
          <w:p w14:paraId="2F45312C" w14:textId="3B46F9CC" w:rsidR="002230A0" w:rsidRDefault="002230A0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923CB1" w:rsidRPr="00AB20C0" w14:paraId="4E928AF3" w14:textId="77777777" w:rsidTr="00873B8D">
        <w:trPr>
          <w:jc w:val="center"/>
        </w:trPr>
        <w:tc>
          <w:tcPr>
            <w:tcW w:w="1440" w:type="dxa"/>
          </w:tcPr>
          <w:p w14:paraId="0B6D0CA7" w14:textId="66E959AD" w:rsidR="00923CB1" w:rsidRDefault="00923CB1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05/12/2017</w:t>
            </w:r>
          </w:p>
        </w:tc>
        <w:tc>
          <w:tcPr>
            <w:tcW w:w="6152" w:type="dxa"/>
          </w:tcPr>
          <w:p w14:paraId="026EAEA3" w14:textId="77777777" w:rsidR="00923CB1" w:rsidRDefault="00923CB1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TFS6625 – eCL Longer Site Names</w:t>
            </w:r>
          </w:p>
          <w:p w14:paraId="6B2E4ADA" w14:textId="77777777" w:rsidR="00923CB1" w:rsidRDefault="00923CB1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Modified the following by documenting site as 30 characters</w:t>
            </w:r>
          </w:p>
          <w:p w14:paraId="718B1009" w14:textId="5C35648D" w:rsidR="00923CB1" w:rsidRDefault="00923CB1" w:rsidP="007571E3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923CB1">
              <w:rPr>
                <w:sz w:val="20"/>
              </w:rPr>
              <w:t>1.1 #12, 1.2 #12, 1.3 #12, 1.4 #12</w:t>
            </w:r>
          </w:p>
        </w:tc>
        <w:tc>
          <w:tcPr>
            <w:tcW w:w="1822" w:type="dxa"/>
          </w:tcPr>
          <w:p w14:paraId="7EF315A6" w14:textId="01B7C78A" w:rsidR="00923CB1" w:rsidRDefault="00923CB1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5322E6" w:rsidRPr="00AB20C0" w14:paraId="1DFF187D" w14:textId="77777777" w:rsidTr="00873B8D">
        <w:trPr>
          <w:jc w:val="center"/>
        </w:trPr>
        <w:tc>
          <w:tcPr>
            <w:tcW w:w="1440" w:type="dxa"/>
          </w:tcPr>
          <w:p w14:paraId="35351009" w14:textId="5E5B3738" w:rsidR="005322E6" w:rsidRDefault="005322E6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05/31/2017</w:t>
            </w:r>
          </w:p>
        </w:tc>
        <w:tc>
          <w:tcPr>
            <w:tcW w:w="6152" w:type="dxa"/>
          </w:tcPr>
          <w:p w14:paraId="4EF30CA7" w14:textId="77777777" w:rsidR="005322E6" w:rsidRDefault="005322E6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eCL </w:t>
            </w:r>
            <w:r>
              <w:rPr>
                <w:sz w:val="20"/>
              </w:rPr>
              <w:t>Performance Scorecard Feeds</w:t>
            </w:r>
          </w:p>
          <w:p w14:paraId="5D393649" w14:textId="77777777" w:rsidR="005322E6" w:rsidRDefault="005322E6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70EC3FFB" w14:textId="0EA0AEF5" w:rsidR="005322E6" w:rsidRDefault="005322E6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1.4 #4 – changed </w:t>
            </w:r>
            <w:r w:rsidR="0001354E">
              <w:rPr>
                <w:sz w:val="20"/>
              </w:rPr>
              <w:t xml:space="preserve">MSR/MSRS to </w:t>
            </w:r>
            <w:r>
              <w:rPr>
                <w:sz w:val="20"/>
              </w:rPr>
              <w:t>Performance Scorecard</w:t>
            </w:r>
          </w:p>
          <w:p w14:paraId="64C0F0D3" w14:textId="2F034F4F" w:rsidR="0001354E" w:rsidRDefault="0001354E" w:rsidP="005322E6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#13 – changed MSR/MSRS to Current Coaching Initiatives</w:t>
            </w:r>
          </w:p>
          <w:p w14:paraId="4FB4EA02" w14:textId="127253EA" w:rsidR="0001354E" w:rsidRDefault="0001354E" w:rsidP="0001354E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#15 – added NA</w:t>
            </w:r>
          </w:p>
        </w:tc>
        <w:tc>
          <w:tcPr>
            <w:tcW w:w="1822" w:type="dxa"/>
          </w:tcPr>
          <w:p w14:paraId="6A82262A" w14:textId="379AB405" w:rsidR="005322E6" w:rsidRDefault="005322E6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01354E" w:rsidRPr="00AB20C0" w14:paraId="4A0257BA" w14:textId="77777777" w:rsidTr="00873B8D">
        <w:trPr>
          <w:jc w:val="center"/>
        </w:trPr>
        <w:tc>
          <w:tcPr>
            <w:tcW w:w="1440" w:type="dxa"/>
          </w:tcPr>
          <w:p w14:paraId="6C2614B0" w14:textId="1AC18461" w:rsidR="0001354E" w:rsidRDefault="00173CEA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lastRenderedPageBreak/>
              <w:t>06/02/2017</w:t>
            </w:r>
          </w:p>
        </w:tc>
        <w:tc>
          <w:tcPr>
            <w:tcW w:w="6152" w:type="dxa"/>
          </w:tcPr>
          <w:p w14:paraId="55CFF999" w14:textId="77777777" w:rsidR="00173CEA" w:rsidRDefault="00173CEA" w:rsidP="00173CE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531C07">
              <w:rPr>
                <w:sz w:val="20"/>
              </w:rPr>
              <w:t>TFS</w:t>
            </w:r>
            <w:r>
              <w:rPr>
                <w:sz w:val="20"/>
              </w:rPr>
              <w:t>6147</w:t>
            </w:r>
            <w:r w:rsidRPr="00531C07">
              <w:rPr>
                <w:sz w:val="20"/>
              </w:rPr>
              <w:t xml:space="preserve"> – eCL </w:t>
            </w:r>
            <w:r>
              <w:rPr>
                <w:sz w:val="20"/>
              </w:rPr>
              <w:t>Performance Scorecard Feeds</w:t>
            </w:r>
          </w:p>
          <w:p w14:paraId="26A744D1" w14:textId="77777777" w:rsidR="00173CEA" w:rsidRDefault="00173CEA" w:rsidP="00173CE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 xml:space="preserve">Modified the following </w:t>
            </w:r>
          </w:p>
          <w:p w14:paraId="0BF49CCD" w14:textId="7A892ACF" w:rsidR="0001354E" w:rsidRPr="00531C07" w:rsidRDefault="00173CEA" w:rsidP="00173CEA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1.4 #13 – changed MSR/MSRS to Reinforcement</w:t>
            </w:r>
          </w:p>
        </w:tc>
        <w:tc>
          <w:tcPr>
            <w:tcW w:w="1822" w:type="dxa"/>
          </w:tcPr>
          <w:p w14:paraId="42301780" w14:textId="23BC104C" w:rsidR="0001354E" w:rsidRDefault="00173CEA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Steanrs</w:t>
            </w:r>
          </w:p>
        </w:tc>
      </w:tr>
      <w:tr w:rsidR="00076815" w:rsidRPr="00AB20C0" w14:paraId="40B9A61A" w14:textId="77777777" w:rsidTr="00873B8D">
        <w:trPr>
          <w:jc w:val="center"/>
        </w:trPr>
        <w:tc>
          <w:tcPr>
            <w:tcW w:w="1440" w:type="dxa"/>
          </w:tcPr>
          <w:p w14:paraId="3BF389DF" w14:textId="2D25F742" w:rsidR="00076815" w:rsidRDefault="00076815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11/06/2017</w:t>
            </w:r>
          </w:p>
        </w:tc>
        <w:tc>
          <w:tcPr>
            <w:tcW w:w="6152" w:type="dxa"/>
          </w:tcPr>
          <w:p w14:paraId="53F28145" w14:textId="77777777" w:rsidR="00076815" w:rsidRDefault="00076815" w:rsidP="0007681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TFS8793 – eCL BRL/BRN feed for non-exempts</w:t>
            </w:r>
          </w:p>
          <w:p w14:paraId="6F0685C2" w14:textId="77777777" w:rsidR="00076815" w:rsidRDefault="00076815" w:rsidP="0007681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076815">
              <w:rPr>
                <w:sz w:val="20"/>
              </w:rPr>
              <w:t>Modified the following</w:t>
            </w:r>
          </w:p>
          <w:p w14:paraId="08FD07C2" w14:textId="68466819" w:rsidR="00076815" w:rsidRPr="00531C07" w:rsidRDefault="00076815" w:rsidP="0007681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 w:rsidRPr="00076815">
              <w:rPr>
                <w:sz w:val="20"/>
              </w:rPr>
              <w:t>1.4 – added note</w:t>
            </w:r>
          </w:p>
        </w:tc>
        <w:tc>
          <w:tcPr>
            <w:tcW w:w="1822" w:type="dxa"/>
          </w:tcPr>
          <w:p w14:paraId="6E1F457C" w14:textId="06850719" w:rsidR="00076815" w:rsidRDefault="00076815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Doug Stearns</w:t>
            </w:r>
          </w:p>
        </w:tc>
      </w:tr>
      <w:tr w:rsidR="006765F7" w:rsidRPr="00AB20C0" w14:paraId="5B623937" w14:textId="77777777" w:rsidTr="00873B8D">
        <w:trPr>
          <w:jc w:val="center"/>
        </w:trPr>
        <w:tc>
          <w:tcPr>
            <w:tcW w:w="1440" w:type="dxa"/>
          </w:tcPr>
          <w:p w14:paraId="5BE8EC8B" w14:textId="65ED43B1" w:rsidR="006765F7" w:rsidRDefault="006765F7" w:rsidP="009B379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1/2/2018</w:t>
            </w:r>
          </w:p>
        </w:tc>
        <w:tc>
          <w:tcPr>
            <w:tcW w:w="6152" w:type="dxa"/>
          </w:tcPr>
          <w:p w14:paraId="11C77A39" w14:textId="42DF34B9" w:rsidR="006765F7" w:rsidRDefault="006765F7" w:rsidP="00076815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TFS9553 -</w:t>
            </w:r>
            <w:r w:rsidRPr="001B4B50">
              <w:rPr>
                <w:sz w:val="20"/>
              </w:rPr>
              <w:t xml:space="preserve">eCoaching - update documentation to show new OMR report code </w:t>
            </w:r>
            <w:bookmarkStart w:id="1" w:name="_GoBack"/>
            <w:r w:rsidRPr="001B4B50">
              <w:rPr>
                <w:sz w:val="20"/>
              </w:rPr>
              <w:t>IAE</w:t>
            </w:r>
            <w:bookmarkEnd w:id="1"/>
            <w:r w:rsidRPr="001B4B50">
              <w:rPr>
                <w:sz w:val="20"/>
              </w:rPr>
              <w:t>F</w:t>
            </w:r>
          </w:p>
        </w:tc>
        <w:tc>
          <w:tcPr>
            <w:tcW w:w="1822" w:type="dxa"/>
          </w:tcPr>
          <w:p w14:paraId="2CA89B80" w14:textId="5A807205" w:rsidR="006765F7" w:rsidRDefault="006765F7" w:rsidP="00AB20C0">
            <w:pPr>
              <w:pStyle w:val="hdr1"/>
              <w:spacing w:before="0"/>
              <w:ind w:left="0"/>
              <w:jc w:val="left"/>
              <w:rPr>
                <w:sz w:val="20"/>
              </w:rPr>
            </w:pPr>
            <w:r>
              <w:rPr>
                <w:sz w:val="20"/>
              </w:rPr>
              <w:t>Brian Coughlin</w:t>
            </w:r>
          </w:p>
        </w:tc>
      </w:tr>
    </w:tbl>
    <w:p w14:paraId="512E9DA6" w14:textId="58E3B228" w:rsidR="00F02193" w:rsidRDefault="00F14407" w:rsidP="00F02193">
      <w:pPr>
        <w:pStyle w:val="Title"/>
        <w:jc w:val="center"/>
        <w:rPr>
          <w:b w:val="0"/>
          <w:i/>
          <w:noProof/>
        </w:rPr>
      </w:pPr>
      <w:r w:rsidRPr="00D678CA">
        <w:br w:type="page"/>
      </w:r>
    </w:p>
    <w:p w14:paraId="2EB556F0" w14:textId="4BB8F002" w:rsidR="009D1933" w:rsidRPr="00AB20C0" w:rsidRDefault="000C084A" w:rsidP="004D42E2">
      <w:pPr>
        <w:pStyle w:val="Heading1"/>
        <w:spacing w:before="0" w:after="0"/>
        <w:rPr>
          <w:b w:val="0"/>
          <w:sz w:val="24"/>
          <w:szCs w:val="24"/>
        </w:rPr>
      </w:pPr>
      <w:bookmarkStart w:id="2" w:name="_Toc321377922"/>
      <w:r>
        <w:lastRenderedPageBreak/>
        <w:t xml:space="preserve">eCoaching Log </w:t>
      </w:r>
      <w:r w:rsidR="00BB294A">
        <w:t xml:space="preserve">Outlier Management Report </w:t>
      </w:r>
      <w:r>
        <w:t>Data Files Requirements</w:t>
      </w:r>
      <w:bookmarkEnd w:id="2"/>
      <w:r w:rsidR="00CB60BC">
        <w:br/>
      </w:r>
    </w:p>
    <w:p w14:paraId="3555F87C" w14:textId="5C3872E5" w:rsidR="00A65882" w:rsidRDefault="002A24A1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t xml:space="preserve">The following chart defines the Generic </w:t>
      </w:r>
      <w:r w:rsidR="006B0B08" w:rsidRPr="009D1933">
        <w:rPr>
          <w:b w:val="0"/>
          <w:szCs w:val="24"/>
        </w:rPr>
        <w:t>Outlier</w:t>
      </w:r>
      <w:r w:rsidRPr="009D1933">
        <w:rPr>
          <w:b w:val="0"/>
          <w:szCs w:val="24"/>
        </w:rPr>
        <w:t xml:space="preserve"> </w:t>
      </w:r>
      <w:r w:rsidR="00BB294A" w:rsidRPr="009D1933">
        <w:rPr>
          <w:b w:val="0"/>
          <w:szCs w:val="24"/>
        </w:rPr>
        <w:t xml:space="preserve">Management Report </w:t>
      </w:r>
      <w:r w:rsidRPr="009D1933">
        <w:rPr>
          <w:b w:val="0"/>
          <w:szCs w:val="24"/>
        </w:rPr>
        <w:t>Data File Elemen</w:t>
      </w:r>
      <w:r w:rsidR="00945006" w:rsidRPr="009D1933">
        <w:rPr>
          <w:b w:val="0"/>
          <w:szCs w:val="24"/>
        </w:rPr>
        <w:t>ts a</w:t>
      </w:r>
      <w:r w:rsidR="00B044BC" w:rsidRPr="009D1933">
        <w:rPr>
          <w:b w:val="0"/>
          <w:szCs w:val="24"/>
        </w:rPr>
        <w:t xml:space="preserve">nd layout format for the </w:t>
      </w:r>
      <w:r w:rsidR="007E2896" w:rsidRPr="009D1933">
        <w:rPr>
          <w:b w:val="0"/>
          <w:szCs w:val="24"/>
        </w:rPr>
        <w:t>eCoaching Log</w:t>
      </w:r>
      <w:r w:rsidRPr="009D1933">
        <w:rPr>
          <w:b w:val="0"/>
          <w:szCs w:val="24"/>
        </w:rPr>
        <w:t xml:space="preserve"> </w:t>
      </w:r>
      <w:r w:rsidR="00BB294A" w:rsidRPr="009D1933">
        <w:rPr>
          <w:b w:val="0"/>
          <w:szCs w:val="24"/>
        </w:rPr>
        <w:t xml:space="preserve">OMR </w:t>
      </w:r>
      <w:r w:rsidRPr="009D1933">
        <w:rPr>
          <w:b w:val="0"/>
          <w:szCs w:val="24"/>
        </w:rPr>
        <w:t xml:space="preserve">data file. </w:t>
      </w:r>
    </w:p>
    <w:p w14:paraId="4A91E96D" w14:textId="77777777" w:rsidR="002A24A1" w:rsidRPr="00CB60BC" w:rsidRDefault="002A24A1" w:rsidP="00CB60BC">
      <w:pPr>
        <w:rPr>
          <w:sz w:val="24"/>
          <w:szCs w:val="24"/>
        </w:rPr>
      </w:pPr>
    </w:p>
    <w:tbl>
      <w:tblPr>
        <w:tblW w:w="9090" w:type="dxa"/>
        <w:tblInd w:w="5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8C3C45" w:rsidRPr="00AB20C0" w14:paraId="4A91E97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6E" w14:textId="28B8FEFF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0" w14:textId="02CBA47C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1" w14:textId="0050F06B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2" w14:textId="490C658F" w:rsidR="008C3C45" w:rsidRPr="00AB20C0" w:rsidRDefault="008C3C45" w:rsidP="00BA3135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8C3C45" w:rsidRPr="00AB20C0" w14:paraId="4A91E97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4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7" w14:textId="5486527E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numReportID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8" w14:textId="40DC1EC5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9" w14:textId="3B90E781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Report ID is the unique indicator for the </w:t>
            </w:r>
            <w:r w:rsidR="00BB294A" w:rsidRPr="00AB20C0">
              <w:rPr>
                <w:sz w:val="22"/>
                <w:szCs w:val="22"/>
              </w:rPr>
              <w:t>record</w:t>
            </w:r>
            <w:r w:rsidRPr="00AB20C0">
              <w:rPr>
                <w:sz w:val="22"/>
                <w:szCs w:val="22"/>
              </w:rPr>
              <w:t>.</w:t>
            </w:r>
          </w:p>
        </w:tc>
      </w:tr>
      <w:tr w:rsidR="008C3C45" w:rsidRPr="00AB20C0" w14:paraId="5DE0F3F7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DFA4F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18F38" w14:textId="111CAB49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strReportCode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01863" w14:textId="6E08ACE2" w:rsidR="008C3C45" w:rsidRPr="00AB20C0" w:rsidRDefault="008C3C45" w:rsidP="00CB60BC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bytes,  3 </w:t>
            </w:r>
            <w:r w:rsidR="00CB60BC" w:rsidRPr="00AB20C0">
              <w:rPr>
                <w:sz w:val="22"/>
                <w:szCs w:val="22"/>
              </w:rPr>
              <w:t>character</w:t>
            </w:r>
            <w:r w:rsidRPr="00AB20C0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4348E" w14:textId="2695702E" w:rsidR="008C3C45" w:rsidRPr="00AB20C0" w:rsidRDefault="008C3C45" w:rsidP="000A76F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(ACO,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ACW,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AHT,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CAN,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DFQ,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IDE,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IEE,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INF,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ISG,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ISQ,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SLG,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NIT,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OPN,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OSC,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="00ED5727" w:rsidRPr="00AB20C0">
              <w:rPr>
                <w:sz w:val="22"/>
                <w:szCs w:val="22"/>
              </w:rPr>
              <w:t xml:space="preserve">RME, </w:t>
            </w:r>
            <w:r w:rsidRPr="00AB20C0">
              <w:rPr>
                <w:sz w:val="22"/>
                <w:szCs w:val="22"/>
              </w:rPr>
              <w:t>SPI,</w:t>
            </w:r>
            <w:r w:rsidR="00BB294A" w:rsidRPr="00AB20C0">
              <w:rPr>
                <w:sz w:val="22"/>
                <w:szCs w:val="22"/>
              </w:rPr>
              <w:t xml:space="preserve"> </w:t>
            </w:r>
            <w:r w:rsidRPr="00AB20C0">
              <w:rPr>
                <w:sz w:val="22"/>
                <w:szCs w:val="22"/>
              </w:rPr>
              <w:t>TRN</w:t>
            </w:r>
            <w:r w:rsidR="00BB294A" w:rsidRPr="00AB20C0">
              <w:rPr>
                <w:sz w:val="22"/>
                <w:szCs w:val="22"/>
              </w:rPr>
              <w:t>, TR2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8C3C45" w:rsidRPr="00AB20C0" w14:paraId="4A91E989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B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D" w14:textId="44E16DDA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strFormType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7E" w14:textId="29495282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88" w14:textId="733C6D5F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8C3C45" w:rsidRPr="00AB20C0" w14:paraId="4A91E99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5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7" w14:textId="6A2D6EF6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strSource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8" w14:textId="2FB77020" w:rsidR="008C3C45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</w:t>
            </w:r>
            <w:r w:rsidR="008C3C45" w:rsidRPr="00AB20C0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ADDAA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2BE8E542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ACO Escalation,</w:t>
            </w:r>
          </w:p>
          <w:p w14:paraId="1655D187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ACW,</w:t>
            </w:r>
          </w:p>
          <w:p w14:paraId="2C4D382C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AHT,</w:t>
            </w:r>
          </w:p>
          <w:p w14:paraId="64C80EAC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Cancelled Calls,</w:t>
            </w:r>
          </w:p>
          <w:p w14:paraId="79899CFA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Default Qualifiers,</w:t>
            </w:r>
          </w:p>
          <w:p w14:paraId="393EDDAD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DME Escalation,</w:t>
            </w:r>
          </w:p>
          <w:p w14:paraId="79AF72E3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EE/MM Escalation,</w:t>
            </w:r>
          </w:p>
          <w:p w14:paraId="174CF5F8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NGD Feedback,</w:t>
            </w:r>
          </w:p>
          <w:p w14:paraId="4CC55CE8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ISG Consults,</w:t>
            </w:r>
          </w:p>
          <w:p w14:paraId="2C17DFEB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Short Calls – Inbound,</w:t>
            </w:r>
          </w:p>
          <w:p w14:paraId="3915FAC2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Scripts Logged,</w:t>
            </w:r>
          </w:p>
          <w:p w14:paraId="4194191A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NGD Inappropriate Transfer,</w:t>
            </w:r>
          </w:p>
          <w:p w14:paraId="66BF8C23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Open Calls,</w:t>
            </w:r>
          </w:p>
          <w:p w14:paraId="4DFD687B" w14:textId="0D9E1360" w:rsidR="00ED5727" w:rsidRPr="00AB20C0" w:rsidRDefault="00ED5727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Returned MAC Escalation,</w:t>
            </w:r>
          </w:p>
          <w:p w14:paraId="305DFFB3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Short Calls – Outbound,</w:t>
            </w:r>
          </w:p>
          <w:p w14:paraId="7A420C01" w14:textId="06A0BA82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OMR: </w:t>
            </w:r>
            <w:r w:rsidR="009B3790" w:rsidRPr="00AB20C0">
              <w:rPr>
                <w:sz w:val="22"/>
                <w:szCs w:val="22"/>
              </w:rPr>
              <w:t>CCO</w:t>
            </w:r>
            <w:r w:rsidRPr="00AB20C0">
              <w:rPr>
                <w:sz w:val="22"/>
                <w:szCs w:val="22"/>
              </w:rPr>
              <w:t xml:space="preserve"> Security and Privacy Incident Coaching,</w:t>
            </w:r>
          </w:p>
          <w:p w14:paraId="1505E04A" w14:textId="77777777" w:rsidR="008F13FD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Transfers</w:t>
            </w:r>
            <w:r w:rsidR="008F13FD" w:rsidRPr="00AB20C0">
              <w:rPr>
                <w:sz w:val="22"/>
                <w:szCs w:val="22"/>
              </w:rPr>
              <w:t>,</w:t>
            </w:r>
          </w:p>
          <w:p w14:paraId="4A91E999" w14:textId="42E1EC1E" w:rsidR="008C3C45" w:rsidRPr="00AB20C0" w:rsidRDefault="008F13FD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FFM T2 Transfers</w:t>
            </w:r>
          </w:p>
        </w:tc>
      </w:tr>
      <w:tr w:rsidR="008C3C45" w:rsidRPr="00AB20C0" w14:paraId="4A91E9A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B" w14:textId="1D7A4376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D" w14:textId="53F1F631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strFormStatus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E" w14:textId="12AF446A" w:rsidR="008C3C45" w:rsidRPr="00AB20C0" w:rsidRDefault="0043579B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</w:t>
            </w:r>
            <w:r w:rsidR="008C3C45" w:rsidRPr="00AB20C0">
              <w:rPr>
                <w:sz w:val="22"/>
                <w:szCs w:val="22"/>
              </w:rPr>
              <w:t>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9F" w14:textId="0C1E39CC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 (Pending Manager Review)</w:t>
            </w:r>
          </w:p>
        </w:tc>
      </w:tr>
      <w:tr w:rsidR="008C3C45" w:rsidRPr="00AB20C0" w14:paraId="4A91E9A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1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3" w14:textId="7BDF723F" w:rsidR="008C3C45" w:rsidRPr="00AB20C0" w:rsidRDefault="008C3C45" w:rsidP="006D608E">
            <w:pPr>
              <w:rPr>
                <w:b/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EventDate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4" w14:textId="749B3B0C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</w:t>
            </w:r>
            <w:r w:rsidR="008C3C45" w:rsidRPr="00AB20C0">
              <w:rPr>
                <w:sz w:val="22"/>
                <w:szCs w:val="22"/>
              </w:rPr>
              <w:t xml:space="preserve">0 bytes, </w:t>
            </w:r>
            <w:r w:rsidR="00944AF2" w:rsidRPr="00AB20C0">
              <w:rPr>
                <w:sz w:val="22"/>
                <w:szCs w:val="22"/>
              </w:rPr>
              <w:t>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5" w14:textId="11A1537D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="008C3C45"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  <w:r w:rsidR="008C3C45"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AB20C0" w14:paraId="4A91E9A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7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9" w14:textId="5057E63A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SubmittedDate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A" w14:textId="4DCEFF30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37D35" w14:textId="4BDBA515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</w:t>
            </w:r>
            <w:r w:rsidR="00944AF2" w:rsidRPr="00AB20C0">
              <w:rPr>
                <w:sz w:val="22"/>
                <w:szCs w:val="22"/>
              </w:rPr>
              <w:t>.</w:t>
            </w:r>
          </w:p>
          <w:p w14:paraId="4A91E9AB" w14:textId="32B820EA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8C3C45" w:rsidRPr="00AB20C0" w14:paraId="4A91E9B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D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AF" w14:textId="1CC18CEE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0" w14:textId="51FC3B5B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1" w14:textId="2CECE7D5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8C3C45" w:rsidRPr="00AB20C0" w14:paraId="4A91E9B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3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5" w14:textId="4F6A305D" w:rsidR="008C3C45" w:rsidRPr="00AB20C0" w:rsidRDefault="008C3C45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strSubmitterName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6" w14:textId="44D1D0B2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</w:t>
            </w:r>
            <w:r w:rsidR="008C3C45" w:rsidRPr="00AB20C0">
              <w:rPr>
                <w:sz w:val="22"/>
                <w:szCs w:val="22"/>
              </w:rPr>
              <w:t xml:space="preserve">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B7" w14:textId="0A88F40D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8C3C45" w:rsidRPr="00AB20C0" w14:paraId="4A91E9D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1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00562" w14:textId="2B4008F5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strSubmitterEmail</w:t>
            </w:r>
          </w:p>
          <w:p w14:paraId="4A91E9D4" w14:textId="77777777" w:rsidR="008C3C45" w:rsidRPr="00AB20C0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5" w14:textId="03A4770A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5</w:t>
            </w:r>
            <w:r w:rsidR="008C3C45" w:rsidRPr="00AB20C0">
              <w:rPr>
                <w:sz w:val="22"/>
                <w:szCs w:val="22"/>
              </w:rPr>
              <w:t>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7" w14:textId="23A4B839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eMail address of the submitter.</w:t>
            </w:r>
          </w:p>
        </w:tc>
      </w:tr>
      <w:tr w:rsidR="008C3C45" w:rsidRPr="00AB20C0" w14:paraId="4A91E9D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9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B" w14:textId="486D4529" w:rsidR="00B7650A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strCSR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C" w14:textId="3BB0450C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</w:t>
            </w:r>
            <w:r w:rsidR="00944AF2" w:rsidRPr="00AB20C0">
              <w:rPr>
                <w:sz w:val="22"/>
                <w:szCs w:val="22"/>
              </w:rPr>
              <w:t xml:space="preserve">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D" w14:textId="4A2B9230" w:rsidR="00B7650A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LAN ID of the CSR</w:t>
            </w:r>
          </w:p>
        </w:tc>
      </w:tr>
      <w:tr w:rsidR="008C3C45" w:rsidRPr="00AB20C0" w14:paraId="4A91E9E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DF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1" w14:textId="675CBAF6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strCSRSite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4A212" w14:textId="1027A0BC" w:rsidR="008C3C45" w:rsidRPr="00AB20C0" w:rsidRDefault="00923CB1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D15926" w:rsidRPr="00AB20C0">
              <w:rPr>
                <w:sz w:val="22"/>
                <w:szCs w:val="22"/>
              </w:rPr>
              <w:t>0</w:t>
            </w:r>
            <w:r w:rsidR="008C3C45" w:rsidRPr="00AB20C0">
              <w:rPr>
                <w:sz w:val="22"/>
                <w:szCs w:val="22"/>
              </w:rPr>
              <w:t xml:space="preserve"> bytes. </w:t>
            </w:r>
            <w:r w:rsidR="00944AF2" w:rsidRPr="00AB20C0">
              <w:rPr>
                <w:sz w:val="22"/>
                <w:szCs w:val="22"/>
              </w:rPr>
              <w:t>Alpha</w:t>
            </w:r>
          </w:p>
          <w:p w14:paraId="4A91E9E3" w14:textId="77777777" w:rsidR="008C3C45" w:rsidRPr="00AB20C0" w:rsidRDefault="008C3C45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76C12" w14:textId="24ECB6D9" w:rsidR="008C3C45" w:rsidRPr="00AB20C0" w:rsidRDefault="00944AF2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CSRs site.</w:t>
            </w:r>
          </w:p>
          <w:p w14:paraId="4A91E9E7" w14:textId="7CCE957B" w:rsidR="008C3C45" w:rsidRPr="00AB20C0" w:rsidRDefault="008C3C45" w:rsidP="006D608E">
            <w:pPr>
              <w:rPr>
                <w:sz w:val="22"/>
                <w:szCs w:val="22"/>
              </w:rPr>
            </w:pPr>
          </w:p>
        </w:tc>
      </w:tr>
      <w:tr w:rsidR="008C3C45" w:rsidRPr="00AB20C0" w14:paraId="4A91E9F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9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B" w14:textId="09A3F674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strCoachReason_Current_Coaching_Initiatives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EC" w14:textId="282F7A33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</w:t>
            </w:r>
            <w:r w:rsidR="008C3C45" w:rsidRPr="00AB20C0">
              <w:rPr>
                <w:sz w:val="22"/>
                <w:szCs w:val="22"/>
              </w:rPr>
              <w:t xml:space="preserve">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6B84B" w14:textId="77777777" w:rsidR="00E353F0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Not Coachable</w:t>
            </w:r>
          </w:p>
          <w:p w14:paraId="18390C76" w14:textId="77777777" w:rsidR="00E353F0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Opportunity</w:t>
            </w:r>
          </w:p>
          <w:p w14:paraId="5F9FBE0B" w14:textId="77777777" w:rsidR="00E353F0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Reinforcement</w:t>
            </w:r>
          </w:p>
          <w:p w14:paraId="4A91E9EF" w14:textId="0E4A8829" w:rsidR="008C3C45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Research Required</w:t>
            </w:r>
          </w:p>
        </w:tc>
      </w:tr>
      <w:tr w:rsidR="008C3C45" w:rsidRPr="00AB20C0" w14:paraId="4A91E9F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1" w14:textId="77777777" w:rsidR="008C3C45" w:rsidRPr="00AB20C0" w:rsidRDefault="008C3C45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3" w14:textId="43634AE2" w:rsidR="008C3C45" w:rsidRPr="00AB20C0" w:rsidRDefault="008C3C45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txtDescription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4" w14:textId="25712FF3" w:rsidR="008C3C45" w:rsidRPr="00AB20C0" w:rsidRDefault="00D15926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3000</w:t>
            </w:r>
            <w:r w:rsidR="008C3C45" w:rsidRPr="00AB20C0">
              <w:rPr>
                <w:sz w:val="22"/>
                <w:szCs w:val="22"/>
              </w:rPr>
              <w:t xml:space="preserve">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E9F7" w14:textId="453FC6A5" w:rsidR="008C3C45" w:rsidRPr="00AB20C0" w:rsidRDefault="00E353F0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864B97" w:rsidRPr="00AB20C0" w14:paraId="34D28C2B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079A1" w14:textId="77777777" w:rsidR="00864B97" w:rsidRPr="00AB20C0" w:rsidRDefault="00864B97" w:rsidP="006D608E">
            <w:pPr>
              <w:pStyle w:val="TableText"/>
              <w:numPr>
                <w:ilvl w:val="0"/>
                <w:numId w:val="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C764" w14:textId="128FB616" w:rsidR="00864B97" w:rsidRPr="00AB20C0" w:rsidRDefault="00864B97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strProgram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C201F" w14:textId="31C8047E" w:rsidR="00864B97" w:rsidRPr="00AB20C0" w:rsidRDefault="00864B97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9021A" w14:textId="6161353B" w:rsidR="00864B97" w:rsidRPr="00AB20C0" w:rsidRDefault="00864B97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</w:tbl>
    <w:p w14:paraId="4A91EA17" w14:textId="49D649E8" w:rsidR="002A24A1" w:rsidRPr="00CB60BC" w:rsidRDefault="002A24A1" w:rsidP="002A24A1">
      <w:pPr>
        <w:rPr>
          <w:b/>
          <w:sz w:val="24"/>
          <w:szCs w:val="24"/>
        </w:rPr>
      </w:pPr>
    </w:p>
    <w:p w14:paraId="3820799D" w14:textId="77777777" w:rsidR="00BB294A" w:rsidRPr="00CB60BC" w:rsidRDefault="00BB294A" w:rsidP="00BB294A">
      <w:pPr>
        <w:rPr>
          <w:sz w:val="24"/>
          <w:szCs w:val="24"/>
        </w:rPr>
      </w:pPr>
    </w:p>
    <w:p w14:paraId="50E63D72" w14:textId="235A9568" w:rsidR="00BB294A" w:rsidRDefault="00BB294A" w:rsidP="00BB294A"/>
    <w:p w14:paraId="2BD02E35" w14:textId="7B82C720" w:rsidR="00BB294A" w:rsidRPr="00E8728C" w:rsidRDefault="00BB294A" w:rsidP="00BB294A"/>
    <w:p w14:paraId="7204AAFC" w14:textId="77777777" w:rsidR="00BB294A" w:rsidRDefault="00BB294A" w:rsidP="002A24A1">
      <w:pPr>
        <w:rPr>
          <w:b/>
          <w:sz w:val="24"/>
          <w:szCs w:val="24"/>
        </w:rPr>
      </w:pPr>
    </w:p>
    <w:p w14:paraId="65A945B2" w14:textId="29E3B5B3" w:rsidR="006D608E" w:rsidRDefault="006D608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5999B73E" w14:textId="63E96C93" w:rsidR="006D608E" w:rsidRDefault="009D1933" w:rsidP="004D42E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>The following chart defines the Outlier Management Report Data File Elements and layout format for the eCoaching Log OMR LCS (Low Customer Sati</w:t>
      </w:r>
      <w:r w:rsidR="00AB20C0">
        <w:rPr>
          <w:b w:val="0"/>
          <w:szCs w:val="24"/>
        </w:rPr>
        <w:t>faciton – Low CSAT) data file.</w:t>
      </w:r>
    </w:p>
    <w:p w14:paraId="67787018" w14:textId="77777777" w:rsidR="006D608E" w:rsidRPr="00CB60BC" w:rsidRDefault="006D608E" w:rsidP="00CB60BC">
      <w:pPr>
        <w:rPr>
          <w:b/>
          <w:sz w:val="24"/>
          <w:szCs w:val="24"/>
        </w:rPr>
      </w:pPr>
    </w:p>
    <w:tbl>
      <w:tblPr>
        <w:tblW w:w="9090" w:type="dxa"/>
        <w:tblInd w:w="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6D608E" w:rsidRPr="00AB20C0" w14:paraId="7318A52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EFB9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46B9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52216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A200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6D608E" w:rsidRPr="00AB20C0" w14:paraId="7ABBBDC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4AA21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694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numReportID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60ECD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291A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6D608E" w:rsidRPr="00AB20C0" w14:paraId="2DD8199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CD8B6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26800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strReportCode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CB673" w14:textId="0C757877" w:rsidR="006D608E" w:rsidRPr="00AB20C0" w:rsidRDefault="006D608E" w:rsidP="00CB60BC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bytes,  3 </w:t>
            </w:r>
            <w:r w:rsidR="00CB60BC" w:rsidRPr="00AB20C0">
              <w:rPr>
                <w:sz w:val="22"/>
                <w:szCs w:val="22"/>
              </w:rPr>
              <w:t xml:space="preserve">character </w:t>
            </w:r>
            <w:r w:rsidRPr="00AB20C0">
              <w:rPr>
                <w:sz w:val="22"/>
                <w:szCs w:val="22"/>
              </w:rPr>
              <w:t xml:space="preserve">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00337" w14:textId="6AF7EDB1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(LCS)</w:t>
            </w:r>
          </w:p>
        </w:tc>
      </w:tr>
      <w:tr w:rsidR="006D608E" w:rsidRPr="00AB20C0" w14:paraId="2C918EE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B848F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94AB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strFormType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38C51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AF0B8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6D608E" w:rsidRPr="00AB20C0" w14:paraId="77A61AC1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3CF0A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AA96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strSource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15DB5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4D6AD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0AB5B324" w14:textId="3BB25133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Low CSAT</w:t>
            </w:r>
          </w:p>
        </w:tc>
      </w:tr>
      <w:tr w:rsidR="006D608E" w:rsidRPr="00AB20C0" w14:paraId="0EDF59DD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D6489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6B08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strFormStatus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E7C2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D2FCB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 (Pending Manager Review)</w:t>
            </w:r>
          </w:p>
        </w:tc>
      </w:tr>
      <w:tr w:rsidR="006D608E" w:rsidRPr="00AB20C0" w14:paraId="41ED9148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721F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EE0CA" w14:textId="77777777" w:rsidR="006D608E" w:rsidRPr="00AB20C0" w:rsidRDefault="006D608E" w:rsidP="006D608E">
            <w:pPr>
              <w:rPr>
                <w:b/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EventDate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279FA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E486E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13354C55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519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61746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SubmittedDate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7B737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C8A35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6B6EC2D5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57DADAF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228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FAA7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ADF1C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E0D24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6D608E" w:rsidRPr="00AB20C0" w14:paraId="071FA3FB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035F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30997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strSubmitterName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3BCEE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39D1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6D608E" w:rsidRPr="00AB20C0" w14:paraId="1D82A70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27A9F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0693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strSubmitterEmail</w:t>
            </w:r>
          </w:p>
          <w:p w14:paraId="1113DC98" w14:textId="77777777" w:rsidR="006D608E" w:rsidRPr="00AB20C0" w:rsidRDefault="006D608E" w:rsidP="006D608E">
            <w:pPr>
              <w:rPr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2669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7C377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eMail address of the submitter.</w:t>
            </w:r>
          </w:p>
        </w:tc>
      </w:tr>
      <w:tr w:rsidR="006D608E" w:rsidRPr="00AB20C0" w14:paraId="133CE9CA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EF962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2D0F" w14:textId="3E168BE1" w:rsidR="006D608E" w:rsidRPr="00AB20C0" w:rsidRDefault="0066595A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strCSR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37BF5" w14:textId="394190CF" w:rsidR="006D608E" w:rsidRPr="00AB20C0" w:rsidRDefault="00E16F1B" w:rsidP="00E16F1B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</w:t>
            </w:r>
            <w:r w:rsidR="006D608E" w:rsidRPr="00AB20C0">
              <w:rPr>
                <w:sz w:val="22"/>
                <w:szCs w:val="22"/>
              </w:rPr>
              <w:t>0 bytes.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AB133" w14:textId="7B5B86AC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Employee ID of the CSR</w:t>
            </w:r>
          </w:p>
        </w:tc>
      </w:tr>
      <w:tr w:rsidR="006D608E" w:rsidRPr="00AB20C0" w14:paraId="739FDD0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1B264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56F29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strCSRSite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640A6" w14:textId="5A4321A3" w:rsidR="006D608E" w:rsidRPr="00AB20C0" w:rsidRDefault="00923CB1" w:rsidP="006D608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6D608E" w:rsidRPr="00AB20C0">
              <w:rPr>
                <w:sz w:val="22"/>
                <w:szCs w:val="22"/>
              </w:rPr>
              <w:t>0 bytes. Alpha</w:t>
            </w:r>
          </w:p>
          <w:p w14:paraId="3BEB0875" w14:textId="77777777" w:rsidR="006D608E" w:rsidRPr="00AB20C0" w:rsidRDefault="006D608E" w:rsidP="006D608E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366A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CSRs site.</w:t>
            </w:r>
          </w:p>
          <w:p w14:paraId="7D24460A" w14:textId="77777777" w:rsidR="006D608E" w:rsidRPr="00AB20C0" w:rsidRDefault="006D608E" w:rsidP="006D608E">
            <w:pPr>
              <w:rPr>
                <w:sz w:val="22"/>
                <w:szCs w:val="22"/>
              </w:rPr>
            </w:pPr>
          </w:p>
        </w:tc>
      </w:tr>
      <w:tr w:rsidR="006D608E" w:rsidRPr="00AB20C0" w14:paraId="248D426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01975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D8055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strCoachReason_Current_Coaching_Initiatives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12D20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CDBD9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Not Coachable</w:t>
            </w:r>
          </w:p>
          <w:p w14:paraId="08FAE8A8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Opportunity</w:t>
            </w:r>
          </w:p>
          <w:p w14:paraId="1CBC19D3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Reinforcement</w:t>
            </w:r>
          </w:p>
          <w:p w14:paraId="77376E3E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Research Required</w:t>
            </w:r>
          </w:p>
        </w:tc>
      </w:tr>
      <w:tr w:rsidR="006D608E" w:rsidRPr="00AB20C0" w14:paraId="6780108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82E78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5BAA61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txtDescription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41D96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CEDF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6D608E" w:rsidRPr="00AB20C0" w14:paraId="55B8D7BD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640B7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7F21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strProgram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2D5E1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3D7C1" w14:textId="77777777" w:rsidR="006D608E" w:rsidRPr="00AB20C0" w:rsidRDefault="006D608E" w:rsidP="006D608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  <w:tr w:rsidR="006D608E" w:rsidRPr="00AB20C0" w14:paraId="024F87C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94939" w14:textId="77777777" w:rsidR="006D608E" w:rsidRPr="00AB20C0" w:rsidRDefault="006D608E" w:rsidP="006D608E">
            <w:pPr>
              <w:pStyle w:val="TableText"/>
              <w:numPr>
                <w:ilvl w:val="0"/>
                <w:numId w:val="13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AE833" w14:textId="77777777" w:rsidR="006D608E" w:rsidRPr="00AB20C0" w:rsidRDefault="006D608E" w:rsidP="006D608E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ManagerID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AB3DB" w14:textId="646D2247" w:rsidR="006D608E" w:rsidRPr="00AB20C0" w:rsidRDefault="00E16F1B" w:rsidP="00E16F1B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</w:t>
            </w:r>
            <w:r w:rsidR="006D608E" w:rsidRPr="00AB20C0">
              <w:rPr>
                <w:sz w:val="22"/>
                <w:szCs w:val="22"/>
              </w:rPr>
              <w:t>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2D5C4" w14:textId="2E06CB0C" w:rsidR="006D608E" w:rsidRPr="00AB20C0" w:rsidRDefault="006D608E" w:rsidP="00D354C0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the employee ID of the manager who will be conducting the research</w:t>
            </w:r>
          </w:p>
        </w:tc>
      </w:tr>
    </w:tbl>
    <w:p w14:paraId="12713AD6" w14:textId="77777777" w:rsidR="006D608E" w:rsidRDefault="006D608E" w:rsidP="002A24A1">
      <w:pPr>
        <w:rPr>
          <w:b/>
          <w:sz w:val="24"/>
          <w:szCs w:val="24"/>
        </w:rPr>
      </w:pPr>
    </w:p>
    <w:p w14:paraId="0B50B105" w14:textId="77777777" w:rsidR="006D608E" w:rsidRDefault="006D608E" w:rsidP="002A24A1">
      <w:pPr>
        <w:rPr>
          <w:b/>
          <w:sz w:val="24"/>
          <w:szCs w:val="24"/>
        </w:rPr>
      </w:pPr>
    </w:p>
    <w:p w14:paraId="31A3BC52" w14:textId="717C75C5" w:rsidR="006D608E" w:rsidRDefault="006D608E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2D33BB32" w14:textId="5BD9BE03" w:rsidR="00A65882" w:rsidRDefault="009D1933" w:rsidP="00A65882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>The following chart defines the Outlier Management Report Data File Elements and layout format for the eCoaching Log OMR IAE (Inappropriate ARC Escalation)</w:t>
      </w:r>
      <w:r w:rsidR="000A76FE">
        <w:rPr>
          <w:b w:val="0"/>
          <w:szCs w:val="24"/>
        </w:rPr>
        <w:t xml:space="preserve">, </w:t>
      </w:r>
      <w:r w:rsidR="006765F7" w:rsidRPr="009D1933">
        <w:rPr>
          <w:b w:val="0"/>
          <w:szCs w:val="24"/>
        </w:rPr>
        <w:t>IAE</w:t>
      </w:r>
      <w:r w:rsidR="006765F7">
        <w:rPr>
          <w:b w:val="0"/>
          <w:szCs w:val="24"/>
        </w:rPr>
        <w:t>F</w:t>
      </w:r>
      <w:r w:rsidR="006765F7" w:rsidRPr="009D1933">
        <w:rPr>
          <w:b w:val="0"/>
          <w:szCs w:val="24"/>
        </w:rPr>
        <w:t xml:space="preserve"> (Inappropriate ARC Escalation</w:t>
      </w:r>
      <w:r w:rsidR="006765F7">
        <w:rPr>
          <w:b w:val="0"/>
          <w:szCs w:val="24"/>
        </w:rPr>
        <w:t xml:space="preserve"> FFM</w:t>
      </w:r>
      <w:r w:rsidR="006765F7" w:rsidRPr="009D1933">
        <w:rPr>
          <w:b w:val="0"/>
          <w:szCs w:val="24"/>
        </w:rPr>
        <w:t>)</w:t>
      </w:r>
      <w:r w:rsidR="006765F7">
        <w:rPr>
          <w:b w:val="0"/>
          <w:szCs w:val="24"/>
        </w:rPr>
        <w:t xml:space="preserve">, </w:t>
      </w:r>
      <w:r w:rsidR="000A76FE" w:rsidRPr="009D1933">
        <w:rPr>
          <w:b w:val="0"/>
          <w:szCs w:val="24"/>
        </w:rPr>
        <w:t>IA</w:t>
      </w:r>
      <w:r w:rsidR="000A76FE">
        <w:rPr>
          <w:b w:val="0"/>
          <w:szCs w:val="24"/>
        </w:rPr>
        <w:t>T</w:t>
      </w:r>
      <w:r w:rsidR="000A76FE" w:rsidRPr="009D1933">
        <w:rPr>
          <w:b w:val="0"/>
          <w:szCs w:val="24"/>
        </w:rPr>
        <w:t xml:space="preserve"> (Inappropriate ARC </w:t>
      </w:r>
      <w:r w:rsidR="000A76FE">
        <w:rPr>
          <w:b w:val="0"/>
          <w:szCs w:val="24"/>
        </w:rPr>
        <w:t>Transfer</w:t>
      </w:r>
      <w:r w:rsidR="000A76FE" w:rsidRPr="009D1933">
        <w:rPr>
          <w:b w:val="0"/>
          <w:szCs w:val="24"/>
        </w:rPr>
        <w:t>)</w:t>
      </w:r>
      <w:r w:rsidR="000A76FE">
        <w:rPr>
          <w:b w:val="0"/>
          <w:szCs w:val="24"/>
        </w:rPr>
        <w:t xml:space="preserve"> </w:t>
      </w:r>
      <w:r w:rsidRPr="009D1933">
        <w:rPr>
          <w:b w:val="0"/>
          <w:szCs w:val="24"/>
        </w:rPr>
        <w:t xml:space="preserve">data file.  </w:t>
      </w:r>
    </w:p>
    <w:p w14:paraId="01E5CAD6" w14:textId="77777777" w:rsidR="00A65882" w:rsidRPr="00A65882" w:rsidRDefault="00A65882" w:rsidP="00A65882"/>
    <w:tbl>
      <w:tblPr>
        <w:tblW w:w="9090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6D608E" w:rsidRPr="00AB20C0" w14:paraId="12F74BA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EFA52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5E25F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A3465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8F762" w14:textId="77777777" w:rsidR="006D608E" w:rsidRPr="00AB20C0" w:rsidRDefault="006D608E" w:rsidP="00025FD6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6D608E" w:rsidRPr="00AB20C0" w14:paraId="5EB064A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D684F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76C1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numReportID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ED46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D695F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6D608E" w:rsidRPr="00AB20C0" w14:paraId="04A0AF8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19642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420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strReportCode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827DC" w14:textId="74B30D34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bytes,  3 </w:t>
            </w:r>
            <w:r w:rsidR="00CB60BC" w:rsidRPr="00AB20C0">
              <w:rPr>
                <w:sz w:val="22"/>
                <w:szCs w:val="22"/>
              </w:rPr>
              <w:t xml:space="preserve">character </w:t>
            </w:r>
            <w:r w:rsidRPr="00AB20C0">
              <w:rPr>
                <w:sz w:val="22"/>
                <w:szCs w:val="22"/>
              </w:rPr>
              <w:t>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E25E6" w14:textId="4C073689" w:rsidR="006D608E" w:rsidRPr="00AB20C0" w:rsidRDefault="006D608E" w:rsidP="00ED572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Outlier report code that corresponds to the specific report and date.  (IAE</w:t>
            </w:r>
            <w:r w:rsidR="00ED5727" w:rsidRPr="00AB20C0">
              <w:rPr>
                <w:sz w:val="22"/>
                <w:szCs w:val="22"/>
              </w:rPr>
              <w:t xml:space="preserve">, </w:t>
            </w:r>
            <w:r w:rsidR="006765F7">
              <w:rPr>
                <w:sz w:val="22"/>
                <w:szCs w:val="22"/>
              </w:rPr>
              <w:t xml:space="preserve">IAEF, </w:t>
            </w:r>
            <w:r w:rsidR="00ED5727" w:rsidRPr="00AB20C0">
              <w:rPr>
                <w:sz w:val="22"/>
                <w:szCs w:val="22"/>
              </w:rPr>
              <w:t>IAT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6D608E" w:rsidRPr="00AB20C0" w14:paraId="35EE3C1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A0EF5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C82BB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strFormType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FFC7A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5A52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6D608E" w:rsidRPr="00AB20C0" w14:paraId="06367ED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3ED3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F121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strSource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508E4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2F030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Name</w:t>
            </w:r>
          </w:p>
          <w:p w14:paraId="20F7110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ARC Escalation</w:t>
            </w:r>
          </w:p>
          <w:p w14:paraId="7F5BF798" w14:textId="0A9AF75F" w:rsidR="000A76FE" w:rsidRPr="00AB20C0" w:rsidRDefault="000A76FE" w:rsidP="000A76F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OMR: Inappropriate ARC Transfer</w:t>
            </w:r>
          </w:p>
        </w:tc>
      </w:tr>
      <w:tr w:rsidR="006D608E" w:rsidRPr="00AB20C0" w14:paraId="070322A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C4130" w14:textId="0F2532C5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DB4CA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strFormStatus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D8804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7EB1B" w14:textId="79EDAF31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Status of the evaluation (Pending Supervisor Review)</w:t>
            </w:r>
          </w:p>
        </w:tc>
      </w:tr>
      <w:tr w:rsidR="006D608E" w:rsidRPr="00AB20C0" w14:paraId="2B45C329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460B1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E36DA" w14:textId="77777777" w:rsidR="006D608E" w:rsidRPr="00AB20C0" w:rsidRDefault="006D608E" w:rsidP="00170BC6">
            <w:pPr>
              <w:rPr>
                <w:b/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EventDate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B06CA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032B2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3B3DFB4E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CD656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75DEF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SubmittedDate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789B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EC9E5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3EA42C22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6D608E" w:rsidRPr="00AB20C0" w14:paraId="04D33100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EA8D7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02137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6FE0B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CB546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6D608E" w:rsidRPr="00AB20C0" w14:paraId="32545803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B761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D0BF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strSubmitterName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0FFD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481CD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6D608E" w:rsidRPr="00AB20C0" w14:paraId="3EDD770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29F4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4791A" w14:textId="4533D76B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strSubmitterEmail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6BB4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A7A2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eMail address of the submitter.</w:t>
            </w:r>
          </w:p>
        </w:tc>
      </w:tr>
      <w:tr w:rsidR="006D608E" w:rsidRPr="00AB20C0" w14:paraId="40433732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EC08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9AAB" w14:textId="61763DDB" w:rsidR="006D608E" w:rsidRPr="00AB20C0" w:rsidRDefault="006E1254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EmpID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6225" w14:textId="5218CF69" w:rsidR="006D608E" w:rsidRPr="00AB20C0" w:rsidRDefault="00E16F1B" w:rsidP="00E16F1B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20 bytes, </w:t>
            </w:r>
            <w:r w:rsidR="006D608E" w:rsidRPr="00AB20C0">
              <w:rPr>
                <w:sz w:val="22"/>
                <w:szCs w:val="22"/>
              </w:rPr>
              <w:t>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57CD8" w14:textId="2E66EBAE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Employee ID of the CSR</w:t>
            </w:r>
          </w:p>
        </w:tc>
      </w:tr>
      <w:tr w:rsidR="006D608E" w:rsidRPr="00AB20C0" w14:paraId="6D93A214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9530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21F0A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strCSRSite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D75CF" w14:textId="0C5568D9" w:rsidR="006D608E" w:rsidRPr="00AB20C0" w:rsidRDefault="00923CB1" w:rsidP="00170B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6D608E" w:rsidRPr="00AB20C0">
              <w:rPr>
                <w:sz w:val="22"/>
                <w:szCs w:val="22"/>
              </w:rPr>
              <w:t>0 bytes. Alpha</w:t>
            </w:r>
          </w:p>
          <w:p w14:paraId="392D625D" w14:textId="77777777" w:rsidR="006D608E" w:rsidRPr="00AB20C0" w:rsidRDefault="006D608E" w:rsidP="00170BC6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34D4C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CSRs site.</w:t>
            </w:r>
          </w:p>
          <w:p w14:paraId="6E592955" w14:textId="77777777" w:rsidR="006D608E" w:rsidRPr="00AB20C0" w:rsidRDefault="006D608E" w:rsidP="00170BC6">
            <w:pPr>
              <w:rPr>
                <w:sz w:val="22"/>
                <w:szCs w:val="22"/>
              </w:rPr>
            </w:pPr>
          </w:p>
        </w:tc>
      </w:tr>
      <w:tr w:rsidR="006D608E" w:rsidRPr="00AB20C0" w14:paraId="1316D8B6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DD160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6304F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strCoachReason_Current_Coaching_Initiatives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817C5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4CEF0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Not Coachable</w:t>
            </w:r>
          </w:p>
          <w:p w14:paraId="43439605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Opportunity</w:t>
            </w:r>
          </w:p>
          <w:p w14:paraId="12DF0693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Reinforcement</w:t>
            </w:r>
          </w:p>
          <w:p w14:paraId="110BF73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Research Required</w:t>
            </w:r>
          </w:p>
        </w:tc>
      </w:tr>
      <w:tr w:rsidR="006D608E" w:rsidRPr="00AB20C0" w14:paraId="0EDD3D8F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483A6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B66B8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txtDescription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0A4F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49461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6D608E" w:rsidRPr="00AB20C0" w14:paraId="043A3A75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5523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216C7" w14:textId="77777777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strProgram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09BD2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6A4B9" w14:textId="77777777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 or Marketplace</w:t>
            </w:r>
          </w:p>
        </w:tc>
      </w:tr>
      <w:tr w:rsidR="006D608E" w:rsidRPr="00AB20C0" w14:paraId="1F5AD247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E99C3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D7E65" w14:textId="7A41A96F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CD1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6B725" w14:textId="2DEB487A" w:rsidR="006D608E" w:rsidRPr="00AB20C0" w:rsidRDefault="00C07446" w:rsidP="00C0744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4</w:t>
            </w:r>
            <w:r w:rsidR="006D608E" w:rsidRPr="00AB20C0">
              <w:rPr>
                <w:sz w:val="22"/>
                <w:szCs w:val="22"/>
              </w:rPr>
              <w:t>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CC0BD" w14:textId="0ED34FEC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Contractor Defined 1 field</w:t>
            </w:r>
          </w:p>
        </w:tc>
      </w:tr>
      <w:tr w:rsidR="006D608E" w:rsidRPr="00AB20C0" w14:paraId="452D809C" w14:textId="77777777" w:rsidTr="00EE49F8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300EF" w14:textId="77777777" w:rsidR="006D608E" w:rsidRPr="00AB20C0" w:rsidRDefault="006D608E" w:rsidP="00170BC6">
            <w:pPr>
              <w:pStyle w:val="TableText"/>
              <w:numPr>
                <w:ilvl w:val="0"/>
                <w:numId w:val="14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7C81D" w14:textId="7DABA980" w:rsidR="006D608E" w:rsidRPr="00AB20C0" w:rsidRDefault="006D608E" w:rsidP="00170BC6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CD2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4BA9B" w14:textId="0C0311DA" w:rsidR="006D608E" w:rsidRPr="00AB20C0" w:rsidRDefault="00C07446" w:rsidP="00C0744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4</w:t>
            </w:r>
            <w:r w:rsidR="006D608E" w:rsidRPr="00AB20C0">
              <w:rPr>
                <w:sz w:val="22"/>
                <w:szCs w:val="22"/>
              </w:rPr>
              <w:t>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79D62" w14:textId="38A9CFA0" w:rsidR="006D608E" w:rsidRPr="00AB20C0" w:rsidRDefault="006D608E" w:rsidP="00170BC6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Contractor Defined 2 field</w:t>
            </w:r>
          </w:p>
        </w:tc>
      </w:tr>
    </w:tbl>
    <w:p w14:paraId="2F203043" w14:textId="77777777" w:rsidR="00CC2DBA" w:rsidRDefault="00CC2DBA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69B07460" w14:textId="1386C3D2" w:rsidR="00CC2DBA" w:rsidRDefault="00CC2DBA" w:rsidP="00CC2DBA">
      <w:pPr>
        <w:pStyle w:val="Heading2"/>
        <w:spacing w:before="0" w:after="0"/>
        <w:rPr>
          <w:b w:val="0"/>
          <w:szCs w:val="24"/>
        </w:rPr>
      </w:pPr>
      <w:r w:rsidRPr="009D1933">
        <w:rPr>
          <w:b w:val="0"/>
          <w:szCs w:val="24"/>
        </w:rPr>
        <w:lastRenderedPageBreak/>
        <w:t xml:space="preserve">The following chart defines the Outlier Management Report Data File Elements and layout format for the eCoaching Log OMR </w:t>
      </w:r>
      <w:r>
        <w:rPr>
          <w:b w:val="0"/>
          <w:szCs w:val="24"/>
        </w:rPr>
        <w:t>BRN</w:t>
      </w:r>
      <w:r w:rsidRPr="009D1933">
        <w:rPr>
          <w:b w:val="0"/>
          <w:szCs w:val="24"/>
        </w:rPr>
        <w:t xml:space="preserve"> (</w:t>
      </w:r>
      <w:r>
        <w:rPr>
          <w:b w:val="0"/>
          <w:szCs w:val="24"/>
        </w:rPr>
        <w:t>Exceed number of breaks</w:t>
      </w:r>
      <w:r w:rsidRPr="009D1933">
        <w:rPr>
          <w:b w:val="0"/>
          <w:szCs w:val="24"/>
        </w:rPr>
        <w:t>)</w:t>
      </w:r>
      <w:r>
        <w:rPr>
          <w:b w:val="0"/>
          <w:szCs w:val="24"/>
        </w:rPr>
        <w:t>, BRL</w:t>
      </w:r>
      <w:r w:rsidRPr="009D1933">
        <w:rPr>
          <w:b w:val="0"/>
          <w:szCs w:val="24"/>
        </w:rPr>
        <w:t xml:space="preserve"> (</w:t>
      </w:r>
      <w:r>
        <w:rPr>
          <w:b w:val="0"/>
          <w:szCs w:val="24"/>
        </w:rPr>
        <w:t>Excee</w:t>
      </w:r>
      <w:r w:rsidR="00B36EF6">
        <w:rPr>
          <w:b w:val="0"/>
          <w:szCs w:val="24"/>
        </w:rPr>
        <w:t>d</w:t>
      </w:r>
      <w:r>
        <w:rPr>
          <w:b w:val="0"/>
          <w:szCs w:val="24"/>
        </w:rPr>
        <w:t xml:space="preserve"> break length</w:t>
      </w:r>
      <w:r w:rsidRPr="009D1933">
        <w:rPr>
          <w:b w:val="0"/>
          <w:szCs w:val="24"/>
        </w:rPr>
        <w:t>)</w:t>
      </w:r>
      <w:r>
        <w:rPr>
          <w:b w:val="0"/>
          <w:szCs w:val="24"/>
        </w:rPr>
        <w:t xml:space="preserve">, MSR (Monthly Scorecard Review), MSRS (Monthly Scorecard Review – Supervisor) </w:t>
      </w:r>
      <w:r w:rsidR="00076815">
        <w:rPr>
          <w:b w:val="0"/>
          <w:szCs w:val="24"/>
        </w:rPr>
        <w:t>data file.  Note, the status of evaluations is dependant upon the module the log will be created in and the module is determined by the job code of the employee.</w:t>
      </w:r>
    </w:p>
    <w:p w14:paraId="7760219C" w14:textId="77777777" w:rsidR="006D608E" w:rsidRDefault="006D608E" w:rsidP="004D42E2">
      <w:pPr>
        <w:rPr>
          <w:b/>
          <w:sz w:val="24"/>
          <w:szCs w:val="24"/>
        </w:rPr>
      </w:pPr>
    </w:p>
    <w:tbl>
      <w:tblPr>
        <w:tblW w:w="9090" w:type="dxa"/>
        <w:tblInd w:w="6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1E0" w:firstRow="1" w:lastRow="1" w:firstColumn="1" w:lastColumn="1" w:noHBand="0" w:noVBand="0"/>
      </w:tblPr>
      <w:tblGrid>
        <w:gridCol w:w="1253"/>
        <w:gridCol w:w="2250"/>
        <w:gridCol w:w="1800"/>
        <w:gridCol w:w="3787"/>
      </w:tblGrid>
      <w:tr w:rsidR="00CC2DBA" w:rsidRPr="00AB20C0" w14:paraId="2A9F56E3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2B57" w14:textId="77777777" w:rsidR="00CC2DBA" w:rsidRPr="00AB20C0" w:rsidRDefault="00CC2DBA" w:rsidP="00082637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Element #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F58B6" w14:textId="77777777" w:rsidR="00CC2DBA" w:rsidRPr="00AB20C0" w:rsidRDefault="00CC2DBA" w:rsidP="00082637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Field 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091F" w14:textId="77777777" w:rsidR="00CC2DBA" w:rsidRPr="00AB20C0" w:rsidRDefault="00CC2DBA" w:rsidP="00082637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Max Length / Field Format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9BD49" w14:textId="77777777" w:rsidR="00CC2DBA" w:rsidRPr="00AB20C0" w:rsidRDefault="00CC2DBA" w:rsidP="00082637">
            <w:pPr>
              <w:rPr>
                <w:b/>
                <w:sz w:val="22"/>
                <w:szCs w:val="22"/>
              </w:rPr>
            </w:pPr>
            <w:r w:rsidRPr="00AB20C0">
              <w:rPr>
                <w:b/>
                <w:sz w:val="22"/>
                <w:szCs w:val="22"/>
              </w:rPr>
              <w:t>Description</w:t>
            </w:r>
          </w:p>
        </w:tc>
      </w:tr>
      <w:tr w:rsidR="00CC2DBA" w:rsidRPr="00AB20C0" w14:paraId="2CF22EFB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5133E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FF4A9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numReportID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9C7A5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CCD06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Report ID is the unique indicator for the record.</w:t>
            </w:r>
          </w:p>
        </w:tc>
      </w:tr>
      <w:tr w:rsidR="00CC2DBA" w:rsidRPr="00AB20C0" w14:paraId="7C59653E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117D1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B9573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strReportCode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14586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 3 character report code + CCYYMMDD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B4FA9" w14:textId="77777777" w:rsidR="00B36EF6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Outlier report code that corresponds to the specific report and date.  </w:t>
            </w:r>
          </w:p>
          <w:p w14:paraId="69F52355" w14:textId="1B5BE80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(</w:t>
            </w:r>
            <w:r>
              <w:rPr>
                <w:sz w:val="22"/>
                <w:szCs w:val="22"/>
              </w:rPr>
              <w:t>BRN, BRL, MSR, MSRS</w:t>
            </w:r>
            <w:r w:rsidRPr="00AB20C0">
              <w:rPr>
                <w:sz w:val="22"/>
                <w:szCs w:val="22"/>
              </w:rPr>
              <w:t>)</w:t>
            </w:r>
          </w:p>
        </w:tc>
      </w:tr>
      <w:tr w:rsidR="00CC2DBA" w:rsidRPr="00AB20C0" w14:paraId="699A18F8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F4E9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94C03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strFormType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5DFDD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9F3C9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Indirect</w:t>
            </w:r>
          </w:p>
        </w:tc>
      </w:tr>
      <w:tr w:rsidR="00CC2DBA" w:rsidRPr="00AB20C0" w14:paraId="384FF190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CCFB6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96F5C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strSource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1C1AA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60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50ABC" w14:textId="49CBC8E4" w:rsidR="00CC2DBA" w:rsidRDefault="00DE2CC7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BRN</w:t>
            </w:r>
            <w:r w:rsidR="0001354E">
              <w:rPr>
                <w:sz w:val="22"/>
                <w:szCs w:val="22"/>
              </w:rPr>
              <w:t xml:space="preserve"> – </w:t>
            </w:r>
            <w:r w:rsidR="00CC2DBA">
              <w:rPr>
                <w:sz w:val="22"/>
                <w:szCs w:val="22"/>
              </w:rPr>
              <w:t>Exceed number of breaks</w:t>
            </w:r>
          </w:p>
          <w:p w14:paraId="47B9B0B7" w14:textId="13A079B8" w:rsidR="00CC2DBA" w:rsidRDefault="0001354E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BRL – </w:t>
            </w:r>
            <w:r w:rsidR="00CC2DBA">
              <w:rPr>
                <w:sz w:val="22"/>
                <w:szCs w:val="22"/>
              </w:rPr>
              <w:t>Excee</w:t>
            </w:r>
            <w:r w:rsidR="00B36EF6">
              <w:rPr>
                <w:sz w:val="22"/>
                <w:szCs w:val="22"/>
              </w:rPr>
              <w:t>d</w:t>
            </w:r>
            <w:r w:rsidR="00CC2DBA">
              <w:rPr>
                <w:sz w:val="22"/>
                <w:szCs w:val="22"/>
              </w:rPr>
              <w:t xml:space="preserve"> break length</w:t>
            </w:r>
          </w:p>
          <w:p w14:paraId="1AF15BCB" w14:textId="5DEF0168" w:rsidR="0001354E" w:rsidRDefault="00DE2CC7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MSR</w:t>
            </w:r>
            <w:r w:rsidR="0001354E">
              <w:rPr>
                <w:sz w:val="22"/>
                <w:szCs w:val="22"/>
              </w:rPr>
              <w:t xml:space="preserve"> – Performance Scorecard</w:t>
            </w:r>
          </w:p>
          <w:p w14:paraId="2D7D3B12" w14:textId="3A72C142" w:rsidR="00CC2DBA" w:rsidRPr="00AB20C0" w:rsidRDefault="00DE2CC7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MSRS</w:t>
            </w:r>
            <w:r w:rsidR="0001354E">
              <w:rPr>
                <w:sz w:val="22"/>
                <w:szCs w:val="22"/>
              </w:rPr>
              <w:t xml:space="preserve"> – Performance Scorecard</w:t>
            </w:r>
          </w:p>
        </w:tc>
      </w:tr>
      <w:tr w:rsidR="00CC2DBA" w:rsidRPr="00AB20C0" w14:paraId="434A37CF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2FAD9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E595C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strFormStatus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6E214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C1A4B" w14:textId="77777777" w:rsidR="00CC2DBA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Status of the evaluation </w:t>
            </w:r>
          </w:p>
          <w:p w14:paraId="27C9CCEA" w14:textId="77777777" w:rsidR="00B36EF6" w:rsidRDefault="00CC2DBA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BRN </w:t>
            </w:r>
          </w:p>
          <w:p w14:paraId="092980FF" w14:textId="03C6F7B7" w:rsidR="00CC2DBA" w:rsidRDefault="00CC2DBA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– Pending Supervisor Review</w:t>
            </w:r>
            <w:r w:rsidR="00B36EF6">
              <w:rPr>
                <w:sz w:val="22"/>
                <w:szCs w:val="22"/>
              </w:rPr>
              <w:t>/Pending Manager Review/Pending Quality Lead Review</w:t>
            </w:r>
          </w:p>
          <w:p w14:paraId="0319DEA2" w14:textId="77777777" w:rsidR="00B36EF6" w:rsidRDefault="00CC2DBA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BRL </w:t>
            </w:r>
          </w:p>
          <w:p w14:paraId="184670A2" w14:textId="127E9458" w:rsidR="00CC2DBA" w:rsidRDefault="00CC2DBA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– </w:t>
            </w:r>
            <w:r w:rsidR="00B36EF6">
              <w:rPr>
                <w:sz w:val="22"/>
                <w:szCs w:val="22"/>
              </w:rPr>
              <w:t>Pending Supervisor Review/Pending Manager Review/Pending Quality Lead Review</w:t>
            </w:r>
          </w:p>
          <w:p w14:paraId="615BC0F4" w14:textId="77777777" w:rsidR="00CC2DBA" w:rsidRDefault="00CC2DBA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MSR – Pending Acknowledgement </w:t>
            </w:r>
          </w:p>
          <w:p w14:paraId="18064322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MSRS – Pending Acknowledgement</w:t>
            </w:r>
          </w:p>
        </w:tc>
      </w:tr>
      <w:tr w:rsidR="00CC2DBA" w:rsidRPr="00AB20C0" w14:paraId="4A831113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BCC7B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03AB7" w14:textId="77777777" w:rsidR="00CC2DBA" w:rsidRPr="00AB20C0" w:rsidRDefault="00CC2DBA" w:rsidP="00082637">
            <w:pPr>
              <w:rPr>
                <w:b/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EventDate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94284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99918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incident occurred.</w:t>
            </w: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C2DBA" w:rsidRPr="00AB20C0" w14:paraId="595948D3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2DA33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99744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SubmittedDate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CE325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2DB4F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the evaluation is created.</w:t>
            </w:r>
          </w:p>
          <w:p w14:paraId="6F242982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vanish/>
                <w:sz w:val="22"/>
                <w:szCs w:val="22"/>
              </w:rPr>
              <w:t>e CSR’s sentuator IDcard as an opportunity or reinforcement</w:t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  <w:r w:rsidRPr="00AB20C0">
              <w:rPr>
                <w:vanish/>
                <w:sz w:val="22"/>
                <w:szCs w:val="22"/>
              </w:rPr>
              <w:pgNum/>
            </w:r>
          </w:p>
        </w:tc>
      </w:tr>
      <w:tr w:rsidR="00CC2DBA" w:rsidRPr="00AB20C0" w14:paraId="1ADAAF50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B65F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02DAE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StartDate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55DE0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10 bytes, MM/DD/CCYY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F4944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The date when work begins on the evaluation.</w:t>
            </w:r>
          </w:p>
        </w:tc>
      </w:tr>
      <w:tr w:rsidR="00CC2DBA" w:rsidRPr="00AB20C0" w14:paraId="06969464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46268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02186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strSubmitterName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2E12D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30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570D6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Name of the submitter.</w:t>
            </w:r>
          </w:p>
        </w:tc>
      </w:tr>
      <w:tr w:rsidR="00CC2DBA" w:rsidRPr="00AB20C0" w14:paraId="7EF852ED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78137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005C" w14:textId="77777777" w:rsidR="00CC2DBA" w:rsidRPr="00AB20C0" w:rsidRDefault="00CC2DBA" w:rsidP="000826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strSubmitterEmail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B9A0C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50 bytes, 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182EB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eMail address of the submitter.</w:t>
            </w:r>
          </w:p>
        </w:tc>
      </w:tr>
      <w:tr w:rsidR="00CC2DBA" w:rsidRPr="00AB20C0" w14:paraId="399A7990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23AF9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D1315" w14:textId="77777777" w:rsidR="00CC2DBA" w:rsidRPr="00AB20C0" w:rsidRDefault="00CC2DBA" w:rsidP="000826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EmpID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2086A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980AE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Employee ID of the </w:t>
            </w:r>
            <w:r>
              <w:rPr>
                <w:sz w:val="22"/>
                <w:szCs w:val="22"/>
              </w:rPr>
              <w:t xml:space="preserve">recipient </w:t>
            </w:r>
          </w:p>
        </w:tc>
      </w:tr>
      <w:tr w:rsidR="00CC2DBA" w:rsidRPr="00AB20C0" w14:paraId="4DFED080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667CB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8D8D3" w14:textId="77777777" w:rsidR="00CC2DBA" w:rsidRPr="00AB20C0" w:rsidRDefault="00CC2DBA" w:rsidP="000826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strCSRSite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2D6B7" w14:textId="07C91010" w:rsidR="00CC2DBA" w:rsidRPr="00AB20C0" w:rsidRDefault="00923CB1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CC2DBA" w:rsidRPr="00AB20C0">
              <w:rPr>
                <w:sz w:val="22"/>
                <w:szCs w:val="22"/>
              </w:rPr>
              <w:t>0 bytes. Alpha</w:t>
            </w:r>
          </w:p>
          <w:p w14:paraId="7C540FEE" w14:textId="77777777" w:rsidR="00CC2DBA" w:rsidRPr="00AB20C0" w:rsidRDefault="00CC2DBA" w:rsidP="00082637">
            <w:pPr>
              <w:rPr>
                <w:sz w:val="22"/>
                <w:szCs w:val="22"/>
              </w:rPr>
            </w:pP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1B6A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Name of the </w:t>
            </w:r>
            <w:r>
              <w:rPr>
                <w:sz w:val="22"/>
                <w:szCs w:val="22"/>
              </w:rPr>
              <w:t xml:space="preserve">recipient’s </w:t>
            </w:r>
            <w:r w:rsidRPr="00AB20C0">
              <w:rPr>
                <w:sz w:val="22"/>
                <w:szCs w:val="22"/>
              </w:rPr>
              <w:t>site.</w:t>
            </w:r>
          </w:p>
          <w:p w14:paraId="12CC9863" w14:textId="77777777" w:rsidR="00CC2DBA" w:rsidRPr="00AB20C0" w:rsidRDefault="00CC2DBA" w:rsidP="00082637">
            <w:pPr>
              <w:rPr>
                <w:sz w:val="22"/>
                <w:szCs w:val="22"/>
              </w:rPr>
            </w:pPr>
          </w:p>
        </w:tc>
      </w:tr>
      <w:tr w:rsidR="00CC2DBA" w:rsidRPr="00AB20C0" w14:paraId="00BE5A65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1A3BA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2FF9F" w14:textId="77777777" w:rsidR="00CC2DBA" w:rsidRPr="00AB20C0" w:rsidRDefault="00CC2DBA" w:rsidP="000826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strCoachReason_Current_Coaching_Initiatives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54390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3A7F1" w14:textId="77777777" w:rsidR="00CC2DBA" w:rsidRDefault="00CC2DBA" w:rsidP="0008263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BRN – </w:t>
            </w:r>
            <w:r w:rsidRPr="00AB20C0">
              <w:rPr>
                <w:sz w:val="22"/>
                <w:szCs w:val="22"/>
              </w:rPr>
              <w:t>Research Required</w:t>
            </w:r>
          </w:p>
          <w:p w14:paraId="3AEEAD16" w14:textId="7F781FDB" w:rsidR="00CC2DBA" w:rsidRDefault="00CC2DBA" w:rsidP="00CC2DB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BRL – </w:t>
            </w:r>
            <w:r w:rsidRPr="00AB20C0">
              <w:rPr>
                <w:sz w:val="22"/>
                <w:szCs w:val="22"/>
              </w:rPr>
              <w:t>Research Required</w:t>
            </w:r>
          </w:p>
          <w:p w14:paraId="34645AB3" w14:textId="0753D231" w:rsidR="00CC2DBA" w:rsidRPr="00103EBB" w:rsidRDefault="00CC2DBA" w:rsidP="00CC2DBA">
            <w:pPr>
              <w:rPr>
                <w:sz w:val="22"/>
                <w:szCs w:val="22"/>
              </w:rPr>
            </w:pPr>
            <w:r w:rsidRPr="00103EBB">
              <w:rPr>
                <w:sz w:val="22"/>
                <w:szCs w:val="22"/>
              </w:rPr>
              <w:t xml:space="preserve">MSR – </w:t>
            </w:r>
            <w:r w:rsidR="00173CEA">
              <w:rPr>
                <w:sz w:val="22"/>
                <w:szCs w:val="22"/>
              </w:rPr>
              <w:t>Reinforcement</w:t>
            </w:r>
          </w:p>
          <w:p w14:paraId="1E56BDDC" w14:textId="4B2FC3EA" w:rsidR="00CC2DBA" w:rsidRPr="00AB20C0" w:rsidRDefault="00CC2DBA" w:rsidP="00173CEA">
            <w:pPr>
              <w:rPr>
                <w:sz w:val="22"/>
                <w:szCs w:val="22"/>
              </w:rPr>
            </w:pPr>
            <w:r w:rsidRPr="00103EBB">
              <w:rPr>
                <w:sz w:val="22"/>
                <w:szCs w:val="22"/>
              </w:rPr>
              <w:t xml:space="preserve">MSRS – </w:t>
            </w:r>
            <w:r w:rsidR="00173CEA">
              <w:rPr>
                <w:sz w:val="22"/>
                <w:szCs w:val="22"/>
              </w:rPr>
              <w:t>Reinforcement</w:t>
            </w:r>
          </w:p>
        </w:tc>
      </w:tr>
      <w:tr w:rsidR="00CC2DBA" w:rsidRPr="00AB20C0" w14:paraId="560AF661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9E9462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F3636" w14:textId="77777777" w:rsidR="00CC2DBA" w:rsidRPr="00AB20C0" w:rsidRDefault="00CC2DBA" w:rsidP="000826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txtDescription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AD50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 xml:space="preserve">3000 bytes, Alpha/Numeric 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8C99A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Details for the reason for the Coaching</w:t>
            </w:r>
          </w:p>
        </w:tc>
      </w:tr>
      <w:tr w:rsidR="00CC2DBA" w:rsidRPr="00AB20C0" w14:paraId="1EDB4A7D" w14:textId="77777777" w:rsidTr="00082637">
        <w:trPr>
          <w:tblHeader/>
        </w:trPr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AD47B" w14:textId="77777777" w:rsidR="00CC2DBA" w:rsidRPr="00AB20C0" w:rsidRDefault="00CC2DBA" w:rsidP="00082637">
            <w:pPr>
              <w:pStyle w:val="TableText"/>
              <w:numPr>
                <w:ilvl w:val="0"/>
                <w:numId w:val="15"/>
              </w:numPr>
              <w:rPr>
                <w:b w:val="0"/>
                <w:szCs w:val="22"/>
              </w:rPr>
            </w:pP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66C71" w14:textId="77777777" w:rsidR="00CC2DBA" w:rsidRPr="00AB20C0" w:rsidRDefault="00CC2DBA" w:rsidP="00082637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strProgram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B0B56" w14:textId="77777777" w:rsidR="00CC2DBA" w:rsidRPr="00AB20C0" w:rsidRDefault="00CC2DBA" w:rsidP="00082637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20 bytes, Alpha/Numeric</w:t>
            </w:r>
          </w:p>
        </w:tc>
        <w:tc>
          <w:tcPr>
            <w:tcW w:w="3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EA561" w14:textId="648F84F3" w:rsidR="00CC2DBA" w:rsidRPr="00AB20C0" w:rsidRDefault="00CC2DBA" w:rsidP="0001354E">
            <w:pPr>
              <w:rPr>
                <w:sz w:val="22"/>
                <w:szCs w:val="22"/>
              </w:rPr>
            </w:pPr>
            <w:r w:rsidRPr="00AB20C0">
              <w:rPr>
                <w:sz w:val="22"/>
                <w:szCs w:val="22"/>
              </w:rPr>
              <w:t>Identifies whether the coaching record is for Medicare</w:t>
            </w:r>
            <w:r w:rsidR="0001354E">
              <w:rPr>
                <w:sz w:val="22"/>
                <w:szCs w:val="22"/>
              </w:rPr>
              <w:t xml:space="preserve">, </w:t>
            </w:r>
            <w:r w:rsidRPr="00AB20C0">
              <w:rPr>
                <w:sz w:val="22"/>
                <w:szCs w:val="22"/>
              </w:rPr>
              <w:t>Marketplace</w:t>
            </w:r>
            <w:r w:rsidR="0001354E">
              <w:rPr>
                <w:sz w:val="22"/>
                <w:szCs w:val="22"/>
              </w:rPr>
              <w:t>, or NA</w:t>
            </w:r>
          </w:p>
        </w:tc>
      </w:tr>
    </w:tbl>
    <w:p w14:paraId="47526CAB" w14:textId="77777777" w:rsidR="00CC2DBA" w:rsidRDefault="00CC2DBA" w:rsidP="004D42E2">
      <w:pPr>
        <w:rPr>
          <w:b/>
          <w:sz w:val="24"/>
          <w:szCs w:val="24"/>
        </w:rPr>
      </w:pPr>
    </w:p>
    <w:sectPr w:rsidR="00CC2DBA" w:rsidSect="00AC778C"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oddPage"/>
      <w:pgSz w:w="12240" w:h="15840"/>
      <w:pgMar w:top="1440" w:right="1080" w:bottom="1440" w:left="1440" w:header="720" w:footer="50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7DFD9" w14:textId="77777777" w:rsidR="00771A7A" w:rsidRDefault="00771A7A">
      <w:r>
        <w:separator/>
      </w:r>
    </w:p>
  </w:endnote>
  <w:endnote w:type="continuationSeparator" w:id="0">
    <w:p w14:paraId="3FF7683E" w14:textId="77777777" w:rsidR="00771A7A" w:rsidRDefault="00771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Palatino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 (PCL6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91EA2B" w14:textId="77777777" w:rsidR="00D86F5A" w:rsidRDefault="00D86F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A91EA2C" w14:textId="77777777" w:rsidR="00D86F5A" w:rsidRDefault="00D86F5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91EA2D" w14:textId="77777777" w:rsidR="00D86F5A" w:rsidRDefault="00D86F5A" w:rsidP="002D1775">
    <w:pPr>
      <w:rPr>
        <w:b/>
        <w:sz w:val="18"/>
      </w:rPr>
    </w:pPr>
    <w:r>
      <w:rPr>
        <w:b/>
        <w:noProof/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A91EA36" wp14:editId="4A91EA37">
              <wp:simplePos x="0" y="0"/>
              <wp:positionH relativeFrom="column">
                <wp:posOffset>0</wp:posOffset>
              </wp:positionH>
              <wp:positionV relativeFrom="paragraph">
                <wp:posOffset>22860</wp:posOffset>
              </wp:positionV>
              <wp:extent cx="6035040" cy="0"/>
              <wp:effectExtent l="9525" t="13335" r="13335" b="5715"/>
              <wp:wrapNone/>
              <wp:docPr id="4" name="Line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03504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25966C" id="Line 3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5.2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vtGEwIAACk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" o:allowincell="f"/>
          </w:pict>
        </mc:Fallback>
      </mc:AlternateContent>
    </w:r>
  </w:p>
  <w:p w14:paraId="4A91EA2E" w14:textId="0CEDCB98" w:rsidR="00D86F5A" w:rsidRDefault="007D10B5" w:rsidP="002D1775">
    <w:pPr>
      <w:tabs>
        <w:tab w:val="right" w:pos="9630"/>
      </w:tabs>
      <w:rPr>
        <w:sz w:val="18"/>
      </w:rPr>
    </w:pPr>
    <w:r>
      <w:rPr>
        <w:b/>
        <w:sz w:val="18"/>
      </w:rPr>
      <w:t xml:space="preserve">GDIT, INC. </w:t>
    </w:r>
    <w:r w:rsidR="00D86F5A">
      <w:rPr>
        <w:b/>
        <w:sz w:val="18"/>
      </w:rPr>
      <w:t>CONFIDENTIAL</w:t>
    </w:r>
    <w:r w:rsidR="00D86F5A">
      <w:rPr>
        <w:sz w:val="18"/>
      </w:rPr>
      <w:t xml:space="preserve"> </w:t>
    </w:r>
  </w:p>
  <w:p w14:paraId="4A91EA2F" w14:textId="5789866D" w:rsidR="00D86F5A" w:rsidRDefault="00D86F5A" w:rsidP="002D1775">
    <w:pPr>
      <w:tabs>
        <w:tab w:val="right" w:pos="9630"/>
      </w:tabs>
      <w:rPr>
        <w:sz w:val="18"/>
      </w:rPr>
    </w:pPr>
    <w:r>
      <w:rPr>
        <w:sz w:val="18"/>
      </w:rPr>
      <w:t>Copyright © 2011, All Rights Reserved.</w:t>
    </w:r>
  </w:p>
  <w:p w14:paraId="4A91EA30" w14:textId="77401F8A" w:rsidR="00D86F5A" w:rsidRDefault="003B720A" w:rsidP="002D1775">
    <w:pPr>
      <w:tabs>
        <w:tab w:val="right" w:pos="9630"/>
      </w:tabs>
      <w:rPr>
        <w:sz w:val="18"/>
      </w:rPr>
    </w:pPr>
    <w:r>
      <w:rPr>
        <w:sz w:val="18"/>
      </w:rPr>
      <w:t>Version 1.</w:t>
    </w:r>
    <w:r w:rsidR="00475767">
      <w:rPr>
        <w:sz w:val="18"/>
      </w:rPr>
      <w:t>9</w:t>
    </w:r>
    <w:r w:rsidR="00D86F5A">
      <w:rPr>
        <w:sz w:val="18"/>
      </w:rPr>
      <w:t xml:space="preserve"> Updated </w:t>
    </w:r>
    <w:r w:rsidR="004C4482">
      <w:rPr>
        <w:sz w:val="18"/>
      </w:rPr>
      <w:t>Ju</w:t>
    </w:r>
    <w:r w:rsidR="00475767">
      <w:rPr>
        <w:sz w:val="18"/>
      </w:rPr>
      <w:t>ly 9</w:t>
    </w:r>
    <w:r w:rsidR="00D86F5A">
      <w:rPr>
        <w:sz w:val="18"/>
      </w:rPr>
      <w:t>, 2012</w:t>
    </w:r>
  </w:p>
  <w:p w14:paraId="4A91EA31" w14:textId="1367CF8D" w:rsidR="00D86F5A" w:rsidRPr="002D1775" w:rsidRDefault="00D86F5A" w:rsidP="002D1775">
    <w:pPr>
      <w:tabs>
        <w:tab w:val="right" w:pos="9630"/>
      </w:tabs>
      <w:rPr>
        <w:rFonts w:ascii="Arial Black" w:hAnsi="Arial Black"/>
      </w:rPr>
    </w:pPr>
    <w:r>
      <w:rPr>
        <w:sz w:val="18"/>
      </w:rPr>
      <w:t>Controlled if Electronic – Uncontrolled if Printed</w:t>
    </w:r>
    <w:r>
      <w:rPr>
        <w:sz w:val="18"/>
      </w:rPr>
      <w:tab/>
      <w:t xml:space="preserve">Page </w:t>
    </w:r>
    <w:r>
      <w:rPr>
        <w:rStyle w:val="PageNumber"/>
        <w:sz w:val="18"/>
      </w:rPr>
      <w:fldChar w:fldCharType="begin"/>
    </w:r>
    <w:r>
      <w:rPr>
        <w:rStyle w:val="PageNumber"/>
        <w:sz w:val="18"/>
      </w:rPr>
      <w:instrText xml:space="preserve"> PAGE </w:instrText>
    </w:r>
    <w:r>
      <w:rPr>
        <w:rStyle w:val="PageNumber"/>
        <w:sz w:val="18"/>
      </w:rPr>
      <w:fldChar w:fldCharType="separate"/>
    </w:r>
    <w:r w:rsidR="006765F7">
      <w:rPr>
        <w:rStyle w:val="PageNumber"/>
        <w:noProof/>
        <w:sz w:val="18"/>
      </w:rPr>
      <w:t>3</w:t>
    </w:r>
    <w:r>
      <w:rPr>
        <w:rStyle w:val="PageNumber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91EA33" w14:textId="77777777" w:rsidR="00D86F5A" w:rsidRDefault="00D86F5A">
    <w:pPr>
      <w:pStyle w:val="Footer"/>
      <w:tabs>
        <w:tab w:val="clear" w:pos="9360"/>
        <w:tab w:val="right" w:pos="9270"/>
      </w:tabs>
      <w:jc w:val="right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4A91EA3A" wp14:editId="4A91EA3B">
              <wp:simplePos x="0" y="0"/>
              <wp:positionH relativeFrom="page">
                <wp:posOffset>914400</wp:posOffset>
              </wp:positionH>
              <wp:positionV relativeFrom="page">
                <wp:posOffset>9528810</wp:posOffset>
              </wp:positionV>
              <wp:extent cx="5943600" cy="0"/>
              <wp:effectExtent l="9525" t="13335" r="9525" b="5715"/>
              <wp:wrapNone/>
              <wp:docPr id="2" name="Line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4FE4E6" id="Line 3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50.3pt" to="540pt,7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" o:allowincell="f">
              <w10:wrap anchorx="page" anchory="page"/>
            </v:line>
          </w:pict>
        </mc:Fallback>
      </mc:AlternateContent>
    </w:r>
    <w:r>
      <w:rPr>
        <w:b/>
        <w:noProof/>
      </w:rPr>
      <w:t xml:space="preserve">Templates - </w:t>
    </w:r>
    <w:r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>
      <w:rPr>
        <w:rStyle w:val="PageNumber"/>
        <w:b/>
      </w:rPr>
      <w:fldChar w:fldCharType="separate"/>
    </w:r>
    <w:r>
      <w:rPr>
        <w:rStyle w:val="PageNumber"/>
        <w:b/>
        <w:noProof/>
      </w:rPr>
      <w:t>1</w:t>
    </w:r>
    <w:r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C20277" w14:textId="77777777" w:rsidR="00771A7A" w:rsidRDefault="00771A7A">
      <w:r>
        <w:separator/>
      </w:r>
    </w:p>
  </w:footnote>
  <w:footnote w:type="continuationSeparator" w:id="0">
    <w:p w14:paraId="5D693641" w14:textId="77777777" w:rsidR="00771A7A" w:rsidRDefault="00771A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91EA28" w14:textId="77777777" w:rsidR="00D86F5A" w:rsidRDefault="00D86F5A" w:rsidP="004D374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A91EA34" wp14:editId="4A91EA35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6217920" cy="0"/>
              <wp:effectExtent l="9525" t="11430" r="11430" b="7620"/>
              <wp:wrapNone/>
              <wp:docPr id="5" name="Line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2179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0E9C79" id="Line 3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61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+3FA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" o:allowincell="f">
              <w10:wrap anchorx="page" anchory="page"/>
            </v:line>
          </w:pict>
        </mc:Fallback>
      </mc:AlternateContent>
    </w:r>
    <w:r>
      <w:tab/>
    </w:r>
    <w:r>
      <w:tab/>
    </w:r>
  </w:p>
  <w:p w14:paraId="4A91EA29" w14:textId="77777777" w:rsidR="00D86F5A" w:rsidRDefault="00D86F5A">
    <w:pPr>
      <w:pStyle w:val="Header"/>
    </w:pPr>
  </w:p>
  <w:p w14:paraId="4A91EA2A" w14:textId="77777777" w:rsidR="00D86F5A" w:rsidRDefault="00D86F5A">
    <w:pPr>
      <w:pStyle w:val="Header"/>
      <w:tabs>
        <w:tab w:val="clear" w:pos="9360"/>
        <w:tab w:val="right" w:pos="9720"/>
        <w:tab w:val="right" w:pos="14400"/>
      </w:tabs>
      <w:ind w:right="90"/>
      <w:rPr>
        <w:rFonts w:ascii="Arial" w:hAnsi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91EA32" w14:textId="77777777" w:rsidR="00D86F5A" w:rsidRDefault="00D86F5A">
    <w:pPr>
      <w:pStyle w:val="Header"/>
      <w:tabs>
        <w:tab w:val="right" w:pos="1440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4A91EA38" wp14:editId="4A91EA39">
              <wp:simplePos x="0" y="0"/>
              <wp:positionH relativeFrom="page">
                <wp:posOffset>914400</wp:posOffset>
              </wp:positionH>
              <wp:positionV relativeFrom="page">
                <wp:posOffset>640080</wp:posOffset>
              </wp:positionV>
              <wp:extent cx="5943600" cy="0"/>
              <wp:effectExtent l="9525" t="11430" r="9525" b="7620"/>
              <wp:wrapNone/>
              <wp:docPr id="3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BC0950" id="Line 30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0.4pt" to="540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" o:allowincell="f">
              <w10:wrap anchorx="page" anchory="page"/>
            </v:line>
          </w:pict>
        </mc:Fallback>
      </mc:AlternateContent>
    </w:r>
    <w:r>
      <w:tab/>
    </w:r>
    <w:r>
      <w:tab/>
      <w:t>Version #2.0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155C1"/>
    <w:multiLevelType w:val="hybridMultilevel"/>
    <w:tmpl w:val="27A6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409F8"/>
    <w:multiLevelType w:val="hybridMultilevel"/>
    <w:tmpl w:val="3E3CD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85EE1"/>
    <w:multiLevelType w:val="hybridMultilevel"/>
    <w:tmpl w:val="75280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A642A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37710B"/>
    <w:multiLevelType w:val="multilevel"/>
    <w:tmpl w:val="F4E2258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584"/>
        </w:tabs>
        <w:ind w:left="158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0177525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8011EC"/>
    <w:multiLevelType w:val="singleLevel"/>
    <w:tmpl w:val="399EAB7E"/>
    <w:lvl w:ilvl="0">
      <w:start w:val="1"/>
      <w:numFmt w:val="bullet"/>
      <w:pStyle w:val="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45DB13C5"/>
    <w:multiLevelType w:val="hybridMultilevel"/>
    <w:tmpl w:val="23A4A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2D177D"/>
    <w:multiLevelType w:val="hybridMultilevel"/>
    <w:tmpl w:val="7BDAFA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A892E5C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72D94"/>
    <w:multiLevelType w:val="hybridMultilevel"/>
    <w:tmpl w:val="977E3F6A"/>
    <w:lvl w:ilvl="0" w:tplc="3EA258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F32453"/>
    <w:multiLevelType w:val="hybridMultilevel"/>
    <w:tmpl w:val="98C8D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4E1BBF"/>
    <w:multiLevelType w:val="hybridMultilevel"/>
    <w:tmpl w:val="D6B42FCE"/>
    <w:lvl w:ilvl="0" w:tplc="C06EC1F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E8C8C292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CE4507"/>
    <w:multiLevelType w:val="hybridMultilevel"/>
    <w:tmpl w:val="C326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451C39"/>
    <w:multiLevelType w:val="hybridMultilevel"/>
    <w:tmpl w:val="C520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0"/>
  </w:num>
  <w:num w:numId="5">
    <w:abstractNumId w:val="11"/>
  </w:num>
  <w:num w:numId="6">
    <w:abstractNumId w:val="0"/>
  </w:num>
  <w:num w:numId="7">
    <w:abstractNumId w:val="14"/>
  </w:num>
  <w:num w:numId="8">
    <w:abstractNumId w:val="13"/>
  </w:num>
  <w:num w:numId="9">
    <w:abstractNumId w:val="1"/>
  </w:num>
  <w:num w:numId="10">
    <w:abstractNumId w:val="12"/>
  </w:num>
  <w:num w:numId="11">
    <w:abstractNumId w:val="7"/>
  </w:num>
  <w:num w:numId="12">
    <w:abstractNumId w:val="8"/>
  </w:num>
  <w:num w:numId="13">
    <w:abstractNumId w:val="5"/>
  </w:num>
  <w:num w:numId="14">
    <w:abstractNumId w:val="3"/>
  </w:num>
  <w:num w:numId="15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activeWritingStyle w:appName="MSWord" w:lang="en-US" w:vendorID="64" w:dllVersion="131077" w:nlCheck="1" w:checkStyle="1"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51E5"/>
    <w:rsid w:val="00000074"/>
    <w:rsid w:val="000020E8"/>
    <w:rsid w:val="000075C8"/>
    <w:rsid w:val="00012491"/>
    <w:rsid w:val="0001346F"/>
    <w:rsid w:val="0001354E"/>
    <w:rsid w:val="00016170"/>
    <w:rsid w:val="00017AF1"/>
    <w:rsid w:val="000250E8"/>
    <w:rsid w:val="000260E7"/>
    <w:rsid w:val="00031048"/>
    <w:rsid w:val="00031831"/>
    <w:rsid w:val="000341F8"/>
    <w:rsid w:val="000433F1"/>
    <w:rsid w:val="00043B76"/>
    <w:rsid w:val="00051E02"/>
    <w:rsid w:val="00052FE1"/>
    <w:rsid w:val="0006265B"/>
    <w:rsid w:val="000645CC"/>
    <w:rsid w:val="00071A17"/>
    <w:rsid w:val="00076815"/>
    <w:rsid w:val="00077C12"/>
    <w:rsid w:val="00077EC8"/>
    <w:rsid w:val="000830F0"/>
    <w:rsid w:val="00087142"/>
    <w:rsid w:val="00091B60"/>
    <w:rsid w:val="0009300C"/>
    <w:rsid w:val="0009513C"/>
    <w:rsid w:val="000A19F0"/>
    <w:rsid w:val="000A2550"/>
    <w:rsid w:val="000A76FE"/>
    <w:rsid w:val="000B26A2"/>
    <w:rsid w:val="000B2AB3"/>
    <w:rsid w:val="000B7847"/>
    <w:rsid w:val="000B786D"/>
    <w:rsid w:val="000C084A"/>
    <w:rsid w:val="000C4589"/>
    <w:rsid w:val="000C6653"/>
    <w:rsid w:val="000D077C"/>
    <w:rsid w:val="000D098D"/>
    <w:rsid w:val="000D4FCC"/>
    <w:rsid w:val="000D5B2A"/>
    <w:rsid w:val="000E0157"/>
    <w:rsid w:val="000E0225"/>
    <w:rsid w:val="000E28A2"/>
    <w:rsid w:val="000E391E"/>
    <w:rsid w:val="000E4B4A"/>
    <w:rsid w:val="000E5DCD"/>
    <w:rsid w:val="000E7DBB"/>
    <w:rsid w:val="00100747"/>
    <w:rsid w:val="00103918"/>
    <w:rsid w:val="00103EBB"/>
    <w:rsid w:val="001105F8"/>
    <w:rsid w:val="00110FD0"/>
    <w:rsid w:val="00112A3E"/>
    <w:rsid w:val="00112D67"/>
    <w:rsid w:val="001130CF"/>
    <w:rsid w:val="00115D2C"/>
    <w:rsid w:val="00126855"/>
    <w:rsid w:val="00127751"/>
    <w:rsid w:val="0013138E"/>
    <w:rsid w:val="001338DC"/>
    <w:rsid w:val="00141665"/>
    <w:rsid w:val="00143F18"/>
    <w:rsid w:val="00145E4D"/>
    <w:rsid w:val="00154506"/>
    <w:rsid w:val="00156D86"/>
    <w:rsid w:val="00167C80"/>
    <w:rsid w:val="00167F4F"/>
    <w:rsid w:val="00170BC6"/>
    <w:rsid w:val="001731C6"/>
    <w:rsid w:val="00173CEA"/>
    <w:rsid w:val="00175445"/>
    <w:rsid w:val="001919C3"/>
    <w:rsid w:val="00194A7A"/>
    <w:rsid w:val="001A0561"/>
    <w:rsid w:val="001A1F88"/>
    <w:rsid w:val="001A3F21"/>
    <w:rsid w:val="001A4E94"/>
    <w:rsid w:val="001A546C"/>
    <w:rsid w:val="001B19C4"/>
    <w:rsid w:val="001B1CE3"/>
    <w:rsid w:val="001C0F9D"/>
    <w:rsid w:val="001C1391"/>
    <w:rsid w:val="001C62BF"/>
    <w:rsid w:val="001C75FF"/>
    <w:rsid w:val="001C7CEE"/>
    <w:rsid w:val="001D1501"/>
    <w:rsid w:val="001D73AA"/>
    <w:rsid w:val="001D7600"/>
    <w:rsid w:val="001E4014"/>
    <w:rsid w:val="001E74BA"/>
    <w:rsid w:val="001F73B2"/>
    <w:rsid w:val="001F7FD9"/>
    <w:rsid w:val="00201A23"/>
    <w:rsid w:val="00201FF4"/>
    <w:rsid w:val="0020655B"/>
    <w:rsid w:val="00212CF3"/>
    <w:rsid w:val="00212E62"/>
    <w:rsid w:val="00213D09"/>
    <w:rsid w:val="002174D8"/>
    <w:rsid w:val="0021794B"/>
    <w:rsid w:val="00217D9F"/>
    <w:rsid w:val="00221900"/>
    <w:rsid w:val="002230A0"/>
    <w:rsid w:val="0022784C"/>
    <w:rsid w:val="00230FAE"/>
    <w:rsid w:val="00236144"/>
    <w:rsid w:val="00237433"/>
    <w:rsid w:val="00241A7C"/>
    <w:rsid w:val="00242AF9"/>
    <w:rsid w:val="00244F81"/>
    <w:rsid w:val="00252270"/>
    <w:rsid w:val="00252E8F"/>
    <w:rsid w:val="002608E6"/>
    <w:rsid w:val="00261D9C"/>
    <w:rsid w:val="00265B27"/>
    <w:rsid w:val="002673B7"/>
    <w:rsid w:val="00273D07"/>
    <w:rsid w:val="00274A03"/>
    <w:rsid w:val="002824C9"/>
    <w:rsid w:val="00287E87"/>
    <w:rsid w:val="00293F81"/>
    <w:rsid w:val="00296932"/>
    <w:rsid w:val="002A24A1"/>
    <w:rsid w:val="002A6635"/>
    <w:rsid w:val="002A77A5"/>
    <w:rsid w:val="002A7A24"/>
    <w:rsid w:val="002B024E"/>
    <w:rsid w:val="002B1931"/>
    <w:rsid w:val="002B55A7"/>
    <w:rsid w:val="002B6938"/>
    <w:rsid w:val="002C4353"/>
    <w:rsid w:val="002D1664"/>
    <w:rsid w:val="002D1775"/>
    <w:rsid w:val="002D17D2"/>
    <w:rsid w:val="002D4000"/>
    <w:rsid w:val="002D557B"/>
    <w:rsid w:val="002E3495"/>
    <w:rsid w:val="002E74FC"/>
    <w:rsid w:val="002F184A"/>
    <w:rsid w:val="002F4433"/>
    <w:rsid w:val="00301165"/>
    <w:rsid w:val="0030282F"/>
    <w:rsid w:val="00303818"/>
    <w:rsid w:val="00307645"/>
    <w:rsid w:val="00310029"/>
    <w:rsid w:val="00311A49"/>
    <w:rsid w:val="0031576B"/>
    <w:rsid w:val="0032045F"/>
    <w:rsid w:val="00326DA3"/>
    <w:rsid w:val="003276FA"/>
    <w:rsid w:val="00332FBA"/>
    <w:rsid w:val="003331EE"/>
    <w:rsid w:val="0033611C"/>
    <w:rsid w:val="0034058E"/>
    <w:rsid w:val="00343F73"/>
    <w:rsid w:val="00346D3B"/>
    <w:rsid w:val="003502EB"/>
    <w:rsid w:val="00352EE4"/>
    <w:rsid w:val="00354FA3"/>
    <w:rsid w:val="0035643B"/>
    <w:rsid w:val="00357A0D"/>
    <w:rsid w:val="00360150"/>
    <w:rsid w:val="0036464E"/>
    <w:rsid w:val="003703C7"/>
    <w:rsid w:val="003722D4"/>
    <w:rsid w:val="0037442E"/>
    <w:rsid w:val="00374A33"/>
    <w:rsid w:val="00375864"/>
    <w:rsid w:val="00375FD5"/>
    <w:rsid w:val="003821BA"/>
    <w:rsid w:val="00397A75"/>
    <w:rsid w:val="003B1720"/>
    <w:rsid w:val="003B1C1C"/>
    <w:rsid w:val="003B6154"/>
    <w:rsid w:val="003B6CBC"/>
    <w:rsid w:val="003B720A"/>
    <w:rsid w:val="003C28EA"/>
    <w:rsid w:val="003C310C"/>
    <w:rsid w:val="003C7F52"/>
    <w:rsid w:val="003E2FA3"/>
    <w:rsid w:val="003E45E0"/>
    <w:rsid w:val="003E71F4"/>
    <w:rsid w:val="003F1994"/>
    <w:rsid w:val="003F3E52"/>
    <w:rsid w:val="003F7B07"/>
    <w:rsid w:val="004012C1"/>
    <w:rsid w:val="004017E4"/>
    <w:rsid w:val="00412BAD"/>
    <w:rsid w:val="004244E4"/>
    <w:rsid w:val="0043579B"/>
    <w:rsid w:val="00437000"/>
    <w:rsid w:val="00441F62"/>
    <w:rsid w:val="0044271E"/>
    <w:rsid w:val="00443FF1"/>
    <w:rsid w:val="00455092"/>
    <w:rsid w:val="00461C76"/>
    <w:rsid w:val="00462487"/>
    <w:rsid w:val="004627F2"/>
    <w:rsid w:val="00462CE2"/>
    <w:rsid w:val="004647C9"/>
    <w:rsid w:val="004651D2"/>
    <w:rsid w:val="00466799"/>
    <w:rsid w:val="00466B04"/>
    <w:rsid w:val="00470D2F"/>
    <w:rsid w:val="0047119A"/>
    <w:rsid w:val="004745B4"/>
    <w:rsid w:val="00474FCB"/>
    <w:rsid w:val="00475767"/>
    <w:rsid w:val="00477C8B"/>
    <w:rsid w:val="0048012F"/>
    <w:rsid w:val="00482539"/>
    <w:rsid w:val="00484A8C"/>
    <w:rsid w:val="0049141C"/>
    <w:rsid w:val="00491541"/>
    <w:rsid w:val="004A0C9F"/>
    <w:rsid w:val="004A5386"/>
    <w:rsid w:val="004A69F2"/>
    <w:rsid w:val="004B0ACF"/>
    <w:rsid w:val="004B0B81"/>
    <w:rsid w:val="004B4F96"/>
    <w:rsid w:val="004B6734"/>
    <w:rsid w:val="004C1E88"/>
    <w:rsid w:val="004C4482"/>
    <w:rsid w:val="004C4746"/>
    <w:rsid w:val="004C4AEC"/>
    <w:rsid w:val="004C589E"/>
    <w:rsid w:val="004D374A"/>
    <w:rsid w:val="004D42E2"/>
    <w:rsid w:val="004E18FE"/>
    <w:rsid w:val="004E520C"/>
    <w:rsid w:val="004F521E"/>
    <w:rsid w:val="004F7260"/>
    <w:rsid w:val="00502C5C"/>
    <w:rsid w:val="00504F08"/>
    <w:rsid w:val="00507EAE"/>
    <w:rsid w:val="005113BB"/>
    <w:rsid w:val="00515B00"/>
    <w:rsid w:val="00523674"/>
    <w:rsid w:val="00523AFF"/>
    <w:rsid w:val="00524463"/>
    <w:rsid w:val="00530CF2"/>
    <w:rsid w:val="005318BE"/>
    <w:rsid w:val="005322E6"/>
    <w:rsid w:val="00540D3C"/>
    <w:rsid w:val="0054484E"/>
    <w:rsid w:val="0055317A"/>
    <w:rsid w:val="0055699E"/>
    <w:rsid w:val="005571C1"/>
    <w:rsid w:val="00560DBE"/>
    <w:rsid w:val="005723E6"/>
    <w:rsid w:val="005749D6"/>
    <w:rsid w:val="00581DC3"/>
    <w:rsid w:val="0058305B"/>
    <w:rsid w:val="005843BB"/>
    <w:rsid w:val="0059680F"/>
    <w:rsid w:val="00597ECE"/>
    <w:rsid w:val="005A097E"/>
    <w:rsid w:val="005A3F4A"/>
    <w:rsid w:val="005A7A6E"/>
    <w:rsid w:val="005B1268"/>
    <w:rsid w:val="005B3B26"/>
    <w:rsid w:val="005C04B3"/>
    <w:rsid w:val="005C0BF2"/>
    <w:rsid w:val="005C1034"/>
    <w:rsid w:val="005C2B1E"/>
    <w:rsid w:val="005C30F3"/>
    <w:rsid w:val="005C700F"/>
    <w:rsid w:val="005D0D07"/>
    <w:rsid w:val="005D2E27"/>
    <w:rsid w:val="005D5CDF"/>
    <w:rsid w:val="005D7242"/>
    <w:rsid w:val="005E33B8"/>
    <w:rsid w:val="005F0306"/>
    <w:rsid w:val="005F2142"/>
    <w:rsid w:val="005F2DA7"/>
    <w:rsid w:val="005F4A3F"/>
    <w:rsid w:val="005F757A"/>
    <w:rsid w:val="00601506"/>
    <w:rsid w:val="00601F32"/>
    <w:rsid w:val="00607E6E"/>
    <w:rsid w:val="00614B4A"/>
    <w:rsid w:val="00615BE6"/>
    <w:rsid w:val="00616263"/>
    <w:rsid w:val="00623AA1"/>
    <w:rsid w:val="0064235B"/>
    <w:rsid w:val="00646BB0"/>
    <w:rsid w:val="00646D1A"/>
    <w:rsid w:val="0065033C"/>
    <w:rsid w:val="006519A2"/>
    <w:rsid w:val="006520F5"/>
    <w:rsid w:val="00656E8E"/>
    <w:rsid w:val="00660BE6"/>
    <w:rsid w:val="00661B23"/>
    <w:rsid w:val="00661D46"/>
    <w:rsid w:val="0066595A"/>
    <w:rsid w:val="00666FDA"/>
    <w:rsid w:val="006765F7"/>
    <w:rsid w:val="0068257A"/>
    <w:rsid w:val="006907A0"/>
    <w:rsid w:val="00692521"/>
    <w:rsid w:val="006940E9"/>
    <w:rsid w:val="006A1844"/>
    <w:rsid w:val="006A1F11"/>
    <w:rsid w:val="006A28D5"/>
    <w:rsid w:val="006A7D33"/>
    <w:rsid w:val="006B0B08"/>
    <w:rsid w:val="006B32A5"/>
    <w:rsid w:val="006B4547"/>
    <w:rsid w:val="006B511A"/>
    <w:rsid w:val="006B57FD"/>
    <w:rsid w:val="006C258F"/>
    <w:rsid w:val="006C3A61"/>
    <w:rsid w:val="006C47DA"/>
    <w:rsid w:val="006C4D4C"/>
    <w:rsid w:val="006C6E82"/>
    <w:rsid w:val="006D09ED"/>
    <w:rsid w:val="006D0A52"/>
    <w:rsid w:val="006D1A0A"/>
    <w:rsid w:val="006D2015"/>
    <w:rsid w:val="006D5E94"/>
    <w:rsid w:val="006D608E"/>
    <w:rsid w:val="006E1254"/>
    <w:rsid w:val="006E3E27"/>
    <w:rsid w:val="006E6F6A"/>
    <w:rsid w:val="006F562B"/>
    <w:rsid w:val="00702E39"/>
    <w:rsid w:val="00710758"/>
    <w:rsid w:val="00717D62"/>
    <w:rsid w:val="00736C91"/>
    <w:rsid w:val="00743CB2"/>
    <w:rsid w:val="00743DD1"/>
    <w:rsid w:val="00747C45"/>
    <w:rsid w:val="00751F33"/>
    <w:rsid w:val="00753197"/>
    <w:rsid w:val="007571E3"/>
    <w:rsid w:val="007612DF"/>
    <w:rsid w:val="00761C9E"/>
    <w:rsid w:val="00771A7A"/>
    <w:rsid w:val="0077626B"/>
    <w:rsid w:val="00785064"/>
    <w:rsid w:val="007858F4"/>
    <w:rsid w:val="00786ABF"/>
    <w:rsid w:val="00791A8C"/>
    <w:rsid w:val="007942AC"/>
    <w:rsid w:val="00794379"/>
    <w:rsid w:val="00797C97"/>
    <w:rsid w:val="00797D1B"/>
    <w:rsid w:val="007A018F"/>
    <w:rsid w:val="007A294C"/>
    <w:rsid w:val="007A2A86"/>
    <w:rsid w:val="007B05AC"/>
    <w:rsid w:val="007C23ED"/>
    <w:rsid w:val="007D0A4D"/>
    <w:rsid w:val="007D0D02"/>
    <w:rsid w:val="007D10B5"/>
    <w:rsid w:val="007E04C3"/>
    <w:rsid w:val="007E247A"/>
    <w:rsid w:val="007E2896"/>
    <w:rsid w:val="007E6C86"/>
    <w:rsid w:val="007E7202"/>
    <w:rsid w:val="007F18D7"/>
    <w:rsid w:val="007F1DD2"/>
    <w:rsid w:val="007F3C05"/>
    <w:rsid w:val="007F66AE"/>
    <w:rsid w:val="00801DD5"/>
    <w:rsid w:val="0080501B"/>
    <w:rsid w:val="00810D5C"/>
    <w:rsid w:val="00816AB9"/>
    <w:rsid w:val="008213AC"/>
    <w:rsid w:val="00832AFA"/>
    <w:rsid w:val="0083330D"/>
    <w:rsid w:val="00834426"/>
    <w:rsid w:val="008405A0"/>
    <w:rsid w:val="0084485E"/>
    <w:rsid w:val="00850936"/>
    <w:rsid w:val="008552E3"/>
    <w:rsid w:val="00855A54"/>
    <w:rsid w:val="00856D47"/>
    <w:rsid w:val="00861247"/>
    <w:rsid w:val="00862721"/>
    <w:rsid w:val="008631D0"/>
    <w:rsid w:val="00864B97"/>
    <w:rsid w:val="008700DB"/>
    <w:rsid w:val="008735AE"/>
    <w:rsid w:val="00873B8D"/>
    <w:rsid w:val="00877C6D"/>
    <w:rsid w:val="00881229"/>
    <w:rsid w:val="00884A70"/>
    <w:rsid w:val="008945AE"/>
    <w:rsid w:val="008B1812"/>
    <w:rsid w:val="008B23FC"/>
    <w:rsid w:val="008B38FE"/>
    <w:rsid w:val="008B6BE5"/>
    <w:rsid w:val="008C3978"/>
    <w:rsid w:val="008C3C45"/>
    <w:rsid w:val="008C5861"/>
    <w:rsid w:val="008D1594"/>
    <w:rsid w:val="008D3AD1"/>
    <w:rsid w:val="008D6234"/>
    <w:rsid w:val="008D6773"/>
    <w:rsid w:val="008D69D9"/>
    <w:rsid w:val="008E4247"/>
    <w:rsid w:val="008F1243"/>
    <w:rsid w:val="008F13FD"/>
    <w:rsid w:val="00904C1E"/>
    <w:rsid w:val="009208D1"/>
    <w:rsid w:val="0092354E"/>
    <w:rsid w:val="00923CB1"/>
    <w:rsid w:val="00925A43"/>
    <w:rsid w:val="00927D41"/>
    <w:rsid w:val="00932560"/>
    <w:rsid w:val="00937836"/>
    <w:rsid w:val="00941728"/>
    <w:rsid w:val="009439B3"/>
    <w:rsid w:val="00944A4F"/>
    <w:rsid w:val="00944AF2"/>
    <w:rsid w:val="00945006"/>
    <w:rsid w:val="0095016A"/>
    <w:rsid w:val="00952608"/>
    <w:rsid w:val="00952754"/>
    <w:rsid w:val="0095457C"/>
    <w:rsid w:val="0096049C"/>
    <w:rsid w:val="00960DF0"/>
    <w:rsid w:val="009614E3"/>
    <w:rsid w:val="00964498"/>
    <w:rsid w:val="009657B0"/>
    <w:rsid w:val="00966315"/>
    <w:rsid w:val="0098175D"/>
    <w:rsid w:val="00983297"/>
    <w:rsid w:val="009842A8"/>
    <w:rsid w:val="00993BBB"/>
    <w:rsid w:val="0099458D"/>
    <w:rsid w:val="009961A2"/>
    <w:rsid w:val="00996E6F"/>
    <w:rsid w:val="009A7D8F"/>
    <w:rsid w:val="009B2B93"/>
    <w:rsid w:val="009B2CAF"/>
    <w:rsid w:val="009B3790"/>
    <w:rsid w:val="009B7D72"/>
    <w:rsid w:val="009C4F4B"/>
    <w:rsid w:val="009C5335"/>
    <w:rsid w:val="009C667B"/>
    <w:rsid w:val="009C7944"/>
    <w:rsid w:val="009D129D"/>
    <w:rsid w:val="009D1933"/>
    <w:rsid w:val="009D3622"/>
    <w:rsid w:val="009D3EDA"/>
    <w:rsid w:val="009D50FF"/>
    <w:rsid w:val="009D7591"/>
    <w:rsid w:val="009E0291"/>
    <w:rsid w:val="009E13E8"/>
    <w:rsid w:val="009E1A1C"/>
    <w:rsid w:val="009E21C6"/>
    <w:rsid w:val="009E56CF"/>
    <w:rsid w:val="009F5276"/>
    <w:rsid w:val="009F6D03"/>
    <w:rsid w:val="00A01665"/>
    <w:rsid w:val="00A021C8"/>
    <w:rsid w:val="00A04874"/>
    <w:rsid w:val="00A055AA"/>
    <w:rsid w:val="00A05EAB"/>
    <w:rsid w:val="00A067B8"/>
    <w:rsid w:val="00A10ADD"/>
    <w:rsid w:val="00A10AE1"/>
    <w:rsid w:val="00A12511"/>
    <w:rsid w:val="00A12D30"/>
    <w:rsid w:val="00A16E94"/>
    <w:rsid w:val="00A30452"/>
    <w:rsid w:val="00A34EF2"/>
    <w:rsid w:val="00A428F7"/>
    <w:rsid w:val="00A42D97"/>
    <w:rsid w:val="00A4613A"/>
    <w:rsid w:val="00A506D1"/>
    <w:rsid w:val="00A5345F"/>
    <w:rsid w:val="00A5682D"/>
    <w:rsid w:val="00A64984"/>
    <w:rsid w:val="00A65882"/>
    <w:rsid w:val="00A6706C"/>
    <w:rsid w:val="00A7456C"/>
    <w:rsid w:val="00A76A3F"/>
    <w:rsid w:val="00A922D7"/>
    <w:rsid w:val="00A93353"/>
    <w:rsid w:val="00AA4B36"/>
    <w:rsid w:val="00AA54B2"/>
    <w:rsid w:val="00AA66EF"/>
    <w:rsid w:val="00AA6B97"/>
    <w:rsid w:val="00AA7538"/>
    <w:rsid w:val="00AB1193"/>
    <w:rsid w:val="00AB19A0"/>
    <w:rsid w:val="00AB1F27"/>
    <w:rsid w:val="00AB20C0"/>
    <w:rsid w:val="00AB3257"/>
    <w:rsid w:val="00AB42C5"/>
    <w:rsid w:val="00AB47FD"/>
    <w:rsid w:val="00AB5B1E"/>
    <w:rsid w:val="00AC46A7"/>
    <w:rsid w:val="00AC4D9F"/>
    <w:rsid w:val="00AC5ACA"/>
    <w:rsid w:val="00AC645D"/>
    <w:rsid w:val="00AC778C"/>
    <w:rsid w:val="00AD141C"/>
    <w:rsid w:val="00AD1E50"/>
    <w:rsid w:val="00AD32E4"/>
    <w:rsid w:val="00AD4C80"/>
    <w:rsid w:val="00AD4D3D"/>
    <w:rsid w:val="00AD61CF"/>
    <w:rsid w:val="00AD6CE2"/>
    <w:rsid w:val="00AE265F"/>
    <w:rsid w:val="00AF7696"/>
    <w:rsid w:val="00B025F6"/>
    <w:rsid w:val="00B044BC"/>
    <w:rsid w:val="00B04D52"/>
    <w:rsid w:val="00B13E90"/>
    <w:rsid w:val="00B14303"/>
    <w:rsid w:val="00B162F1"/>
    <w:rsid w:val="00B179CA"/>
    <w:rsid w:val="00B22529"/>
    <w:rsid w:val="00B239BA"/>
    <w:rsid w:val="00B25751"/>
    <w:rsid w:val="00B2722C"/>
    <w:rsid w:val="00B31488"/>
    <w:rsid w:val="00B340B2"/>
    <w:rsid w:val="00B346CB"/>
    <w:rsid w:val="00B36EF6"/>
    <w:rsid w:val="00B4347E"/>
    <w:rsid w:val="00B465AC"/>
    <w:rsid w:val="00B46A0E"/>
    <w:rsid w:val="00B46C88"/>
    <w:rsid w:val="00B6738C"/>
    <w:rsid w:val="00B70AF1"/>
    <w:rsid w:val="00B7650A"/>
    <w:rsid w:val="00B816C5"/>
    <w:rsid w:val="00B82C3C"/>
    <w:rsid w:val="00B83AD2"/>
    <w:rsid w:val="00B872E9"/>
    <w:rsid w:val="00B928CD"/>
    <w:rsid w:val="00B94085"/>
    <w:rsid w:val="00B97000"/>
    <w:rsid w:val="00BA3135"/>
    <w:rsid w:val="00BA38EA"/>
    <w:rsid w:val="00BA40B4"/>
    <w:rsid w:val="00BA622E"/>
    <w:rsid w:val="00BA7BD6"/>
    <w:rsid w:val="00BA7DEC"/>
    <w:rsid w:val="00BB0ADD"/>
    <w:rsid w:val="00BB294A"/>
    <w:rsid w:val="00BB3DAF"/>
    <w:rsid w:val="00BB56F7"/>
    <w:rsid w:val="00BB6AF8"/>
    <w:rsid w:val="00BC4167"/>
    <w:rsid w:val="00BD1296"/>
    <w:rsid w:val="00BD1CCE"/>
    <w:rsid w:val="00BD3AEF"/>
    <w:rsid w:val="00BD6079"/>
    <w:rsid w:val="00BD614E"/>
    <w:rsid w:val="00BD7B94"/>
    <w:rsid w:val="00BE2AD3"/>
    <w:rsid w:val="00BE3B8A"/>
    <w:rsid w:val="00BE5B93"/>
    <w:rsid w:val="00BE71D3"/>
    <w:rsid w:val="00C07446"/>
    <w:rsid w:val="00C07802"/>
    <w:rsid w:val="00C112BA"/>
    <w:rsid w:val="00C15FBC"/>
    <w:rsid w:val="00C20377"/>
    <w:rsid w:val="00C222D1"/>
    <w:rsid w:val="00C23B27"/>
    <w:rsid w:val="00C265BE"/>
    <w:rsid w:val="00C26B8E"/>
    <w:rsid w:val="00C27FBD"/>
    <w:rsid w:val="00C301C8"/>
    <w:rsid w:val="00C30822"/>
    <w:rsid w:val="00C3187C"/>
    <w:rsid w:val="00C326EA"/>
    <w:rsid w:val="00C429FC"/>
    <w:rsid w:val="00C44CE2"/>
    <w:rsid w:val="00C4549C"/>
    <w:rsid w:val="00C535C4"/>
    <w:rsid w:val="00C5778E"/>
    <w:rsid w:val="00C6437F"/>
    <w:rsid w:val="00C64DDD"/>
    <w:rsid w:val="00C663AB"/>
    <w:rsid w:val="00C6655B"/>
    <w:rsid w:val="00C66B74"/>
    <w:rsid w:val="00C7462B"/>
    <w:rsid w:val="00C80D70"/>
    <w:rsid w:val="00C83466"/>
    <w:rsid w:val="00C8393D"/>
    <w:rsid w:val="00C86E9F"/>
    <w:rsid w:val="00C938C6"/>
    <w:rsid w:val="00CA7A12"/>
    <w:rsid w:val="00CB0309"/>
    <w:rsid w:val="00CB2492"/>
    <w:rsid w:val="00CB3254"/>
    <w:rsid w:val="00CB3776"/>
    <w:rsid w:val="00CB5531"/>
    <w:rsid w:val="00CB60BC"/>
    <w:rsid w:val="00CC26BB"/>
    <w:rsid w:val="00CC2DBA"/>
    <w:rsid w:val="00CC4B82"/>
    <w:rsid w:val="00CC4E14"/>
    <w:rsid w:val="00CD03CA"/>
    <w:rsid w:val="00CD2BDD"/>
    <w:rsid w:val="00CD7D9E"/>
    <w:rsid w:val="00CE4C07"/>
    <w:rsid w:val="00CE51E5"/>
    <w:rsid w:val="00CE73B7"/>
    <w:rsid w:val="00CF2719"/>
    <w:rsid w:val="00CF3E0D"/>
    <w:rsid w:val="00CF3F40"/>
    <w:rsid w:val="00CF4978"/>
    <w:rsid w:val="00D00747"/>
    <w:rsid w:val="00D03094"/>
    <w:rsid w:val="00D0578F"/>
    <w:rsid w:val="00D06E26"/>
    <w:rsid w:val="00D1431C"/>
    <w:rsid w:val="00D15926"/>
    <w:rsid w:val="00D2041A"/>
    <w:rsid w:val="00D2502B"/>
    <w:rsid w:val="00D25397"/>
    <w:rsid w:val="00D30AE0"/>
    <w:rsid w:val="00D32584"/>
    <w:rsid w:val="00D34518"/>
    <w:rsid w:val="00D34D61"/>
    <w:rsid w:val="00D354C0"/>
    <w:rsid w:val="00D35968"/>
    <w:rsid w:val="00D36E36"/>
    <w:rsid w:val="00D40010"/>
    <w:rsid w:val="00D42274"/>
    <w:rsid w:val="00D44866"/>
    <w:rsid w:val="00D454A1"/>
    <w:rsid w:val="00D5334B"/>
    <w:rsid w:val="00D538A9"/>
    <w:rsid w:val="00D53A71"/>
    <w:rsid w:val="00D60805"/>
    <w:rsid w:val="00D60AF3"/>
    <w:rsid w:val="00D615EE"/>
    <w:rsid w:val="00D624CB"/>
    <w:rsid w:val="00D65576"/>
    <w:rsid w:val="00D678CA"/>
    <w:rsid w:val="00D67D27"/>
    <w:rsid w:val="00D71A8C"/>
    <w:rsid w:val="00D73FAA"/>
    <w:rsid w:val="00D74378"/>
    <w:rsid w:val="00D77D2F"/>
    <w:rsid w:val="00D80B7C"/>
    <w:rsid w:val="00D86BE3"/>
    <w:rsid w:val="00D86F5A"/>
    <w:rsid w:val="00D8735A"/>
    <w:rsid w:val="00D87E14"/>
    <w:rsid w:val="00D90A84"/>
    <w:rsid w:val="00D9211C"/>
    <w:rsid w:val="00D9487D"/>
    <w:rsid w:val="00D96A28"/>
    <w:rsid w:val="00D96B99"/>
    <w:rsid w:val="00DA3C25"/>
    <w:rsid w:val="00DA5715"/>
    <w:rsid w:val="00DA69DF"/>
    <w:rsid w:val="00DA77C1"/>
    <w:rsid w:val="00DB1619"/>
    <w:rsid w:val="00DB1F9F"/>
    <w:rsid w:val="00DB310B"/>
    <w:rsid w:val="00DB3C93"/>
    <w:rsid w:val="00DB3E33"/>
    <w:rsid w:val="00DB5947"/>
    <w:rsid w:val="00DB75E2"/>
    <w:rsid w:val="00DC1E5F"/>
    <w:rsid w:val="00DC1EE4"/>
    <w:rsid w:val="00DE1829"/>
    <w:rsid w:val="00DE2CC7"/>
    <w:rsid w:val="00DE5FF9"/>
    <w:rsid w:val="00DE6591"/>
    <w:rsid w:val="00DF0A3F"/>
    <w:rsid w:val="00DF20A2"/>
    <w:rsid w:val="00DF2106"/>
    <w:rsid w:val="00DF24A5"/>
    <w:rsid w:val="00DF49B8"/>
    <w:rsid w:val="00DF5FCE"/>
    <w:rsid w:val="00E01D2D"/>
    <w:rsid w:val="00E1223F"/>
    <w:rsid w:val="00E1288D"/>
    <w:rsid w:val="00E16031"/>
    <w:rsid w:val="00E16F1B"/>
    <w:rsid w:val="00E2204A"/>
    <w:rsid w:val="00E25200"/>
    <w:rsid w:val="00E353F0"/>
    <w:rsid w:val="00E41E27"/>
    <w:rsid w:val="00E420F2"/>
    <w:rsid w:val="00E4757B"/>
    <w:rsid w:val="00E5060B"/>
    <w:rsid w:val="00E50927"/>
    <w:rsid w:val="00E52BEB"/>
    <w:rsid w:val="00E5765C"/>
    <w:rsid w:val="00E62EAE"/>
    <w:rsid w:val="00E72CF9"/>
    <w:rsid w:val="00E73C42"/>
    <w:rsid w:val="00E80ABB"/>
    <w:rsid w:val="00E80C66"/>
    <w:rsid w:val="00E877E3"/>
    <w:rsid w:val="00E90D7F"/>
    <w:rsid w:val="00E91D01"/>
    <w:rsid w:val="00E92C97"/>
    <w:rsid w:val="00E9671A"/>
    <w:rsid w:val="00E97ACB"/>
    <w:rsid w:val="00EA0CB1"/>
    <w:rsid w:val="00EA1CC4"/>
    <w:rsid w:val="00EA2A64"/>
    <w:rsid w:val="00EB19C8"/>
    <w:rsid w:val="00EB23FF"/>
    <w:rsid w:val="00EB5A9D"/>
    <w:rsid w:val="00EB6005"/>
    <w:rsid w:val="00EC0695"/>
    <w:rsid w:val="00EC20C1"/>
    <w:rsid w:val="00EC5511"/>
    <w:rsid w:val="00EC6D10"/>
    <w:rsid w:val="00ED0E54"/>
    <w:rsid w:val="00ED2981"/>
    <w:rsid w:val="00ED30AC"/>
    <w:rsid w:val="00ED4537"/>
    <w:rsid w:val="00ED5727"/>
    <w:rsid w:val="00ED760F"/>
    <w:rsid w:val="00EE49F8"/>
    <w:rsid w:val="00EF2AB1"/>
    <w:rsid w:val="00EF61A6"/>
    <w:rsid w:val="00F00315"/>
    <w:rsid w:val="00F02193"/>
    <w:rsid w:val="00F0298B"/>
    <w:rsid w:val="00F04351"/>
    <w:rsid w:val="00F04ABC"/>
    <w:rsid w:val="00F04BC1"/>
    <w:rsid w:val="00F06E71"/>
    <w:rsid w:val="00F14407"/>
    <w:rsid w:val="00F14DB5"/>
    <w:rsid w:val="00F15220"/>
    <w:rsid w:val="00F1766D"/>
    <w:rsid w:val="00F20E1D"/>
    <w:rsid w:val="00F23AA9"/>
    <w:rsid w:val="00F27408"/>
    <w:rsid w:val="00F27FC4"/>
    <w:rsid w:val="00F30B78"/>
    <w:rsid w:val="00F31FFE"/>
    <w:rsid w:val="00F35533"/>
    <w:rsid w:val="00F3577D"/>
    <w:rsid w:val="00F4317B"/>
    <w:rsid w:val="00F461A2"/>
    <w:rsid w:val="00F50A2A"/>
    <w:rsid w:val="00F52A34"/>
    <w:rsid w:val="00F547B8"/>
    <w:rsid w:val="00F56C32"/>
    <w:rsid w:val="00F60CBC"/>
    <w:rsid w:val="00F61317"/>
    <w:rsid w:val="00F61780"/>
    <w:rsid w:val="00F6205F"/>
    <w:rsid w:val="00F677D8"/>
    <w:rsid w:val="00F72DD8"/>
    <w:rsid w:val="00F80DDB"/>
    <w:rsid w:val="00F8222E"/>
    <w:rsid w:val="00F86F92"/>
    <w:rsid w:val="00F9694C"/>
    <w:rsid w:val="00F977E4"/>
    <w:rsid w:val="00FB075D"/>
    <w:rsid w:val="00FB2986"/>
    <w:rsid w:val="00FB70E0"/>
    <w:rsid w:val="00FC05F2"/>
    <w:rsid w:val="00FC2E1A"/>
    <w:rsid w:val="00FC6F68"/>
    <w:rsid w:val="00FD3CE8"/>
    <w:rsid w:val="00FD5360"/>
    <w:rsid w:val="00FE1541"/>
    <w:rsid w:val="00FE72AA"/>
    <w:rsid w:val="00FE7328"/>
    <w:rsid w:val="00FF1EC4"/>
    <w:rsid w:val="00FF5FF7"/>
    <w:rsid w:val="00FF62CE"/>
    <w:rsid w:val="00FF7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91E92D"/>
  <w15:docId w15:val="{221E9CEB-57D1-4CB6-9ED3-76D2778B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E14"/>
  </w:style>
  <w:style w:type="paragraph" w:styleId="Heading1">
    <w:name w:val="heading 1"/>
    <w:basedOn w:val="Normal"/>
    <w:next w:val="Normal"/>
    <w:qFormat/>
    <w:rsid w:val="00AC778C"/>
    <w:pPr>
      <w:keepNext/>
      <w:numPr>
        <w:numId w:val="2"/>
      </w:numPr>
      <w:spacing w:before="240" w:after="24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AC778C"/>
    <w:pPr>
      <w:keepNext/>
      <w:numPr>
        <w:ilvl w:val="1"/>
        <w:numId w:val="2"/>
      </w:numPr>
      <w:spacing w:before="240" w:after="240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AC778C"/>
    <w:pPr>
      <w:keepNext/>
      <w:numPr>
        <w:ilvl w:val="2"/>
        <w:numId w:val="2"/>
      </w:numPr>
      <w:spacing w:before="180" w:after="180"/>
      <w:outlineLvl w:val="2"/>
    </w:pPr>
    <w:rPr>
      <w:b/>
    </w:rPr>
  </w:style>
  <w:style w:type="paragraph" w:styleId="Heading4">
    <w:name w:val="heading 4"/>
    <w:basedOn w:val="Normal"/>
    <w:next w:val="Normal"/>
    <w:autoRedefine/>
    <w:qFormat/>
    <w:rsid w:val="00E4757B"/>
    <w:pPr>
      <w:keepNext/>
      <w:numPr>
        <w:ilvl w:val="3"/>
        <w:numId w:val="2"/>
      </w:numPr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AC778C"/>
    <w:pPr>
      <w:numPr>
        <w:ilvl w:val="4"/>
        <w:numId w:val="2"/>
      </w:numPr>
      <w:spacing w:before="240" w:after="60"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C778C"/>
    <w:pPr>
      <w:keepNext/>
      <w:numPr>
        <w:ilvl w:val="5"/>
        <w:numId w:val="2"/>
      </w:numPr>
      <w:outlineLvl w:val="5"/>
    </w:pPr>
    <w:rPr>
      <w:b/>
      <w:sz w:val="22"/>
    </w:rPr>
  </w:style>
  <w:style w:type="paragraph" w:styleId="Heading7">
    <w:name w:val="heading 7"/>
    <w:basedOn w:val="Normal"/>
    <w:next w:val="Normal"/>
    <w:qFormat/>
    <w:rsid w:val="00AC778C"/>
    <w:pPr>
      <w:keepNext/>
      <w:numPr>
        <w:ilvl w:val="6"/>
        <w:numId w:val="2"/>
      </w:numPr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AC778C"/>
    <w:pPr>
      <w:keepNext/>
      <w:numPr>
        <w:ilvl w:val="7"/>
        <w:numId w:val="2"/>
      </w:numPr>
      <w:spacing w:before="180" w:after="120"/>
      <w:jc w:val="center"/>
      <w:outlineLvl w:val="7"/>
    </w:pPr>
    <w:rPr>
      <w:b/>
      <w:sz w:val="22"/>
      <w:u w:val="single"/>
    </w:rPr>
  </w:style>
  <w:style w:type="paragraph" w:styleId="Heading9">
    <w:name w:val="heading 9"/>
    <w:basedOn w:val="Normal"/>
    <w:next w:val="Normal"/>
    <w:qFormat/>
    <w:rsid w:val="00AC778C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">
    <w:name w:val="List"/>
    <w:basedOn w:val="Normal"/>
    <w:rsid w:val="00AC778C"/>
    <w:pPr>
      <w:numPr>
        <w:numId w:val="1"/>
      </w:numPr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rsid w:val="00AC778C"/>
    <w:pPr>
      <w:tabs>
        <w:tab w:val="left" w:pos="540"/>
        <w:tab w:val="right" w:leader="dot" w:pos="9350"/>
      </w:tabs>
      <w:spacing w:before="120" w:after="120"/>
    </w:pPr>
    <w:rPr>
      <w:b/>
      <w:noProof/>
      <w:sz w:val="22"/>
    </w:rPr>
  </w:style>
  <w:style w:type="paragraph" w:styleId="TOC2">
    <w:name w:val="toc 2"/>
    <w:basedOn w:val="Normal"/>
    <w:next w:val="Normal"/>
    <w:autoRedefine/>
    <w:uiPriority w:val="39"/>
    <w:rsid w:val="00AC778C"/>
    <w:pPr>
      <w:tabs>
        <w:tab w:val="left" w:pos="720"/>
        <w:tab w:val="left" w:pos="1350"/>
        <w:tab w:val="right" w:leader="dot" w:pos="9350"/>
        <w:tab w:val="right" w:leader="dot" w:pos="10520"/>
      </w:tabs>
      <w:ind w:left="720"/>
    </w:pPr>
    <w:rPr>
      <w:noProof/>
      <w:sz w:val="22"/>
    </w:rPr>
  </w:style>
  <w:style w:type="paragraph" w:styleId="TOC3">
    <w:name w:val="toc 3"/>
    <w:basedOn w:val="Normal"/>
    <w:next w:val="Normal"/>
    <w:autoRedefine/>
    <w:semiHidden/>
    <w:rsid w:val="00CD03CA"/>
    <w:pPr>
      <w:tabs>
        <w:tab w:val="right" w:leader="dot" w:pos="9350"/>
      </w:tabs>
    </w:pPr>
    <w:rPr>
      <w:noProof/>
      <w:sz w:val="22"/>
    </w:rPr>
  </w:style>
  <w:style w:type="paragraph" w:styleId="Title">
    <w:name w:val="Title"/>
    <w:basedOn w:val="Normal"/>
    <w:qFormat/>
    <w:rsid w:val="00AC778C"/>
    <w:pPr>
      <w:spacing w:before="240" w:after="60"/>
    </w:pPr>
    <w:rPr>
      <w:b/>
      <w:kern w:val="28"/>
      <w:sz w:val="32"/>
    </w:rPr>
  </w:style>
  <w:style w:type="paragraph" w:customStyle="1" w:styleId="TableText">
    <w:name w:val="Table Text"/>
    <w:basedOn w:val="Normal"/>
    <w:rsid w:val="00AC778C"/>
    <w:rPr>
      <w:b/>
      <w:sz w:val="22"/>
    </w:rPr>
  </w:style>
  <w:style w:type="paragraph" w:customStyle="1" w:styleId="Tabletext0">
    <w:name w:val="Table text"/>
    <w:basedOn w:val="Normal"/>
    <w:rsid w:val="00AC778C"/>
    <w:pPr>
      <w:spacing w:before="40" w:after="40"/>
    </w:pPr>
    <w:rPr>
      <w:sz w:val="22"/>
    </w:rPr>
  </w:style>
  <w:style w:type="paragraph" w:customStyle="1" w:styleId="Bullet1">
    <w:name w:val="Bullet1"/>
    <w:basedOn w:val="Normal"/>
    <w:rsid w:val="00AC778C"/>
    <w:pPr>
      <w:tabs>
        <w:tab w:val="num" w:pos="360"/>
      </w:tabs>
      <w:ind w:left="360" w:hanging="360"/>
    </w:pPr>
    <w:rPr>
      <w:sz w:val="22"/>
    </w:rPr>
  </w:style>
  <w:style w:type="paragraph" w:styleId="BodyText">
    <w:name w:val="Body Text"/>
    <w:basedOn w:val="Normal"/>
    <w:rsid w:val="00AC778C"/>
    <w:rPr>
      <w:sz w:val="22"/>
    </w:rPr>
  </w:style>
  <w:style w:type="paragraph" w:styleId="BodyText2">
    <w:name w:val="Body Text 2"/>
    <w:basedOn w:val="Normal"/>
    <w:rsid w:val="00AC778C"/>
    <w:rPr>
      <w:sz w:val="18"/>
    </w:rPr>
  </w:style>
  <w:style w:type="paragraph" w:styleId="Header">
    <w:name w:val="header"/>
    <w:basedOn w:val="Normal"/>
    <w:link w:val="HeaderChar"/>
    <w:uiPriority w:val="99"/>
    <w:rsid w:val="00AC778C"/>
    <w:pPr>
      <w:tabs>
        <w:tab w:val="center" w:pos="4320"/>
        <w:tab w:val="right" w:pos="9360"/>
      </w:tabs>
      <w:jc w:val="both"/>
    </w:pPr>
    <w:rPr>
      <w:sz w:val="18"/>
    </w:rPr>
  </w:style>
  <w:style w:type="paragraph" w:styleId="BodyTextIndent">
    <w:name w:val="Body Text Indent"/>
    <w:basedOn w:val="Normal"/>
    <w:rsid w:val="00AC778C"/>
    <w:pPr>
      <w:ind w:left="-18"/>
    </w:pPr>
    <w:rPr>
      <w:sz w:val="22"/>
    </w:rPr>
  </w:style>
  <w:style w:type="paragraph" w:customStyle="1" w:styleId="Title2">
    <w:name w:val="Title2"/>
    <w:basedOn w:val="Title"/>
    <w:rsid w:val="00AC778C"/>
  </w:style>
  <w:style w:type="paragraph" w:styleId="BodyTextIndent2">
    <w:name w:val="Body Text Indent 2"/>
    <w:basedOn w:val="Normal"/>
    <w:rsid w:val="00AC778C"/>
    <w:pPr>
      <w:ind w:left="612"/>
    </w:pPr>
    <w:rPr>
      <w:sz w:val="24"/>
    </w:rPr>
  </w:style>
  <w:style w:type="paragraph" w:customStyle="1" w:styleId="Bullet2">
    <w:name w:val="Bullet2"/>
    <w:basedOn w:val="Normal"/>
    <w:rsid w:val="00AC778C"/>
    <w:pPr>
      <w:tabs>
        <w:tab w:val="num" w:pos="702"/>
      </w:tabs>
      <w:ind w:left="702" w:hanging="360"/>
    </w:pPr>
    <w:rPr>
      <w:sz w:val="22"/>
    </w:rPr>
  </w:style>
  <w:style w:type="paragraph" w:styleId="CommentText">
    <w:name w:val="annotation text"/>
    <w:basedOn w:val="Normal"/>
    <w:semiHidden/>
    <w:rsid w:val="00AC778C"/>
    <w:pPr>
      <w:spacing w:after="60"/>
    </w:pPr>
    <w:rPr>
      <w:rFonts w:ascii="Century Schoolbook" w:hAnsi="Century Schoolbook"/>
    </w:rPr>
  </w:style>
  <w:style w:type="paragraph" w:styleId="BodyText3">
    <w:name w:val="Body Text 3"/>
    <w:basedOn w:val="Normal"/>
    <w:rsid w:val="00AC778C"/>
    <w:pPr>
      <w:jc w:val="center"/>
    </w:pPr>
  </w:style>
  <w:style w:type="paragraph" w:customStyle="1" w:styleId="Title3">
    <w:name w:val="Title3"/>
    <w:basedOn w:val="Title2"/>
    <w:rsid w:val="00AC778C"/>
  </w:style>
  <w:style w:type="paragraph" w:customStyle="1" w:styleId="TableHeaderText">
    <w:name w:val="Table Header Text"/>
    <w:basedOn w:val="TableText"/>
    <w:rsid w:val="00AC778C"/>
    <w:pPr>
      <w:jc w:val="center"/>
    </w:pPr>
    <w:rPr>
      <w:b w:val="0"/>
    </w:rPr>
  </w:style>
  <w:style w:type="character" w:styleId="PageNumber">
    <w:name w:val="page number"/>
    <w:basedOn w:val="DefaultParagraphFont"/>
    <w:rsid w:val="00AC778C"/>
  </w:style>
  <w:style w:type="paragraph" w:styleId="Footer">
    <w:name w:val="footer"/>
    <w:basedOn w:val="Normal"/>
    <w:rsid w:val="00AC778C"/>
    <w:pPr>
      <w:tabs>
        <w:tab w:val="center" w:pos="4320"/>
        <w:tab w:val="right" w:pos="9360"/>
      </w:tabs>
      <w:jc w:val="both"/>
    </w:pPr>
    <w:rPr>
      <w:sz w:val="24"/>
    </w:rPr>
  </w:style>
  <w:style w:type="paragraph" w:customStyle="1" w:styleId="Title1">
    <w:name w:val="Title1"/>
    <w:basedOn w:val="Normal"/>
    <w:rsid w:val="00AC778C"/>
    <w:pPr>
      <w:jc w:val="right"/>
    </w:pPr>
    <w:rPr>
      <w:rFonts w:ascii="Garamond" w:hAnsi="Garamond"/>
      <w:b/>
      <w:sz w:val="72"/>
    </w:rPr>
  </w:style>
  <w:style w:type="paragraph" w:customStyle="1" w:styleId="hd1">
    <w:name w:val="hd1"/>
    <w:basedOn w:val="Header"/>
    <w:next w:val="Normal"/>
    <w:rsid w:val="00AC778C"/>
    <w:pPr>
      <w:tabs>
        <w:tab w:val="clear" w:pos="9360"/>
        <w:tab w:val="right" w:pos="8640"/>
      </w:tabs>
      <w:spacing w:before="360" w:after="120"/>
    </w:pPr>
    <w:rPr>
      <w:rFonts w:ascii="Century Schoolbook" w:hAnsi="Century Schoolbook"/>
      <w:b/>
      <w:sz w:val="28"/>
    </w:rPr>
  </w:style>
  <w:style w:type="paragraph" w:customStyle="1" w:styleId="hdr1">
    <w:name w:val="hdr1"/>
    <w:basedOn w:val="Normal1"/>
    <w:rsid w:val="00AC778C"/>
    <w:pPr>
      <w:ind w:left="540"/>
    </w:pPr>
    <w:rPr>
      <w:rFonts w:ascii="Times New Roman" w:hAnsi="Times New Roman"/>
    </w:rPr>
  </w:style>
  <w:style w:type="paragraph" w:customStyle="1" w:styleId="Normal1">
    <w:name w:val="Normal1"/>
    <w:basedOn w:val="Normal"/>
    <w:rsid w:val="00AC778C"/>
    <w:pPr>
      <w:spacing w:before="60"/>
      <w:ind w:left="720"/>
      <w:jc w:val="both"/>
    </w:pPr>
    <w:rPr>
      <w:rFonts w:ascii="Century Schoolbook" w:hAnsi="Century Schoolbook"/>
      <w:sz w:val="24"/>
    </w:rPr>
  </w:style>
  <w:style w:type="paragraph" w:styleId="BlockText">
    <w:name w:val="Block Text"/>
    <w:basedOn w:val="Normal"/>
    <w:rsid w:val="00AC778C"/>
    <w:pPr>
      <w:ind w:left="360" w:right="540"/>
      <w:jc w:val="both"/>
    </w:pPr>
    <w:rPr>
      <w:sz w:val="24"/>
    </w:rPr>
  </w:style>
  <w:style w:type="paragraph" w:customStyle="1" w:styleId="Detail">
    <w:name w:val="Detail"/>
    <w:basedOn w:val="Normal"/>
    <w:rsid w:val="00AC778C"/>
    <w:pPr>
      <w:spacing w:after="120"/>
      <w:ind w:left="360"/>
      <w:jc w:val="both"/>
    </w:pPr>
    <w:rPr>
      <w:rFonts w:ascii="Century Schoolbook" w:hAnsi="Century Schoolbook"/>
      <w:sz w:val="24"/>
    </w:rPr>
  </w:style>
  <w:style w:type="paragraph" w:styleId="BodyTextIndent3">
    <w:name w:val="Body Text Indent 3"/>
    <w:basedOn w:val="Normal"/>
    <w:rsid w:val="00AC778C"/>
    <w:pPr>
      <w:ind w:left="2610"/>
      <w:jc w:val="both"/>
    </w:pPr>
    <w:rPr>
      <w:sz w:val="24"/>
    </w:rPr>
  </w:style>
  <w:style w:type="paragraph" w:customStyle="1" w:styleId="Detail1">
    <w:name w:val="Detail1"/>
    <w:basedOn w:val="Detail"/>
    <w:rsid w:val="00AC778C"/>
    <w:pPr>
      <w:ind w:left="720"/>
      <w:jc w:val="left"/>
    </w:pPr>
  </w:style>
  <w:style w:type="paragraph" w:customStyle="1" w:styleId="Text">
    <w:name w:val="Text"/>
    <w:basedOn w:val="Normal"/>
    <w:rsid w:val="00AC778C"/>
    <w:pPr>
      <w:ind w:left="720"/>
    </w:pPr>
    <w:rPr>
      <w:rFonts w:ascii="Century Schoolbook" w:hAnsi="Century Schoolbook"/>
    </w:rPr>
  </w:style>
  <w:style w:type="character" w:styleId="CommentReference">
    <w:name w:val="annotation reference"/>
    <w:basedOn w:val="DefaultParagraphFont"/>
    <w:semiHidden/>
    <w:rsid w:val="00AC778C"/>
    <w:rPr>
      <w:sz w:val="16"/>
    </w:rPr>
  </w:style>
  <w:style w:type="paragraph" w:customStyle="1" w:styleId="CBOX1">
    <w:name w:val="CBOX1"/>
    <w:basedOn w:val="Normal"/>
    <w:rsid w:val="00AC778C"/>
    <w:pPr>
      <w:keepLines/>
      <w:tabs>
        <w:tab w:val="left" w:pos="432"/>
        <w:tab w:val="left" w:pos="864"/>
        <w:tab w:val="left" w:pos="1008"/>
      </w:tabs>
      <w:spacing w:before="60" w:after="60"/>
      <w:ind w:left="806" w:hanging="360"/>
      <w:jc w:val="both"/>
    </w:pPr>
    <w:rPr>
      <w:rFonts w:ascii="Century Schoolbook" w:hAnsi="Century Schoolbook"/>
      <w:sz w:val="24"/>
    </w:rPr>
  </w:style>
  <w:style w:type="character" w:styleId="Hyperlink">
    <w:name w:val="Hyperlink"/>
    <w:basedOn w:val="DefaultParagraphFont"/>
    <w:uiPriority w:val="99"/>
    <w:rsid w:val="00AC778C"/>
    <w:rPr>
      <w:color w:val="0000FF"/>
      <w:u w:val="single"/>
    </w:rPr>
  </w:style>
  <w:style w:type="paragraph" w:styleId="TOAHeading">
    <w:name w:val="toa heading"/>
    <w:basedOn w:val="Normal"/>
    <w:next w:val="Normal"/>
    <w:semiHidden/>
    <w:rsid w:val="00AC778C"/>
    <w:pPr>
      <w:widowControl w:val="0"/>
      <w:tabs>
        <w:tab w:val="right" w:pos="9360"/>
      </w:tabs>
      <w:suppressAutoHyphens/>
    </w:pPr>
    <w:rPr>
      <w:rFonts w:ascii="Courier New" w:hAnsi="Courier New"/>
      <w:snapToGrid w:val="0"/>
    </w:rPr>
  </w:style>
  <w:style w:type="paragraph" w:styleId="TOC4">
    <w:name w:val="toc 4"/>
    <w:basedOn w:val="Normal"/>
    <w:next w:val="Normal"/>
    <w:autoRedefine/>
    <w:semiHidden/>
    <w:rsid w:val="00AC778C"/>
    <w:pPr>
      <w:tabs>
        <w:tab w:val="left" w:pos="1350"/>
        <w:tab w:val="left" w:pos="2430"/>
        <w:tab w:val="right" w:leader="dot" w:pos="9350"/>
      </w:tabs>
      <w:ind w:left="1350"/>
    </w:pPr>
    <w:rPr>
      <w:i/>
      <w:noProof/>
      <w:sz w:val="24"/>
    </w:rPr>
  </w:style>
  <w:style w:type="paragraph" w:styleId="TOC7">
    <w:name w:val="toc 7"/>
    <w:basedOn w:val="Normal"/>
    <w:next w:val="Normal"/>
    <w:autoRedefine/>
    <w:semiHidden/>
    <w:rsid w:val="00AC778C"/>
    <w:pPr>
      <w:ind w:left="1440"/>
    </w:pPr>
    <w:rPr>
      <w:sz w:val="24"/>
    </w:rPr>
  </w:style>
  <w:style w:type="paragraph" w:customStyle="1" w:styleId="SubtitleCover">
    <w:name w:val="Subtitle Cover"/>
    <w:basedOn w:val="Normal"/>
    <w:next w:val="BodyText"/>
    <w:rsid w:val="00AC778C"/>
    <w:pPr>
      <w:keepNext/>
      <w:spacing w:before="240" w:after="160"/>
      <w:jc w:val="center"/>
    </w:pPr>
    <w:rPr>
      <w:rFonts w:ascii="Arial" w:hAnsi="Arial"/>
      <w:i/>
      <w:kern w:val="28"/>
      <w:sz w:val="36"/>
    </w:rPr>
  </w:style>
  <w:style w:type="paragraph" w:styleId="TOC5">
    <w:name w:val="toc 5"/>
    <w:basedOn w:val="Normal"/>
    <w:next w:val="Normal"/>
    <w:autoRedefine/>
    <w:semiHidden/>
    <w:rsid w:val="00AC778C"/>
    <w:pPr>
      <w:ind w:left="96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AC778C"/>
    <w:pPr>
      <w:ind w:left="1200"/>
    </w:pPr>
    <w:rPr>
      <w:sz w:val="18"/>
    </w:rPr>
  </w:style>
  <w:style w:type="paragraph" w:styleId="TOC8">
    <w:name w:val="toc 8"/>
    <w:basedOn w:val="Normal"/>
    <w:next w:val="Normal"/>
    <w:autoRedefine/>
    <w:semiHidden/>
    <w:rsid w:val="00AC778C"/>
    <w:pPr>
      <w:ind w:left="1680"/>
    </w:pPr>
    <w:rPr>
      <w:sz w:val="18"/>
    </w:rPr>
  </w:style>
  <w:style w:type="paragraph" w:styleId="TOC9">
    <w:name w:val="toc 9"/>
    <w:basedOn w:val="Normal"/>
    <w:next w:val="Normal"/>
    <w:autoRedefine/>
    <w:semiHidden/>
    <w:rsid w:val="00AC778C"/>
    <w:pPr>
      <w:ind w:left="1920"/>
    </w:pPr>
    <w:rPr>
      <w:sz w:val="18"/>
    </w:rPr>
  </w:style>
  <w:style w:type="character" w:styleId="FollowedHyperlink">
    <w:name w:val="FollowedHyperlink"/>
    <w:basedOn w:val="DefaultParagraphFont"/>
    <w:rsid w:val="00AC778C"/>
    <w:rPr>
      <w:color w:val="800080"/>
      <w:u w:val="single"/>
    </w:rPr>
  </w:style>
  <w:style w:type="paragraph" w:styleId="Caption">
    <w:name w:val="caption"/>
    <w:basedOn w:val="Normal"/>
    <w:next w:val="Normal"/>
    <w:qFormat/>
    <w:rsid w:val="00AC778C"/>
    <w:pPr>
      <w:spacing w:before="120" w:after="120"/>
    </w:pPr>
    <w:rPr>
      <w:b/>
      <w:bCs/>
    </w:rPr>
  </w:style>
  <w:style w:type="paragraph" w:styleId="NormalWeb">
    <w:name w:val="Normal (Web)"/>
    <w:basedOn w:val="Normal"/>
    <w:uiPriority w:val="99"/>
    <w:rsid w:val="00AC778C"/>
    <w:pPr>
      <w:spacing w:before="100" w:beforeAutospacing="1" w:after="100" w:afterAutospacing="1"/>
    </w:pPr>
    <w:rPr>
      <w:sz w:val="24"/>
      <w:szCs w:val="24"/>
    </w:rPr>
  </w:style>
  <w:style w:type="table" w:styleId="TableGrid">
    <w:name w:val="Table Grid"/>
    <w:basedOn w:val="TableNormal"/>
    <w:uiPriority w:val="59"/>
    <w:rsid w:val="003E45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E45E0"/>
    <w:rPr>
      <w:b/>
      <w:bCs/>
    </w:rPr>
  </w:style>
  <w:style w:type="paragraph" w:styleId="FootnoteText">
    <w:name w:val="footnote text"/>
    <w:basedOn w:val="Normal"/>
    <w:semiHidden/>
    <w:rsid w:val="00A10ADD"/>
  </w:style>
  <w:style w:type="paragraph" w:styleId="BalloonText">
    <w:name w:val="Balloon Text"/>
    <w:basedOn w:val="Normal"/>
    <w:link w:val="BalloonTextChar"/>
    <w:rsid w:val="00AA75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7538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4D374A"/>
    <w:rPr>
      <w:sz w:val="18"/>
    </w:rPr>
  </w:style>
  <w:style w:type="paragraph" w:styleId="ListParagraph">
    <w:name w:val="List Paragraph"/>
    <w:basedOn w:val="Normal"/>
    <w:uiPriority w:val="34"/>
    <w:qFormat/>
    <w:rsid w:val="00B67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90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ms\Witness\Verint%20QM%20Upgrade%20V7.7\FS\QCM\BCC_QCM_F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EC865D7254EB4A8B6C8590FD20E39F" ma:contentTypeVersion="0" ma:contentTypeDescription="Create a new document." ma:contentTypeScope="" ma:versionID="dc620579c55658ff994e4edfb59cdcf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C30AF7-F6FD-4FB6-B723-1340D7FE90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AB5EBB6-5E22-4A93-8A88-BE0203FA85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885B2DB-42DA-4318-9EB7-6D24C272F9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E449B14-8483-4599-B3BC-E18C94FCC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BCC_QCM_FS.dot</Template>
  <TotalTime>222</TotalTime>
  <Pages>9</Pages>
  <Words>1635</Words>
  <Characters>9323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470 functional Specification - Requirements</vt:lpstr>
    </vt:vector>
  </TitlesOfParts>
  <Company>NCS</Company>
  <LinksUpToDate>false</LinksUpToDate>
  <CharactersWithSpaces>10937</CharactersWithSpaces>
  <SharedDoc>false</SharedDoc>
  <HLinks>
    <vt:vector size="6" baseType="variant">
      <vt:variant>
        <vt:i4>7798809</vt:i4>
      </vt:variant>
      <vt:variant>
        <vt:i4>2272</vt:i4>
      </vt:variant>
      <vt:variant>
        <vt:i4>1025</vt:i4>
      </vt:variant>
      <vt:variant>
        <vt:i4>1</vt:i4>
      </vt:variant>
      <vt:variant>
        <vt:lpwstr>http://cwe.ic.ncs.com/sites/CommunicationsGateway/VangentResourceCenter/Tools%20and%20Resources%20Document%20Library/Logos/VangentLogo_2-color_FOR_WORD.emf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470 functional Specification - Requirements</dc:title>
  <dc:creator>renkki</dc:creator>
  <cp:keywords>Functional Specification Spec Requirements SRS</cp:keywords>
  <cp:lastModifiedBy>Coughlin, Brian E</cp:lastModifiedBy>
  <cp:revision>47</cp:revision>
  <cp:lastPrinted>2014-01-22T15:35:00Z</cp:lastPrinted>
  <dcterms:created xsi:type="dcterms:W3CDTF">2014-01-22T21:07:00Z</dcterms:created>
  <dcterms:modified xsi:type="dcterms:W3CDTF">2018-01-02T21:50:00Z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0x010100DFEC865D7254EB4A8B6C8590FD20E39F</vt:lpwstr>
  </property>
</Properties>
</file>