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79117C18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C6A3C">
        <w:rPr>
          <w:rFonts w:ascii="Arial Black" w:hAnsi="Arial Black"/>
          <w:sz w:val="32"/>
        </w:rPr>
        <w:t>SDR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D9F7C0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FF1529">
        <w:rPr>
          <w:rFonts w:ascii="Times New Roman (PCL6)" w:hAnsi="Times New Roman (PCL6)"/>
          <w:b w:val="0"/>
          <w:sz w:val="20"/>
        </w:rPr>
        <w:t>Lisa Stein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03/06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696FDA4E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3/6/2016</w:t>
            </w:r>
          </w:p>
        </w:tc>
        <w:tc>
          <w:tcPr>
            <w:tcW w:w="6152" w:type="dxa"/>
          </w:tcPr>
          <w:p w14:paraId="4A91E949" w14:textId="0316D175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Initial</w:t>
            </w:r>
          </w:p>
        </w:tc>
        <w:tc>
          <w:tcPr>
            <w:tcW w:w="1822" w:type="dxa"/>
          </w:tcPr>
          <w:p w14:paraId="4A91E94A" w14:textId="1D6E374B" w:rsidR="001919C3" w:rsidRPr="009B3790" w:rsidRDefault="00FF1529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Lisa Stein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2F5A9F9D" w:rsidR="004D374A" w:rsidRPr="009B3790" w:rsidRDefault="0046092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3/21/2016</w:t>
            </w:r>
          </w:p>
        </w:tc>
        <w:tc>
          <w:tcPr>
            <w:tcW w:w="6152" w:type="dxa"/>
          </w:tcPr>
          <w:p w14:paraId="4A91E94D" w14:textId="0B0766CB" w:rsidR="00864B97" w:rsidRPr="009B3790" w:rsidRDefault="0046092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bookmarkStart w:id="1" w:name="_GoBack"/>
            <w:r>
              <w:rPr>
                <w:szCs w:val="24"/>
              </w:rPr>
              <w:t>Update after review/TFS1732/Updated text for figure 1</w:t>
            </w:r>
            <w:bookmarkEnd w:id="1"/>
          </w:p>
        </w:tc>
        <w:tc>
          <w:tcPr>
            <w:tcW w:w="1822" w:type="dxa"/>
          </w:tcPr>
          <w:p w14:paraId="4A91E94E" w14:textId="141BD6AD" w:rsidR="004D374A" w:rsidRPr="009B3790" w:rsidRDefault="00460923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Lisa Stein</w:t>
            </w: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C96BA0F" w:rsidR="00D624CB" w:rsidRPr="009B3790" w:rsidRDefault="00D624C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1" w14:textId="6D6EBEB3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2" w14:textId="7C33E1EA" w:rsidR="00D624CB" w:rsidRPr="009B3790" w:rsidRDefault="00D624CB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5E41788D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4D6CB3FB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0E1882EB" w:rsidR="004D374A" w:rsidRPr="009B3790" w:rsidRDefault="004D374A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63B0BB91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3ED06B8E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4174F464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9B3790" w:rsidRDefault="004C4482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22011EE7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0F288EF6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2CFA8854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6C69AC0E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9B3790" w:rsidRDefault="00944A4F" w:rsidP="00A16E94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21AC96C0" w:rsidR="004D42E2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757196A1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29B8BDEB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2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460923">
        <w:t>Short Duration Reporting Data File</w:t>
      </w:r>
      <w:r>
        <w:t xml:space="preserve"> Requirements</w:t>
      </w:r>
      <w:bookmarkEnd w:id="2"/>
      <w:r w:rsidR="00CB60BC">
        <w:br/>
      </w:r>
    </w:p>
    <w:p w14:paraId="3555F87C" w14:textId="4F126C87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FF1529">
        <w:rPr>
          <w:b w:val="0"/>
          <w:szCs w:val="24"/>
        </w:rPr>
        <w:t>Short Duration</w:t>
      </w:r>
      <w:r w:rsidR="00BB294A" w:rsidRPr="009D1933">
        <w:rPr>
          <w:b w:val="0"/>
          <w:szCs w:val="24"/>
        </w:rPr>
        <w:t xml:space="preserve">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FF1529">
        <w:rPr>
          <w:b w:val="0"/>
          <w:szCs w:val="24"/>
        </w:rPr>
        <w:t>SDR</w:t>
      </w:r>
      <w:r w:rsidR="00BB294A" w:rsidRPr="009D1933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D678CA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Report ID is the unique indicator for the </w:t>
            </w:r>
            <w:r w:rsidR="00BB294A" w:rsidRPr="006D608E">
              <w:rPr>
                <w:sz w:val="22"/>
                <w:szCs w:val="22"/>
              </w:rPr>
              <w:t>record</w:t>
            </w:r>
            <w:r w:rsidRPr="006D608E">
              <w:rPr>
                <w:sz w:val="22"/>
                <w:szCs w:val="22"/>
              </w:rPr>
              <w:t>.</w:t>
            </w:r>
          </w:p>
        </w:tc>
      </w:tr>
      <w:tr w:rsidR="008C3C45" w:rsidRPr="00D678CA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6D608E" w:rsidRDefault="008C3C45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34B9A97A" w:rsidR="008C3C45" w:rsidRPr="006D608E" w:rsidRDefault="00FF1529" w:rsidP="00FF15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SDR</w:t>
            </w:r>
            <w:r w:rsidR="008C3C45" w:rsidRPr="006D608E">
              <w:rPr>
                <w:sz w:val="22"/>
                <w:szCs w:val="22"/>
              </w:rPr>
              <w:t xml:space="preserve"> report code that corresponds to the specific report and date.  </w:t>
            </w:r>
          </w:p>
        </w:tc>
      </w:tr>
      <w:tr w:rsidR="008C3C45" w:rsidRPr="00D678CA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22B124CD" w:rsidR="008C3C45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and Development</w:t>
            </w:r>
          </w:p>
        </w:tc>
      </w:tr>
      <w:tr w:rsidR="008C3C45" w:rsidRPr="00D678CA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</w:t>
            </w:r>
            <w:r w:rsidR="008C3C45" w:rsidRPr="006D608E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D678CA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6D608E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</w:t>
            </w:r>
            <w:r w:rsidR="008C3C45" w:rsidRPr="006D608E">
              <w:rPr>
                <w:sz w:val="22"/>
                <w:szCs w:val="22"/>
              </w:rPr>
              <w:t xml:space="preserve">0 bytes, </w:t>
            </w:r>
            <w:r w:rsidR="00944AF2" w:rsidRPr="006D608E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="008C3C45"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</w:t>
            </w:r>
            <w:r w:rsidR="00944AF2" w:rsidRPr="006D608E">
              <w:rPr>
                <w:sz w:val="22"/>
                <w:szCs w:val="22"/>
              </w:rPr>
              <w:t>.</w:t>
            </w:r>
          </w:p>
          <w:p w14:paraId="4A91E9AB" w14:textId="32B820EA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</w:t>
            </w:r>
          </w:p>
        </w:tc>
      </w:tr>
      <w:tr w:rsidR="008C3C45" w:rsidRPr="00D678CA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</w:t>
            </w:r>
            <w:r w:rsidR="008C3C45" w:rsidRPr="006D608E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6D608E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6D608E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9586B57" w:rsidR="008C3C45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44AF2"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  <w:r w:rsidR="00944AF2" w:rsidRPr="006D608E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D678CA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bytes. </w:t>
            </w:r>
            <w:r w:rsidR="00944AF2" w:rsidRPr="006D608E">
              <w:rPr>
                <w:sz w:val="22"/>
                <w:szCs w:val="22"/>
              </w:rPr>
              <w:t>Alpha</w:t>
            </w:r>
          </w:p>
          <w:p w14:paraId="4A91E9E3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0E4A8829" w:rsidR="008C3C45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</w:t>
            </w:r>
            <w:r w:rsidR="008C3C45" w:rsidRPr="006D608E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7FD2E7DD" w:rsidR="008C3C45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  <w:r w:rsidR="00FF1529">
              <w:rPr>
                <w:sz w:val="22"/>
                <w:szCs w:val="22"/>
              </w:rPr>
              <w:t xml:space="preserve"> (Item Title, Length of Training, Time Spent on Training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23BD3" w14:textId="77777777" w:rsidR="001F0B8E" w:rsidRDefault="001F0B8E">
      <w:r>
        <w:separator/>
      </w:r>
    </w:p>
  </w:endnote>
  <w:endnote w:type="continuationSeparator" w:id="0">
    <w:p w14:paraId="55032116" w14:textId="77777777" w:rsidR="001F0B8E" w:rsidRDefault="001F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460923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40D94" w14:textId="77777777" w:rsidR="001F0B8E" w:rsidRDefault="001F0B8E">
      <w:r>
        <w:separator/>
      </w:r>
    </w:p>
  </w:footnote>
  <w:footnote w:type="continuationSeparator" w:id="0">
    <w:p w14:paraId="7D00DA59" w14:textId="77777777" w:rsidR="001F0B8E" w:rsidRDefault="001F0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3847B4-0F96-48CC-8064-EE3CB536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23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1972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Stein, Lisa D</cp:lastModifiedBy>
  <cp:revision>5</cp:revision>
  <cp:lastPrinted>2014-01-22T15:35:00Z</cp:lastPrinted>
  <dcterms:created xsi:type="dcterms:W3CDTF">2016-03-08T13:19:00Z</dcterms:created>
  <dcterms:modified xsi:type="dcterms:W3CDTF">2016-03-21T12:17:00Z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