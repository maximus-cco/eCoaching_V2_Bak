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91E92D" w14:textId="77777777" w:rsidR="00EF61A6" w:rsidRPr="00D678CA" w:rsidRDefault="00EF61A6">
      <w:pPr>
        <w:pStyle w:val="Title1"/>
      </w:pPr>
      <w:bookmarkStart w:id="0" w:name="_Ref29370327"/>
      <w:bookmarkEnd w:id="0"/>
      <w:r w:rsidRPr="00D678CA">
        <w:t>__________________________</w:t>
      </w:r>
    </w:p>
    <w:p w14:paraId="4A91E92E" w14:textId="77777777" w:rsidR="00EF61A6" w:rsidRPr="00D678CA" w:rsidRDefault="00EF61A6">
      <w:pPr>
        <w:ind w:right="-270"/>
        <w:rPr>
          <w:rFonts w:ascii="Century Schoolbook" w:hAnsi="Century Schoolbook"/>
        </w:rPr>
      </w:pPr>
    </w:p>
    <w:p w14:paraId="4A91E92F" w14:textId="77777777" w:rsidR="00EF61A6" w:rsidRPr="00D678CA" w:rsidRDefault="00EF61A6">
      <w:pPr>
        <w:ind w:right="-270"/>
        <w:rPr>
          <w:rFonts w:ascii="Century Schoolbook" w:hAnsi="Century Schoolbook"/>
        </w:rPr>
      </w:pPr>
    </w:p>
    <w:p w14:paraId="59956E09" w14:textId="20ACBE2E" w:rsidR="00273708" w:rsidRDefault="00273708" w:rsidP="00273708">
      <w:pPr>
        <w:ind w:left="2160" w:right="-270"/>
        <w:rPr>
          <w:rFonts w:ascii="Century Schoolbook" w:hAnsi="Century Schoolbook"/>
        </w:rPr>
      </w:pPr>
      <w:r w:rsidRPr="007665CA">
        <w:rPr>
          <w:b/>
          <w:bCs/>
          <w:noProof/>
          <w:sz w:val="56"/>
          <w:szCs w:val="56"/>
        </w:rPr>
        <w:t>eCoac</w:t>
      </w:r>
      <w:r w:rsidR="008C25D2">
        <w:rPr>
          <w:b/>
          <w:bCs/>
          <w:noProof/>
          <w:sz w:val="56"/>
          <w:szCs w:val="56"/>
        </w:rPr>
        <w:t>h</w:t>
      </w:r>
      <w:r w:rsidRPr="007665CA">
        <w:rPr>
          <w:b/>
          <w:bCs/>
          <w:noProof/>
          <w:sz w:val="56"/>
          <w:szCs w:val="56"/>
        </w:rPr>
        <w:t>ing Log System</w:t>
      </w:r>
      <w:r>
        <w:rPr>
          <w:rFonts w:ascii="Garamond" w:hAnsi="Garamond"/>
          <w:b/>
          <w:sz w:val="72"/>
        </w:rPr>
        <w:t xml:space="preserve"> </w:t>
      </w:r>
    </w:p>
    <w:p w14:paraId="4A91E933" w14:textId="77777777" w:rsidR="00EF61A6" w:rsidRPr="00D678CA" w:rsidRDefault="00EF61A6" w:rsidP="00145E4D">
      <w:pPr>
        <w:ind w:right="-270"/>
        <w:jc w:val="center"/>
        <w:rPr>
          <w:rFonts w:ascii="Century Schoolbook" w:hAnsi="Century Schoolbook"/>
        </w:rPr>
      </w:pPr>
    </w:p>
    <w:p w14:paraId="4A91E934" w14:textId="77777777" w:rsidR="00EF61A6" w:rsidRPr="00D678CA" w:rsidRDefault="00EF61A6" w:rsidP="00145E4D">
      <w:pPr>
        <w:ind w:right="-270"/>
        <w:jc w:val="center"/>
      </w:pPr>
    </w:p>
    <w:p w14:paraId="4A91E936" w14:textId="2174659E" w:rsidR="00EF61A6" w:rsidRPr="00D678CA" w:rsidRDefault="00EF61A6" w:rsidP="00145E4D">
      <w:pPr>
        <w:pStyle w:val="BodyText"/>
        <w:spacing w:before="240" w:after="60"/>
        <w:jc w:val="center"/>
        <w:rPr>
          <w:rFonts w:ascii="Arial" w:hAnsi="Arial"/>
          <w:b/>
          <w:sz w:val="32"/>
        </w:rPr>
      </w:pPr>
      <w:r w:rsidRPr="00D678CA">
        <w:rPr>
          <w:rFonts w:ascii="Arial" w:hAnsi="Arial"/>
          <w:b/>
          <w:sz w:val="36"/>
        </w:rPr>
        <w:t xml:space="preserve">Title: </w:t>
      </w:r>
      <w:r w:rsidR="00944A4F">
        <w:rPr>
          <w:rFonts w:ascii="Arial Black" w:hAnsi="Arial Black"/>
          <w:sz w:val="32"/>
        </w:rPr>
        <w:t>IQS</w:t>
      </w:r>
      <w:r w:rsidRPr="00D678CA">
        <w:rPr>
          <w:rFonts w:ascii="Arial Black" w:hAnsi="Arial Black"/>
          <w:sz w:val="32"/>
        </w:rPr>
        <w:t xml:space="preserve"> </w:t>
      </w:r>
      <w:proofErr w:type="spellStart"/>
      <w:r w:rsidR="00944A4F" w:rsidRPr="00944A4F">
        <w:rPr>
          <w:rFonts w:ascii="Arial Black" w:hAnsi="Arial Black"/>
          <w:b/>
          <w:sz w:val="32"/>
        </w:rPr>
        <w:t>e</w:t>
      </w:r>
      <w:r w:rsidR="00DC1EE4" w:rsidRPr="00944A4F">
        <w:rPr>
          <w:rFonts w:ascii="Arial Black" w:hAnsi="Arial Black"/>
          <w:b/>
          <w:sz w:val="32"/>
        </w:rPr>
        <w:t>Coaching</w:t>
      </w:r>
      <w:proofErr w:type="spellEnd"/>
      <w:r w:rsidR="00DC1EE4" w:rsidRPr="00944A4F">
        <w:rPr>
          <w:rFonts w:ascii="Arial Black" w:hAnsi="Arial Black"/>
          <w:b/>
          <w:sz w:val="32"/>
        </w:rPr>
        <w:t xml:space="preserve"> Log</w:t>
      </w:r>
      <w:r w:rsidR="00F14407" w:rsidRPr="00944A4F">
        <w:rPr>
          <w:rFonts w:ascii="Arial Black" w:hAnsi="Arial Black"/>
          <w:b/>
          <w:sz w:val="32"/>
        </w:rPr>
        <w:t xml:space="preserve"> File Layout</w:t>
      </w:r>
    </w:p>
    <w:p w14:paraId="4A91E937" w14:textId="77777777" w:rsidR="00EF61A6" w:rsidRPr="00D678CA" w:rsidRDefault="00EF61A6">
      <w:pPr>
        <w:pStyle w:val="Title1"/>
        <w:ind w:right="-270"/>
      </w:pPr>
      <w:r w:rsidRPr="00D678CA">
        <w:t>__________________________</w:t>
      </w:r>
    </w:p>
    <w:p w14:paraId="4A91E938" w14:textId="77777777" w:rsidR="00EF61A6" w:rsidRPr="00D678CA" w:rsidRDefault="00EF61A6">
      <w:pPr>
        <w:ind w:right="-270"/>
      </w:pPr>
    </w:p>
    <w:p w14:paraId="4A91E939" w14:textId="77777777" w:rsidR="00EF61A6" w:rsidRPr="00D678CA" w:rsidRDefault="00EF61A6">
      <w:pPr>
        <w:ind w:right="-270"/>
      </w:pPr>
    </w:p>
    <w:p w14:paraId="4A91E93A" w14:textId="77777777" w:rsidR="00EF61A6" w:rsidRPr="00D678CA" w:rsidRDefault="00EF61A6">
      <w:pPr>
        <w:pStyle w:val="hd1"/>
        <w:tabs>
          <w:tab w:val="clear" w:pos="4320"/>
          <w:tab w:val="clear" w:pos="8640"/>
          <w:tab w:val="left" w:pos="1980"/>
          <w:tab w:val="left" w:pos="6750"/>
        </w:tabs>
        <w:ind w:right="-270"/>
        <w:rPr>
          <w:rFonts w:ascii="Palatino (PCL6)" w:hAnsi="Palatino (PCL6)"/>
          <w:b w:val="0"/>
          <w:sz w:val="20"/>
        </w:rPr>
      </w:pPr>
    </w:p>
    <w:p w14:paraId="4A91E93B" w14:textId="48EE7397" w:rsidR="00EF61A6" w:rsidRPr="00D678CA" w:rsidRDefault="0095457C">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mc:AlternateContent>
          <mc:Choice Requires="wps">
            <w:drawing>
              <wp:anchor distT="0" distB="0" distL="114300" distR="114300" simplePos="0" relativeHeight="251657728" behindDoc="0" locked="0" layoutInCell="0" allowOverlap="1" wp14:anchorId="4A91EA1A" wp14:editId="4A91EA1B">
                <wp:simplePos x="0" y="0"/>
                <wp:positionH relativeFrom="column">
                  <wp:posOffset>4663440</wp:posOffset>
                </wp:positionH>
                <wp:positionV relativeFrom="paragraph">
                  <wp:posOffset>422910</wp:posOffset>
                </wp:positionV>
                <wp:extent cx="915035" cy="635"/>
                <wp:effectExtent l="5715" t="13335" r="12700" b="5080"/>
                <wp:wrapNone/>
                <wp:docPr id="10" name="Line 2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6453DDA" id="Line 23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5680" behindDoc="0" locked="0" layoutInCell="0" allowOverlap="1" wp14:anchorId="4A91EA1C" wp14:editId="4A91EA1D">
                <wp:simplePos x="0" y="0"/>
                <wp:positionH relativeFrom="column">
                  <wp:posOffset>914400</wp:posOffset>
                </wp:positionH>
                <wp:positionV relativeFrom="paragraph">
                  <wp:posOffset>422910</wp:posOffset>
                </wp:positionV>
                <wp:extent cx="2469515" cy="635"/>
                <wp:effectExtent l="9525" t="13335" r="6985" b="5080"/>
                <wp:wrapNone/>
                <wp:docPr id="9" name="Line 2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F8DD57" id="Line 230"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Prepared by:</w:t>
      </w:r>
      <w:r w:rsidR="00EF61A6" w:rsidRPr="00D678CA">
        <w:rPr>
          <w:rFonts w:ascii="Times New Roman (PCL6)" w:hAnsi="Times New Roman (PCL6)"/>
          <w:b w:val="0"/>
          <w:sz w:val="20"/>
        </w:rPr>
        <w:tab/>
      </w:r>
      <w:proofErr w:type="spellStart"/>
      <w:r w:rsidR="00D00747" w:rsidRPr="00D678CA">
        <w:rPr>
          <w:rFonts w:ascii="Times New Roman (PCL6)" w:hAnsi="Times New Roman (PCL6)"/>
          <w:b w:val="0"/>
          <w:sz w:val="20"/>
        </w:rPr>
        <w:t>Kimmit</w:t>
      </w:r>
      <w:proofErr w:type="spellEnd"/>
      <w:r w:rsidR="00D00747" w:rsidRPr="00D678CA">
        <w:rPr>
          <w:rFonts w:ascii="Times New Roman (PCL6)" w:hAnsi="Times New Roman (PCL6)"/>
          <w:b w:val="0"/>
          <w:sz w:val="20"/>
        </w:rPr>
        <w:t xml:space="preserve"> </w:t>
      </w:r>
      <w:proofErr w:type="spellStart"/>
      <w:r w:rsidR="00D00747" w:rsidRPr="00D678CA">
        <w:rPr>
          <w:rFonts w:ascii="Times New Roman (PCL6)" w:hAnsi="Times New Roman (PCL6)"/>
          <w:b w:val="0"/>
          <w:sz w:val="20"/>
        </w:rPr>
        <w:t>Renken</w:t>
      </w:r>
      <w:proofErr w:type="spellEnd"/>
      <w:r w:rsidR="00EF61A6" w:rsidRPr="00D678CA">
        <w:rPr>
          <w:rFonts w:ascii="Times New Roman (PCL6)" w:hAnsi="Times New Roman (PCL6)"/>
          <w:b w:val="0"/>
          <w:sz w:val="20"/>
        </w:rPr>
        <w:tab/>
      </w:r>
      <w:r w:rsidR="00EF61A6" w:rsidRPr="00D678CA">
        <w:rPr>
          <w:rFonts w:ascii="Times New Roman (PCL6)" w:hAnsi="Times New Roman (PCL6)"/>
          <w:b w:val="0"/>
          <w:sz w:val="22"/>
        </w:rPr>
        <w:t>Date:</w:t>
      </w:r>
      <w:proofErr w:type="gramStart"/>
      <w:r w:rsidR="00EF61A6" w:rsidRPr="00D678CA">
        <w:rPr>
          <w:rFonts w:ascii="Times New Roman (PCL6)" w:hAnsi="Times New Roman (PCL6)"/>
          <w:b w:val="0"/>
          <w:sz w:val="22"/>
        </w:rPr>
        <w:tab/>
      </w:r>
      <w:r w:rsidR="00EC5511">
        <w:rPr>
          <w:rFonts w:ascii="Times New Roman (PCL6)" w:hAnsi="Times New Roman (PCL6)"/>
          <w:b w:val="0"/>
          <w:sz w:val="22"/>
        </w:rPr>
        <w:t xml:space="preserve">  04</w:t>
      </w:r>
      <w:proofErr w:type="gramEnd"/>
      <w:r w:rsidR="00F14407" w:rsidRPr="00D678CA">
        <w:rPr>
          <w:rFonts w:ascii="Times New Roman (PCL6)" w:hAnsi="Times New Roman (PCL6)"/>
          <w:b w:val="0"/>
          <w:sz w:val="22"/>
        </w:rPr>
        <w:t>/</w:t>
      </w:r>
      <w:r w:rsidR="007F3C05" w:rsidRPr="00D678CA">
        <w:rPr>
          <w:rFonts w:ascii="Times New Roman (PCL6)" w:hAnsi="Times New Roman (PCL6)"/>
          <w:b w:val="0"/>
          <w:sz w:val="22"/>
        </w:rPr>
        <w:t>0</w:t>
      </w:r>
      <w:r w:rsidR="00D86BE3">
        <w:rPr>
          <w:rFonts w:ascii="Times New Roman (PCL6)" w:hAnsi="Times New Roman (PCL6)"/>
          <w:b w:val="0"/>
          <w:sz w:val="22"/>
        </w:rPr>
        <w:t>5</w:t>
      </w:r>
      <w:r w:rsidR="00D00747" w:rsidRPr="00D678CA">
        <w:rPr>
          <w:rFonts w:ascii="Times New Roman (PCL6)" w:hAnsi="Times New Roman (PCL6)"/>
          <w:b w:val="0"/>
          <w:sz w:val="22"/>
        </w:rPr>
        <w:t>/20</w:t>
      </w:r>
      <w:r w:rsidR="00753197" w:rsidRPr="00D678CA">
        <w:rPr>
          <w:rFonts w:ascii="Times New Roman (PCL6)" w:hAnsi="Times New Roman (PCL6)"/>
          <w:b w:val="0"/>
          <w:sz w:val="22"/>
        </w:rPr>
        <w:t>1</w:t>
      </w:r>
      <w:r w:rsidR="00311A49">
        <w:rPr>
          <w:rFonts w:ascii="Times New Roman (PCL6)" w:hAnsi="Times New Roman (PCL6)"/>
          <w:b w:val="0"/>
          <w:sz w:val="22"/>
        </w:rPr>
        <w:t>2</w:t>
      </w:r>
    </w:p>
    <w:p w14:paraId="4A91E93C" w14:textId="77777777" w:rsidR="00EF61A6" w:rsidRPr="00D678CA" w:rsidRDefault="00EF61A6">
      <w:pPr>
        <w:tabs>
          <w:tab w:val="left" w:pos="1980"/>
          <w:tab w:val="left" w:pos="6750"/>
        </w:tabs>
        <w:ind w:left="1440" w:right="-270" w:firstLine="720"/>
        <w:rPr>
          <w:rFonts w:ascii="Times New Roman (PCL6)" w:hAnsi="Times New Roman (PCL6)"/>
        </w:rPr>
      </w:pPr>
    </w:p>
    <w:p w14:paraId="4A91E93D" w14:textId="0D9A6B35" w:rsidR="00EF61A6" w:rsidRPr="00D678CA" w:rsidRDefault="00EF61A6">
      <w:pPr>
        <w:pStyle w:val="BodyText"/>
        <w:rPr>
          <w:rFonts w:ascii="Times New Roman (PCL6)" w:hAnsi="Times New Roman (PCL6)"/>
        </w:rPr>
      </w:pPr>
      <w:r w:rsidRPr="00D678CA">
        <w:rPr>
          <w:rFonts w:ascii="Times New Roman (PCL6)" w:hAnsi="Times New Roman (PCL6)"/>
        </w:rPr>
        <w:t xml:space="preserve">Department, Location: </w:t>
      </w:r>
      <w:r w:rsidRPr="00D678CA">
        <w:rPr>
          <w:rFonts w:ascii="Times New Roman (PCL6)" w:hAnsi="Times New Roman (PCL6)"/>
        </w:rPr>
        <w:tab/>
      </w:r>
      <w:r w:rsidR="00D00747" w:rsidRPr="00D678CA">
        <w:rPr>
          <w:rFonts w:ascii="Times New Roman (PCL6)" w:hAnsi="Times New Roman (PCL6)"/>
        </w:rPr>
        <w:tab/>
      </w:r>
      <w:r w:rsidRPr="00D678CA">
        <w:rPr>
          <w:rFonts w:ascii="Times New Roman (PCL6)" w:hAnsi="Times New Roman (PCL6)"/>
        </w:rPr>
        <w:t>R&amp;T – Oakdale</w:t>
      </w:r>
    </w:p>
    <w:p w14:paraId="4A91E93E" w14:textId="77777777" w:rsidR="00EF61A6" w:rsidRPr="00D678CA" w:rsidRDefault="0095457C">
      <w:pPr>
        <w:tabs>
          <w:tab w:val="left" w:pos="1980"/>
          <w:tab w:val="left" w:pos="6750"/>
        </w:tabs>
        <w:ind w:right="-270"/>
        <w:rPr>
          <w:rFonts w:ascii="Times New Roman (PCL6)" w:hAnsi="Times New Roman (PCL6)"/>
        </w:rPr>
      </w:pPr>
      <w:r>
        <w:rPr>
          <w:rFonts w:ascii="Times New Roman (PCL6)" w:hAnsi="Times New Roman (PCL6)"/>
          <w:noProof/>
        </w:rPr>
        <mc:AlternateContent>
          <mc:Choice Requires="wps">
            <w:drawing>
              <wp:anchor distT="0" distB="0" distL="114300" distR="114300" simplePos="0" relativeHeight="251659776" behindDoc="0" locked="0" layoutInCell="0" allowOverlap="1" wp14:anchorId="4A91EA1E" wp14:editId="4A91EA1F">
                <wp:simplePos x="0" y="0"/>
                <wp:positionH relativeFrom="column">
                  <wp:posOffset>1463040</wp:posOffset>
                </wp:positionH>
                <wp:positionV relativeFrom="paragraph">
                  <wp:posOffset>7620</wp:posOffset>
                </wp:positionV>
                <wp:extent cx="2468880" cy="0"/>
                <wp:effectExtent l="5715" t="7620" r="11430" b="11430"/>
                <wp:wrapNone/>
                <wp:docPr id="8" name="Line 2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8880" cy="0"/>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0AF0878" id="Line 234"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5.2pt,.6pt" to="309.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" o:allowincell="f">
                <v:stroke startarrowwidth="narrow" startarrowlength="short" endarrowwidth="narrow" endarrowlength="short"/>
              </v:line>
            </w:pict>
          </mc:Fallback>
        </mc:AlternateContent>
      </w:r>
    </w:p>
    <w:p w14:paraId="4A91E93F" w14:textId="77777777" w:rsidR="00EF61A6" w:rsidRPr="00D678CA" w:rsidRDefault="00EF61A6">
      <w:pPr>
        <w:tabs>
          <w:tab w:val="left" w:pos="1980"/>
          <w:tab w:val="left" w:pos="6750"/>
        </w:tabs>
        <w:ind w:right="-270"/>
        <w:rPr>
          <w:rFonts w:ascii="Times New Roman (PCL6)" w:hAnsi="Times New Roman (PCL6)"/>
        </w:rPr>
      </w:pPr>
    </w:p>
    <w:p w14:paraId="4A91E940" w14:textId="77777777" w:rsidR="00EF61A6" w:rsidRPr="00D678CA" w:rsidRDefault="0095457C">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mc:AlternateContent>
          <mc:Choice Requires="wps">
            <w:drawing>
              <wp:anchor distT="0" distB="0" distL="114300" distR="114300" simplePos="0" relativeHeight="251658752" behindDoc="0" locked="0" layoutInCell="0" allowOverlap="1" wp14:anchorId="4A91EA20" wp14:editId="4A91EA21">
                <wp:simplePos x="0" y="0"/>
                <wp:positionH relativeFrom="column">
                  <wp:posOffset>4754880</wp:posOffset>
                </wp:positionH>
                <wp:positionV relativeFrom="paragraph">
                  <wp:posOffset>441325</wp:posOffset>
                </wp:positionV>
                <wp:extent cx="915035" cy="635"/>
                <wp:effectExtent l="11430" t="12700" r="6985" b="5715"/>
                <wp:wrapNone/>
                <wp:docPr id="7" name="Line 2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1503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8A2821" id="Line 233"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" o:allowincell="f">
                <v:stroke startarrowwidth="narrow" startarrowlength="short" endarrowwidth="narrow" endarrowlength="short"/>
              </v:line>
            </w:pict>
          </mc:Fallback>
        </mc:AlternateContent>
      </w:r>
      <w:r>
        <w:rPr>
          <w:rFonts w:ascii="Times New Roman (PCL6)" w:hAnsi="Times New Roman (PCL6)"/>
          <w:b w:val="0"/>
          <w:noProof/>
          <w:sz w:val="22"/>
        </w:rPr>
        <mc:AlternateContent>
          <mc:Choice Requires="wps">
            <w:drawing>
              <wp:anchor distT="0" distB="0" distL="114300" distR="114300" simplePos="0" relativeHeight="251656704" behindDoc="0" locked="0" layoutInCell="0" allowOverlap="1" wp14:anchorId="4A91EA22" wp14:editId="4A91EA23">
                <wp:simplePos x="0" y="0"/>
                <wp:positionH relativeFrom="column">
                  <wp:posOffset>914400</wp:posOffset>
                </wp:positionH>
                <wp:positionV relativeFrom="paragraph">
                  <wp:posOffset>415925</wp:posOffset>
                </wp:positionV>
                <wp:extent cx="2469515" cy="635"/>
                <wp:effectExtent l="9525" t="6350" r="6985" b="12065"/>
                <wp:wrapNone/>
                <wp:docPr id="6" name="Line 2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69515" cy="635"/>
                        </a:xfrm>
                        <a:prstGeom prst="line">
                          <a:avLst/>
                        </a:prstGeom>
                        <a:noFill/>
                        <a:ln w="9525">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FF3C984" id="Line 23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" o:allowincell="f">
                <v:stroke startarrowwidth="narrow" startarrowlength="short" endarrowwidth="narrow" endarrowlength="short"/>
              </v:line>
            </w:pict>
          </mc:Fallback>
        </mc:AlternateContent>
      </w:r>
      <w:r w:rsidR="00EF61A6" w:rsidRPr="00D678CA">
        <w:rPr>
          <w:rFonts w:ascii="Times New Roman (PCL6)" w:hAnsi="Times New Roman (PCL6)"/>
          <w:b w:val="0"/>
          <w:sz w:val="22"/>
        </w:rPr>
        <w:t>Approved by:</w:t>
      </w:r>
      <w:r w:rsidR="00EF61A6" w:rsidRPr="00D678CA">
        <w:rPr>
          <w:rFonts w:ascii="Times New Roman (PCL6)" w:hAnsi="Times New Roman (PCL6)"/>
          <w:b w:val="0"/>
          <w:sz w:val="20"/>
        </w:rPr>
        <w:tab/>
      </w:r>
      <w:r w:rsidR="00EF61A6" w:rsidRPr="00D678CA">
        <w:rPr>
          <w:rFonts w:ascii="Times New Roman (PCL6)" w:hAnsi="Times New Roman (PCL6)"/>
          <w:b w:val="0"/>
          <w:sz w:val="20"/>
        </w:rPr>
        <w:tab/>
      </w:r>
      <w:r w:rsidR="00EF61A6" w:rsidRPr="00D678CA">
        <w:rPr>
          <w:rFonts w:ascii="Times New Roman (PCL6)" w:hAnsi="Times New Roman (PCL6)"/>
          <w:b w:val="0"/>
          <w:sz w:val="22"/>
        </w:rPr>
        <w:t xml:space="preserve">Date: </w:t>
      </w:r>
    </w:p>
    <w:p w14:paraId="4A91E941" w14:textId="77777777" w:rsidR="00EF61A6" w:rsidRPr="00D678CA" w:rsidRDefault="00EF61A6">
      <w:pPr>
        <w:tabs>
          <w:tab w:val="left" w:pos="1980"/>
          <w:tab w:val="left" w:pos="6750"/>
        </w:tabs>
        <w:ind w:left="1440" w:right="-270" w:firstLine="720"/>
      </w:pPr>
    </w:p>
    <w:p w14:paraId="4A91E942" w14:textId="77777777" w:rsidR="004D374A" w:rsidRPr="00D678CA" w:rsidRDefault="004D374A" w:rsidP="004D374A">
      <w:pPr>
        <w:pStyle w:val="hdr1"/>
        <w:ind w:left="0" w:right="-270"/>
        <w:jc w:val="center"/>
        <w:rPr>
          <w:rFonts w:ascii="Arial" w:hAnsi="Arial"/>
          <w:b/>
          <w:sz w:val="28"/>
        </w:rPr>
      </w:pPr>
      <w:r w:rsidRPr="00D678CA">
        <w:rPr>
          <w:b/>
        </w:rPr>
        <w:br w:type="page"/>
      </w:r>
      <w:r w:rsidRPr="00D678CA">
        <w:rPr>
          <w:rFonts w:ascii="Arial" w:hAnsi="Arial"/>
          <w:b/>
          <w:sz w:val="28"/>
        </w:rPr>
        <w:lastRenderedPageBreak/>
        <w:t>Change History Log</w:t>
      </w:r>
    </w:p>
    <w:p w14:paraId="4A91E943" w14:textId="77777777" w:rsidR="004D374A" w:rsidRPr="00D678CA" w:rsidRDefault="004D374A" w:rsidP="004D374A">
      <w:pPr>
        <w:pStyle w:val="hdr1"/>
        <w:jc w:val="cente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6152"/>
        <w:gridCol w:w="1822"/>
      </w:tblGrid>
      <w:tr w:rsidR="004D374A" w:rsidRPr="00B86A8A" w14:paraId="4A91E947" w14:textId="77777777" w:rsidTr="00D678CA">
        <w:trPr>
          <w:tblHeader/>
          <w:jc w:val="center"/>
        </w:trPr>
        <w:tc>
          <w:tcPr>
            <w:tcW w:w="1440" w:type="dxa"/>
            <w:shd w:val="solid" w:color="auto" w:fill="000000"/>
          </w:tcPr>
          <w:p w14:paraId="4A91E944" w14:textId="77777777" w:rsidR="004D374A" w:rsidRPr="00B86A8A" w:rsidRDefault="004D374A" w:rsidP="00441F62">
            <w:pPr>
              <w:pStyle w:val="hdr1"/>
              <w:spacing w:before="0"/>
              <w:ind w:left="0"/>
              <w:jc w:val="center"/>
              <w:rPr>
                <w:b/>
                <w:sz w:val="20"/>
              </w:rPr>
            </w:pPr>
            <w:r w:rsidRPr="00B86A8A">
              <w:rPr>
                <w:b/>
                <w:sz w:val="20"/>
              </w:rPr>
              <w:t>Date</w:t>
            </w:r>
          </w:p>
        </w:tc>
        <w:tc>
          <w:tcPr>
            <w:tcW w:w="6152" w:type="dxa"/>
            <w:shd w:val="solid" w:color="auto" w:fill="000000"/>
          </w:tcPr>
          <w:p w14:paraId="4A91E945" w14:textId="77777777" w:rsidR="004D374A" w:rsidRPr="00B86A8A" w:rsidRDefault="004D374A" w:rsidP="00441F62">
            <w:pPr>
              <w:pStyle w:val="hdr1"/>
              <w:spacing w:before="0"/>
              <w:ind w:left="0"/>
              <w:jc w:val="center"/>
              <w:rPr>
                <w:b/>
                <w:sz w:val="20"/>
              </w:rPr>
            </w:pPr>
            <w:r w:rsidRPr="00B86A8A">
              <w:rPr>
                <w:b/>
                <w:sz w:val="20"/>
              </w:rPr>
              <w:t>Change Description</w:t>
            </w:r>
          </w:p>
        </w:tc>
        <w:tc>
          <w:tcPr>
            <w:tcW w:w="1822" w:type="dxa"/>
            <w:shd w:val="solid" w:color="auto" w:fill="000000"/>
          </w:tcPr>
          <w:p w14:paraId="4A91E946" w14:textId="77777777" w:rsidR="004D374A" w:rsidRPr="00B86A8A" w:rsidRDefault="004D374A" w:rsidP="00441F62">
            <w:pPr>
              <w:pStyle w:val="hdr1"/>
              <w:spacing w:before="0"/>
              <w:ind w:left="0"/>
              <w:jc w:val="center"/>
              <w:rPr>
                <w:b/>
                <w:sz w:val="20"/>
              </w:rPr>
            </w:pPr>
            <w:r w:rsidRPr="00B86A8A">
              <w:rPr>
                <w:b/>
                <w:sz w:val="20"/>
              </w:rPr>
              <w:t>Author</w:t>
            </w:r>
          </w:p>
        </w:tc>
      </w:tr>
      <w:tr w:rsidR="001919C3" w:rsidRPr="00B86A8A" w14:paraId="4A91E94B" w14:textId="77777777" w:rsidTr="00873B8D">
        <w:trPr>
          <w:jc w:val="center"/>
        </w:trPr>
        <w:tc>
          <w:tcPr>
            <w:tcW w:w="1440" w:type="dxa"/>
          </w:tcPr>
          <w:p w14:paraId="4A91E948" w14:textId="23DC6137" w:rsidR="001919C3" w:rsidRPr="00B86A8A" w:rsidRDefault="00D86BE3" w:rsidP="004627F2">
            <w:pPr>
              <w:pStyle w:val="hdr1"/>
              <w:ind w:left="0"/>
              <w:jc w:val="left"/>
              <w:rPr>
                <w:sz w:val="20"/>
              </w:rPr>
            </w:pPr>
            <w:r w:rsidRPr="00B86A8A">
              <w:rPr>
                <w:sz w:val="20"/>
              </w:rPr>
              <w:t>04/05/2012</w:t>
            </w:r>
          </w:p>
        </w:tc>
        <w:tc>
          <w:tcPr>
            <w:tcW w:w="6152" w:type="dxa"/>
          </w:tcPr>
          <w:p w14:paraId="4A91E949" w14:textId="588A314D" w:rsidR="001919C3" w:rsidRPr="00B86A8A" w:rsidRDefault="00D86BE3" w:rsidP="004627F2">
            <w:pPr>
              <w:pStyle w:val="hdr1"/>
              <w:ind w:left="0"/>
              <w:jc w:val="left"/>
              <w:rPr>
                <w:sz w:val="20"/>
              </w:rPr>
            </w:pPr>
            <w:r w:rsidRPr="00B86A8A">
              <w:rPr>
                <w:sz w:val="20"/>
              </w:rPr>
              <w:t>Initial revision</w:t>
            </w:r>
          </w:p>
        </w:tc>
        <w:tc>
          <w:tcPr>
            <w:tcW w:w="1822" w:type="dxa"/>
          </w:tcPr>
          <w:p w14:paraId="4A91E94A" w14:textId="48924B43" w:rsidR="001919C3" w:rsidRPr="00B86A8A" w:rsidRDefault="00D86BE3"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4F" w14:textId="77777777" w:rsidTr="00873B8D">
        <w:trPr>
          <w:jc w:val="center"/>
        </w:trPr>
        <w:tc>
          <w:tcPr>
            <w:tcW w:w="1440" w:type="dxa"/>
          </w:tcPr>
          <w:p w14:paraId="4A91E94C" w14:textId="23727392" w:rsidR="004D374A" w:rsidRPr="00B86A8A" w:rsidRDefault="00E25200" w:rsidP="00441F62">
            <w:pPr>
              <w:pStyle w:val="hdr1"/>
              <w:ind w:left="0"/>
              <w:jc w:val="left"/>
              <w:rPr>
                <w:sz w:val="20"/>
              </w:rPr>
            </w:pPr>
            <w:r w:rsidRPr="00B86A8A">
              <w:rPr>
                <w:sz w:val="20"/>
              </w:rPr>
              <w:t>04/10/2012</w:t>
            </w:r>
          </w:p>
        </w:tc>
        <w:tc>
          <w:tcPr>
            <w:tcW w:w="6152" w:type="dxa"/>
          </w:tcPr>
          <w:p w14:paraId="4A91E94D" w14:textId="4C98912B" w:rsidR="004D374A" w:rsidRPr="00B86A8A" w:rsidRDefault="00E25200" w:rsidP="00441F62">
            <w:pPr>
              <w:pStyle w:val="hdr1"/>
              <w:ind w:left="0"/>
              <w:jc w:val="left"/>
              <w:rPr>
                <w:sz w:val="20"/>
              </w:rPr>
            </w:pPr>
            <w:r w:rsidRPr="00B86A8A">
              <w:rPr>
                <w:sz w:val="20"/>
              </w:rPr>
              <w:t xml:space="preserve">Clarified the record inclusion rules for the </w:t>
            </w:r>
            <w:proofErr w:type="spellStart"/>
            <w:r w:rsidRPr="00B86A8A">
              <w:rPr>
                <w:sz w:val="20"/>
              </w:rPr>
              <w:t>eCL</w:t>
            </w:r>
            <w:proofErr w:type="spellEnd"/>
            <w:r w:rsidRPr="00B86A8A">
              <w:rPr>
                <w:sz w:val="20"/>
              </w:rPr>
              <w:t xml:space="preserve"> feed.</w:t>
            </w:r>
          </w:p>
        </w:tc>
        <w:tc>
          <w:tcPr>
            <w:tcW w:w="1822" w:type="dxa"/>
          </w:tcPr>
          <w:p w14:paraId="4A91E94E" w14:textId="1405F863" w:rsidR="004D374A" w:rsidRPr="00B86A8A" w:rsidRDefault="00E25200"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D624CB" w:rsidRPr="00B86A8A" w14:paraId="4A91E953" w14:textId="77777777" w:rsidTr="00873B8D">
        <w:trPr>
          <w:jc w:val="center"/>
        </w:trPr>
        <w:tc>
          <w:tcPr>
            <w:tcW w:w="1440" w:type="dxa"/>
          </w:tcPr>
          <w:p w14:paraId="4A91E950" w14:textId="07A4A70D" w:rsidR="00D624CB" w:rsidRPr="00B86A8A" w:rsidRDefault="00212CF3" w:rsidP="00D624CB">
            <w:pPr>
              <w:pStyle w:val="hdr1"/>
              <w:ind w:left="0"/>
              <w:jc w:val="left"/>
              <w:rPr>
                <w:sz w:val="20"/>
              </w:rPr>
            </w:pPr>
            <w:r w:rsidRPr="00B86A8A">
              <w:rPr>
                <w:sz w:val="20"/>
              </w:rPr>
              <w:t>04/12/2012</w:t>
            </w:r>
          </w:p>
        </w:tc>
        <w:tc>
          <w:tcPr>
            <w:tcW w:w="6152" w:type="dxa"/>
          </w:tcPr>
          <w:p w14:paraId="4A91E951" w14:textId="39389450" w:rsidR="00D624CB" w:rsidRPr="00B86A8A" w:rsidRDefault="00212CF3" w:rsidP="00D624CB">
            <w:pPr>
              <w:pStyle w:val="hdr1"/>
              <w:ind w:left="0"/>
              <w:jc w:val="left"/>
              <w:rPr>
                <w:sz w:val="20"/>
              </w:rPr>
            </w:pPr>
            <w:r w:rsidRPr="00B86A8A">
              <w:rPr>
                <w:sz w:val="20"/>
              </w:rPr>
              <w:t>Updated</w:t>
            </w:r>
            <w:r w:rsidR="00710758" w:rsidRPr="00B86A8A">
              <w:rPr>
                <w:sz w:val="20"/>
              </w:rPr>
              <w:t xml:space="preserve"> Summary of Callers Issues field size, modified description for Coaching Date, </w:t>
            </w:r>
            <w:r w:rsidR="009E1A1C" w:rsidRPr="00B86A8A">
              <w:rPr>
                <w:sz w:val="20"/>
              </w:rPr>
              <w:t xml:space="preserve">CSR Emp ID is required, </w:t>
            </w:r>
            <w:r w:rsidR="00710758" w:rsidRPr="00B86A8A">
              <w:rPr>
                <w:sz w:val="20"/>
              </w:rPr>
              <w:t xml:space="preserve">added Evaluation Date per </w:t>
            </w:r>
            <w:proofErr w:type="spellStart"/>
            <w:r w:rsidR="00710758" w:rsidRPr="00B86A8A">
              <w:rPr>
                <w:sz w:val="20"/>
              </w:rPr>
              <w:t>eCL</w:t>
            </w:r>
            <w:proofErr w:type="spellEnd"/>
            <w:r w:rsidR="00710758" w:rsidRPr="00B86A8A">
              <w:rPr>
                <w:sz w:val="20"/>
              </w:rPr>
              <w:t xml:space="preserve"> team review.</w:t>
            </w:r>
          </w:p>
        </w:tc>
        <w:tc>
          <w:tcPr>
            <w:tcW w:w="1822" w:type="dxa"/>
          </w:tcPr>
          <w:p w14:paraId="4A91E952" w14:textId="18EA5795" w:rsidR="00D624CB" w:rsidRPr="00B86A8A" w:rsidRDefault="0071075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7" w14:textId="77777777" w:rsidTr="00873B8D">
        <w:trPr>
          <w:jc w:val="center"/>
        </w:trPr>
        <w:tc>
          <w:tcPr>
            <w:tcW w:w="1440" w:type="dxa"/>
          </w:tcPr>
          <w:p w14:paraId="4A91E954" w14:textId="6C55F5E1" w:rsidR="004D374A" w:rsidRPr="00B86A8A" w:rsidRDefault="00AB47FD" w:rsidP="00441F62">
            <w:pPr>
              <w:pStyle w:val="hdr1"/>
              <w:ind w:left="0"/>
              <w:jc w:val="left"/>
              <w:rPr>
                <w:sz w:val="20"/>
              </w:rPr>
            </w:pPr>
            <w:r w:rsidRPr="00B86A8A">
              <w:rPr>
                <w:sz w:val="20"/>
              </w:rPr>
              <w:t>04/20/2012</w:t>
            </w:r>
          </w:p>
        </w:tc>
        <w:tc>
          <w:tcPr>
            <w:tcW w:w="6152" w:type="dxa"/>
          </w:tcPr>
          <w:p w14:paraId="4A91E955" w14:textId="012F966A" w:rsidR="004D374A" w:rsidRPr="00B86A8A" w:rsidRDefault="00AB47FD" w:rsidP="00AB47FD">
            <w:pPr>
              <w:pStyle w:val="hdr1"/>
              <w:ind w:left="0"/>
              <w:jc w:val="left"/>
              <w:rPr>
                <w:sz w:val="20"/>
              </w:rPr>
            </w:pPr>
            <w:r w:rsidRPr="00B86A8A">
              <w:rPr>
                <w:sz w:val="20"/>
              </w:rPr>
              <w:t xml:space="preserve">Added 2 new fields: Coacher Emp ID and CSR </w:t>
            </w:r>
            <w:proofErr w:type="gramStart"/>
            <w:r w:rsidRPr="00B86A8A">
              <w:rPr>
                <w:sz w:val="20"/>
              </w:rPr>
              <w:t>Signature  (</w:t>
            </w:r>
            <w:proofErr w:type="gramEnd"/>
            <w:r w:rsidRPr="00B86A8A">
              <w:rPr>
                <w:sz w:val="20"/>
              </w:rPr>
              <w:t>SCR 7119)</w:t>
            </w:r>
          </w:p>
        </w:tc>
        <w:tc>
          <w:tcPr>
            <w:tcW w:w="1822" w:type="dxa"/>
          </w:tcPr>
          <w:p w14:paraId="4A91E956" w14:textId="19AA236C" w:rsidR="004D374A" w:rsidRPr="00B86A8A" w:rsidRDefault="00AB47FD"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D374A" w:rsidRPr="00B86A8A" w14:paraId="4A91E95B" w14:textId="77777777" w:rsidTr="00873B8D">
        <w:trPr>
          <w:jc w:val="center"/>
        </w:trPr>
        <w:tc>
          <w:tcPr>
            <w:tcW w:w="1440" w:type="dxa"/>
          </w:tcPr>
          <w:p w14:paraId="4A91E958" w14:textId="5FBE80EE" w:rsidR="004D374A" w:rsidRPr="00B86A8A" w:rsidRDefault="00A067B8" w:rsidP="00441F62">
            <w:pPr>
              <w:pStyle w:val="hdr1"/>
              <w:ind w:left="0"/>
              <w:jc w:val="left"/>
              <w:rPr>
                <w:sz w:val="20"/>
              </w:rPr>
            </w:pPr>
            <w:r w:rsidRPr="00B86A8A">
              <w:rPr>
                <w:sz w:val="20"/>
              </w:rPr>
              <w:t>05/14/2012</w:t>
            </w:r>
          </w:p>
        </w:tc>
        <w:tc>
          <w:tcPr>
            <w:tcW w:w="6152" w:type="dxa"/>
          </w:tcPr>
          <w:p w14:paraId="4A91E959" w14:textId="013A65F3" w:rsidR="004D374A" w:rsidRPr="00B86A8A" w:rsidRDefault="00A067B8" w:rsidP="00441F62">
            <w:pPr>
              <w:pStyle w:val="hdr1"/>
              <w:ind w:left="0"/>
              <w:jc w:val="left"/>
              <w:rPr>
                <w:sz w:val="20"/>
              </w:rPr>
            </w:pPr>
            <w:r w:rsidRPr="00B86A8A">
              <w:rPr>
                <w:sz w:val="20"/>
              </w:rPr>
              <w:t>Added requirement with a list of scorecard type included in the data file (SCR 7280)</w:t>
            </w:r>
          </w:p>
        </w:tc>
        <w:tc>
          <w:tcPr>
            <w:tcW w:w="1822" w:type="dxa"/>
          </w:tcPr>
          <w:p w14:paraId="4A91E95A" w14:textId="3865CC22" w:rsidR="004D374A" w:rsidRPr="00B86A8A" w:rsidRDefault="00A067B8" w:rsidP="00873B8D">
            <w:pPr>
              <w:pStyle w:val="hdr1"/>
              <w:ind w:left="0"/>
              <w:jc w:val="center"/>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AB3257" w:rsidRPr="00B86A8A" w14:paraId="4A91E95F" w14:textId="77777777" w:rsidTr="00873B8D">
        <w:trPr>
          <w:jc w:val="center"/>
        </w:trPr>
        <w:tc>
          <w:tcPr>
            <w:tcW w:w="1440" w:type="dxa"/>
          </w:tcPr>
          <w:p w14:paraId="4A91E95C" w14:textId="343A81A5" w:rsidR="00AB3257" w:rsidRPr="00B86A8A" w:rsidRDefault="00797D1B" w:rsidP="00311A49">
            <w:pPr>
              <w:pStyle w:val="hdr1"/>
              <w:ind w:left="0"/>
              <w:jc w:val="left"/>
              <w:rPr>
                <w:sz w:val="20"/>
              </w:rPr>
            </w:pPr>
            <w:r w:rsidRPr="00B86A8A">
              <w:rPr>
                <w:sz w:val="20"/>
              </w:rPr>
              <w:t>05/16/2012</w:t>
            </w:r>
          </w:p>
        </w:tc>
        <w:tc>
          <w:tcPr>
            <w:tcW w:w="6152" w:type="dxa"/>
          </w:tcPr>
          <w:p w14:paraId="4A91E95D" w14:textId="438C5CA0" w:rsidR="00AB3257" w:rsidRPr="00B86A8A" w:rsidRDefault="00797D1B" w:rsidP="00311A49">
            <w:pPr>
              <w:pStyle w:val="hdr1"/>
              <w:ind w:left="0"/>
              <w:jc w:val="left"/>
              <w:rPr>
                <w:sz w:val="20"/>
              </w:rPr>
            </w:pPr>
            <w:r w:rsidRPr="00B86A8A">
              <w:rPr>
                <w:sz w:val="20"/>
              </w:rPr>
              <w:t>Removed QWCM ISG and Webchat ISG from the scorecard type list (SCR 7280)</w:t>
            </w:r>
          </w:p>
        </w:tc>
        <w:tc>
          <w:tcPr>
            <w:tcW w:w="1822" w:type="dxa"/>
          </w:tcPr>
          <w:p w14:paraId="4A91E95E" w14:textId="7ACA3D1D" w:rsidR="00AB3257" w:rsidRPr="00B86A8A" w:rsidRDefault="00797D1B"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4C4482" w:rsidRPr="00B86A8A" w14:paraId="4999B31F" w14:textId="77777777" w:rsidTr="00873B8D">
        <w:trPr>
          <w:jc w:val="center"/>
        </w:trPr>
        <w:tc>
          <w:tcPr>
            <w:tcW w:w="1440" w:type="dxa"/>
          </w:tcPr>
          <w:p w14:paraId="36BE9DD4" w14:textId="287997A3" w:rsidR="004C4482" w:rsidRPr="00B86A8A" w:rsidRDefault="004C4482" w:rsidP="00311A49">
            <w:pPr>
              <w:pStyle w:val="hdr1"/>
              <w:ind w:left="0"/>
              <w:jc w:val="left"/>
              <w:rPr>
                <w:sz w:val="20"/>
              </w:rPr>
            </w:pPr>
            <w:r w:rsidRPr="00B86A8A">
              <w:rPr>
                <w:sz w:val="20"/>
              </w:rPr>
              <w:t>06/07/2012</w:t>
            </w:r>
          </w:p>
        </w:tc>
        <w:tc>
          <w:tcPr>
            <w:tcW w:w="6152" w:type="dxa"/>
          </w:tcPr>
          <w:p w14:paraId="49B98EFA" w14:textId="17907B38" w:rsidR="004C4482" w:rsidRPr="00B86A8A" w:rsidRDefault="004C4482" w:rsidP="00311A49">
            <w:pPr>
              <w:pStyle w:val="hdr1"/>
              <w:ind w:left="0"/>
              <w:jc w:val="left"/>
              <w:rPr>
                <w:sz w:val="20"/>
              </w:rPr>
            </w:pPr>
            <w:r w:rsidRPr="00B86A8A">
              <w:rPr>
                <w:sz w:val="20"/>
              </w:rPr>
              <w:t>Changed the data file from comma delimited to pipe delimited</w:t>
            </w:r>
            <w:r w:rsidR="006E3E27" w:rsidRPr="00B86A8A">
              <w:rPr>
                <w:sz w:val="20"/>
              </w:rPr>
              <w:t>.  Also removed text stating there will be double quotes around text fields.</w:t>
            </w:r>
            <w:r w:rsidRPr="00B86A8A">
              <w:rPr>
                <w:sz w:val="20"/>
              </w:rPr>
              <w:t xml:space="preserve"> (SCR 7365)</w:t>
            </w:r>
          </w:p>
        </w:tc>
        <w:tc>
          <w:tcPr>
            <w:tcW w:w="1822" w:type="dxa"/>
          </w:tcPr>
          <w:p w14:paraId="6EAEF92A" w14:textId="3102D3B4" w:rsidR="004C4482" w:rsidRPr="00B86A8A" w:rsidRDefault="004C4482"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7B05AC" w:rsidRPr="00B86A8A" w14:paraId="13E4CB24" w14:textId="77777777" w:rsidTr="00873B8D">
        <w:trPr>
          <w:jc w:val="center"/>
        </w:trPr>
        <w:tc>
          <w:tcPr>
            <w:tcW w:w="1440" w:type="dxa"/>
          </w:tcPr>
          <w:p w14:paraId="3A1C61CF" w14:textId="4B51CD5D" w:rsidR="007B05AC" w:rsidRPr="00B86A8A" w:rsidRDefault="007B05AC" w:rsidP="00311A49">
            <w:pPr>
              <w:pStyle w:val="hdr1"/>
              <w:ind w:left="0"/>
              <w:jc w:val="left"/>
              <w:rPr>
                <w:sz w:val="20"/>
              </w:rPr>
            </w:pPr>
            <w:r w:rsidRPr="00B86A8A">
              <w:rPr>
                <w:sz w:val="20"/>
              </w:rPr>
              <w:t>07/09/2012</w:t>
            </w:r>
          </w:p>
        </w:tc>
        <w:tc>
          <w:tcPr>
            <w:tcW w:w="6152" w:type="dxa"/>
          </w:tcPr>
          <w:p w14:paraId="6DE123FA" w14:textId="68C4603C" w:rsidR="007B05AC" w:rsidRPr="00B86A8A" w:rsidRDefault="007B05AC" w:rsidP="00311A49">
            <w:pPr>
              <w:pStyle w:val="hdr1"/>
              <w:ind w:left="0"/>
              <w:jc w:val="left"/>
              <w:rPr>
                <w:sz w:val="20"/>
              </w:rPr>
            </w:pPr>
            <w:r w:rsidRPr="00B86A8A">
              <w:rPr>
                <w:sz w:val="20"/>
              </w:rPr>
              <w:t>Updated required fields (SCR 7635)</w:t>
            </w:r>
          </w:p>
        </w:tc>
        <w:tc>
          <w:tcPr>
            <w:tcW w:w="1822" w:type="dxa"/>
          </w:tcPr>
          <w:p w14:paraId="712E2F98" w14:textId="50ACC5CC" w:rsidR="007B05AC" w:rsidRPr="00B86A8A" w:rsidRDefault="007B05AC" w:rsidP="00311A49">
            <w:pPr>
              <w:pStyle w:val="hdr1"/>
              <w:ind w:left="0"/>
              <w:jc w:val="left"/>
              <w:rPr>
                <w:sz w:val="20"/>
              </w:rPr>
            </w:pPr>
            <w:proofErr w:type="spellStart"/>
            <w:r w:rsidRPr="00B86A8A">
              <w:rPr>
                <w:sz w:val="20"/>
              </w:rPr>
              <w:t>Kimmit</w:t>
            </w:r>
            <w:proofErr w:type="spellEnd"/>
            <w:r w:rsidRPr="00B86A8A">
              <w:rPr>
                <w:sz w:val="20"/>
              </w:rPr>
              <w:t xml:space="preserve"> </w:t>
            </w:r>
            <w:proofErr w:type="spellStart"/>
            <w:r w:rsidRPr="00B86A8A">
              <w:rPr>
                <w:sz w:val="20"/>
              </w:rPr>
              <w:t>Renken</w:t>
            </w:r>
            <w:proofErr w:type="spellEnd"/>
          </w:p>
        </w:tc>
      </w:tr>
      <w:tr w:rsidR="00944A4F" w:rsidRPr="00B86A8A" w14:paraId="3C5BE420" w14:textId="77777777" w:rsidTr="00873B8D">
        <w:trPr>
          <w:jc w:val="center"/>
        </w:trPr>
        <w:tc>
          <w:tcPr>
            <w:tcW w:w="1440" w:type="dxa"/>
          </w:tcPr>
          <w:p w14:paraId="2D087B75" w14:textId="00544384" w:rsidR="00944A4F" w:rsidRPr="00B86A8A" w:rsidRDefault="00944A4F" w:rsidP="00311A49">
            <w:pPr>
              <w:pStyle w:val="hdr1"/>
              <w:ind w:left="0"/>
              <w:jc w:val="left"/>
              <w:rPr>
                <w:sz w:val="20"/>
              </w:rPr>
            </w:pPr>
            <w:r w:rsidRPr="00B86A8A">
              <w:rPr>
                <w:sz w:val="20"/>
              </w:rPr>
              <w:t>08/02/2013</w:t>
            </w:r>
          </w:p>
        </w:tc>
        <w:tc>
          <w:tcPr>
            <w:tcW w:w="6152" w:type="dxa"/>
          </w:tcPr>
          <w:p w14:paraId="3975134B" w14:textId="41BFBAED" w:rsidR="00944A4F" w:rsidRPr="00B86A8A" w:rsidRDefault="00944A4F" w:rsidP="00311A49">
            <w:pPr>
              <w:pStyle w:val="hdr1"/>
              <w:ind w:left="0"/>
              <w:jc w:val="left"/>
              <w:rPr>
                <w:sz w:val="20"/>
              </w:rPr>
            </w:pPr>
            <w:r w:rsidRPr="00B86A8A">
              <w:rPr>
                <w:sz w:val="20"/>
              </w:rPr>
              <w:t xml:space="preserve">Updated fields for changes made when shifting from Verint to IQS\Lime Survey as the source system (SCR 10313) </w:t>
            </w:r>
          </w:p>
        </w:tc>
        <w:tc>
          <w:tcPr>
            <w:tcW w:w="1822" w:type="dxa"/>
          </w:tcPr>
          <w:p w14:paraId="5B71EB47" w14:textId="3A4B2DB5" w:rsidR="00944A4F" w:rsidRPr="00B86A8A" w:rsidRDefault="00944A4F" w:rsidP="00311A49">
            <w:pPr>
              <w:pStyle w:val="hdr1"/>
              <w:ind w:left="0"/>
              <w:jc w:val="left"/>
              <w:rPr>
                <w:sz w:val="20"/>
              </w:rPr>
            </w:pPr>
            <w:r w:rsidRPr="00B86A8A">
              <w:rPr>
                <w:sz w:val="20"/>
              </w:rPr>
              <w:t>Brian Coughlin</w:t>
            </w:r>
          </w:p>
        </w:tc>
      </w:tr>
      <w:tr w:rsidR="009C5335" w:rsidRPr="00B86A8A" w14:paraId="51416A46" w14:textId="77777777" w:rsidTr="00873B8D">
        <w:trPr>
          <w:jc w:val="center"/>
        </w:trPr>
        <w:tc>
          <w:tcPr>
            <w:tcW w:w="1440" w:type="dxa"/>
          </w:tcPr>
          <w:p w14:paraId="2F64A94B" w14:textId="5596DD9D" w:rsidR="009C5335" w:rsidRPr="00B86A8A" w:rsidRDefault="009C5335" w:rsidP="00311A49">
            <w:pPr>
              <w:pStyle w:val="hdr1"/>
              <w:ind w:left="0"/>
              <w:jc w:val="left"/>
              <w:rPr>
                <w:sz w:val="20"/>
              </w:rPr>
            </w:pPr>
            <w:r w:rsidRPr="00B86A8A">
              <w:rPr>
                <w:sz w:val="20"/>
              </w:rPr>
              <w:t>09/23/2013</w:t>
            </w:r>
          </w:p>
        </w:tc>
        <w:tc>
          <w:tcPr>
            <w:tcW w:w="6152" w:type="dxa"/>
          </w:tcPr>
          <w:p w14:paraId="43BF6096" w14:textId="571C12B5" w:rsidR="009C5335" w:rsidRPr="00B86A8A" w:rsidRDefault="009C5335" w:rsidP="00311A49">
            <w:pPr>
              <w:pStyle w:val="hdr1"/>
              <w:ind w:left="0"/>
              <w:jc w:val="left"/>
              <w:rPr>
                <w:sz w:val="20"/>
              </w:rPr>
            </w:pPr>
            <w:r w:rsidRPr="00B86A8A">
              <w:rPr>
                <w:sz w:val="20"/>
              </w:rPr>
              <w:t>Updated Summary of Caller Issues to add in Coaching Notes and consequently blanked out Coaching Notes (SCR 11115)</w:t>
            </w:r>
          </w:p>
        </w:tc>
        <w:tc>
          <w:tcPr>
            <w:tcW w:w="1822" w:type="dxa"/>
          </w:tcPr>
          <w:p w14:paraId="1FE93921" w14:textId="6B068DB5" w:rsidR="009C5335" w:rsidRPr="00B86A8A" w:rsidRDefault="009C5335" w:rsidP="00311A49">
            <w:pPr>
              <w:pStyle w:val="hdr1"/>
              <w:ind w:left="0"/>
              <w:jc w:val="left"/>
              <w:rPr>
                <w:sz w:val="20"/>
              </w:rPr>
            </w:pPr>
            <w:r w:rsidRPr="00B86A8A">
              <w:rPr>
                <w:sz w:val="20"/>
              </w:rPr>
              <w:t>Brian Coughlin</w:t>
            </w:r>
          </w:p>
        </w:tc>
      </w:tr>
      <w:tr w:rsidR="00C64DDD" w:rsidRPr="00B86A8A" w14:paraId="26963026" w14:textId="77777777" w:rsidTr="00873B8D">
        <w:trPr>
          <w:jc w:val="center"/>
        </w:trPr>
        <w:tc>
          <w:tcPr>
            <w:tcW w:w="1440" w:type="dxa"/>
          </w:tcPr>
          <w:p w14:paraId="1E8B87A6" w14:textId="6AC1EDDB" w:rsidR="00C64DDD" w:rsidRPr="00B86A8A" w:rsidRDefault="00C64DDD" w:rsidP="00311A49">
            <w:pPr>
              <w:pStyle w:val="hdr1"/>
              <w:ind w:left="0"/>
              <w:jc w:val="left"/>
              <w:rPr>
                <w:sz w:val="20"/>
              </w:rPr>
            </w:pPr>
            <w:r w:rsidRPr="00B86A8A">
              <w:rPr>
                <w:sz w:val="20"/>
              </w:rPr>
              <w:t>01/08/2014</w:t>
            </w:r>
          </w:p>
        </w:tc>
        <w:tc>
          <w:tcPr>
            <w:tcW w:w="6152" w:type="dxa"/>
          </w:tcPr>
          <w:p w14:paraId="69DFADB0" w14:textId="156AD68C" w:rsidR="00C64DDD" w:rsidRPr="00B86A8A" w:rsidRDefault="00C64DDD" w:rsidP="00311A49">
            <w:pPr>
              <w:pStyle w:val="hdr1"/>
              <w:ind w:left="0"/>
              <w:jc w:val="left"/>
              <w:rPr>
                <w:sz w:val="20"/>
              </w:rPr>
            </w:pPr>
            <w:r w:rsidRPr="00B86A8A">
              <w:rPr>
                <w:sz w:val="20"/>
              </w:rPr>
              <w:t>Updated Journal File Number from 20 to 30 bytes</w:t>
            </w:r>
          </w:p>
        </w:tc>
        <w:tc>
          <w:tcPr>
            <w:tcW w:w="1822" w:type="dxa"/>
          </w:tcPr>
          <w:p w14:paraId="45173698" w14:textId="3EB56884" w:rsidR="00C64DDD" w:rsidRPr="00B86A8A" w:rsidRDefault="00C64DDD" w:rsidP="00311A49">
            <w:pPr>
              <w:pStyle w:val="hdr1"/>
              <w:ind w:left="0"/>
              <w:jc w:val="left"/>
              <w:rPr>
                <w:sz w:val="20"/>
              </w:rPr>
            </w:pPr>
            <w:r w:rsidRPr="00B86A8A">
              <w:rPr>
                <w:sz w:val="20"/>
              </w:rPr>
              <w:t>Brian Coughlin</w:t>
            </w:r>
          </w:p>
        </w:tc>
      </w:tr>
      <w:tr w:rsidR="00047935" w:rsidRPr="00B86A8A" w14:paraId="43E4F2C0" w14:textId="77777777" w:rsidTr="00873B8D">
        <w:trPr>
          <w:jc w:val="center"/>
        </w:trPr>
        <w:tc>
          <w:tcPr>
            <w:tcW w:w="1440" w:type="dxa"/>
          </w:tcPr>
          <w:p w14:paraId="226E3B71" w14:textId="41418445" w:rsidR="00047935" w:rsidRPr="00B86A8A" w:rsidRDefault="00047935" w:rsidP="00311A49">
            <w:pPr>
              <w:pStyle w:val="hdr1"/>
              <w:ind w:left="0"/>
              <w:jc w:val="left"/>
              <w:rPr>
                <w:sz w:val="20"/>
              </w:rPr>
            </w:pPr>
            <w:r w:rsidRPr="00B86A8A">
              <w:rPr>
                <w:sz w:val="20"/>
              </w:rPr>
              <w:t>05/15/2014</w:t>
            </w:r>
          </w:p>
        </w:tc>
        <w:tc>
          <w:tcPr>
            <w:tcW w:w="6152" w:type="dxa"/>
          </w:tcPr>
          <w:p w14:paraId="2BEF4CCB" w14:textId="77777777" w:rsidR="00047935" w:rsidRPr="00B86A8A" w:rsidRDefault="00047935" w:rsidP="00311A49">
            <w:pPr>
              <w:pStyle w:val="hdr1"/>
              <w:ind w:left="0"/>
              <w:jc w:val="left"/>
              <w:rPr>
                <w:sz w:val="20"/>
              </w:rPr>
            </w:pPr>
            <w:r w:rsidRPr="00B86A8A">
              <w:rPr>
                <w:sz w:val="20"/>
              </w:rPr>
              <w:t xml:space="preserve">P12687 – IQS Verint to </w:t>
            </w:r>
            <w:proofErr w:type="spellStart"/>
            <w:r w:rsidRPr="00B86A8A">
              <w:rPr>
                <w:sz w:val="20"/>
              </w:rPr>
              <w:t>eCL</w:t>
            </w:r>
            <w:proofErr w:type="spellEnd"/>
            <w:r w:rsidRPr="00B86A8A">
              <w:rPr>
                <w:sz w:val="20"/>
              </w:rPr>
              <w:t xml:space="preserve"> feed</w:t>
            </w:r>
          </w:p>
          <w:p w14:paraId="4EEAB7DA" w14:textId="77777777" w:rsidR="00047935" w:rsidRPr="00B86A8A" w:rsidRDefault="00047935" w:rsidP="00311A49">
            <w:pPr>
              <w:pStyle w:val="hdr1"/>
              <w:ind w:left="0"/>
              <w:jc w:val="left"/>
              <w:rPr>
                <w:sz w:val="20"/>
              </w:rPr>
            </w:pPr>
            <w:r w:rsidRPr="00B86A8A">
              <w:rPr>
                <w:sz w:val="20"/>
              </w:rPr>
              <w:t>Added field 22 Program</w:t>
            </w:r>
          </w:p>
          <w:p w14:paraId="79EB20BC" w14:textId="2BDF8773" w:rsidR="00DB4A35" w:rsidRPr="00B86A8A" w:rsidRDefault="00DB4A35" w:rsidP="00311A49">
            <w:pPr>
              <w:pStyle w:val="hdr1"/>
              <w:ind w:left="0"/>
              <w:jc w:val="left"/>
              <w:rPr>
                <w:sz w:val="20"/>
              </w:rPr>
            </w:pPr>
            <w:r w:rsidRPr="00B86A8A">
              <w:rPr>
                <w:sz w:val="20"/>
              </w:rPr>
              <w:t xml:space="preserve">Modified section 2 </w:t>
            </w:r>
            <w:proofErr w:type="spellStart"/>
            <w:r w:rsidRPr="00B86A8A">
              <w:rPr>
                <w:sz w:val="20"/>
              </w:rPr>
              <w:t>eCoaching</w:t>
            </w:r>
            <w:proofErr w:type="spellEnd"/>
            <w:r w:rsidRPr="00B86A8A">
              <w:rPr>
                <w:sz w:val="20"/>
              </w:rPr>
              <w:t xml:space="preserve"> Opportunity/Reinforcement Calculation</w:t>
            </w:r>
          </w:p>
        </w:tc>
        <w:tc>
          <w:tcPr>
            <w:tcW w:w="1822" w:type="dxa"/>
          </w:tcPr>
          <w:p w14:paraId="4C53BF76" w14:textId="2F5B8B50" w:rsidR="00047935" w:rsidRPr="00B86A8A" w:rsidRDefault="00047935" w:rsidP="00311A49">
            <w:pPr>
              <w:pStyle w:val="hdr1"/>
              <w:ind w:left="0"/>
              <w:jc w:val="left"/>
              <w:rPr>
                <w:sz w:val="20"/>
              </w:rPr>
            </w:pPr>
            <w:r w:rsidRPr="00B86A8A">
              <w:rPr>
                <w:sz w:val="20"/>
              </w:rPr>
              <w:t>Doug Stearns</w:t>
            </w:r>
          </w:p>
        </w:tc>
      </w:tr>
      <w:tr w:rsidR="00424577" w:rsidRPr="00B86A8A" w14:paraId="4C5726AA" w14:textId="77777777" w:rsidTr="00873B8D">
        <w:trPr>
          <w:jc w:val="center"/>
        </w:trPr>
        <w:tc>
          <w:tcPr>
            <w:tcW w:w="1440" w:type="dxa"/>
          </w:tcPr>
          <w:p w14:paraId="7D5395A2" w14:textId="46732F89" w:rsidR="00424577" w:rsidRPr="00B86A8A" w:rsidRDefault="00424577" w:rsidP="00311A49">
            <w:pPr>
              <w:pStyle w:val="hdr1"/>
              <w:ind w:left="0"/>
              <w:jc w:val="left"/>
              <w:rPr>
                <w:sz w:val="20"/>
              </w:rPr>
            </w:pPr>
            <w:r w:rsidRPr="00B86A8A">
              <w:rPr>
                <w:sz w:val="20"/>
              </w:rPr>
              <w:t>07/10/2014</w:t>
            </w:r>
          </w:p>
        </w:tc>
        <w:tc>
          <w:tcPr>
            <w:tcW w:w="6152" w:type="dxa"/>
          </w:tcPr>
          <w:p w14:paraId="6DEA338B" w14:textId="7495FE17" w:rsidR="00424577" w:rsidRPr="00B86A8A" w:rsidRDefault="00424577" w:rsidP="0042457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0AA056F9" w14:textId="4CC8443F" w:rsidR="00424577" w:rsidRPr="00B86A8A" w:rsidRDefault="00424577" w:rsidP="00424577">
            <w:pPr>
              <w:pStyle w:val="hdr1"/>
              <w:ind w:left="0"/>
              <w:jc w:val="left"/>
              <w:rPr>
                <w:sz w:val="20"/>
              </w:rPr>
            </w:pPr>
            <w:r w:rsidRPr="00B86A8A">
              <w:rPr>
                <w:sz w:val="20"/>
              </w:rPr>
              <w:t>Added new field 23</w:t>
            </w:r>
          </w:p>
        </w:tc>
        <w:tc>
          <w:tcPr>
            <w:tcW w:w="1822" w:type="dxa"/>
          </w:tcPr>
          <w:p w14:paraId="44355052" w14:textId="39EEFC54" w:rsidR="00424577" w:rsidRPr="00B86A8A" w:rsidRDefault="00424577" w:rsidP="00311A49">
            <w:pPr>
              <w:pStyle w:val="hdr1"/>
              <w:ind w:left="0"/>
              <w:jc w:val="left"/>
              <w:rPr>
                <w:sz w:val="20"/>
              </w:rPr>
            </w:pPr>
            <w:r w:rsidRPr="00B86A8A">
              <w:rPr>
                <w:sz w:val="20"/>
              </w:rPr>
              <w:t>Doug Stearns</w:t>
            </w:r>
          </w:p>
        </w:tc>
      </w:tr>
      <w:tr w:rsidR="00E210D7" w:rsidRPr="00B86A8A" w14:paraId="70FD84AB" w14:textId="77777777" w:rsidTr="00873B8D">
        <w:trPr>
          <w:jc w:val="center"/>
        </w:trPr>
        <w:tc>
          <w:tcPr>
            <w:tcW w:w="1440" w:type="dxa"/>
          </w:tcPr>
          <w:p w14:paraId="4919280A" w14:textId="48D7833D" w:rsidR="00E210D7" w:rsidRPr="00B86A8A" w:rsidRDefault="00E210D7" w:rsidP="00311A49">
            <w:pPr>
              <w:pStyle w:val="hdr1"/>
              <w:ind w:left="0"/>
              <w:jc w:val="left"/>
              <w:rPr>
                <w:sz w:val="20"/>
              </w:rPr>
            </w:pPr>
            <w:r w:rsidRPr="00B86A8A">
              <w:rPr>
                <w:sz w:val="20"/>
              </w:rPr>
              <w:t>07/15/2014</w:t>
            </w:r>
          </w:p>
        </w:tc>
        <w:tc>
          <w:tcPr>
            <w:tcW w:w="6152" w:type="dxa"/>
          </w:tcPr>
          <w:p w14:paraId="50FBF4E1" w14:textId="77777777" w:rsidR="00E210D7" w:rsidRPr="00B86A8A" w:rsidRDefault="00E210D7" w:rsidP="00E210D7">
            <w:pPr>
              <w:pStyle w:val="hdr1"/>
              <w:spacing w:before="0"/>
              <w:ind w:left="0"/>
              <w:jc w:val="left"/>
              <w:rPr>
                <w:sz w:val="20"/>
              </w:rPr>
            </w:pPr>
            <w:r w:rsidRPr="00B86A8A">
              <w:rPr>
                <w:sz w:val="20"/>
              </w:rPr>
              <w:t>P13054 – IQS/</w:t>
            </w:r>
            <w:proofErr w:type="spellStart"/>
            <w:r w:rsidRPr="00B86A8A">
              <w:rPr>
                <w:sz w:val="20"/>
              </w:rPr>
              <w:t>eCL</w:t>
            </w:r>
            <w:proofErr w:type="spellEnd"/>
            <w:r w:rsidRPr="00B86A8A">
              <w:rPr>
                <w:sz w:val="20"/>
              </w:rPr>
              <w:t xml:space="preserve"> Add Evaluation Form name to data feed</w:t>
            </w:r>
          </w:p>
          <w:p w14:paraId="6521D8B4" w14:textId="700692C5" w:rsidR="00E210D7" w:rsidRPr="00B86A8A" w:rsidRDefault="00E210D7" w:rsidP="00E210D7">
            <w:pPr>
              <w:pStyle w:val="hdr1"/>
              <w:spacing w:before="0"/>
              <w:ind w:left="0"/>
              <w:jc w:val="left"/>
              <w:rPr>
                <w:sz w:val="20"/>
              </w:rPr>
            </w:pPr>
            <w:r w:rsidRPr="00B86A8A">
              <w:rPr>
                <w:sz w:val="20"/>
              </w:rPr>
              <w:t xml:space="preserve">Modified field 23 for </w:t>
            </w:r>
            <w:proofErr w:type="spellStart"/>
            <w:r w:rsidRPr="00B86A8A">
              <w:rPr>
                <w:sz w:val="20"/>
              </w:rPr>
              <w:t>eMail</w:t>
            </w:r>
            <w:proofErr w:type="spellEnd"/>
            <w:r w:rsidRPr="00B86A8A">
              <w:rPr>
                <w:sz w:val="20"/>
              </w:rPr>
              <w:t xml:space="preserve"> and Written </w:t>
            </w:r>
            <w:proofErr w:type="spellStart"/>
            <w:r w:rsidRPr="00B86A8A">
              <w:rPr>
                <w:sz w:val="20"/>
              </w:rPr>
              <w:t>Corr</w:t>
            </w:r>
            <w:proofErr w:type="spellEnd"/>
          </w:p>
        </w:tc>
        <w:tc>
          <w:tcPr>
            <w:tcW w:w="1822" w:type="dxa"/>
          </w:tcPr>
          <w:p w14:paraId="5E835FC2" w14:textId="47398188" w:rsidR="00E210D7" w:rsidRPr="00B86A8A" w:rsidRDefault="00E210D7" w:rsidP="00311A49">
            <w:pPr>
              <w:pStyle w:val="hdr1"/>
              <w:ind w:left="0"/>
              <w:jc w:val="left"/>
              <w:rPr>
                <w:sz w:val="20"/>
              </w:rPr>
            </w:pPr>
            <w:r w:rsidRPr="00B86A8A">
              <w:rPr>
                <w:sz w:val="20"/>
              </w:rPr>
              <w:t>Doug Stearns</w:t>
            </w:r>
          </w:p>
        </w:tc>
      </w:tr>
      <w:tr w:rsidR="00673D59" w:rsidRPr="00B86A8A" w14:paraId="5A552581" w14:textId="77777777" w:rsidTr="00873B8D">
        <w:trPr>
          <w:jc w:val="center"/>
        </w:trPr>
        <w:tc>
          <w:tcPr>
            <w:tcW w:w="1440" w:type="dxa"/>
          </w:tcPr>
          <w:p w14:paraId="4962054E" w14:textId="0F8CA434" w:rsidR="00673D59" w:rsidRPr="00B86A8A" w:rsidRDefault="00673D59" w:rsidP="00311A49">
            <w:pPr>
              <w:pStyle w:val="hdr1"/>
              <w:ind w:left="0"/>
              <w:jc w:val="left"/>
              <w:rPr>
                <w:sz w:val="20"/>
              </w:rPr>
            </w:pPr>
            <w:r w:rsidRPr="00B86A8A">
              <w:rPr>
                <w:sz w:val="20"/>
              </w:rPr>
              <w:t>10/29/2014</w:t>
            </w:r>
          </w:p>
        </w:tc>
        <w:tc>
          <w:tcPr>
            <w:tcW w:w="6152" w:type="dxa"/>
          </w:tcPr>
          <w:p w14:paraId="5410DC82" w14:textId="77777777" w:rsidR="00673D59" w:rsidRPr="00B86A8A" w:rsidRDefault="00673D59" w:rsidP="00E210D7">
            <w:pPr>
              <w:pStyle w:val="hdr1"/>
              <w:spacing w:before="0"/>
              <w:ind w:left="0"/>
              <w:jc w:val="left"/>
              <w:rPr>
                <w:sz w:val="20"/>
              </w:rPr>
            </w:pPr>
            <w:r w:rsidRPr="00B86A8A">
              <w:rPr>
                <w:sz w:val="20"/>
              </w:rPr>
              <w:t>P13701 – IQS/</w:t>
            </w:r>
            <w:proofErr w:type="spellStart"/>
            <w:r w:rsidRPr="00B86A8A">
              <w:rPr>
                <w:sz w:val="20"/>
              </w:rPr>
              <w:t>eCL</w:t>
            </w:r>
            <w:proofErr w:type="spellEnd"/>
            <w:r w:rsidRPr="00B86A8A">
              <w:rPr>
                <w:sz w:val="20"/>
              </w:rPr>
              <w:t xml:space="preserve"> IQA Scorecards</w:t>
            </w:r>
          </w:p>
          <w:p w14:paraId="50725E65" w14:textId="46704FE1" w:rsidR="00673D59" w:rsidRPr="00B86A8A" w:rsidRDefault="007753D7" w:rsidP="00E210D7">
            <w:pPr>
              <w:pStyle w:val="hdr1"/>
              <w:spacing w:before="0"/>
              <w:ind w:left="0"/>
              <w:jc w:val="left"/>
              <w:rPr>
                <w:sz w:val="20"/>
              </w:rPr>
            </w:pPr>
            <w:r w:rsidRPr="00B86A8A">
              <w:rPr>
                <w:sz w:val="20"/>
              </w:rPr>
              <w:t>Added information for field 16 and 23</w:t>
            </w:r>
          </w:p>
        </w:tc>
        <w:tc>
          <w:tcPr>
            <w:tcW w:w="1822" w:type="dxa"/>
          </w:tcPr>
          <w:p w14:paraId="4E9C3975" w14:textId="4023AD08" w:rsidR="00673D59" w:rsidRPr="00B86A8A" w:rsidRDefault="00673D59" w:rsidP="00311A49">
            <w:pPr>
              <w:pStyle w:val="hdr1"/>
              <w:ind w:left="0"/>
              <w:jc w:val="left"/>
              <w:rPr>
                <w:sz w:val="20"/>
              </w:rPr>
            </w:pPr>
            <w:r w:rsidRPr="00B86A8A">
              <w:rPr>
                <w:sz w:val="20"/>
              </w:rPr>
              <w:t>Doug Stearns</w:t>
            </w:r>
          </w:p>
        </w:tc>
      </w:tr>
      <w:tr w:rsidR="00D34F85" w:rsidRPr="00B86A8A" w14:paraId="7775B103" w14:textId="77777777" w:rsidTr="00873B8D">
        <w:trPr>
          <w:jc w:val="center"/>
        </w:trPr>
        <w:tc>
          <w:tcPr>
            <w:tcW w:w="1440" w:type="dxa"/>
          </w:tcPr>
          <w:p w14:paraId="0CF8EC1E" w14:textId="7914B20D" w:rsidR="00D34F85" w:rsidRPr="00B86A8A" w:rsidRDefault="00D34F85" w:rsidP="00311A49">
            <w:pPr>
              <w:pStyle w:val="hdr1"/>
              <w:ind w:left="0"/>
              <w:jc w:val="left"/>
              <w:rPr>
                <w:sz w:val="20"/>
              </w:rPr>
            </w:pPr>
            <w:r w:rsidRPr="00B86A8A">
              <w:rPr>
                <w:sz w:val="20"/>
              </w:rPr>
              <w:t>11/17/2014</w:t>
            </w:r>
          </w:p>
        </w:tc>
        <w:tc>
          <w:tcPr>
            <w:tcW w:w="6152" w:type="dxa"/>
          </w:tcPr>
          <w:p w14:paraId="36D3B9A2" w14:textId="77777777" w:rsidR="00D34F85" w:rsidRPr="00B86A8A" w:rsidRDefault="00D34F85" w:rsidP="00E210D7">
            <w:pPr>
              <w:pStyle w:val="hdr1"/>
              <w:spacing w:before="0"/>
              <w:ind w:left="0"/>
              <w:jc w:val="left"/>
              <w:rPr>
                <w:sz w:val="20"/>
              </w:rPr>
            </w:pPr>
            <w:r w:rsidRPr="00B86A8A">
              <w:rPr>
                <w:sz w:val="20"/>
              </w:rPr>
              <w:t>P13826 – IQS/</w:t>
            </w:r>
            <w:proofErr w:type="spellStart"/>
            <w:r w:rsidRPr="00B86A8A">
              <w:rPr>
                <w:sz w:val="20"/>
              </w:rPr>
              <w:t>eCL</w:t>
            </w:r>
            <w:proofErr w:type="spellEnd"/>
            <w:r w:rsidRPr="00B86A8A">
              <w:rPr>
                <w:sz w:val="20"/>
              </w:rPr>
              <w:t xml:space="preserve"> Source Values</w:t>
            </w:r>
          </w:p>
          <w:p w14:paraId="4486EDDA" w14:textId="73853C23" w:rsidR="00E968EE" w:rsidRPr="00B86A8A" w:rsidRDefault="00E968EE" w:rsidP="00E210D7">
            <w:pPr>
              <w:pStyle w:val="hdr1"/>
              <w:spacing w:before="0"/>
              <w:ind w:left="0"/>
              <w:jc w:val="left"/>
              <w:rPr>
                <w:sz w:val="20"/>
              </w:rPr>
            </w:pPr>
            <w:r w:rsidRPr="00B86A8A">
              <w:rPr>
                <w:sz w:val="20"/>
              </w:rPr>
              <w:t>Added information for field 19</w:t>
            </w:r>
          </w:p>
        </w:tc>
        <w:tc>
          <w:tcPr>
            <w:tcW w:w="1822" w:type="dxa"/>
          </w:tcPr>
          <w:p w14:paraId="075F8B75" w14:textId="3ECA8DC9" w:rsidR="00D34F85" w:rsidRPr="00B86A8A" w:rsidRDefault="00D34F85" w:rsidP="00311A49">
            <w:pPr>
              <w:pStyle w:val="hdr1"/>
              <w:ind w:left="0"/>
              <w:jc w:val="left"/>
              <w:rPr>
                <w:sz w:val="20"/>
              </w:rPr>
            </w:pPr>
            <w:r w:rsidRPr="00B86A8A">
              <w:rPr>
                <w:sz w:val="20"/>
              </w:rPr>
              <w:t>Doug Stearns</w:t>
            </w:r>
          </w:p>
        </w:tc>
      </w:tr>
      <w:tr w:rsidR="00F11DEE" w:rsidRPr="00B86A8A" w14:paraId="38CB3C44" w14:textId="77777777" w:rsidTr="00873B8D">
        <w:trPr>
          <w:jc w:val="center"/>
        </w:trPr>
        <w:tc>
          <w:tcPr>
            <w:tcW w:w="1440" w:type="dxa"/>
          </w:tcPr>
          <w:p w14:paraId="2C58E4F2" w14:textId="67D3DFE8" w:rsidR="00F11DEE" w:rsidRPr="00B86A8A" w:rsidRDefault="00F11DEE" w:rsidP="00311A49">
            <w:pPr>
              <w:pStyle w:val="hdr1"/>
              <w:ind w:left="0"/>
              <w:jc w:val="left"/>
              <w:rPr>
                <w:sz w:val="20"/>
              </w:rPr>
            </w:pPr>
            <w:r w:rsidRPr="00B86A8A">
              <w:rPr>
                <w:sz w:val="20"/>
              </w:rPr>
              <w:t>02/12/2015</w:t>
            </w:r>
          </w:p>
        </w:tc>
        <w:tc>
          <w:tcPr>
            <w:tcW w:w="6152" w:type="dxa"/>
          </w:tcPr>
          <w:p w14:paraId="716A67DA" w14:textId="77777777" w:rsidR="00F11DEE" w:rsidRPr="00B86A8A" w:rsidRDefault="00F11DEE" w:rsidP="00E210D7">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6953CF95" w14:textId="35E49637" w:rsidR="00F11DEE" w:rsidRPr="00B86A8A" w:rsidRDefault="00F11DEE" w:rsidP="00E210D7">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logo to GDIT </w:t>
            </w:r>
          </w:p>
        </w:tc>
        <w:tc>
          <w:tcPr>
            <w:tcW w:w="1822" w:type="dxa"/>
          </w:tcPr>
          <w:p w14:paraId="4F4F85C2" w14:textId="1D6396A5" w:rsidR="00F11DEE" w:rsidRPr="00B86A8A" w:rsidRDefault="00F11DEE" w:rsidP="00311A49">
            <w:pPr>
              <w:pStyle w:val="hdr1"/>
              <w:ind w:left="0"/>
              <w:jc w:val="left"/>
              <w:rPr>
                <w:sz w:val="20"/>
              </w:rPr>
            </w:pPr>
            <w:r w:rsidRPr="00B86A8A">
              <w:rPr>
                <w:sz w:val="20"/>
              </w:rPr>
              <w:t>Doug Stearns</w:t>
            </w:r>
          </w:p>
        </w:tc>
      </w:tr>
      <w:tr w:rsidR="00444BA6" w:rsidRPr="00B86A8A" w14:paraId="2567167B" w14:textId="77777777" w:rsidTr="00873B8D">
        <w:trPr>
          <w:jc w:val="center"/>
        </w:trPr>
        <w:tc>
          <w:tcPr>
            <w:tcW w:w="1440" w:type="dxa"/>
          </w:tcPr>
          <w:p w14:paraId="4B69A614" w14:textId="7ED632AA" w:rsidR="00444BA6" w:rsidRPr="00B86A8A" w:rsidRDefault="00444BA6" w:rsidP="00311A49">
            <w:pPr>
              <w:pStyle w:val="hdr1"/>
              <w:ind w:left="0"/>
              <w:jc w:val="left"/>
              <w:rPr>
                <w:sz w:val="20"/>
              </w:rPr>
            </w:pPr>
            <w:r w:rsidRPr="00B86A8A">
              <w:rPr>
                <w:sz w:val="20"/>
              </w:rPr>
              <w:t>02/13/2015</w:t>
            </w:r>
          </w:p>
        </w:tc>
        <w:tc>
          <w:tcPr>
            <w:tcW w:w="6152" w:type="dxa"/>
          </w:tcPr>
          <w:p w14:paraId="35EB266E" w14:textId="77777777" w:rsidR="00444BA6" w:rsidRPr="00B86A8A" w:rsidRDefault="00444BA6" w:rsidP="00444BA6">
            <w:pPr>
              <w:pStyle w:val="hdr1"/>
              <w:spacing w:before="0"/>
              <w:ind w:left="0"/>
              <w:jc w:val="left"/>
              <w:rPr>
                <w:sz w:val="20"/>
              </w:rPr>
            </w:pPr>
            <w:r w:rsidRPr="00B86A8A">
              <w:rPr>
                <w:sz w:val="20"/>
              </w:rPr>
              <w:t xml:space="preserve">P13276 – </w:t>
            </w:r>
            <w:proofErr w:type="spellStart"/>
            <w:r w:rsidRPr="00B86A8A">
              <w:rPr>
                <w:sz w:val="20"/>
              </w:rPr>
              <w:t>eCL</w:t>
            </w:r>
            <w:proofErr w:type="spellEnd"/>
            <w:r w:rsidRPr="00B86A8A">
              <w:rPr>
                <w:sz w:val="20"/>
              </w:rPr>
              <w:t xml:space="preserve"> Change BCC to CCO</w:t>
            </w:r>
          </w:p>
          <w:p w14:paraId="2F152575" w14:textId="351D09F9" w:rsidR="00444BA6" w:rsidRPr="00B86A8A" w:rsidRDefault="00444BA6" w:rsidP="00444BA6">
            <w:pPr>
              <w:pStyle w:val="hdr1"/>
              <w:spacing w:before="0"/>
              <w:ind w:left="0"/>
              <w:jc w:val="left"/>
              <w:rPr>
                <w:sz w:val="20"/>
              </w:rPr>
            </w:pPr>
            <w:r w:rsidRPr="00B86A8A">
              <w:rPr>
                <w:sz w:val="20"/>
              </w:rPr>
              <w:t xml:space="preserve">Changed </w:t>
            </w:r>
            <w:proofErr w:type="spellStart"/>
            <w:r w:rsidRPr="00B86A8A">
              <w:rPr>
                <w:sz w:val="20"/>
              </w:rPr>
              <w:t>Vangent</w:t>
            </w:r>
            <w:proofErr w:type="spellEnd"/>
            <w:r w:rsidRPr="00B86A8A">
              <w:rPr>
                <w:sz w:val="20"/>
              </w:rPr>
              <w:t xml:space="preserve"> GDIT in footer</w:t>
            </w:r>
          </w:p>
        </w:tc>
        <w:tc>
          <w:tcPr>
            <w:tcW w:w="1822" w:type="dxa"/>
          </w:tcPr>
          <w:p w14:paraId="594ACB53" w14:textId="36146A0D" w:rsidR="00444BA6" w:rsidRPr="00B86A8A" w:rsidRDefault="00444BA6" w:rsidP="00311A49">
            <w:pPr>
              <w:pStyle w:val="hdr1"/>
              <w:ind w:left="0"/>
              <w:jc w:val="left"/>
              <w:rPr>
                <w:sz w:val="20"/>
              </w:rPr>
            </w:pPr>
            <w:r w:rsidRPr="00B86A8A">
              <w:rPr>
                <w:sz w:val="20"/>
              </w:rPr>
              <w:t>Doug Stearns</w:t>
            </w:r>
          </w:p>
        </w:tc>
      </w:tr>
      <w:tr w:rsidR="00D06FEF" w:rsidRPr="00B86A8A" w14:paraId="6A1E443A" w14:textId="77777777" w:rsidTr="00873B8D">
        <w:trPr>
          <w:jc w:val="center"/>
        </w:trPr>
        <w:tc>
          <w:tcPr>
            <w:tcW w:w="1440" w:type="dxa"/>
          </w:tcPr>
          <w:p w14:paraId="00CF0D29" w14:textId="262C41C2" w:rsidR="00D06FEF" w:rsidRPr="00B86A8A" w:rsidRDefault="00D06FEF" w:rsidP="00311A49">
            <w:pPr>
              <w:pStyle w:val="hdr1"/>
              <w:ind w:left="0"/>
              <w:jc w:val="left"/>
              <w:rPr>
                <w:sz w:val="20"/>
              </w:rPr>
            </w:pPr>
            <w:r w:rsidRPr="00B86A8A">
              <w:rPr>
                <w:sz w:val="20"/>
              </w:rPr>
              <w:t>08/03/2015</w:t>
            </w:r>
          </w:p>
        </w:tc>
        <w:tc>
          <w:tcPr>
            <w:tcW w:w="6152" w:type="dxa"/>
          </w:tcPr>
          <w:p w14:paraId="40E022F4" w14:textId="77777777" w:rsidR="00D06FEF" w:rsidRPr="00B86A8A" w:rsidRDefault="00D06FEF" w:rsidP="00262290">
            <w:pPr>
              <w:pStyle w:val="hdr1"/>
              <w:spacing w:before="0"/>
              <w:ind w:left="0"/>
              <w:jc w:val="left"/>
              <w:rPr>
                <w:sz w:val="20"/>
              </w:rPr>
            </w:pPr>
            <w:r w:rsidRPr="00B86A8A">
              <w:rPr>
                <w:sz w:val="20"/>
              </w:rPr>
              <w:t>TFS413 – IQS/</w:t>
            </w:r>
            <w:proofErr w:type="spellStart"/>
            <w:r w:rsidRPr="00B86A8A">
              <w:rPr>
                <w:sz w:val="20"/>
              </w:rPr>
              <w:t>eCL</w:t>
            </w:r>
            <w:proofErr w:type="spellEnd"/>
            <w:r w:rsidRPr="00B86A8A">
              <w:rPr>
                <w:sz w:val="20"/>
              </w:rPr>
              <w:t xml:space="preserve"> new Verint-GDIT Supervisor source</w:t>
            </w:r>
          </w:p>
          <w:p w14:paraId="43F6E790" w14:textId="77777777" w:rsidR="00262290" w:rsidRPr="00B86A8A" w:rsidRDefault="00262290" w:rsidP="00262290">
            <w:pPr>
              <w:pStyle w:val="hdr1"/>
              <w:spacing w:before="0"/>
              <w:ind w:left="0"/>
              <w:jc w:val="left"/>
              <w:rPr>
                <w:sz w:val="20"/>
              </w:rPr>
            </w:pPr>
            <w:r w:rsidRPr="00B86A8A">
              <w:rPr>
                <w:sz w:val="20"/>
              </w:rPr>
              <w:t>1.6. Include the following Scorecard Types in the data file:</w:t>
            </w:r>
          </w:p>
          <w:p w14:paraId="223889A8" w14:textId="721E4B70" w:rsidR="00262290" w:rsidRPr="00B86A8A" w:rsidRDefault="00262290" w:rsidP="00262290">
            <w:pPr>
              <w:pStyle w:val="hdr1"/>
              <w:spacing w:before="0"/>
              <w:ind w:left="0"/>
              <w:jc w:val="left"/>
              <w:rPr>
                <w:sz w:val="20"/>
              </w:rPr>
            </w:pPr>
            <w:r w:rsidRPr="00B86A8A">
              <w:rPr>
                <w:sz w:val="20"/>
              </w:rPr>
              <w:t xml:space="preserve">3 </w:t>
            </w:r>
            <w:proofErr w:type="spellStart"/>
            <w:r w:rsidRPr="00B86A8A">
              <w:rPr>
                <w:sz w:val="20"/>
              </w:rPr>
              <w:t>eCoaching</w:t>
            </w:r>
            <w:proofErr w:type="spellEnd"/>
            <w:r w:rsidRPr="00B86A8A">
              <w:rPr>
                <w:sz w:val="20"/>
              </w:rPr>
              <w:t xml:space="preserve"> Log Scorecard Data File - #19 Source</w:t>
            </w:r>
          </w:p>
        </w:tc>
        <w:tc>
          <w:tcPr>
            <w:tcW w:w="1822" w:type="dxa"/>
          </w:tcPr>
          <w:p w14:paraId="6E05A881" w14:textId="3D4361F1" w:rsidR="00D06FEF" w:rsidRPr="00B86A8A" w:rsidRDefault="00D06FEF" w:rsidP="00311A49">
            <w:pPr>
              <w:pStyle w:val="hdr1"/>
              <w:ind w:left="0"/>
              <w:jc w:val="left"/>
              <w:rPr>
                <w:sz w:val="20"/>
              </w:rPr>
            </w:pPr>
            <w:r w:rsidRPr="00B86A8A">
              <w:rPr>
                <w:sz w:val="20"/>
              </w:rPr>
              <w:t>Doug Stearns</w:t>
            </w:r>
          </w:p>
        </w:tc>
      </w:tr>
      <w:tr w:rsidR="007B6028" w:rsidRPr="00B86A8A" w14:paraId="4077274D" w14:textId="77777777" w:rsidTr="00873B8D">
        <w:trPr>
          <w:jc w:val="center"/>
        </w:trPr>
        <w:tc>
          <w:tcPr>
            <w:tcW w:w="1440" w:type="dxa"/>
          </w:tcPr>
          <w:p w14:paraId="0EA6DB61" w14:textId="2E51177C" w:rsidR="007B6028" w:rsidRPr="00B86A8A" w:rsidRDefault="009601ED" w:rsidP="00311A49">
            <w:pPr>
              <w:pStyle w:val="hdr1"/>
              <w:ind w:left="0"/>
              <w:jc w:val="left"/>
              <w:rPr>
                <w:sz w:val="20"/>
              </w:rPr>
            </w:pPr>
            <w:r w:rsidRPr="00B86A8A">
              <w:rPr>
                <w:sz w:val="20"/>
              </w:rPr>
              <w:t>08/05/2015</w:t>
            </w:r>
          </w:p>
        </w:tc>
        <w:tc>
          <w:tcPr>
            <w:tcW w:w="6152" w:type="dxa"/>
          </w:tcPr>
          <w:p w14:paraId="16A0B640" w14:textId="77777777" w:rsidR="007B6028" w:rsidRPr="00B86A8A" w:rsidRDefault="009601ED" w:rsidP="00262290">
            <w:pPr>
              <w:pStyle w:val="hdr1"/>
              <w:spacing w:before="0"/>
              <w:ind w:left="0"/>
              <w:jc w:val="left"/>
              <w:rPr>
                <w:sz w:val="20"/>
              </w:rPr>
            </w:pPr>
            <w:r w:rsidRPr="00B86A8A">
              <w:rPr>
                <w:sz w:val="20"/>
              </w:rPr>
              <w:t>TFS283 – IQS/</w:t>
            </w:r>
            <w:proofErr w:type="spellStart"/>
            <w:r w:rsidRPr="00B86A8A">
              <w:rPr>
                <w:sz w:val="20"/>
              </w:rPr>
              <w:t>eCL</w:t>
            </w:r>
            <w:proofErr w:type="spellEnd"/>
            <w:r w:rsidRPr="00B86A8A">
              <w:rPr>
                <w:sz w:val="20"/>
              </w:rPr>
              <w:t xml:space="preserve"> Scorecard feed changes</w:t>
            </w:r>
          </w:p>
          <w:p w14:paraId="323ADD06" w14:textId="2D798C7F" w:rsidR="00D4468A" w:rsidRPr="00B86A8A" w:rsidRDefault="00D4468A" w:rsidP="00262290">
            <w:pPr>
              <w:pStyle w:val="hdr1"/>
              <w:spacing w:before="0"/>
              <w:ind w:left="0"/>
              <w:jc w:val="left"/>
              <w:rPr>
                <w:sz w:val="20"/>
              </w:rPr>
            </w:pPr>
            <w:r w:rsidRPr="00B86A8A">
              <w:rPr>
                <w:sz w:val="20"/>
              </w:rPr>
              <w:t>Cleaned up description of Blank fields</w:t>
            </w:r>
            <w:r w:rsidR="00BF7D39" w:rsidRPr="00B86A8A">
              <w:rPr>
                <w:sz w:val="20"/>
              </w:rPr>
              <w:t>, added sample from FS, added update notes to certain descriptions.</w:t>
            </w:r>
          </w:p>
        </w:tc>
        <w:tc>
          <w:tcPr>
            <w:tcW w:w="1822" w:type="dxa"/>
          </w:tcPr>
          <w:p w14:paraId="173DFF48" w14:textId="402BF9FC" w:rsidR="007B6028" w:rsidRPr="00B86A8A" w:rsidRDefault="009601ED" w:rsidP="00311A49">
            <w:pPr>
              <w:pStyle w:val="hdr1"/>
              <w:ind w:left="0"/>
              <w:jc w:val="left"/>
              <w:rPr>
                <w:sz w:val="20"/>
              </w:rPr>
            </w:pPr>
            <w:r w:rsidRPr="00B86A8A">
              <w:rPr>
                <w:sz w:val="20"/>
              </w:rPr>
              <w:t>Doug Stearns</w:t>
            </w:r>
          </w:p>
        </w:tc>
      </w:tr>
      <w:tr w:rsidR="003C4793" w:rsidRPr="00B86A8A" w14:paraId="604CF2CD" w14:textId="77777777" w:rsidTr="00873B8D">
        <w:trPr>
          <w:jc w:val="center"/>
        </w:trPr>
        <w:tc>
          <w:tcPr>
            <w:tcW w:w="1440" w:type="dxa"/>
          </w:tcPr>
          <w:p w14:paraId="394F7FA9" w14:textId="0754A8FC" w:rsidR="003C4793" w:rsidRPr="00B86A8A" w:rsidRDefault="003C4793" w:rsidP="00E9795F">
            <w:pPr>
              <w:pStyle w:val="hdr1"/>
              <w:ind w:left="0"/>
              <w:jc w:val="left"/>
              <w:rPr>
                <w:sz w:val="20"/>
              </w:rPr>
            </w:pPr>
            <w:r w:rsidRPr="00B86A8A">
              <w:rPr>
                <w:sz w:val="20"/>
              </w:rPr>
              <w:t>01/2</w:t>
            </w:r>
            <w:r w:rsidR="00E9795F" w:rsidRPr="00B86A8A">
              <w:rPr>
                <w:sz w:val="20"/>
              </w:rPr>
              <w:t>6</w:t>
            </w:r>
            <w:r w:rsidRPr="00B86A8A">
              <w:rPr>
                <w:sz w:val="20"/>
              </w:rPr>
              <w:t>/2016</w:t>
            </w:r>
          </w:p>
        </w:tc>
        <w:tc>
          <w:tcPr>
            <w:tcW w:w="6152" w:type="dxa"/>
          </w:tcPr>
          <w:p w14:paraId="4FBA6928" w14:textId="77777777" w:rsidR="003C4793" w:rsidRPr="00B86A8A" w:rsidRDefault="003C4793" w:rsidP="00262290">
            <w:pPr>
              <w:pStyle w:val="hdr1"/>
              <w:spacing w:before="0"/>
              <w:ind w:left="0"/>
              <w:jc w:val="left"/>
              <w:rPr>
                <w:sz w:val="20"/>
              </w:rPr>
            </w:pPr>
            <w:r w:rsidRPr="00B86A8A">
              <w:rPr>
                <w:sz w:val="20"/>
              </w:rPr>
              <w:t xml:space="preserve">TFS1075 – </w:t>
            </w:r>
            <w:proofErr w:type="spellStart"/>
            <w:r w:rsidRPr="00B86A8A">
              <w:rPr>
                <w:sz w:val="20"/>
              </w:rPr>
              <w:t>eCL</w:t>
            </w:r>
            <w:proofErr w:type="spellEnd"/>
            <w:r w:rsidRPr="00B86A8A">
              <w:rPr>
                <w:sz w:val="20"/>
              </w:rPr>
              <w:t xml:space="preserve"> Requirements Peer Review</w:t>
            </w:r>
          </w:p>
          <w:p w14:paraId="39E13F3A" w14:textId="4B3E6A32" w:rsidR="003C4793" w:rsidRPr="00B86A8A" w:rsidRDefault="003C4793" w:rsidP="00262290">
            <w:pPr>
              <w:pStyle w:val="hdr1"/>
              <w:spacing w:before="0"/>
              <w:ind w:left="0"/>
              <w:jc w:val="left"/>
              <w:rPr>
                <w:sz w:val="20"/>
              </w:rPr>
            </w:pPr>
            <w:r w:rsidRPr="00B86A8A">
              <w:rPr>
                <w:sz w:val="20"/>
              </w:rPr>
              <w:t>Moved requirement information to FS</w:t>
            </w:r>
          </w:p>
        </w:tc>
        <w:tc>
          <w:tcPr>
            <w:tcW w:w="1822" w:type="dxa"/>
          </w:tcPr>
          <w:p w14:paraId="11435CD4" w14:textId="347CD18A" w:rsidR="003C4793" w:rsidRPr="00B86A8A" w:rsidRDefault="003C4793" w:rsidP="00311A49">
            <w:pPr>
              <w:pStyle w:val="hdr1"/>
              <w:ind w:left="0"/>
              <w:jc w:val="left"/>
              <w:rPr>
                <w:sz w:val="20"/>
              </w:rPr>
            </w:pPr>
            <w:r w:rsidRPr="00B86A8A">
              <w:rPr>
                <w:sz w:val="20"/>
              </w:rPr>
              <w:t>Doug Stearns</w:t>
            </w:r>
          </w:p>
        </w:tc>
      </w:tr>
      <w:tr w:rsidR="00CA0784" w:rsidRPr="00B86A8A" w14:paraId="6B8C6501" w14:textId="77777777" w:rsidTr="00873B8D">
        <w:trPr>
          <w:jc w:val="center"/>
        </w:trPr>
        <w:tc>
          <w:tcPr>
            <w:tcW w:w="1440" w:type="dxa"/>
          </w:tcPr>
          <w:p w14:paraId="6B26CB4A" w14:textId="040BC30A" w:rsidR="00CA0784" w:rsidRPr="00B86A8A" w:rsidRDefault="00CA0784" w:rsidP="00E9795F">
            <w:pPr>
              <w:pStyle w:val="hdr1"/>
              <w:ind w:left="0"/>
              <w:jc w:val="left"/>
              <w:rPr>
                <w:sz w:val="20"/>
              </w:rPr>
            </w:pPr>
            <w:r w:rsidRPr="00B86A8A">
              <w:rPr>
                <w:sz w:val="20"/>
              </w:rPr>
              <w:t>10/28/2016</w:t>
            </w:r>
          </w:p>
        </w:tc>
        <w:tc>
          <w:tcPr>
            <w:tcW w:w="6152" w:type="dxa"/>
          </w:tcPr>
          <w:p w14:paraId="01E1C6E5" w14:textId="77777777" w:rsidR="00CA0784" w:rsidRPr="00B86A8A" w:rsidRDefault="00CA0784" w:rsidP="00262290">
            <w:pPr>
              <w:pStyle w:val="hdr1"/>
              <w:spacing w:before="0"/>
              <w:ind w:left="0"/>
              <w:jc w:val="left"/>
              <w:rPr>
                <w:sz w:val="20"/>
              </w:rPr>
            </w:pPr>
            <w:r w:rsidRPr="00B86A8A">
              <w:rPr>
                <w:sz w:val="20"/>
              </w:rPr>
              <w:t xml:space="preserve">TFS3757 – </w:t>
            </w:r>
            <w:proofErr w:type="spellStart"/>
            <w:r w:rsidRPr="00B86A8A">
              <w:rPr>
                <w:sz w:val="20"/>
              </w:rPr>
              <w:t>eCL</w:t>
            </w:r>
            <w:proofErr w:type="spellEnd"/>
            <w:r w:rsidRPr="00B86A8A">
              <w:rPr>
                <w:sz w:val="20"/>
              </w:rPr>
              <w:t xml:space="preserve"> Coaching Monitor</w:t>
            </w:r>
          </w:p>
          <w:p w14:paraId="4A51BE1C" w14:textId="4D97ECE6" w:rsidR="00CA0784" w:rsidRPr="00B86A8A" w:rsidRDefault="00CA0784" w:rsidP="00262290">
            <w:pPr>
              <w:pStyle w:val="hdr1"/>
              <w:spacing w:before="0"/>
              <w:ind w:left="0"/>
              <w:jc w:val="left"/>
              <w:rPr>
                <w:sz w:val="20"/>
              </w:rPr>
            </w:pPr>
            <w:r w:rsidRPr="00B86A8A">
              <w:rPr>
                <w:sz w:val="20"/>
              </w:rPr>
              <w:t xml:space="preserve">Added field 24 Coaching Monitor </w:t>
            </w:r>
          </w:p>
        </w:tc>
        <w:tc>
          <w:tcPr>
            <w:tcW w:w="1822" w:type="dxa"/>
          </w:tcPr>
          <w:p w14:paraId="3CF70520" w14:textId="46A67E11" w:rsidR="00CA0784" w:rsidRPr="00B86A8A" w:rsidRDefault="00CA0784" w:rsidP="00311A49">
            <w:pPr>
              <w:pStyle w:val="hdr1"/>
              <w:ind w:left="0"/>
              <w:jc w:val="left"/>
              <w:rPr>
                <w:sz w:val="20"/>
              </w:rPr>
            </w:pPr>
            <w:r w:rsidRPr="00B86A8A">
              <w:rPr>
                <w:sz w:val="20"/>
              </w:rPr>
              <w:t>Doug Stearns</w:t>
            </w:r>
          </w:p>
        </w:tc>
      </w:tr>
      <w:tr w:rsidR="00096CE7" w:rsidRPr="00B86A8A" w14:paraId="3639473D" w14:textId="77777777" w:rsidTr="00873B8D">
        <w:trPr>
          <w:jc w:val="center"/>
        </w:trPr>
        <w:tc>
          <w:tcPr>
            <w:tcW w:w="1440" w:type="dxa"/>
          </w:tcPr>
          <w:p w14:paraId="0CFACE68" w14:textId="29365BC7" w:rsidR="00096CE7" w:rsidRPr="00B86A8A" w:rsidRDefault="00096CE7" w:rsidP="009E4664">
            <w:pPr>
              <w:pStyle w:val="hdr1"/>
              <w:ind w:left="0"/>
              <w:jc w:val="left"/>
              <w:rPr>
                <w:sz w:val="20"/>
              </w:rPr>
            </w:pPr>
            <w:r w:rsidRPr="00B86A8A">
              <w:rPr>
                <w:sz w:val="20"/>
              </w:rPr>
              <w:t>01/0</w:t>
            </w:r>
            <w:r w:rsidR="009E4664" w:rsidRPr="00B86A8A">
              <w:rPr>
                <w:sz w:val="20"/>
              </w:rPr>
              <w:t>6</w:t>
            </w:r>
            <w:r w:rsidRPr="00B86A8A">
              <w:rPr>
                <w:sz w:val="20"/>
              </w:rPr>
              <w:t>/2017</w:t>
            </w:r>
          </w:p>
        </w:tc>
        <w:tc>
          <w:tcPr>
            <w:tcW w:w="6152" w:type="dxa"/>
          </w:tcPr>
          <w:p w14:paraId="2889151E" w14:textId="77777777" w:rsidR="00096CE7" w:rsidRPr="00B86A8A" w:rsidRDefault="00096CE7" w:rsidP="00096CE7">
            <w:pPr>
              <w:pStyle w:val="hdr1"/>
              <w:spacing w:before="0"/>
              <w:ind w:left="0"/>
              <w:jc w:val="left"/>
              <w:rPr>
                <w:sz w:val="20"/>
              </w:rPr>
            </w:pPr>
            <w:r w:rsidRPr="00B86A8A">
              <w:rPr>
                <w:sz w:val="20"/>
              </w:rPr>
              <w:t xml:space="preserve">TFS5149 – </w:t>
            </w:r>
            <w:proofErr w:type="spellStart"/>
            <w:r w:rsidRPr="00B86A8A">
              <w:rPr>
                <w:sz w:val="20"/>
              </w:rPr>
              <w:t>eCL</w:t>
            </w:r>
            <w:proofErr w:type="spellEnd"/>
            <w:r w:rsidRPr="00B86A8A">
              <w:rPr>
                <w:sz w:val="20"/>
              </w:rPr>
              <w:t xml:space="preserve"> Requirement Document Cleanup</w:t>
            </w:r>
          </w:p>
          <w:p w14:paraId="26945B00" w14:textId="14EE3385" w:rsidR="00096CE7" w:rsidRPr="00B86A8A" w:rsidRDefault="009E4664" w:rsidP="00096CE7">
            <w:pPr>
              <w:pStyle w:val="hdr1"/>
              <w:spacing w:before="0"/>
              <w:ind w:left="0"/>
              <w:jc w:val="left"/>
              <w:rPr>
                <w:sz w:val="20"/>
              </w:rPr>
            </w:pPr>
            <w:r w:rsidRPr="00B86A8A">
              <w:rPr>
                <w:sz w:val="20"/>
              </w:rPr>
              <w:t>Formatted heading 1.1 and added additional information</w:t>
            </w:r>
          </w:p>
          <w:p w14:paraId="0AF1B24F" w14:textId="77777777" w:rsidR="00096CE7" w:rsidRPr="00B86A8A" w:rsidRDefault="00096CE7" w:rsidP="00096CE7">
            <w:pPr>
              <w:pStyle w:val="hdr1"/>
              <w:spacing w:before="0"/>
              <w:ind w:left="0"/>
              <w:jc w:val="left"/>
              <w:rPr>
                <w:sz w:val="20"/>
              </w:rPr>
            </w:pPr>
            <w:r w:rsidRPr="00B86A8A">
              <w:rPr>
                <w:sz w:val="20"/>
              </w:rPr>
              <w:lastRenderedPageBreak/>
              <w:t>Removed note cannot be null</w:t>
            </w:r>
          </w:p>
          <w:p w14:paraId="17B27893" w14:textId="77777777" w:rsidR="00096CE7" w:rsidRPr="00B86A8A" w:rsidRDefault="00096CE7" w:rsidP="00096CE7">
            <w:pPr>
              <w:pStyle w:val="hdr1"/>
              <w:spacing w:before="0"/>
              <w:ind w:left="0"/>
              <w:jc w:val="left"/>
              <w:rPr>
                <w:sz w:val="20"/>
              </w:rPr>
            </w:pPr>
            <w:r w:rsidRPr="00B86A8A">
              <w:rPr>
                <w:sz w:val="20"/>
              </w:rPr>
              <w:t>Removed required column</w:t>
            </w:r>
          </w:p>
          <w:p w14:paraId="1C3A61C2" w14:textId="77777777" w:rsidR="00096CE7" w:rsidRPr="00B86A8A" w:rsidRDefault="00096CE7" w:rsidP="00096CE7">
            <w:pPr>
              <w:pStyle w:val="hdr1"/>
              <w:spacing w:before="0"/>
              <w:ind w:left="0"/>
              <w:jc w:val="left"/>
              <w:rPr>
                <w:sz w:val="20"/>
              </w:rPr>
            </w:pPr>
            <w:r w:rsidRPr="00B86A8A">
              <w:rPr>
                <w:sz w:val="20"/>
              </w:rPr>
              <w:t>Removed sample IQS feed</w:t>
            </w:r>
          </w:p>
          <w:p w14:paraId="0CCD1A17" w14:textId="06C50E92" w:rsidR="00096CE7" w:rsidRPr="00B86A8A" w:rsidRDefault="00096CE7" w:rsidP="00096CE7">
            <w:pPr>
              <w:pStyle w:val="hdr1"/>
              <w:spacing w:before="0"/>
              <w:ind w:left="0"/>
              <w:jc w:val="left"/>
              <w:rPr>
                <w:sz w:val="20"/>
              </w:rPr>
            </w:pPr>
            <w:r w:rsidRPr="00B86A8A">
              <w:rPr>
                <w:sz w:val="20"/>
              </w:rPr>
              <w:t>Changed size to n/a for blank fields</w:t>
            </w:r>
          </w:p>
        </w:tc>
        <w:tc>
          <w:tcPr>
            <w:tcW w:w="1822" w:type="dxa"/>
          </w:tcPr>
          <w:p w14:paraId="336EA193" w14:textId="58532CE1" w:rsidR="00096CE7" w:rsidRPr="00B86A8A" w:rsidRDefault="00096CE7" w:rsidP="00311A49">
            <w:pPr>
              <w:pStyle w:val="hdr1"/>
              <w:ind w:left="0"/>
              <w:jc w:val="left"/>
              <w:rPr>
                <w:sz w:val="20"/>
              </w:rPr>
            </w:pPr>
            <w:r w:rsidRPr="00B86A8A">
              <w:rPr>
                <w:sz w:val="20"/>
              </w:rPr>
              <w:lastRenderedPageBreak/>
              <w:t>Doug Stearns</w:t>
            </w:r>
          </w:p>
        </w:tc>
      </w:tr>
      <w:tr w:rsidR="00032FD1" w:rsidRPr="00B86A8A" w14:paraId="455AD757" w14:textId="77777777" w:rsidTr="00873B8D">
        <w:trPr>
          <w:jc w:val="center"/>
        </w:trPr>
        <w:tc>
          <w:tcPr>
            <w:tcW w:w="1440" w:type="dxa"/>
          </w:tcPr>
          <w:p w14:paraId="382C27AD" w14:textId="49040DF4" w:rsidR="00032FD1" w:rsidRPr="00B86A8A" w:rsidRDefault="00032FD1" w:rsidP="009E4664">
            <w:pPr>
              <w:pStyle w:val="hdr1"/>
              <w:ind w:left="0"/>
              <w:jc w:val="left"/>
              <w:rPr>
                <w:sz w:val="20"/>
              </w:rPr>
            </w:pPr>
            <w:r>
              <w:rPr>
                <w:sz w:val="20"/>
              </w:rPr>
              <w:t>08/04/2017</w:t>
            </w:r>
          </w:p>
        </w:tc>
        <w:tc>
          <w:tcPr>
            <w:tcW w:w="6152" w:type="dxa"/>
          </w:tcPr>
          <w:p w14:paraId="1AF4E16E" w14:textId="77777777" w:rsidR="00032FD1" w:rsidRDefault="00032FD1" w:rsidP="00096CE7">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10FAEF71" w14:textId="261C17FE" w:rsidR="00032FD1" w:rsidRPr="00B86A8A" w:rsidRDefault="00032FD1" w:rsidP="00096CE7">
            <w:pPr>
              <w:pStyle w:val="hdr1"/>
              <w:spacing w:before="0"/>
              <w:ind w:left="0"/>
              <w:jc w:val="left"/>
              <w:rPr>
                <w:sz w:val="20"/>
              </w:rPr>
            </w:pPr>
            <w:r>
              <w:rPr>
                <w:sz w:val="20"/>
              </w:rPr>
              <w:t>Updated the following</w:t>
            </w:r>
            <w:r w:rsidR="000D61CC">
              <w:rPr>
                <w:sz w:val="20"/>
              </w:rPr>
              <w:t xml:space="preserve"> for ATA: 13, 21, 23</w:t>
            </w:r>
          </w:p>
        </w:tc>
        <w:tc>
          <w:tcPr>
            <w:tcW w:w="1822" w:type="dxa"/>
          </w:tcPr>
          <w:p w14:paraId="05C0827E" w14:textId="5316562D" w:rsidR="00032FD1" w:rsidRPr="00B86A8A" w:rsidRDefault="00032FD1" w:rsidP="00311A49">
            <w:pPr>
              <w:pStyle w:val="hdr1"/>
              <w:ind w:left="0"/>
              <w:jc w:val="left"/>
              <w:rPr>
                <w:sz w:val="20"/>
              </w:rPr>
            </w:pPr>
            <w:r>
              <w:rPr>
                <w:sz w:val="20"/>
              </w:rPr>
              <w:t>Doug Stearns</w:t>
            </w:r>
          </w:p>
        </w:tc>
      </w:tr>
      <w:tr w:rsidR="000936F2" w:rsidRPr="00B86A8A" w14:paraId="744FF981" w14:textId="77777777" w:rsidTr="00873B8D">
        <w:trPr>
          <w:jc w:val="center"/>
        </w:trPr>
        <w:tc>
          <w:tcPr>
            <w:tcW w:w="1440" w:type="dxa"/>
          </w:tcPr>
          <w:p w14:paraId="19D35DE2" w14:textId="3B23B4C9" w:rsidR="000936F2" w:rsidRDefault="000936F2" w:rsidP="009E4664">
            <w:pPr>
              <w:pStyle w:val="hdr1"/>
              <w:ind w:left="0"/>
              <w:jc w:val="left"/>
              <w:rPr>
                <w:sz w:val="20"/>
              </w:rPr>
            </w:pPr>
            <w:r>
              <w:rPr>
                <w:sz w:val="20"/>
              </w:rPr>
              <w:t>09/08/2017</w:t>
            </w:r>
          </w:p>
        </w:tc>
        <w:tc>
          <w:tcPr>
            <w:tcW w:w="6152" w:type="dxa"/>
          </w:tcPr>
          <w:p w14:paraId="115DE63E" w14:textId="77777777" w:rsidR="000936F2" w:rsidRDefault="000936F2" w:rsidP="000936F2">
            <w:pPr>
              <w:pStyle w:val="hdr1"/>
              <w:spacing w:before="0"/>
              <w:ind w:left="0"/>
              <w:jc w:val="left"/>
              <w:rPr>
                <w:sz w:val="20"/>
              </w:rPr>
            </w:pPr>
            <w:r>
              <w:rPr>
                <w:sz w:val="20"/>
              </w:rPr>
              <w:t xml:space="preserve">TFS7541 – </w:t>
            </w:r>
            <w:proofErr w:type="spellStart"/>
            <w:r>
              <w:rPr>
                <w:sz w:val="20"/>
              </w:rPr>
              <w:t>eCL</w:t>
            </w:r>
            <w:proofErr w:type="spellEnd"/>
            <w:r>
              <w:rPr>
                <w:sz w:val="20"/>
              </w:rPr>
              <w:t xml:space="preserve"> ATA evaluations from IQS</w:t>
            </w:r>
          </w:p>
          <w:p w14:paraId="5CC567FD" w14:textId="2646005A" w:rsidR="000936F2" w:rsidRDefault="000936F2" w:rsidP="000936F2">
            <w:pPr>
              <w:pStyle w:val="hdr1"/>
              <w:spacing w:before="0"/>
              <w:ind w:left="0"/>
              <w:jc w:val="left"/>
              <w:rPr>
                <w:sz w:val="20"/>
              </w:rPr>
            </w:pPr>
            <w:r>
              <w:rPr>
                <w:sz w:val="20"/>
              </w:rPr>
              <w:t>Added clarifying notes to the following for ATA: 4, 5, 13, 16</w:t>
            </w:r>
          </w:p>
        </w:tc>
        <w:tc>
          <w:tcPr>
            <w:tcW w:w="1822" w:type="dxa"/>
          </w:tcPr>
          <w:p w14:paraId="1C333A4A" w14:textId="43A2008E" w:rsidR="000936F2" w:rsidRDefault="000936F2" w:rsidP="00311A49">
            <w:pPr>
              <w:pStyle w:val="hdr1"/>
              <w:ind w:left="0"/>
              <w:jc w:val="left"/>
              <w:rPr>
                <w:sz w:val="20"/>
              </w:rPr>
            </w:pPr>
            <w:r>
              <w:rPr>
                <w:sz w:val="20"/>
              </w:rPr>
              <w:t>Doug Stearns</w:t>
            </w:r>
          </w:p>
        </w:tc>
      </w:tr>
      <w:tr w:rsidR="00BB5DF9" w:rsidRPr="00B86A8A" w14:paraId="418AD21A" w14:textId="77777777" w:rsidTr="00873B8D">
        <w:trPr>
          <w:jc w:val="center"/>
        </w:trPr>
        <w:tc>
          <w:tcPr>
            <w:tcW w:w="1440" w:type="dxa"/>
          </w:tcPr>
          <w:p w14:paraId="3095B2D1" w14:textId="05AB041F" w:rsidR="00BB5DF9" w:rsidRDefault="00BB5DF9" w:rsidP="009E4664">
            <w:pPr>
              <w:pStyle w:val="hdr1"/>
              <w:ind w:left="0"/>
              <w:jc w:val="left"/>
              <w:rPr>
                <w:sz w:val="20"/>
              </w:rPr>
            </w:pPr>
            <w:r>
              <w:rPr>
                <w:sz w:val="20"/>
              </w:rPr>
              <w:t>11/28/2017</w:t>
            </w:r>
          </w:p>
        </w:tc>
        <w:tc>
          <w:tcPr>
            <w:tcW w:w="6152" w:type="dxa"/>
          </w:tcPr>
          <w:p w14:paraId="7685E854" w14:textId="77777777" w:rsidR="00BB5DF9" w:rsidRDefault="00BB5DF9" w:rsidP="000936F2">
            <w:pPr>
              <w:pStyle w:val="hdr1"/>
              <w:spacing w:before="0"/>
              <w:ind w:left="0"/>
              <w:jc w:val="left"/>
              <w:rPr>
                <w:sz w:val="20"/>
              </w:rPr>
            </w:pPr>
            <w:r>
              <w:rPr>
                <w:sz w:val="20"/>
              </w:rPr>
              <w:t xml:space="preserve">TFS9075 – IQS ATA for Subcon Calls to </w:t>
            </w:r>
            <w:proofErr w:type="spellStart"/>
            <w:r>
              <w:rPr>
                <w:sz w:val="20"/>
              </w:rPr>
              <w:t>eCL</w:t>
            </w:r>
            <w:proofErr w:type="spellEnd"/>
          </w:p>
          <w:p w14:paraId="79F9D443" w14:textId="5E5E5847" w:rsidR="00B8791D" w:rsidRDefault="00B8791D" w:rsidP="00356642">
            <w:pPr>
              <w:pStyle w:val="hdr1"/>
              <w:spacing w:before="0"/>
              <w:ind w:left="0"/>
              <w:jc w:val="left"/>
              <w:rPr>
                <w:sz w:val="20"/>
              </w:rPr>
            </w:pPr>
            <w:r>
              <w:rPr>
                <w:sz w:val="20"/>
              </w:rPr>
              <w:t xml:space="preserve">Updated 13 for </w:t>
            </w:r>
            <w:r w:rsidR="00356642">
              <w:rPr>
                <w:sz w:val="20"/>
              </w:rPr>
              <w:t xml:space="preserve">format of </w:t>
            </w:r>
            <w:r>
              <w:rPr>
                <w:sz w:val="20"/>
              </w:rPr>
              <w:t>ATA</w:t>
            </w:r>
            <w:r w:rsidR="00356642">
              <w:rPr>
                <w:sz w:val="20"/>
              </w:rPr>
              <w:t xml:space="preserve"> Summary of Caller’s Issues</w:t>
            </w:r>
          </w:p>
        </w:tc>
        <w:tc>
          <w:tcPr>
            <w:tcW w:w="1822" w:type="dxa"/>
          </w:tcPr>
          <w:p w14:paraId="00511477" w14:textId="50C42B02" w:rsidR="00BB5DF9" w:rsidRDefault="008C5E2F" w:rsidP="00311A49">
            <w:pPr>
              <w:pStyle w:val="hdr1"/>
              <w:ind w:left="0"/>
              <w:jc w:val="left"/>
              <w:rPr>
                <w:sz w:val="20"/>
              </w:rPr>
            </w:pPr>
            <w:r>
              <w:rPr>
                <w:sz w:val="20"/>
              </w:rPr>
              <w:t>Doug Stearns</w:t>
            </w:r>
          </w:p>
        </w:tc>
      </w:tr>
      <w:tr w:rsidR="00CD19AD" w:rsidRPr="00B86A8A" w14:paraId="272EBA10" w14:textId="77777777" w:rsidTr="00873B8D">
        <w:trPr>
          <w:jc w:val="center"/>
        </w:trPr>
        <w:tc>
          <w:tcPr>
            <w:tcW w:w="1440" w:type="dxa"/>
          </w:tcPr>
          <w:p w14:paraId="5F530420" w14:textId="46A4C9A2" w:rsidR="00CD19AD" w:rsidRDefault="00CD19AD" w:rsidP="009E4664">
            <w:pPr>
              <w:pStyle w:val="hdr1"/>
              <w:ind w:left="0"/>
              <w:jc w:val="left"/>
              <w:rPr>
                <w:sz w:val="20"/>
              </w:rPr>
            </w:pPr>
            <w:r>
              <w:rPr>
                <w:sz w:val="20"/>
              </w:rPr>
              <w:t>01/22/2018</w:t>
            </w:r>
          </w:p>
        </w:tc>
        <w:tc>
          <w:tcPr>
            <w:tcW w:w="6152" w:type="dxa"/>
          </w:tcPr>
          <w:p w14:paraId="65394C87" w14:textId="77777777" w:rsidR="00CD19AD" w:rsidRDefault="00CD19AD" w:rsidP="000936F2">
            <w:pPr>
              <w:pStyle w:val="hdr1"/>
              <w:spacing w:before="0"/>
              <w:ind w:left="0"/>
              <w:jc w:val="left"/>
              <w:rPr>
                <w:sz w:val="20"/>
              </w:rPr>
            </w:pPr>
            <w:r>
              <w:rPr>
                <w:sz w:val="20"/>
              </w:rPr>
              <w:t xml:space="preserve">TFS9204 – </w:t>
            </w:r>
            <w:proofErr w:type="spellStart"/>
            <w:r>
              <w:rPr>
                <w:sz w:val="20"/>
              </w:rPr>
              <w:t>eCL</w:t>
            </w:r>
            <w:proofErr w:type="spellEnd"/>
            <w:r>
              <w:rPr>
                <w:sz w:val="20"/>
              </w:rPr>
              <w:t xml:space="preserve"> Inactivated Records from IQS</w:t>
            </w:r>
          </w:p>
          <w:p w14:paraId="0ED221DC" w14:textId="6239D346" w:rsidR="00CD19AD" w:rsidRDefault="00CD19AD" w:rsidP="000936F2">
            <w:pPr>
              <w:pStyle w:val="hdr1"/>
              <w:spacing w:before="0"/>
              <w:ind w:left="0"/>
              <w:jc w:val="left"/>
              <w:rPr>
                <w:sz w:val="20"/>
              </w:rPr>
            </w:pPr>
            <w:r>
              <w:rPr>
                <w:sz w:val="20"/>
              </w:rPr>
              <w:t>Added field 25 Active Status</w:t>
            </w:r>
          </w:p>
        </w:tc>
        <w:tc>
          <w:tcPr>
            <w:tcW w:w="1822" w:type="dxa"/>
          </w:tcPr>
          <w:p w14:paraId="2E69AD6B" w14:textId="0A59E108" w:rsidR="00CD19AD" w:rsidRDefault="00CD19AD" w:rsidP="00311A49">
            <w:pPr>
              <w:pStyle w:val="hdr1"/>
              <w:ind w:left="0"/>
              <w:jc w:val="left"/>
              <w:rPr>
                <w:sz w:val="20"/>
              </w:rPr>
            </w:pPr>
            <w:r>
              <w:rPr>
                <w:sz w:val="20"/>
              </w:rPr>
              <w:t>Doug Stearns</w:t>
            </w:r>
          </w:p>
        </w:tc>
      </w:tr>
      <w:tr w:rsidR="007D007A" w:rsidRPr="00B86A8A" w14:paraId="74FF6F68" w14:textId="77777777" w:rsidTr="00873B8D">
        <w:trPr>
          <w:jc w:val="center"/>
        </w:trPr>
        <w:tc>
          <w:tcPr>
            <w:tcW w:w="1440" w:type="dxa"/>
          </w:tcPr>
          <w:p w14:paraId="7D737906" w14:textId="0661E47E" w:rsidR="007D007A" w:rsidRDefault="007D007A" w:rsidP="009E4664">
            <w:pPr>
              <w:pStyle w:val="hdr1"/>
              <w:ind w:left="0"/>
              <w:jc w:val="left"/>
              <w:rPr>
                <w:sz w:val="20"/>
              </w:rPr>
            </w:pPr>
            <w:r>
              <w:rPr>
                <w:sz w:val="20"/>
              </w:rPr>
              <w:t>02/05/2019</w:t>
            </w:r>
          </w:p>
        </w:tc>
        <w:tc>
          <w:tcPr>
            <w:tcW w:w="6152" w:type="dxa"/>
          </w:tcPr>
          <w:p w14:paraId="6E207E3C" w14:textId="77777777" w:rsidR="007D007A" w:rsidRDefault="007D007A" w:rsidP="000936F2">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51F6DDA1" w14:textId="29C322B8" w:rsidR="007D007A" w:rsidRDefault="007D007A" w:rsidP="000936F2">
            <w:pPr>
              <w:pStyle w:val="hdr1"/>
              <w:spacing w:before="0"/>
              <w:ind w:left="0"/>
              <w:jc w:val="left"/>
              <w:rPr>
                <w:sz w:val="20"/>
              </w:rPr>
            </w:pPr>
            <w:r>
              <w:rPr>
                <w:sz w:val="20"/>
              </w:rPr>
              <w:t>Added section 1.2</w:t>
            </w:r>
          </w:p>
        </w:tc>
        <w:tc>
          <w:tcPr>
            <w:tcW w:w="1822" w:type="dxa"/>
          </w:tcPr>
          <w:p w14:paraId="06A14C79" w14:textId="3E17A950" w:rsidR="007D007A" w:rsidRDefault="007D007A" w:rsidP="00311A49">
            <w:pPr>
              <w:pStyle w:val="hdr1"/>
              <w:ind w:left="0"/>
              <w:jc w:val="left"/>
              <w:rPr>
                <w:sz w:val="20"/>
              </w:rPr>
            </w:pPr>
            <w:r>
              <w:rPr>
                <w:sz w:val="20"/>
              </w:rPr>
              <w:t>Doug Stearns</w:t>
            </w:r>
          </w:p>
        </w:tc>
      </w:tr>
      <w:tr w:rsidR="00B046FB" w:rsidRPr="00B86A8A" w14:paraId="0B9504E9" w14:textId="77777777" w:rsidTr="00873B8D">
        <w:trPr>
          <w:jc w:val="center"/>
        </w:trPr>
        <w:tc>
          <w:tcPr>
            <w:tcW w:w="1440" w:type="dxa"/>
          </w:tcPr>
          <w:p w14:paraId="2E9E2323" w14:textId="6EEA121E" w:rsidR="00B046FB" w:rsidRDefault="00B046FB" w:rsidP="009E4664">
            <w:pPr>
              <w:pStyle w:val="hdr1"/>
              <w:ind w:left="0"/>
              <w:jc w:val="left"/>
              <w:rPr>
                <w:sz w:val="20"/>
              </w:rPr>
            </w:pPr>
            <w:r>
              <w:rPr>
                <w:sz w:val="20"/>
              </w:rPr>
              <w:t>02/28/2019</w:t>
            </w:r>
          </w:p>
        </w:tc>
        <w:tc>
          <w:tcPr>
            <w:tcW w:w="6152" w:type="dxa"/>
          </w:tcPr>
          <w:p w14:paraId="427A8DF2" w14:textId="77777777" w:rsidR="00B046FB" w:rsidRDefault="00B046FB" w:rsidP="00B046FB">
            <w:pPr>
              <w:pStyle w:val="hdr1"/>
              <w:spacing w:before="0"/>
              <w:ind w:left="0"/>
              <w:jc w:val="left"/>
              <w:rPr>
                <w:sz w:val="20"/>
              </w:rPr>
            </w:pPr>
            <w:r>
              <w:rPr>
                <w:sz w:val="20"/>
              </w:rPr>
              <w:t xml:space="preserve">TFS13332 – </w:t>
            </w:r>
            <w:proofErr w:type="spellStart"/>
            <w:r>
              <w:rPr>
                <w:sz w:val="20"/>
              </w:rPr>
              <w:t>eCL</w:t>
            </w:r>
            <w:proofErr w:type="spellEnd"/>
            <w:r>
              <w:rPr>
                <w:sz w:val="20"/>
              </w:rPr>
              <w:t xml:space="preserve"> Quality Now</w:t>
            </w:r>
          </w:p>
          <w:p w14:paraId="03B6C25F" w14:textId="72A466C9" w:rsidR="00B046FB" w:rsidRDefault="00B046FB" w:rsidP="000936F2">
            <w:pPr>
              <w:pStyle w:val="hdr1"/>
              <w:spacing w:before="0"/>
              <w:ind w:left="0"/>
              <w:jc w:val="left"/>
              <w:rPr>
                <w:sz w:val="20"/>
              </w:rPr>
            </w:pPr>
            <w:r>
              <w:rPr>
                <w:sz w:val="20"/>
              </w:rPr>
              <w:t xml:space="preserve">Updated from </w:t>
            </w:r>
            <w:proofErr w:type="gramStart"/>
            <w:r>
              <w:rPr>
                <w:sz w:val="20"/>
              </w:rPr>
              <w:t>developers</w:t>
            </w:r>
            <w:proofErr w:type="gramEnd"/>
            <w:r>
              <w:rPr>
                <w:sz w:val="20"/>
              </w:rPr>
              <w:t xml:space="preserve"> discussions</w:t>
            </w:r>
          </w:p>
        </w:tc>
        <w:tc>
          <w:tcPr>
            <w:tcW w:w="1822" w:type="dxa"/>
          </w:tcPr>
          <w:p w14:paraId="154B7A06" w14:textId="2808201C" w:rsidR="00B046FB" w:rsidRDefault="00B046FB" w:rsidP="00311A49">
            <w:pPr>
              <w:pStyle w:val="hdr1"/>
              <w:ind w:left="0"/>
              <w:jc w:val="left"/>
              <w:rPr>
                <w:sz w:val="20"/>
              </w:rPr>
            </w:pPr>
            <w:r>
              <w:rPr>
                <w:sz w:val="20"/>
              </w:rPr>
              <w:t>Doug Stearns</w:t>
            </w:r>
          </w:p>
        </w:tc>
      </w:tr>
      <w:tr w:rsidR="00325EBA" w:rsidRPr="00B86A8A" w14:paraId="0211AA8F" w14:textId="77777777" w:rsidTr="00873B8D">
        <w:trPr>
          <w:jc w:val="center"/>
        </w:trPr>
        <w:tc>
          <w:tcPr>
            <w:tcW w:w="1440" w:type="dxa"/>
          </w:tcPr>
          <w:p w14:paraId="1A927348" w14:textId="14456313" w:rsidR="00325EBA" w:rsidRDefault="00325EBA" w:rsidP="009E4664">
            <w:pPr>
              <w:pStyle w:val="hdr1"/>
              <w:ind w:left="0"/>
              <w:jc w:val="left"/>
              <w:rPr>
                <w:sz w:val="20"/>
              </w:rPr>
            </w:pPr>
            <w:r>
              <w:rPr>
                <w:sz w:val="20"/>
              </w:rPr>
              <w:t>08/13/2019</w:t>
            </w:r>
          </w:p>
        </w:tc>
        <w:tc>
          <w:tcPr>
            <w:tcW w:w="6152" w:type="dxa"/>
          </w:tcPr>
          <w:p w14:paraId="7F5D6273" w14:textId="007D9C90" w:rsidR="00325EBA" w:rsidRDefault="00325EBA" w:rsidP="00BD5B89">
            <w:r>
              <w:t>TFS 150</w:t>
            </w:r>
            <w:r w:rsidR="00BD5B89">
              <w:t>58</w:t>
            </w:r>
            <w:r>
              <w:t xml:space="preserve"> </w:t>
            </w:r>
            <w:r w:rsidR="00BD5B89">
              <w:t>IQS QN Evaluations</w:t>
            </w:r>
          </w:p>
        </w:tc>
        <w:tc>
          <w:tcPr>
            <w:tcW w:w="1822" w:type="dxa"/>
          </w:tcPr>
          <w:p w14:paraId="3C96D90D" w14:textId="7B1EF973" w:rsidR="00325EBA" w:rsidRDefault="00325EBA" w:rsidP="00311A49">
            <w:pPr>
              <w:pStyle w:val="hdr1"/>
              <w:ind w:left="0"/>
              <w:jc w:val="left"/>
              <w:rPr>
                <w:sz w:val="20"/>
              </w:rPr>
            </w:pPr>
            <w:r>
              <w:rPr>
                <w:sz w:val="20"/>
              </w:rPr>
              <w:t>Brian Coughlin</w:t>
            </w:r>
          </w:p>
        </w:tc>
      </w:tr>
      <w:tr w:rsidR="006E001B" w:rsidRPr="00B86A8A" w14:paraId="1A2B0978" w14:textId="77777777" w:rsidTr="00873B8D">
        <w:trPr>
          <w:jc w:val="center"/>
        </w:trPr>
        <w:tc>
          <w:tcPr>
            <w:tcW w:w="1440" w:type="dxa"/>
          </w:tcPr>
          <w:p w14:paraId="6BD3FE23" w14:textId="0017337A" w:rsidR="006E001B" w:rsidRDefault="006E001B" w:rsidP="009E4664">
            <w:pPr>
              <w:pStyle w:val="hdr1"/>
              <w:ind w:left="0"/>
              <w:jc w:val="left"/>
              <w:rPr>
                <w:sz w:val="20"/>
              </w:rPr>
            </w:pPr>
            <w:r>
              <w:rPr>
                <w:sz w:val="20"/>
              </w:rPr>
              <w:t>09/17/2019</w:t>
            </w:r>
          </w:p>
        </w:tc>
        <w:tc>
          <w:tcPr>
            <w:tcW w:w="6152" w:type="dxa"/>
          </w:tcPr>
          <w:p w14:paraId="75183CB4" w14:textId="77777777" w:rsidR="006E001B" w:rsidRDefault="006E001B" w:rsidP="00BD5B89">
            <w:r>
              <w:t>TFS</w:t>
            </w:r>
            <w:proofErr w:type="gramStart"/>
            <w:r>
              <w:t>15450  -</w:t>
            </w:r>
            <w:proofErr w:type="gramEnd"/>
            <w:r>
              <w:t xml:space="preserve"> </w:t>
            </w:r>
            <w:proofErr w:type="spellStart"/>
            <w:r>
              <w:t>eCL</w:t>
            </w:r>
            <w:proofErr w:type="spellEnd"/>
            <w:r>
              <w:t xml:space="preserve"> Brownsville Integration</w:t>
            </w:r>
          </w:p>
          <w:p w14:paraId="3EC97662" w14:textId="56E79A50" w:rsidR="006E001B" w:rsidRDefault="006E001B" w:rsidP="00BD5B89">
            <w:r>
              <w:t>Updated 1.1 #3 Evaluation Site ID and 1.2 #4 Evaluation Site ID</w:t>
            </w:r>
          </w:p>
        </w:tc>
        <w:tc>
          <w:tcPr>
            <w:tcW w:w="1822" w:type="dxa"/>
          </w:tcPr>
          <w:p w14:paraId="51CF5635" w14:textId="53FB91E1" w:rsidR="006E001B" w:rsidRDefault="006E001B" w:rsidP="00311A49">
            <w:pPr>
              <w:pStyle w:val="hdr1"/>
              <w:ind w:left="0"/>
              <w:jc w:val="left"/>
              <w:rPr>
                <w:sz w:val="20"/>
              </w:rPr>
            </w:pPr>
            <w:r>
              <w:rPr>
                <w:sz w:val="20"/>
              </w:rPr>
              <w:t>Doug Stearns</w:t>
            </w:r>
          </w:p>
        </w:tc>
      </w:tr>
      <w:tr w:rsidR="002D5E81" w:rsidRPr="00B86A8A" w14:paraId="37677273" w14:textId="77777777" w:rsidTr="00873B8D">
        <w:trPr>
          <w:jc w:val="center"/>
        </w:trPr>
        <w:tc>
          <w:tcPr>
            <w:tcW w:w="1440" w:type="dxa"/>
          </w:tcPr>
          <w:p w14:paraId="1BC48D07" w14:textId="169E8191" w:rsidR="002D5E81" w:rsidRDefault="002D5E81" w:rsidP="009E4664">
            <w:pPr>
              <w:pStyle w:val="hdr1"/>
              <w:ind w:left="0"/>
              <w:jc w:val="left"/>
              <w:rPr>
                <w:sz w:val="20"/>
              </w:rPr>
            </w:pPr>
            <w:r>
              <w:rPr>
                <w:sz w:val="20"/>
              </w:rPr>
              <w:t>10/11/2019</w:t>
            </w:r>
          </w:p>
        </w:tc>
        <w:tc>
          <w:tcPr>
            <w:tcW w:w="6152" w:type="dxa"/>
          </w:tcPr>
          <w:p w14:paraId="5CC3AD89" w14:textId="77777777" w:rsidR="002D5E81" w:rsidRDefault="002D5E81" w:rsidP="00BD5B89">
            <w:r>
              <w:t xml:space="preserve">TFS1515782 – </w:t>
            </w:r>
            <w:proofErr w:type="spellStart"/>
            <w:r>
              <w:t>eCL</w:t>
            </w:r>
            <w:proofErr w:type="spellEnd"/>
            <w:r>
              <w:t xml:space="preserve"> Generic Feed FS Updates</w:t>
            </w:r>
          </w:p>
          <w:p w14:paraId="5E630B13" w14:textId="2EAA61AA" w:rsidR="002D5E81" w:rsidRDefault="002D5E81" w:rsidP="00BD5B89">
            <w:r>
              <w:t xml:space="preserve">Updated 1.1 #19 Source for QCM logs are Verint-GDIT, Verint-GDIT Supervisor </w:t>
            </w:r>
          </w:p>
        </w:tc>
        <w:tc>
          <w:tcPr>
            <w:tcW w:w="1822" w:type="dxa"/>
          </w:tcPr>
          <w:p w14:paraId="18ACC753" w14:textId="5AE9F75E" w:rsidR="002D5E81" w:rsidRDefault="002D5E81" w:rsidP="00311A49">
            <w:pPr>
              <w:pStyle w:val="hdr1"/>
              <w:ind w:left="0"/>
              <w:jc w:val="left"/>
              <w:rPr>
                <w:sz w:val="20"/>
              </w:rPr>
            </w:pPr>
            <w:r>
              <w:rPr>
                <w:sz w:val="20"/>
              </w:rPr>
              <w:t>Doug Stearns</w:t>
            </w:r>
          </w:p>
        </w:tc>
      </w:tr>
      <w:tr w:rsidR="00273708" w:rsidRPr="00B86A8A" w14:paraId="7371E35B" w14:textId="77777777" w:rsidTr="00873B8D">
        <w:trPr>
          <w:jc w:val="center"/>
        </w:trPr>
        <w:tc>
          <w:tcPr>
            <w:tcW w:w="1440" w:type="dxa"/>
          </w:tcPr>
          <w:p w14:paraId="76AC44DE" w14:textId="2EA31266" w:rsidR="00273708" w:rsidRDefault="00273708" w:rsidP="009E4664">
            <w:pPr>
              <w:pStyle w:val="hdr1"/>
              <w:ind w:left="0"/>
              <w:jc w:val="left"/>
              <w:rPr>
                <w:sz w:val="20"/>
              </w:rPr>
            </w:pPr>
            <w:r>
              <w:rPr>
                <w:sz w:val="20"/>
              </w:rPr>
              <w:t>07/28/2020</w:t>
            </w:r>
          </w:p>
        </w:tc>
        <w:tc>
          <w:tcPr>
            <w:tcW w:w="6152" w:type="dxa"/>
          </w:tcPr>
          <w:p w14:paraId="708D533E" w14:textId="77777777" w:rsidR="00273708" w:rsidRDefault="00273708" w:rsidP="00273708">
            <w:r>
              <w:t xml:space="preserve">TFS17716 – </w:t>
            </w:r>
            <w:proofErr w:type="spellStart"/>
            <w:r>
              <w:t>eCL</w:t>
            </w:r>
            <w:proofErr w:type="spellEnd"/>
            <w:r>
              <w:t xml:space="preserve"> Remove GDIT References</w:t>
            </w:r>
          </w:p>
          <w:p w14:paraId="535ECF08" w14:textId="77777777" w:rsidR="00273708" w:rsidRDefault="00273708" w:rsidP="00273708">
            <w:r>
              <w:t>Updated throughout as needed</w:t>
            </w:r>
          </w:p>
          <w:p w14:paraId="49DAE6AE" w14:textId="464C35E1" w:rsidR="00273708" w:rsidRDefault="00352194" w:rsidP="00273708">
            <w:r w:rsidRPr="00352194">
              <w:t>note: remaining references are for specific values related to coaching logs</w:t>
            </w:r>
            <w:r w:rsidR="00273708">
              <w:t xml:space="preserve"> </w:t>
            </w:r>
          </w:p>
        </w:tc>
        <w:tc>
          <w:tcPr>
            <w:tcW w:w="1822" w:type="dxa"/>
          </w:tcPr>
          <w:p w14:paraId="6DD08457" w14:textId="1C1301F8" w:rsidR="00273708" w:rsidRDefault="00273708" w:rsidP="00311A49">
            <w:pPr>
              <w:pStyle w:val="hdr1"/>
              <w:ind w:left="0"/>
              <w:jc w:val="left"/>
              <w:rPr>
                <w:sz w:val="20"/>
              </w:rPr>
            </w:pPr>
            <w:r>
              <w:rPr>
                <w:sz w:val="20"/>
              </w:rPr>
              <w:t>Doug Stearns</w:t>
            </w:r>
          </w:p>
        </w:tc>
      </w:tr>
      <w:tr w:rsidR="00E82964" w:rsidRPr="00B86A8A" w14:paraId="5328739B" w14:textId="77777777" w:rsidTr="00873B8D">
        <w:trPr>
          <w:jc w:val="center"/>
        </w:trPr>
        <w:tc>
          <w:tcPr>
            <w:tcW w:w="1440" w:type="dxa"/>
          </w:tcPr>
          <w:p w14:paraId="085AB834" w14:textId="558064CE" w:rsidR="00E82964" w:rsidRDefault="00E82964" w:rsidP="009E4664">
            <w:pPr>
              <w:pStyle w:val="hdr1"/>
              <w:ind w:left="0"/>
              <w:jc w:val="left"/>
              <w:rPr>
                <w:sz w:val="20"/>
              </w:rPr>
            </w:pPr>
            <w:r>
              <w:rPr>
                <w:sz w:val="20"/>
              </w:rPr>
              <w:t>05/20/2021</w:t>
            </w:r>
          </w:p>
        </w:tc>
        <w:tc>
          <w:tcPr>
            <w:tcW w:w="6152" w:type="dxa"/>
          </w:tcPr>
          <w:p w14:paraId="1B594549" w14:textId="65D2509B" w:rsidR="00E82964" w:rsidRDefault="00E82964" w:rsidP="00273708">
            <w:r>
              <w:t xml:space="preserve">TFS21462 – </w:t>
            </w:r>
            <w:proofErr w:type="spellStart"/>
            <w:r>
              <w:t>eCL</w:t>
            </w:r>
            <w:proofErr w:type="spellEnd"/>
            <w:r>
              <w:t xml:space="preserve"> Alt Channel Quality Now logs</w:t>
            </w:r>
            <w:r>
              <w:br/>
              <w:t xml:space="preserve">Updated </w:t>
            </w:r>
            <w:r w:rsidR="00F17921">
              <w:t>1.2 #1, #19 through #</w:t>
            </w:r>
            <w:r w:rsidR="00837EE9">
              <w:t>43</w:t>
            </w:r>
          </w:p>
        </w:tc>
        <w:tc>
          <w:tcPr>
            <w:tcW w:w="1822" w:type="dxa"/>
          </w:tcPr>
          <w:p w14:paraId="4AC3C34E" w14:textId="21E70F46" w:rsidR="00E82964" w:rsidRDefault="00E82964" w:rsidP="00311A49">
            <w:pPr>
              <w:pStyle w:val="hdr1"/>
              <w:ind w:left="0"/>
              <w:jc w:val="left"/>
              <w:rPr>
                <w:sz w:val="20"/>
              </w:rPr>
            </w:pPr>
            <w:r>
              <w:rPr>
                <w:sz w:val="20"/>
              </w:rPr>
              <w:t>Doug Stearns</w:t>
            </w:r>
          </w:p>
        </w:tc>
      </w:tr>
      <w:tr w:rsidR="00C96BC7" w:rsidRPr="00B86A8A" w14:paraId="4A781200" w14:textId="77777777" w:rsidTr="00873B8D">
        <w:trPr>
          <w:jc w:val="center"/>
        </w:trPr>
        <w:tc>
          <w:tcPr>
            <w:tcW w:w="1440" w:type="dxa"/>
          </w:tcPr>
          <w:p w14:paraId="57A53D80" w14:textId="4ADC8662" w:rsidR="00C96BC7" w:rsidRDefault="00C96BC7" w:rsidP="009E4664">
            <w:pPr>
              <w:pStyle w:val="hdr1"/>
              <w:ind w:left="0"/>
              <w:jc w:val="left"/>
              <w:rPr>
                <w:sz w:val="20"/>
              </w:rPr>
            </w:pPr>
            <w:r>
              <w:rPr>
                <w:sz w:val="20"/>
              </w:rPr>
              <w:t>05/25/2021</w:t>
            </w:r>
          </w:p>
        </w:tc>
        <w:tc>
          <w:tcPr>
            <w:tcW w:w="6152" w:type="dxa"/>
          </w:tcPr>
          <w:p w14:paraId="793542A5" w14:textId="681C2948" w:rsidR="00C96BC7" w:rsidRDefault="00C96BC7" w:rsidP="00273708">
            <w:r>
              <w:t xml:space="preserve">TFS21462 – </w:t>
            </w:r>
            <w:proofErr w:type="spellStart"/>
            <w:r>
              <w:t>eCL</w:t>
            </w:r>
            <w:proofErr w:type="spellEnd"/>
            <w:r>
              <w:t xml:space="preserve"> Alt Channel Quality Now logs</w:t>
            </w:r>
            <w:r>
              <w:br/>
              <w:t>Updated 1.2 #15 and added #16</w:t>
            </w:r>
          </w:p>
        </w:tc>
        <w:tc>
          <w:tcPr>
            <w:tcW w:w="1822" w:type="dxa"/>
          </w:tcPr>
          <w:p w14:paraId="0B4AAA68" w14:textId="4E2A5E22" w:rsidR="00C96BC7" w:rsidRDefault="00C96BC7" w:rsidP="00311A49">
            <w:pPr>
              <w:pStyle w:val="hdr1"/>
              <w:ind w:left="0"/>
              <w:jc w:val="left"/>
              <w:rPr>
                <w:sz w:val="20"/>
              </w:rPr>
            </w:pPr>
            <w:r>
              <w:rPr>
                <w:sz w:val="20"/>
              </w:rPr>
              <w:t>Doug Stearns</w:t>
            </w:r>
          </w:p>
        </w:tc>
      </w:tr>
      <w:tr w:rsidR="00DD5626" w:rsidRPr="00B86A8A" w14:paraId="210602AD" w14:textId="77777777" w:rsidTr="00873B8D">
        <w:trPr>
          <w:jc w:val="center"/>
        </w:trPr>
        <w:tc>
          <w:tcPr>
            <w:tcW w:w="1440" w:type="dxa"/>
          </w:tcPr>
          <w:p w14:paraId="24F92E6B" w14:textId="1A365D36" w:rsidR="00DD5626" w:rsidRDefault="00DD5626" w:rsidP="00DD5626">
            <w:pPr>
              <w:pStyle w:val="hdr1"/>
              <w:ind w:left="0"/>
              <w:jc w:val="left"/>
              <w:rPr>
                <w:sz w:val="20"/>
              </w:rPr>
            </w:pPr>
            <w:r>
              <w:rPr>
                <w:sz w:val="20"/>
              </w:rPr>
              <w:t>05/12/2022</w:t>
            </w:r>
          </w:p>
        </w:tc>
        <w:tc>
          <w:tcPr>
            <w:tcW w:w="6152" w:type="dxa"/>
          </w:tcPr>
          <w:p w14:paraId="06768FDF" w14:textId="083ABFDC" w:rsidR="00DD5626" w:rsidRDefault="00DD5626" w:rsidP="00DD5626">
            <w:r>
              <w:t xml:space="preserve">TFS24631 – </w:t>
            </w:r>
            <w:proofErr w:type="spellStart"/>
            <w:r>
              <w:t>eCL</w:t>
            </w:r>
            <w:proofErr w:type="spellEnd"/>
            <w:r>
              <w:t xml:space="preserve"> </w:t>
            </w:r>
            <w:r w:rsidRPr="00DD5626">
              <w:t xml:space="preserve">Removal of Sandy from </w:t>
            </w:r>
            <w:proofErr w:type="spellStart"/>
            <w:r w:rsidRPr="00DD5626">
              <w:t>eCoaching</w:t>
            </w:r>
            <w:proofErr w:type="spellEnd"/>
            <w:r w:rsidRPr="00DD5626">
              <w:t xml:space="preserve"> log</w:t>
            </w:r>
            <w:r>
              <w:br/>
              <w:t>Updated 1.1 #3 and 1.2 #4</w:t>
            </w:r>
            <w:r w:rsidR="001A5E97">
              <w:t xml:space="preserve"> by removing Evaluation Site Id #285-Sandy</w:t>
            </w:r>
          </w:p>
        </w:tc>
        <w:tc>
          <w:tcPr>
            <w:tcW w:w="1822" w:type="dxa"/>
          </w:tcPr>
          <w:p w14:paraId="0D7A1F0E" w14:textId="2924F138" w:rsidR="00DD5626" w:rsidRDefault="00DD5626" w:rsidP="00DD5626">
            <w:pPr>
              <w:pStyle w:val="hdr1"/>
              <w:ind w:left="0"/>
              <w:jc w:val="left"/>
              <w:rPr>
                <w:sz w:val="20"/>
              </w:rPr>
            </w:pPr>
            <w:r>
              <w:rPr>
                <w:sz w:val="20"/>
              </w:rPr>
              <w:t>Jackie Miller</w:t>
            </w:r>
          </w:p>
        </w:tc>
      </w:tr>
      <w:tr w:rsidR="00E5199E" w:rsidRPr="00B86A8A" w14:paraId="52B3A180" w14:textId="77777777" w:rsidTr="00873B8D">
        <w:trPr>
          <w:jc w:val="center"/>
        </w:trPr>
        <w:tc>
          <w:tcPr>
            <w:tcW w:w="1440" w:type="dxa"/>
          </w:tcPr>
          <w:p w14:paraId="1F95CE46" w14:textId="6BED09C2" w:rsidR="00E5199E" w:rsidRDefault="00E5199E" w:rsidP="00DD5626">
            <w:pPr>
              <w:pStyle w:val="hdr1"/>
              <w:ind w:left="0"/>
              <w:jc w:val="left"/>
              <w:rPr>
                <w:sz w:val="20"/>
              </w:rPr>
            </w:pPr>
            <w:r>
              <w:rPr>
                <w:sz w:val="20"/>
              </w:rPr>
              <w:t>06/09/2022</w:t>
            </w:r>
          </w:p>
        </w:tc>
        <w:tc>
          <w:tcPr>
            <w:tcW w:w="6152" w:type="dxa"/>
          </w:tcPr>
          <w:p w14:paraId="3E254158" w14:textId="77777777" w:rsidR="00E5199E" w:rsidRDefault="00997C15" w:rsidP="00DD5626">
            <w:r>
              <w:t>TFS24711-</w:t>
            </w:r>
            <w:r w:rsidRPr="00997C15">
              <w:t xml:space="preserve">eCL-Update site to include </w:t>
            </w:r>
            <w:proofErr w:type="spellStart"/>
            <w:r w:rsidRPr="00997C15">
              <w:t>Netpark</w:t>
            </w:r>
            <w:proofErr w:type="spellEnd"/>
            <w:r w:rsidRPr="00997C15">
              <w:t xml:space="preserve"> and remove Coralville</w:t>
            </w:r>
          </w:p>
          <w:p w14:paraId="511728D9" w14:textId="09E51EBC" w:rsidR="00997C15" w:rsidRDefault="00997C15" w:rsidP="00997C15">
            <w:r>
              <w:t xml:space="preserve">Updated </w:t>
            </w:r>
            <w:r>
              <w:t xml:space="preserve">1.1 #3 </w:t>
            </w:r>
            <w:r w:rsidR="0051121B">
              <w:t xml:space="preserve">evaluation </w:t>
            </w:r>
            <w:r>
              <w:t>site id</w:t>
            </w:r>
            <w:r>
              <w:t xml:space="preserve"> and </w:t>
            </w:r>
            <w:r>
              <w:t xml:space="preserve">1.2 #4 </w:t>
            </w:r>
            <w:r w:rsidR="0051121B">
              <w:t xml:space="preserve">evaluation </w:t>
            </w:r>
            <w:r>
              <w:t>site id</w:t>
            </w:r>
          </w:p>
        </w:tc>
        <w:tc>
          <w:tcPr>
            <w:tcW w:w="1822" w:type="dxa"/>
          </w:tcPr>
          <w:p w14:paraId="0086E95F" w14:textId="5DAFDE23" w:rsidR="00E5199E" w:rsidRDefault="00E5199E" w:rsidP="00DD5626">
            <w:pPr>
              <w:pStyle w:val="hdr1"/>
              <w:ind w:left="0"/>
              <w:jc w:val="left"/>
              <w:rPr>
                <w:sz w:val="20"/>
              </w:rPr>
            </w:pPr>
            <w:r>
              <w:rPr>
                <w:sz w:val="20"/>
              </w:rPr>
              <w:t>Jackie Miller</w:t>
            </w:r>
          </w:p>
        </w:tc>
      </w:tr>
    </w:tbl>
    <w:p w14:paraId="512E9DA6" w14:textId="6F97B336" w:rsidR="00F02193" w:rsidRDefault="00F14407" w:rsidP="00F02193">
      <w:pPr>
        <w:pStyle w:val="Title"/>
        <w:jc w:val="center"/>
        <w:rPr>
          <w:b w:val="0"/>
          <w:i/>
          <w:noProof/>
        </w:rPr>
      </w:pPr>
      <w:r w:rsidRPr="00D678CA">
        <w:br w:type="page"/>
      </w:r>
    </w:p>
    <w:p w14:paraId="4A91E961" w14:textId="77777777" w:rsidR="003E45E0" w:rsidRDefault="000C084A" w:rsidP="00B86A8A">
      <w:pPr>
        <w:pStyle w:val="Heading1"/>
        <w:spacing w:before="0" w:after="0"/>
      </w:pPr>
      <w:bookmarkStart w:id="1" w:name="_Toc321377922"/>
      <w:proofErr w:type="spellStart"/>
      <w:r>
        <w:lastRenderedPageBreak/>
        <w:t>eCoaching</w:t>
      </w:r>
      <w:proofErr w:type="spellEnd"/>
      <w:r>
        <w:t xml:space="preserve"> Log Scorecard Data Files Requirements</w:t>
      </w:r>
      <w:bookmarkEnd w:id="1"/>
    </w:p>
    <w:p w14:paraId="46F46A0F" w14:textId="77777777" w:rsidR="00B86A8A" w:rsidRPr="00B86A8A" w:rsidRDefault="00B86A8A" w:rsidP="00B86A8A">
      <w:pPr>
        <w:rPr>
          <w:sz w:val="24"/>
          <w:szCs w:val="24"/>
        </w:rPr>
      </w:pPr>
    </w:p>
    <w:p w14:paraId="5F49C7C8" w14:textId="52E588D2" w:rsidR="00096CE7" w:rsidRPr="00096CE7" w:rsidRDefault="00096CE7" w:rsidP="00096CE7">
      <w:pPr>
        <w:pStyle w:val="Heading2"/>
        <w:spacing w:before="0" w:after="0"/>
        <w:rPr>
          <w:b w:val="0"/>
          <w:szCs w:val="24"/>
        </w:rPr>
      </w:pPr>
      <w:r w:rsidRPr="009D1933">
        <w:rPr>
          <w:b w:val="0"/>
          <w:szCs w:val="24"/>
        </w:rPr>
        <w:t xml:space="preserve">The following chart defines the </w:t>
      </w:r>
      <w:r w:rsidRPr="00096CE7">
        <w:rPr>
          <w:b w:val="0"/>
          <w:szCs w:val="24"/>
        </w:rPr>
        <w:t xml:space="preserve">Generic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scorecard data file.  Each element will be pipe delimited</w:t>
      </w:r>
      <w:r w:rsidR="009E4664">
        <w:rPr>
          <w:b w:val="0"/>
          <w:szCs w:val="24"/>
        </w:rPr>
        <w:t xml:space="preserve"> and may contain embedded carriage returns/line feeds.  File does not contain column headings</w:t>
      </w:r>
      <w:r>
        <w:rPr>
          <w:b w:val="0"/>
          <w:szCs w:val="24"/>
        </w:rPr>
        <w:t>.</w:t>
      </w:r>
    </w:p>
    <w:p w14:paraId="4A91E96D" w14:textId="77777777" w:rsidR="002A24A1" w:rsidRPr="00D678CA" w:rsidRDefault="002A24A1" w:rsidP="002A24A1"/>
    <w:tbl>
      <w:tblPr>
        <w:tblW w:w="9813"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250"/>
        <w:gridCol w:w="1800"/>
        <w:gridCol w:w="4510"/>
      </w:tblGrid>
      <w:tr w:rsidR="00096CE7" w:rsidRPr="00B86A8A" w14:paraId="4A91E973"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6E" w14:textId="28B8FEFF" w:rsidR="00096CE7" w:rsidRPr="00B86A8A" w:rsidRDefault="00096CE7" w:rsidP="00BA3135">
            <w:pPr>
              <w:rPr>
                <w:b/>
                <w:sz w:val="22"/>
                <w:szCs w:val="22"/>
              </w:rPr>
            </w:pPr>
            <w:r w:rsidRPr="00B86A8A">
              <w:rPr>
                <w:b/>
                <w:sz w:val="22"/>
                <w:szCs w:val="22"/>
              </w:rPr>
              <w:t>Element #</w:t>
            </w:r>
          </w:p>
        </w:tc>
        <w:tc>
          <w:tcPr>
            <w:tcW w:w="2250" w:type="dxa"/>
            <w:tcBorders>
              <w:top w:val="single" w:sz="4" w:space="0" w:color="auto"/>
              <w:left w:val="single" w:sz="4" w:space="0" w:color="auto"/>
              <w:bottom w:val="single" w:sz="4" w:space="0" w:color="auto"/>
              <w:right w:val="single" w:sz="4" w:space="0" w:color="auto"/>
            </w:tcBorders>
          </w:tcPr>
          <w:p w14:paraId="4A91E970" w14:textId="02CBA47C" w:rsidR="00096CE7" w:rsidRPr="00B86A8A" w:rsidRDefault="00096CE7" w:rsidP="00BA3135">
            <w:pPr>
              <w:rPr>
                <w:b/>
                <w:sz w:val="22"/>
                <w:szCs w:val="22"/>
              </w:rPr>
            </w:pPr>
            <w:r w:rsidRPr="00B86A8A">
              <w:rPr>
                <w:b/>
                <w:sz w:val="22"/>
                <w:szCs w:val="22"/>
              </w:rPr>
              <w:t>Field Name</w:t>
            </w:r>
          </w:p>
        </w:tc>
        <w:tc>
          <w:tcPr>
            <w:tcW w:w="1800" w:type="dxa"/>
            <w:tcBorders>
              <w:top w:val="single" w:sz="4" w:space="0" w:color="auto"/>
              <w:left w:val="single" w:sz="4" w:space="0" w:color="auto"/>
              <w:bottom w:val="single" w:sz="4" w:space="0" w:color="auto"/>
              <w:right w:val="single" w:sz="4" w:space="0" w:color="auto"/>
            </w:tcBorders>
          </w:tcPr>
          <w:p w14:paraId="4A91E971" w14:textId="0050F06B" w:rsidR="00096CE7" w:rsidRPr="00B86A8A" w:rsidRDefault="00096CE7" w:rsidP="00BA3135">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4A91E972" w14:textId="490C658F" w:rsidR="00096CE7" w:rsidRPr="00B86A8A" w:rsidRDefault="00096CE7" w:rsidP="00BA3135">
            <w:pPr>
              <w:rPr>
                <w:b/>
                <w:sz w:val="22"/>
                <w:szCs w:val="22"/>
              </w:rPr>
            </w:pPr>
            <w:r w:rsidRPr="00B86A8A">
              <w:rPr>
                <w:b/>
                <w:sz w:val="22"/>
                <w:szCs w:val="22"/>
              </w:rPr>
              <w:t>Description</w:t>
            </w:r>
          </w:p>
        </w:tc>
      </w:tr>
      <w:tr w:rsidR="00096CE7" w:rsidRPr="00B86A8A" w14:paraId="4A91E97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4"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2A564F1" w14:textId="77777777" w:rsidR="00096CE7" w:rsidRPr="00B86A8A" w:rsidRDefault="00096CE7" w:rsidP="006F562B">
            <w:pPr>
              <w:rPr>
                <w:sz w:val="22"/>
                <w:szCs w:val="22"/>
              </w:rPr>
            </w:pPr>
            <w:r w:rsidRPr="00B86A8A">
              <w:rPr>
                <w:sz w:val="22"/>
                <w:szCs w:val="22"/>
              </w:rPr>
              <w:t>Evaluation ID</w:t>
            </w:r>
          </w:p>
          <w:p w14:paraId="4A91E977"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78" w14:textId="2542F1EF" w:rsidR="00096CE7" w:rsidRPr="00B86A8A" w:rsidRDefault="00096CE7" w:rsidP="00BA3135">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4A91E979" w14:textId="2D33D87B" w:rsidR="00096CE7" w:rsidRPr="00B86A8A" w:rsidRDefault="00096CE7" w:rsidP="00927D41">
            <w:pPr>
              <w:rPr>
                <w:sz w:val="22"/>
                <w:szCs w:val="22"/>
              </w:rPr>
            </w:pPr>
            <w:r w:rsidRPr="00B86A8A">
              <w:rPr>
                <w:sz w:val="22"/>
                <w:szCs w:val="22"/>
              </w:rPr>
              <w:t>Evaluation ID is the unique indicator for the scorecard.  This should be a natural key back to the source system.</w:t>
            </w:r>
          </w:p>
        </w:tc>
      </w:tr>
      <w:tr w:rsidR="00096CE7" w:rsidRPr="00B86A8A" w14:paraId="5DE0F3F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45DFA4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DF18F38" w14:textId="3A0D3098" w:rsidR="00096CE7" w:rsidRPr="00B86A8A" w:rsidRDefault="00096CE7" w:rsidP="005F4A3F">
            <w:pPr>
              <w:rPr>
                <w:sz w:val="22"/>
                <w:szCs w:val="22"/>
              </w:rPr>
            </w:pPr>
            <w:r w:rsidRPr="00B86A8A">
              <w:rPr>
                <w:sz w:val="22"/>
                <w:szCs w:val="22"/>
              </w:rPr>
              <w:t>Evaluation Date</w:t>
            </w:r>
          </w:p>
        </w:tc>
        <w:tc>
          <w:tcPr>
            <w:tcW w:w="1800" w:type="dxa"/>
            <w:tcBorders>
              <w:top w:val="single" w:sz="4" w:space="0" w:color="auto"/>
              <w:left w:val="single" w:sz="4" w:space="0" w:color="auto"/>
              <w:bottom w:val="single" w:sz="4" w:space="0" w:color="auto"/>
              <w:right w:val="single" w:sz="4" w:space="0" w:color="auto"/>
            </w:tcBorders>
          </w:tcPr>
          <w:p w14:paraId="07101863" w14:textId="635AAAFB" w:rsidR="00096CE7" w:rsidRPr="00B86A8A" w:rsidRDefault="00096CE7" w:rsidP="00BA3135">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4242A6E7" w14:textId="77777777" w:rsidR="00096CE7" w:rsidRPr="00B86A8A" w:rsidRDefault="00096CE7" w:rsidP="00927D41">
            <w:pPr>
              <w:rPr>
                <w:sz w:val="22"/>
                <w:szCs w:val="22"/>
              </w:rPr>
            </w:pPr>
            <w:r w:rsidRPr="00B86A8A">
              <w:rPr>
                <w:sz w:val="22"/>
                <w:szCs w:val="22"/>
              </w:rPr>
              <w:t>The date and time when the evaluation is created.  This will be the system calculated date and local time of the site where the evaluation is first saved.</w:t>
            </w:r>
          </w:p>
          <w:p w14:paraId="0F84348E" w14:textId="1209C78F" w:rsidR="00096CE7" w:rsidRPr="00B86A8A" w:rsidRDefault="00096CE7" w:rsidP="00927D41">
            <w:pPr>
              <w:spacing w:before="120"/>
              <w:rPr>
                <w:sz w:val="22"/>
                <w:szCs w:val="22"/>
              </w:rPr>
            </w:pPr>
            <w:r w:rsidRPr="00B86A8A">
              <w:rPr>
                <w:sz w:val="22"/>
                <w:szCs w:val="22"/>
              </w:rPr>
              <w:t>Cannot be future dated.</w:t>
            </w:r>
          </w:p>
        </w:tc>
      </w:tr>
      <w:tr w:rsidR="00096CE7" w:rsidRPr="00B86A8A" w14:paraId="4A91E989"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7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7D" w14:textId="313400F0" w:rsidR="00096CE7" w:rsidRPr="00B86A8A" w:rsidRDefault="00096CE7" w:rsidP="005F4A3F">
            <w:pPr>
              <w:rPr>
                <w:sz w:val="22"/>
                <w:szCs w:val="22"/>
              </w:rPr>
            </w:pPr>
            <w:r w:rsidRPr="00B86A8A">
              <w:rPr>
                <w:sz w:val="22"/>
                <w:szCs w:val="22"/>
              </w:rPr>
              <w:t>Evaluation Site ID</w:t>
            </w:r>
          </w:p>
        </w:tc>
        <w:tc>
          <w:tcPr>
            <w:tcW w:w="1800" w:type="dxa"/>
            <w:tcBorders>
              <w:top w:val="single" w:sz="4" w:space="0" w:color="auto"/>
              <w:left w:val="single" w:sz="4" w:space="0" w:color="auto"/>
              <w:bottom w:val="single" w:sz="4" w:space="0" w:color="auto"/>
              <w:right w:val="single" w:sz="4" w:space="0" w:color="auto"/>
            </w:tcBorders>
          </w:tcPr>
          <w:p w14:paraId="4A91E97E" w14:textId="3F30FBE6" w:rsidR="00096CE7" w:rsidRPr="00B86A8A" w:rsidRDefault="00096CE7" w:rsidP="00BA3135">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0C335E95" w14:textId="0109E237" w:rsidR="00096CE7" w:rsidRPr="00B86A8A" w:rsidRDefault="00096CE7" w:rsidP="006F562B">
            <w:pPr>
              <w:rPr>
                <w:sz w:val="22"/>
                <w:szCs w:val="22"/>
              </w:rPr>
            </w:pPr>
            <w:r w:rsidRPr="00B86A8A">
              <w:rPr>
                <w:sz w:val="22"/>
                <w:szCs w:val="22"/>
              </w:rPr>
              <w:t xml:space="preserve">The </w:t>
            </w:r>
            <w:r w:rsidR="00077424">
              <w:rPr>
                <w:sz w:val="22"/>
                <w:szCs w:val="22"/>
              </w:rPr>
              <w:t xml:space="preserve">NDW </w:t>
            </w:r>
            <w:r w:rsidRPr="00B86A8A">
              <w:rPr>
                <w:sz w:val="22"/>
                <w:szCs w:val="22"/>
              </w:rPr>
              <w:t xml:space="preserve">site </w:t>
            </w:r>
            <w:r w:rsidR="00077424">
              <w:rPr>
                <w:sz w:val="22"/>
                <w:szCs w:val="22"/>
              </w:rPr>
              <w:t xml:space="preserve">ID </w:t>
            </w:r>
            <w:r w:rsidRPr="00B86A8A">
              <w:rPr>
                <w:sz w:val="22"/>
                <w:szCs w:val="22"/>
              </w:rPr>
              <w:t>where the scorecard is created.  Valid site IDs are:</w:t>
            </w:r>
          </w:p>
          <w:p w14:paraId="4271806E" w14:textId="1C2F7F94" w:rsidR="00096CE7" w:rsidRPr="00B86A8A" w:rsidRDefault="00096CE7" w:rsidP="00707763">
            <w:pPr>
              <w:rPr>
                <w:sz w:val="22"/>
                <w:szCs w:val="22"/>
              </w:rPr>
            </w:pPr>
            <w:r w:rsidRPr="00B86A8A">
              <w:rPr>
                <w:sz w:val="22"/>
                <w:szCs w:val="22"/>
              </w:rPr>
              <w:t xml:space="preserve">84 </w:t>
            </w:r>
            <w:proofErr w:type="gramStart"/>
            <w:r w:rsidRPr="00B86A8A">
              <w:rPr>
                <w:sz w:val="22"/>
                <w:szCs w:val="22"/>
              </w:rPr>
              <w:t xml:space="preserve">– </w:t>
            </w:r>
            <w:r w:rsidR="00986FBA">
              <w:rPr>
                <w:sz w:val="22"/>
                <w:szCs w:val="22"/>
              </w:rPr>
              <w:t xml:space="preserve"> </w:t>
            </w:r>
            <w:r w:rsidRPr="00B86A8A">
              <w:rPr>
                <w:sz w:val="22"/>
                <w:szCs w:val="22"/>
              </w:rPr>
              <w:t>Chester</w:t>
            </w:r>
            <w:proofErr w:type="gramEnd"/>
            <w:r w:rsidRPr="00B86A8A">
              <w:rPr>
                <w:sz w:val="22"/>
                <w:szCs w:val="22"/>
              </w:rPr>
              <w:t xml:space="preserve"> (Richmond)</w:t>
            </w:r>
          </w:p>
          <w:p w14:paraId="76DDDB23" w14:textId="0C330410" w:rsidR="00096CE7" w:rsidRPr="00B86A8A" w:rsidRDefault="00096CE7" w:rsidP="00707763">
            <w:pPr>
              <w:rPr>
                <w:sz w:val="22"/>
                <w:szCs w:val="22"/>
              </w:rPr>
            </w:pPr>
            <w:r w:rsidRPr="00B86A8A">
              <w:rPr>
                <w:sz w:val="22"/>
                <w:szCs w:val="22"/>
              </w:rPr>
              <w:t xml:space="preserve">35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Phoenix</w:t>
            </w:r>
            <w:proofErr w:type="gramEnd"/>
          </w:p>
          <w:p w14:paraId="382CB438" w14:textId="02058B7F" w:rsidR="00096CE7" w:rsidRPr="00B86A8A" w:rsidRDefault="00096CE7" w:rsidP="00707763">
            <w:pPr>
              <w:rPr>
                <w:sz w:val="22"/>
                <w:szCs w:val="22"/>
              </w:rPr>
            </w:pPr>
            <w:r w:rsidRPr="00B86A8A">
              <w:rPr>
                <w:sz w:val="22"/>
                <w:szCs w:val="22"/>
              </w:rPr>
              <w:t>278 –Tampa</w:t>
            </w:r>
            <w:r w:rsidR="00B11CB2">
              <w:rPr>
                <w:sz w:val="22"/>
                <w:szCs w:val="22"/>
              </w:rPr>
              <w:t xml:space="preserve"> Riverview</w:t>
            </w:r>
          </w:p>
          <w:p w14:paraId="260A8E67" w14:textId="29C52BEE" w:rsidR="00096CE7" w:rsidRPr="00B86A8A" w:rsidRDefault="00096CE7" w:rsidP="00707763">
            <w:pPr>
              <w:rPr>
                <w:sz w:val="22"/>
                <w:szCs w:val="22"/>
              </w:rPr>
            </w:pPr>
            <w:r w:rsidRPr="00B86A8A">
              <w:rPr>
                <w:sz w:val="22"/>
                <w:szCs w:val="22"/>
              </w:rPr>
              <w:t xml:space="preserve">32 </w:t>
            </w:r>
            <w:proofErr w:type="gramStart"/>
            <w:r w:rsidR="00077424">
              <w:rPr>
                <w:sz w:val="22"/>
                <w:szCs w:val="22"/>
              </w:rPr>
              <w:t>–</w:t>
            </w:r>
            <w:r w:rsidRPr="00B86A8A">
              <w:rPr>
                <w:sz w:val="22"/>
                <w:szCs w:val="22"/>
              </w:rPr>
              <w:t xml:space="preserve"> </w:t>
            </w:r>
            <w:r w:rsidR="00986FBA">
              <w:rPr>
                <w:sz w:val="22"/>
                <w:szCs w:val="22"/>
              </w:rPr>
              <w:t xml:space="preserve"> </w:t>
            </w:r>
            <w:r w:rsidRPr="00B86A8A">
              <w:rPr>
                <w:sz w:val="22"/>
                <w:szCs w:val="22"/>
              </w:rPr>
              <w:t>Lawrence</w:t>
            </w:r>
            <w:proofErr w:type="gramEnd"/>
          </w:p>
          <w:p w14:paraId="415E63A4" w14:textId="77777777" w:rsidR="00096CE7" w:rsidRPr="00B86A8A" w:rsidRDefault="00096CE7" w:rsidP="00707763">
            <w:pPr>
              <w:rPr>
                <w:sz w:val="22"/>
                <w:szCs w:val="22"/>
              </w:rPr>
            </w:pPr>
            <w:r w:rsidRPr="00B86A8A">
              <w:rPr>
                <w:sz w:val="22"/>
                <w:szCs w:val="22"/>
              </w:rPr>
              <w:t>279 – London</w:t>
            </w:r>
          </w:p>
          <w:p w14:paraId="5D216910" w14:textId="77777777" w:rsidR="00096CE7" w:rsidRPr="00B86A8A" w:rsidRDefault="00096CE7" w:rsidP="00707763">
            <w:pPr>
              <w:rPr>
                <w:sz w:val="22"/>
                <w:szCs w:val="22"/>
              </w:rPr>
            </w:pPr>
            <w:r w:rsidRPr="00B86A8A">
              <w:rPr>
                <w:sz w:val="22"/>
                <w:szCs w:val="22"/>
              </w:rPr>
              <w:t>280 – Bogalusa</w:t>
            </w:r>
          </w:p>
          <w:p w14:paraId="65C86686" w14:textId="77777777" w:rsidR="00096CE7" w:rsidRPr="00B86A8A" w:rsidRDefault="00096CE7" w:rsidP="00707763">
            <w:pPr>
              <w:rPr>
                <w:sz w:val="22"/>
                <w:szCs w:val="22"/>
              </w:rPr>
            </w:pPr>
            <w:r w:rsidRPr="00B86A8A">
              <w:rPr>
                <w:sz w:val="22"/>
                <w:szCs w:val="22"/>
              </w:rPr>
              <w:t>281 – Hattiesburg</w:t>
            </w:r>
          </w:p>
          <w:p w14:paraId="7DD27FED" w14:textId="77777777" w:rsidR="00096CE7" w:rsidRPr="00B86A8A" w:rsidRDefault="00096CE7" w:rsidP="00707763">
            <w:pPr>
              <w:rPr>
                <w:sz w:val="22"/>
                <w:szCs w:val="22"/>
              </w:rPr>
            </w:pPr>
            <w:r w:rsidRPr="00B86A8A">
              <w:rPr>
                <w:sz w:val="22"/>
                <w:szCs w:val="22"/>
              </w:rPr>
              <w:t>284 – Lynn Haven</w:t>
            </w:r>
          </w:p>
          <w:p w14:paraId="2EAD12A2" w14:textId="77777777" w:rsidR="00096CE7" w:rsidRDefault="00096CE7" w:rsidP="00707763">
            <w:pPr>
              <w:rPr>
                <w:sz w:val="22"/>
                <w:szCs w:val="22"/>
              </w:rPr>
            </w:pPr>
            <w:r w:rsidRPr="00B86A8A">
              <w:rPr>
                <w:sz w:val="22"/>
                <w:szCs w:val="22"/>
              </w:rPr>
              <w:t>291 – Winchester</w:t>
            </w:r>
          </w:p>
          <w:p w14:paraId="17631EC8" w14:textId="77777777" w:rsidR="006E001B" w:rsidRDefault="006E001B" w:rsidP="00707763">
            <w:pPr>
              <w:rPr>
                <w:sz w:val="22"/>
                <w:szCs w:val="22"/>
              </w:rPr>
            </w:pPr>
            <w:r>
              <w:rPr>
                <w:sz w:val="22"/>
                <w:szCs w:val="22"/>
              </w:rPr>
              <w:t>288 – Brownsville</w:t>
            </w:r>
          </w:p>
          <w:p w14:paraId="4A91E988" w14:textId="274377CA" w:rsidR="00B11CB2" w:rsidRPr="006E001B" w:rsidRDefault="00D62496" w:rsidP="00707763">
            <w:pPr>
              <w:rPr>
                <w:sz w:val="22"/>
                <w:szCs w:val="22"/>
              </w:rPr>
            </w:pPr>
            <w:r>
              <w:rPr>
                <w:sz w:val="22"/>
                <w:szCs w:val="22"/>
              </w:rPr>
              <w:t>292</w:t>
            </w:r>
            <w:proofErr w:type="gramStart"/>
            <w:r w:rsidR="00B11CB2">
              <w:rPr>
                <w:sz w:val="22"/>
                <w:szCs w:val="22"/>
              </w:rPr>
              <w:t>-  Tampa</w:t>
            </w:r>
            <w:proofErr w:type="gramEnd"/>
            <w:r w:rsidR="00B11CB2">
              <w:rPr>
                <w:sz w:val="22"/>
                <w:szCs w:val="22"/>
              </w:rPr>
              <w:t xml:space="preserve"> </w:t>
            </w:r>
            <w:proofErr w:type="spellStart"/>
            <w:r w:rsidR="00B11CB2">
              <w:rPr>
                <w:sz w:val="22"/>
                <w:szCs w:val="22"/>
              </w:rPr>
              <w:t>Net</w:t>
            </w:r>
            <w:r w:rsidR="00B07057">
              <w:rPr>
                <w:sz w:val="22"/>
                <w:szCs w:val="22"/>
              </w:rPr>
              <w:t>p</w:t>
            </w:r>
            <w:r w:rsidR="00B11CB2">
              <w:rPr>
                <w:sz w:val="22"/>
                <w:szCs w:val="22"/>
              </w:rPr>
              <w:t>ark</w:t>
            </w:r>
            <w:proofErr w:type="spellEnd"/>
          </w:p>
        </w:tc>
      </w:tr>
      <w:tr w:rsidR="00096CE7" w:rsidRPr="00B86A8A" w14:paraId="4A91E99A"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5"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7" w14:textId="7A0A10F6"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8" w14:textId="1334A6AC" w:rsidR="00096CE7" w:rsidRPr="00B86A8A" w:rsidRDefault="00096CE7" w:rsidP="00BA3135">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67882F6A" w14:textId="77777777" w:rsidR="000936F2" w:rsidRDefault="00096CE7" w:rsidP="00BF7D39">
            <w:pPr>
              <w:rPr>
                <w:sz w:val="22"/>
                <w:szCs w:val="22"/>
              </w:rPr>
            </w:pPr>
            <w:r w:rsidRPr="00B86A8A">
              <w:rPr>
                <w:sz w:val="22"/>
                <w:szCs w:val="22"/>
              </w:rPr>
              <w:t>Employee ID for the Employee</w:t>
            </w:r>
            <w:r w:rsidR="000936F2">
              <w:rPr>
                <w:sz w:val="22"/>
                <w:szCs w:val="22"/>
              </w:rPr>
              <w:t xml:space="preserve"> </w:t>
            </w:r>
          </w:p>
          <w:p w14:paraId="4A91E999" w14:textId="00D3FD56" w:rsidR="00096CE7"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9B"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9D" w14:textId="1A917AD9" w:rsidR="00096CE7" w:rsidRPr="00B86A8A" w:rsidRDefault="00096CE7" w:rsidP="005F4A3F">
            <w:pPr>
              <w:rPr>
                <w:sz w:val="22"/>
                <w:szCs w:val="22"/>
              </w:rPr>
            </w:pPr>
            <w:r w:rsidRPr="00B86A8A">
              <w:rPr>
                <w:sz w:val="22"/>
                <w:szCs w:val="22"/>
              </w:rPr>
              <w:t>CSR Emp ID</w:t>
            </w:r>
          </w:p>
        </w:tc>
        <w:tc>
          <w:tcPr>
            <w:tcW w:w="1800" w:type="dxa"/>
            <w:tcBorders>
              <w:top w:val="single" w:sz="4" w:space="0" w:color="auto"/>
              <w:left w:val="single" w:sz="4" w:space="0" w:color="auto"/>
              <w:bottom w:val="single" w:sz="4" w:space="0" w:color="auto"/>
              <w:right w:val="single" w:sz="4" w:space="0" w:color="auto"/>
            </w:tcBorders>
          </w:tcPr>
          <w:p w14:paraId="4A91E99E" w14:textId="7AA5046B"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3DA04C9E" w14:textId="77777777" w:rsidR="00096CE7" w:rsidRDefault="00096CE7" w:rsidP="00BF7D39">
            <w:pPr>
              <w:rPr>
                <w:sz w:val="22"/>
                <w:szCs w:val="22"/>
              </w:rPr>
            </w:pPr>
            <w:r w:rsidRPr="00B86A8A">
              <w:rPr>
                <w:sz w:val="22"/>
                <w:szCs w:val="22"/>
              </w:rPr>
              <w:t>Employee ID for the Employee</w:t>
            </w:r>
            <w:r w:rsidR="000936F2">
              <w:rPr>
                <w:sz w:val="22"/>
                <w:szCs w:val="22"/>
              </w:rPr>
              <w:t xml:space="preserve"> </w:t>
            </w:r>
          </w:p>
          <w:p w14:paraId="4A91E99F" w14:textId="00572FB2" w:rsidR="000936F2" w:rsidRPr="00B86A8A" w:rsidRDefault="000936F2" w:rsidP="00E140F3">
            <w:pPr>
              <w:rPr>
                <w:sz w:val="22"/>
                <w:szCs w:val="22"/>
              </w:rPr>
            </w:pPr>
            <w:r>
              <w:rPr>
                <w:sz w:val="22"/>
                <w:szCs w:val="22"/>
              </w:rPr>
              <w:t xml:space="preserve">(for ATA </w:t>
            </w:r>
            <w:r w:rsidRPr="00B86A8A">
              <w:rPr>
                <w:sz w:val="22"/>
                <w:szCs w:val="22"/>
              </w:rPr>
              <w:t>Scorecards</w:t>
            </w:r>
            <w:r>
              <w:rPr>
                <w:sz w:val="22"/>
                <w:szCs w:val="22"/>
              </w:rPr>
              <w:t xml:space="preserve"> this will be a quality </w:t>
            </w:r>
            <w:r w:rsidR="00E140F3">
              <w:rPr>
                <w:sz w:val="22"/>
                <w:szCs w:val="22"/>
              </w:rPr>
              <w:t>monitor</w:t>
            </w:r>
            <w:r>
              <w:rPr>
                <w:sz w:val="22"/>
                <w:szCs w:val="22"/>
              </w:rPr>
              <w:t>)</w:t>
            </w:r>
          </w:p>
        </w:tc>
      </w:tr>
      <w:tr w:rsidR="00096CE7" w:rsidRPr="00B86A8A" w14:paraId="4A91E9A6"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3" w14:textId="509A4432" w:rsidR="00096CE7" w:rsidRPr="00B86A8A" w:rsidRDefault="00096CE7" w:rsidP="005F4A3F">
            <w:pPr>
              <w:rPr>
                <w:b/>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4" w14:textId="60C0096E" w:rsidR="00096CE7" w:rsidRPr="00B86A8A" w:rsidRDefault="00096CE7" w:rsidP="00BA3135">
            <w:pPr>
              <w:spacing w:before="120" w:after="120"/>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5" w14:textId="44E5F03F"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A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9" w14:textId="7B13D71F" w:rsidR="00096CE7" w:rsidRPr="00B86A8A" w:rsidRDefault="00096CE7" w:rsidP="005F4A3F">
            <w:pPr>
              <w:rPr>
                <w:sz w:val="22"/>
                <w:szCs w:val="22"/>
              </w:rPr>
            </w:pPr>
            <w:r w:rsidRPr="00B86A8A">
              <w:rPr>
                <w:sz w:val="22"/>
                <w:szCs w:val="22"/>
              </w:rPr>
              <w:t>Supervisor Emp ID</w:t>
            </w:r>
          </w:p>
        </w:tc>
        <w:tc>
          <w:tcPr>
            <w:tcW w:w="1800" w:type="dxa"/>
            <w:tcBorders>
              <w:top w:val="single" w:sz="4" w:space="0" w:color="auto"/>
              <w:left w:val="single" w:sz="4" w:space="0" w:color="auto"/>
              <w:bottom w:val="single" w:sz="4" w:space="0" w:color="auto"/>
              <w:right w:val="single" w:sz="4" w:space="0" w:color="auto"/>
            </w:tcBorders>
          </w:tcPr>
          <w:p w14:paraId="4A91E9AA" w14:textId="40D5C115"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AB" w14:textId="06FD0F0D" w:rsidR="00096CE7" w:rsidRPr="00B86A8A" w:rsidRDefault="00096CE7" w:rsidP="00BA3135">
            <w:pPr>
              <w:rPr>
                <w:sz w:val="22"/>
                <w:szCs w:val="22"/>
              </w:rPr>
            </w:pPr>
            <w:r w:rsidRPr="00B86A8A">
              <w:rPr>
                <w:sz w:val="22"/>
                <w:szCs w:val="22"/>
              </w:rPr>
              <w:t>Supervisor’s Employee ID</w:t>
            </w:r>
            <w:r w:rsidRPr="00B86A8A">
              <w:rPr>
                <w:vanish/>
                <w:sz w:val="22"/>
                <w:szCs w:val="22"/>
              </w:rPr>
              <w:t>e CSR’s sentuator IDcard as an opportunity or reinforcement</w:t>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r w:rsidRPr="00B86A8A">
              <w:rPr>
                <w:vanish/>
                <w:sz w:val="22"/>
                <w:szCs w:val="22"/>
              </w:rPr>
              <w:pgNum/>
            </w:r>
          </w:p>
        </w:tc>
      </w:tr>
      <w:tr w:rsidR="00096CE7" w:rsidRPr="00B86A8A" w14:paraId="4A91E9B2"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AD"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AF" w14:textId="4EB9B471"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0" w14:textId="194B7702"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1" w14:textId="39DD6092" w:rsidR="00096CE7" w:rsidRPr="00B86A8A" w:rsidRDefault="00096CE7" w:rsidP="00E1288D">
            <w:pPr>
              <w:rPr>
                <w:sz w:val="22"/>
                <w:szCs w:val="22"/>
              </w:rPr>
            </w:pPr>
            <w:r w:rsidRPr="00B86A8A">
              <w:rPr>
                <w:sz w:val="22"/>
                <w:szCs w:val="22"/>
              </w:rPr>
              <w:t>Manager’s Employee ID</w:t>
            </w:r>
          </w:p>
        </w:tc>
      </w:tr>
      <w:tr w:rsidR="00096CE7" w:rsidRPr="00B86A8A" w14:paraId="4A91E9B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B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B5" w14:textId="3A6740B4" w:rsidR="00096CE7" w:rsidRPr="00B86A8A" w:rsidRDefault="00096CE7" w:rsidP="005F4A3F">
            <w:pPr>
              <w:rPr>
                <w:sz w:val="22"/>
                <w:szCs w:val="22"/>
              </w:rPr>
            </w:pPr>
            <w:r w:rsidRPr="00B86A8A">
              <w:rPr>
                <w:sz w:val="22"/>
                <w:szCs w:val="22"/>
              </w:rPr>
              <w:t>Manager Emp ID</w:t>
            </w:r>
          </w:p>
        </w:tc>
        <w:tc>
          <w:tcPr>
            <w:tcW w:w="1800" w:type="dxa"/>
            <w:tcBorders>
              <w:top w:val="single" w:sz="4" w:space="0" w:color="auto"/>
              <w:left w:val="single" w:sz="4" w:space="0" w:color="auto"/>
              <w:bottom w:val="single" w:sz="4" w:space="0" w:color="auto"/>
              <w:right w:val="single" w:sz="4" w:space="0" w:color="auto"/>
            </w:tcBorders>
          </w:tcPr>
          <w:p w14:paraId="4A91E9B6" w14:textId="36A0D693" w:rsidR="00096CE7" w:rsidRPr="00B86A8A" w:rsidRDefault="00096CE7" w:rsidP="00E1288D">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A91E9B7" w14:textId="6CBF099D" w:rsidR="00096CE7" w:rsidRPr="00B86A8A" w:rsidRDefault="00096CE7" w:rsidP="00BA3135">
            <w:pPr>
              <w:rPr>
                <w:sz w:val="22"/>
                <w:szCs w:val="22"/>
              </w:rPr>
            </w:pPr>
            <w:r w:rsidRPr="00B86A8A">
              <w:rPr>
                <w:sz w:val="22"/>
                <w:szCs w:val="22"/>
              </w:rPr>
              <w:t>Manager’s Employee ID</w:t>
            </w:r>
          </w:p>
        </w:tc>
      </w:tr>
      <w:tr w:rsidR="00096CE7" w:rsidRPr="00B86A8A" w14:paraId="4A91E9D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1"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01900562" w14:textId="77777777" w:rsidR="00096CE7" w:rsidRPr="00B86A8A" w:rsidRDefault="00096CE7" w:rsidP="006F562B">
            <w:pPr>
              <w:pStyle w:val="NormalWeb"/>
              <w:spacing w:before="0" w:beforeAutospacing="0"/>
              <w:rPr>
                <w:sz w:val="22"/>
                <w:szCs w:val="22"/>
              </w:rPr>
            </w:pPr>
            <w:r w:rsidRPr="00B86A8A">
              <w:rPr>
                <w:sz w:val="22"/>
                <w:szCs w:val="22"/>
              </w:rPr>
              <w:t>Journal File Number</w:t>
            </w:r>
          </w:p>
          <w:p w14:paraId="4A91E9D4" w14:textId="77777777" w:rsidR="00096CE7" w:rsidRPr="00B86A8A" w:rsidRDefault="00096CE7" w:rsidP="005F4A3F">
            <w:pPr>
              <w:rPr>
                <w:sz w:val="22"/>
                <w:szCs w:val="22"/>
              </w:rPr>
            </w:pPr>
          </w:p>
        </w:tc>
        <w:tc>
          <w:tcPr>
            <w:tcW w:w="1800" w:type="dxa"/>
            <w:tcBorders>
              <w:top w:val="single" w:sz="4" w:space="0" w:color="auto"/>
              <w:left w:val="single" w:sz="4" w:space="0" w:color="auto"/>
              <w:bottom w:val="single" w:sz="4" w:space="0" w:color="auto"/>
              <w:right w:val="single" w:sz="4" w:space="0" w:color="auto"/>
            </w:tcBorders>
          </w:tcPr>
          <w:p w14:paraId="4A91E9D5" w14:textId="77098EF0" w:rsidR="00096CE7" w:rsidRPr="00B86A8A" w:rsidRDefault="00096CE7" w:rsidP="00BA3135">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2C08745" w14:textId="40A983C6" w:rsidR="00096CE7" w:rsidRPr="00B86A8A" w:rsidRDefault="00096CE7" w:rsidP="00927D41">
            <w:pPr>
              <w:rPr>
                <w:sz w:val="22"/>
                <w:szCs w:val="22"/>
              </w:rPr>
            </w:pPr>
            <w:r w:rsidRPr="00B86A8A">
              <w:rPr>
                <w:sz w:val="22"/>
                <w:szCs w:val="22"/>
              </w:rPr>
              <w:t>An ID associated to the original voice and data recordings referring to the number assigned to the call. (Note this is not the Token)</w:t>
            </w:r>
          </w:p>
          <w:p w14:paraId="4A91E9D7" w14:textId="22C372E0" w:rsidR="00096CE7" w:rsidRPr="00B86A8A" w:rsidRDefault="00096CE7" w:rsidP="00927D41">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096CE7" w:rsidRPr="00B86A8A" w14:paraId="4A91E9DE"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DB" w14:textId="11BA3076" w:rsidR="00096CE7" w:rsidRPr="00B86A8A" w:rsidRDefault="00096CE7" w:rsidP="001105F8">
            <w:pPr>
              <w:pStyle w:val="NormalWeb"/>
              <w:spacing w:before="0" w:beforeAutospacing="0"/>
              <w:rPr>
                <w:sz w:val="22"/>
                <w:szCs w:val="22"/>
              </w:rPr>
            </w:pPr>
            <w:r w:rsidRPr="00B86A8A">
              <w:rPr>
                <w:sz w:val="22"/>
                <w:szCs w:val="22"/>
              </w:rPr>
              <w:t>Call Date / Time</w:t>
            </w:r>
          </w:p>
        </w:tc>
        <w:tc>
          <w:tcPr>
            <w:tcW w:w="1800" w:type="dxa"/>
            <w:tcBorders>
              <w:top w:val="single" w:sz="4" w:space="0" w:color="auto"/>
              <w:left w:val="single" w:sz="4" w:space="0" w:color="auto"/>
              <w:bottom w:val="single" w:sz="4" w:space="0" w:color="auto"/>
              <w:right w:val="single" w:sz="4" w:space="0" w:color="auto"/>
            </w:tcBorders>
          </w:tcPr>
          <w:p w14:paraId="4A91E9DC" w14:textId="26BCDDC0" w:rsidR="00096CE7" w:rsidRPr="00B86A8A" w:rsidRDefault="00096CE7" w:rsidP="00BA3135">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4A91E9DD" w14:textId="5DB73AEE" w:rsidR="00096CE7" w:rsidRPr="00B86A8A" w:rsidRDefault="00096CE7" w:rsidP="00BA3135">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096CE7" w:rsidRPr="00B86A8A" w14:paraId="4A91E9E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DF"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1" w14:textId="6DAB6996" w:rsidR="00096CE7" w:rsidRPr="00B86A8A" w:rsidRDefault="00096CE7" w:rsidP="00096CE7">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E3" w14:textId="538E14D0"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E7" w14:textId="7CCE957B" w:rsidR="00096CE7" w:rsidRPr="00B86A8A" w:rsidRDefault="00096CE7" w:rsidP="009601ED">
            <w:pPr>
              <w:rPr>
                <w:sz w:val="22"/>
                <w:szCs w:val="22"/>
              </w:rPr>
            </w:pPr>
          </w:p>
        </w:tc>
      </w:tr>
      <w:tr w:rsidR="00096CE7" w:rsidRPr="00B86A8A" w14:paraId="4A91E9F0"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E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EB" w14:textId="202CBDE8" w:rsidR="00096CE7" w:rsidRPr="00B86A8A" w:rsidRDefault="00096CE7" w:rsidP="009C5335">
            <w:pPr>
              <w:pStyle w:val="NormalWeb"/>
              <w:spacing w:before="0" w:beforeAutospacing="0"/>
              <w:rPr>
                <w:sz w:val="22"/>
                <w:szCs w:val="22"/>
              </w:rPr>
            </w:pPr>
            <w:r w:rsidRPr="00B86A8A">
              <w:rPr>
                <w:sz w:val="22"/>
                <w:szCs w:val="22"/>
              </w:rPr>
              <w:t>Summary of Caller's Issues</w:t>
            </w:r>
          </w:p>
        </w:tc>
        <w:tc>
          <w:tcPr>
            <w:tcW w:w="1800" w:type="dxa"/>
            <w:tcBorders>
              <w:top w:val="single" w:sz="4" w:space="0" w:color="auto"/>
              <w:left w:val="single" w:sz="4" w:space="0" w:color="auto"/>
              <w:bottom w:val="single" w:sz="4" w:space="0" w:color="auto"/>
              <w:right w:val="single" w:sz="4" w:space="0" w:color="auto"/>
            </w:tcBorders>
          </w:tcPr>
          <w:p w14:paraId="4A91E9EC" w14:textId="362671A4" w:rsidR="00096CE7" w:rsidRPr="00B86A8A" w:rsidRDefault="00096CE7" w:rsidP="00212CF3">
            <w:pPr>
              <w:rPr>
                <w:sz w:val="22"/>
                <w:szCs w:val="22"/>
              </w:rPr>
            </w:pPr>
            <w:r w:rsidRPr="00B86A8A">
              <w:rPr>
                <w:sz w:val="22"/>
                <w:szCs w:val="22"/>
              </w:rPr>
              <w:t>6150 bytes, Alpha/Numeric Non-alphanumeric characters are removed.</w:t>
            </w:r>
          </w:p>
        </w:tc>
        <w:tc>
          <w:tcPr>
            <w:tcW w:w="4510" w:type="dxa"/>
            <w:tcBorders>
              <w:top w:val="single" w:sz="4" w:space="0" w:color="auto"/>
              <w:left w:val="single" w:sz="4" w:space="0" w:color="auto"/>
              <w:bottom w:val="single" w:sz="4" w:space="0" w:color="auto"/>
              <w:right w:val="single" w:sz="4" w:space="0" w:color="auto"/>
            </w:tcBorders>
          </w:tcPr>
          <w:p w14:paraId="23BCCB55" w14:textId="77777777" w:rsidR="00443081" w:rsidRPr="00387CD4" w:rsidRDefault="00443081" w:rsidP="00BF7D39">
            <w:pPr>
              <w:rPr>
                <w:sz w:val="22"/>
                <w:szCs w:val="22"/>
              </w:rPr>
            </w:pPr>
            <w:r w:rsidRPr="00387CD4">
              <w:rPr>
                <w:sz w:val="22"/>
                <w:szCs w:val="22"/>
              </w:rPr>
              <w:t xml:space="preserve">Text containing the questions, scores, evaluation, evaluator comments.  </w:t>
            </w:r>
          </w:p>
          <w:p w14:paraId="2190D688" w14:textId="77777777" w:rsidR="00443081" w:rsidRPr="00387CD4" w:rsidRDefault="00443081" w:rsidP="00BF7D39">
            <w:pPr>
              <w:rPr>
                <w:sz w:val="22"/>
                <w:szCs w:val="22"/>
              </w:rPr>
            </w:pPr>
          </w:p>
          <w:p w14:paraId="648F37E8" w14:textId="4FAA2D8A" w:rsidR="00443081" w:rsidRPr="00387CD4" w:rsidRDefault="00443081" w:rsidP="00BF7D39">
            <w:pPr>
              <w:rPr>
                <w:sz w:val="22"/>
                <w:szCs w:val="22"/>
              </w:rPr>
            </w:pPr>
            <w:r w:rsidRPr="00387CD4">
              <w:rPr>
                <w:sz w:val="22"/>
                <w:szCs w:val="22"/>
              </w:rPr>
              <w:t xml:space="preserve">The general format </w:t>
            </w:r>
            <w:r w:rsidR="00D3379C">
              <w:rPr>
                <w:sz w:val="22"/>
                <w:szCs w:val="22"/>
              </w:rPr>
              <w:t xml:space="preserve">for QCM and </w:t>
            </w:r>
            <w:proofErr w:type="spellStart"/>
            <w:r w:rsidR="00D3379C">
              <w:rPr>
                <w:sz w:val="22"/>
                <w:szCs w:val="22"/>
              </w:rPr>
              <w:t>PPoM</w:t>
            </w:r>
            <w:proofErr w:type="spellEnd"/>
            <w:r w:rsidR="00D3379C">
              <w:rPr>
                <w:sz w:val="22"/>
                <w:szCs w:val="22"/>
              </w:rPr>
              <w:t xml:space="preserve"> </w:t>
            </w:r>
            <w:r w:rsidRPr="00387CD4">
              <w:rPr>
                <w:sz w:val="22"/>
                <w:szCs w:val="22"/>
              </w:rPr>
              <w:t>shall be:</w:t>
            </w:r>
          </w:p>
          <w:p w14:paraId="1B657CB0" w14:textId="33DDDCC0" w:rsidR="00C41F86" w:rsidRDefault="008C5E2F" w:rsidP="00BF7D39">
            <w:pPr>
              <w:rPr>
                <w:sz w:val="22"/>
                <w:szCs w:val="22"/>
              </w:rPr>
            </w:pPr>
            <w:r>
              <w:rPr>
                <w:sz w:val="22"/>
                <w:szCs w:val="22"/>
              </w:rPr>
              <w:t xml:space="preserve">Form Name – Channel – </w:t>
            </w:r>
            <w:r w:rsidR="00C41F86" w:rsidRPr="00387CD4">
              <w:rPr>
                <w:sz w:val="22"/>
                <w:szCs w:val="22"/>
              </w:rPr>
              <w:t>C</w:t>
            </w:r>
            <w:r w:rsidR="00D3379C">
              <w:rPr>
                <w:sz w:val="22"/>
                <w:szCs w:val="22"/>
              </w:rPr>
              <w:t>ontact Summary</w:t>
            </w:r>
          </w:p>
          <w:p w14:paraId="3BF22E35" w14:textId="77777777" w:rsidR="00C41F86" w:rsidRPr="00387CD4" w:rsidRDefault="00C41F86" w:rsidP="00BF7D39">
            <w:pPr>
              <w:rPr>
                <w:sz w:val="22"/>
                <w:szCs w:val="22"/>
              </w:rPr>
            </w:pPr>
          </w:p>
          <w:p w14:paraId="2A068E69" w14:textId="0A525319" w:rsidR="00096CE7" w:rsidRPr="00387CD4" w:rsidRDefault="00096CE7" w:rsidP="00BF7D39">
            <w:pPr>
              <w:rPr>
                <w:sz w:val="22"/>
                <w:szCs w:val="22"/>
              </w:rPr>
            </w:pPr>
            <w:r w:rsidRPr="00387CD4">
              <w:rPr>
                <w:sz w:val="22"/>
                <w:szCs w:val="22"/>
              </w:rPr>
              <w:t xml:space="preserve">COACHING </w:t>
            </w:r>
            <w:r w:rsidR="00C41F86" w:rsidRPr="00387CD4">
              <w:rPr>
                <w:sz w:val="22"/>
                <w:szCs w:val="22"/>
              </w:rPr>
              <w:t>COMMENTS</w:t>
            </w:r>
            <w:r w:rsidR="00D3379C">
              <w:rPr>
                <w:sz w:val="22"/>
                <w:szCs w:val="22"/>
              </w:rPr>
              <w:t>:</w:t>
            </w:r>
          </w:p>
          <w:p w14:paraId="0D3AC881" w14:textId="47E57000" w:rsidR="00D3379C" w:rsidRDefault="00D3379C" w:rsidP="00BF7D39">
            <w:pPr>
              <w:rPr>
                <w:sz w:val="22"/>
                <w:szCs w:val="22"/>
              </w:rPr>
            </w:pPr>
            <w:r w:rsidRPr="00B8791D">
              <w:rPr>
                <w:i/>
                <w:sz w:val="22"/>
                <w:szCs w:val="22"/>
              </w:rPr>
              <w:t>(if appealed record)</w:t>
            </w:r>
            <w:r>
              <w:rPr>
                <w:sz w:val="22"/>
                <w:szCs w:val="22"/>
              </w:rPr>
              <w:t xml:space="preserve"> </w:t>
            </w:r>
            <w:r w:rsidR="00C41F86" w:rsidRPr="00387CD4">
              <w:rPr>
                <w:sz w:val="22"/>
                <w:szCs w:val="22"/>
              </w:rPr>
              <w:t xml:space="preserve">A – </w:t>
            </w:r>
          </w:p>
          <w:p w14:paraId="58920864" w14:textId="51A8C5CC" w:rsidR="00096CE7" w:rsidRPr="00387CD4" w:rsidRDefault="00D3379C" w:rsidP="00BF7D39">
            <w:pPr>
              <w:rPr>
                <w:sz w:val="22"/>
                <w:szCs w:val="22"/>
              </w:rPr>
            </w:pPr>
            <w:r>
              <w:rPr>
                <w:sz w:val="22"/>
                <w:szCs w:val="22"/>
              </w:rPr>
              <w:t>each Question – S</w:t>
            </w:r>
            <w:r w:rsidR="00C41F86" w:rsidRPr="00387CD4">
              <w:rPr>
                <w:sz w:val="22"/>
                <w:szCs w:val="22"/>
              </w:rPr>
              <w:t xml:space="preserve">core – </w:t>
            </w:r>
            <w:r>
              <w:rPr>
                <w:sz w:val="22"/>
                <w:szCs w:val="22"/>
              </w:rPr>
              <w:t>V</w:t>
            </w:r>
            <w:r w:rsidR="00C41F86" w:rsidRPr="00387CD4">
              <w:rPr>
                <w:sz w:val="22"/>
                <w:szCs w:val="22"/>
              </w:rPr>
              <w:t xml:space="preserve">alue: </w:t>
            </w:r>
            <w:r>
              <w:rPr>
                <w:sz w:val="22"/>
                <w:szCs w:val="22"/>
              </w:rPr>
              <w:t>R</w:t>
            </w:r>
            <w:r w:rsidR="00C41F86" w:rsidRPr="00387CD4">
              <w:rPr>
                <w:sz w:val="22"/>
                <w:szCs w:val="22"/>
              </w:rPr>
              <w:t xml:space="preserve">eason </w:t>
            </w:r>
          </w:p>
          <w:p w14:paraId="1DC1736B" w14:textId="2F668C13" w:rsidR="00C41F86" w:rsidRPr="00387CD4" w:rsidRDefault="00C41F86" w:rsidP="00BF7D39">
            <w:pPr>
              <w:rPr>
                <w:sz w:val="22"/>
                <w:szCs w:val="22"/>
              </w:rPr>
            </w:pPr>
            <w:r w:rsidRPr="00387CD4">
              <w:rPr>
                <w:sz w:val="22"/>
                <w:szCs w:val="22"/>
              </w:rPr>
              <w:t>evaluator's comments</w:t>
            </w:r>
          </w:p>
          <w:p w14:paraId="4FA3E3F5" w14:textId="77777777" w:rsidR="00C41F86" w:rsidRDefault="00C41F86" w:rsidP="00BF7D39">
            <w:pPr>
              <w:rPr>
                <w:sz w:val="22"/>
                <w:szCs w:val="22"/>
              </w:rPr>
            </w:pPr>
          </w:p>
          <w:p w14:paraId="355FC9B0" w14:textId="3BA200EF" w:rsidR="00D3379C" w:rsidRDefault="00D3379C" w:rsidP="00BF7D39">
            <w:pPr>
              <w:rPr>
                <w:sz w:val="22"/>
                <w:szCs w:val="22"/>
              </w:rPr>
            </w:pPr>
            <w:r w:rsidRPr="00387CD4">
              <w:rPr>
                <w:sz w:val="22"/>
                <w:szCs w:val="22"/>
              </w:rPr>
              <w:t xml:space="preserve">The general format </w:t>
            </w:r>
            <w:r>
              <w:rPr>
                <w:sz w:val="22"/>
                <w:szCs w:val="22"/>
              </w:rPr>
              <w:t xml:space="preserve">for ATA </w:t>
            </w:r>
            <w:r w:rsidRPr="00387CD4">
              <w:rPr>
                <w:sz w:val="22"/>
                <w:szCs w:val="22"/>
              </w:rPr>
              <w:t>shall be:</w:t>
            </w:r>
          </w:p>
          <w:p w14:paraId="0075FC1D" w14:textId="6FA1FE6D" w:rsidR="00D3379C" w:rsidRDefault="00D3379C" w:rsidP="00D3379C">
            <w:pPr>
              <w:rPr>
                <w:sz w:val="22"/>
                <w:szCs w:val="22"/>
              </w:rPr>
            </w:pPr>
            <w:r>
              <w:rPr>
                <w:sz w:val="22"/>
                <w:szCs w:val="22"/>
              </w:rPr>
              <w:t xml:space="preserve">Form Name – Channel – </w:t>
            </w:r>
            <w:r w:rsidRPr="00387CD4">
              <w:rPr>
                <w:sz w:val="22"/>
                <w:szCs w:val="22"/>
              </w:rPr>
              <w:t>C</w:t>
            </w:r>
            <w:r>
              <w:rPr>
                <w:sz w:val="22"/>
                <w:szCs w:val="22"/>
              </w:rPr>
              <w:t>ontact Summary</w:t>
            </w:r>
          </w:p>
          <w:p w14:paraId="7588D481" w14:textId="77777777" w:rsidR="00C372BD" w:rsidRDefault="00C372BD" w:rsidP="00BF7D39">
            <w:pPr>
              <w:rPr>
                <w:i/>
                <w:sz w:val="22"/>
                <w:szCs w:val="22"/>
              </w:rPr>
            </w:pPr>
          </w:p>
          <w:p w14:paraId="03E4AE43" w14:textId="1D4D44FD" w:rsidR="00D3379C" w:rsidRPr="00B8791D" w:rsidRDefault="00D3379C" w:rsidP="00BF7D39">
            <w:pPr>
              <w:rPr>
                <w:i/>
                <w:sz w:val="22"/>
                <w:szCs w:val="22"/>
              </w:rPr>
            </w:pPr>
            <w:r w:rsidRPr="00B8791D">
              <w:rPr>
                <w:i/>
                <w:sz w:val="22"/>
                <w:szCs w:val="22"/>
              </w:rPr>
              <w:t xml:space="preserve">(if </w:t>
            </w:r>
            <w:r w:rsidR="00C372BD">
              <w:rPr>
                <w:i/>
                <w:sz w:val="22"/>
                <w:szCs w:val="22"/>
              </w:rPr>
              <w:t xml:space="preserve">related </w:t>
            </w:r>
            <w:r w:rsidRPr="00B8791D">
              <w:rPr>
                <w:i/>
                <w:sz w:val="22"/>
                <w:szCs w:val="22"/>
              </w:rPr>
              <w:t>QCM evaluation e</w:t>
            </w:r>
            <w:r w:rsidR="00B8791D" w:rsidRPr="00B8791D">
              <w:rPr>
                <w:i/>
                <w:sz w:val="22"/>
                <w:szCs w:val="22"/>
              </w:rPr>
              <w:t>xists)</w:t>
            </w:r>
          </w:p>
          <w:p w14:paraId="1D3696E2" w14:textId="77777777" w:rsidR="00D3379C" w:rsidRPr="00387CD4" w:rsidRDefault="00D3379C" w:rsidP="00D3379C">
            <w:pPr>
              <w:rPr>
                <w:sz w:val="22"/>
                <w:szCs w:val="22"/>
              </w:rPr>
            </w:pPr>
            <w:r w:rsidRPr="00387CD4">
              <w:rPr>
                <w:sz w:val="22"/>
                <w:szCs w:val="22"/>
              </w:rPr>
              <w:t>COACHING COMMENTS</w:t>
            </w:r>
            <w:r>
              <w:rPr>
                <w:sz w:val="22"/>
                <w:szCs w:val="22"/>
              </w:rPr>
              <w:t>:</w:t>
            </w:r>
          </w:p>
          <w:p w14:paraId="1678052E"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10017AD5" w14:textId="77777777" w:rsidR="00D3379C" w:rsidRPr="00387CD4" w:rsidRDefault="00D3379C" w:rsidP="00D3379C">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23D1E910" w14:textId="77777777" w:rsidR="00D3379C" w:rsidRDefault="00D3379C" w:rsidP="00D3379C">
            <w:pPr>
              <w:rPr>
                <w:sz w:val="22"/>
                <w:szCs w:val="22"/>
              </w:rPr>
            </w:pPr>
            <w:r w:rsidRPr="00387CD4">
              <w:rPr>
                <w:sz w:val="22"/>
                <w:szCs w:val="22"/>
              </w:rPr>
              <w:t>evaluator's comments</w:t>
            </w:r>
          </w:p>
          <w:p w14:paraId="27951856" w14:textId="77777777" w:rsidR="00B8791D" w:rsidRDefault="00B8791D" w:rsidP="00D3379C">
            <w:pPr>
              <w:rPr>
                <w:sz w:val="22"/>
                <w:szCs w:val="22"/>
              </w:rPr>
            </w:pPr>
          </w:p>
          <w:p w14:paraId="50E6DED7" w14:textId="385C5595" w:rsidR="00B8791D" w:rsidRPr="00B8791D" w:rsidRDefault="00B8791D" w:rsidP="00B8791D">
            <w:pPr>
              <w:rPr>
                <w:i/>
                <w:sz w:val="22"/>
                <w:szCs w:val="22"/>
              </w:rPr>
            </w:pPr>
            <w:r w:rsidRPr="00B8791D">
              <w:rPr>
                <w:i/>
                <w:sz w:val="22"/>
                <w:szCs w:val="22"/>
              </w:rPr>
              <w:t xml:space="preserve">(if </w:t>
            </w:r>
            <w:r w:rsidR="00C372BD">
              <w:rPr>
                <w:i/>
                <w:sz w:val="22"/>
                <w:szCs w:val="22"/>
              </w:rPr>
              <w:t xml:space="preserve">related </w:t>
            </w:r>
            <w:proofErr w:type="spellStart"/>
            <w:r w:rsidRPr="00B8791D">
              <w:rPr>
                <w:i/>
                <w:sz w:val="22"/>
                <w:szCs w:val="22"/>
              </w:rPr>
              <w:t>PPoM</w:t>
            </w:r>
            <w:proofErr w:type="spellEnd"/>
            <w:r w:rsidRPr="00B8791D">
              <w:rPr>
                <w:i/>
                <w:sz w:val="22"/>
                <w:szCs w:val="22"/>
              </w:rPr>
              <w:t xml:space="preserve"> evaluation exists)</w:t>
            </w:r>
          </w:p>
          <w:p w14:paraId="7BF7A3E1" w14:textId="77777777" w:rsidR="00B8791D" w:rsidRPr="00387CD4" w:rsidRDefault="00B8791D" w:rsidP="00B8791D">
            <w:pPr>
              <w:rPr>
                <w:sz w:val="22"/>
                <w:szCs w:val="22"/>
              </w:rPr>
            </w:pPr>
            <w:r w:rsidRPr="00387CD4">
              <w:rPr>
                <w:sz w:val="22"/>
                <w:szCs w:val="22"/>
              </w:rPr>
              <w:t>COACHING COMMENTS</w:t>
            </w:r>
            <w:r>
              <w:rPr>
                <w:sz w:val="22"/>
                <w:szCs w:val="22"/>
              </w:rPr>
              <w:t>:</w:t>
            </w:r>
          </w:p>
          <w:p w14:paraId="6656E353"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2E5BD945" w14:textId="77777777" w:rsidR="00B8791D" w:rsidRPr="00387CD4" w:rsidRDefault="00B8791D" w:rsidP="00B8791D">
            <w:pPr>
              <w:rPr>
                <w:sz w:val="22"/>
                <w:szCs w:val="22"/>
              </w:rPr>
            </w:pPr>
            <w:r>
              <w:rPr>
                <w:sz w:val="22"/>
                <w:szCs w:val="22"/>
              </w:rPr>
              <w:t>each Question – S</w:t>
            </w:r>
            <w:r w:rsidRPr="00387CD4">
              <w:rPr>
                <w:sz w:val="22"/>
                <w:szCs w:val="22"/>
              </w:rPr>
              <w:t xml:space="preserve">core – </w:t>
            </w:r>
            <w:r>
              <w:rPr>
                <w:sz w:val="22"/>
                <w:szCs w:val="22"/>
              </w:rPr>
              <w:t>V</w:t>
            </w:r>
            <w:r w:rsidRPr="00387CD4">
              <w:rPr>
                <w:sz w:val="22"/>
                <w:szCs w:val="22"/>
              </w:rPr>
              <w:t xml:space="preserve">alue: </w:t>
            </w:r>
            <w:r>
              <w:rPr>
                <w:sz w:val="22"/>
                <w:szCs w:val="22"/>
              </w:rPr>
              <w:t>R</w:t>
            </w:r>
            <w:r w:rsidRPr="00387CD4">
              <w:rPr>
                <w:sz w:val="22"/>
                <w:szCs w:val="22"/>
              </w:rPr>
              <w:t xml:space="preserve">eason </w:t>
            </w:r>
          </w:p>
          <w:p w14:paraId="14AAF80C" w14:textId="77777777" w:rsidR="00B8791D" w:rsidRPr="00387CD4" w:rsidRDefault="00B8791D" w:rsidP="00B8791D">
            <w:pPr>
              <w:rPr>
                <w:sz w:val="22"/>
                <w:szCs w:val="22"/>
              </w:rPr>
            </w:pPr>
            <w:r w:rsidRPr="00387CD4">
              <w:rPr>
                <w:sz w:val="22"/>
                <w:szCs w:val="22"/>
              </w:rPr>
              <w:t>evaluator's comments</w:t>
            </w:r>
          </w:p>
          <w:p w14:paraId="431FBF3B" w14:textId="77777777" w:rsidR="00D3379C" w:rsidRDefault="00D3379C" w:rsidP="00BF7D39">
            <w:pPr>
              <w:rPr>
                <w:sz w:val="22"/>
                <w:szCs w:val="22"/>
              </w:rPr>
            </w:pPr>
          </w:p>
          <w:p w14:paraId="336194A0" w14:textId="494C0D65" w:rsidR="00B8791D" w:rsidRPr="00B8791D" w:rsidRDefault="00B8791D" w:rsidP="00B8791D">
            <w:pPr>
              <w:rPr>
                <w:i/>
                <w:sz w:val="22"/>
                <w:szCs w:val="22"/>
              </w:rPr>
            </w:pPr>
            <w:r w:rsidRPr="00B8791D">
              <w:rPr>
                <w:i/>
                <w:sz w:val="22"/>
                <w:szCs w:val="22"/>
              </w:rPr>
              <w:t xml:space="preserve">(for </w:t>
            </w:r>
            <w:r w:rsidR="00C372BD">
              <w:rPr>
                <w:i/>
                <w:sz w:val="22"/>
                <w:szCs w:val="22"/>
              </w:rPr>
              <w:t xml:space="preserve">related </w:t>
            </w:r>
            <w:r w:rsidRPr="00B8791D">
              <w:rPr>
                <w:i/>
                <w:sz w:val="22"/>
                <w:szCs w:val="22"/>
              </w:rPr>
              <w:t>ATA evaluation)</w:t>
            </w:r>
          </w:p>
          <w:p w14:paraId="267EF098" w14:textId="77777777" w:rsidR="00B8791D" w:rsidRPr="00387CD4" w:rsidRDefault="00B8791D" w:rsidP="00B8791D">
            <w:pPr>
              <w:rPr>
                <w:sz w:val="22"/>
                <w:szCs w:val="22"/>
              </w:rPr>
            </w:pPr>
            <w:r w:rsidRPr="00387CD4">
              <w:rPr>
                <w:sz w:val="22"/>
                <w:szCs w:val="22"/>
              </w:rPr>
              <w:t>COACHING COMMENTS</w:t>
            </w:r>
            <w:r>
              <w:rPr>
                <w:sz w:val="22"/>
                <w:szCs w:val="22"/>
              </w:rPr>
              <w:t>:</w:t>
            </w:r>
          </w:p>
          <w:p w14:paraId="6EE0C571" w14:textId="77777777" w:rsidR="00B8791D" w:rsidRDefault="00B8791D" w:rsidP="00B8791D">
            <w:pPr>
              <w:rPr>
                <w:sz w:val="22"/>
                <w:szCs w:val="22"/>
              </w:rPr>
            </w:pPr>
            <w:r w:rsidRPr="00B8791D">
              <w:rPr>
                <w:i/>
                <w:sz w:val="22"/>
                <w:szCs w:val="22"/>
              </w:rPr>
              <w:t>(if appealed record)</w:t>
            </w:r>
            <w:r>
              <w:rPr>
                <w:sz w:val="22"/>
                <w:szCs w:val="22"/>
              </w:rPr>
              <w:t xml:space="preserve"> </w:t>
            </w:r>
            <w:r w:rsidRPr="00387CD4">
              <w:rPr>
                <w:sz w:val="22"/>
                <w:szCs w:val="22"/>
              </w:rPr>
              <w:t xml:space="preserve">A – </w:t>
            </w:r>
          </w:p>
          <w:p w14:paraId="5345FE2C" w14:textId="2E6868B6" w:rsidR="00096CE7" w:rsidRPr="00387CD4" w:rsidRDefault="00B8791D" w:rsidP="00BF7D39">
            <w:pPr>
              <w:rPr>
                <w:sz w:val="22"/>
                <w:szCs w:val="22"/>
              </w:rPr>
            </w:pPr>
            <w:r>
              <w:rPr>
                <w:sz w:val="22"/>
                <w:szCs w:val="22"/>
              </w:rPr>
              <w:t xml:space="preserve">each </w:t>
            </w:r>
            <w:r w:rsidR="00C41F86" w:rsidRPr="00387CD4">
              <w:rPr>
                <w:sz w:val="22"/>
                <w:szCs w:val="22"/>
              </w:rPr>
              <w:t>Audit category</w:t>
            </w:r>
            <w:r>
              <w:rPr>
                <w:sz w:val="22"/>
                <w:szCs w:val="22"/>
              </w:rPr>
              <w:t xml:space="preserve"> </w:t>
            </w:r>
            <w:r w:rsidR="00C41F86" w:rsidRPr="00387CD4">
              <w:rPr>
                <w:sz w:val="22"/>
                <w:szCs w:val="22"/>
              </w:rPr>
              <w:t>– value</w:t>
            </w:r>
          </w:p>
          <w:p w14:paraId="032355D7" w14:textId="77777777" w:rsidR="00C41F86" w:rsidRDefault="00387CD4" w:rsidP="00BF7D39">
            <w:pPr>
              <w:rPr>
                <w:sz w:val="22"/>
                <w:szCs w:val="22"/>
              </w:rPr>
            </w:pPr>
            <w:r w:rsidRPr="00387CD4">
              <w:rPr>
                <w:sz w:val="22"/>
                <w:szCs w:val="22"/>
              </w:rPr>
              <w:t>Auditor’s comments</w:t>
            </w:r>
          </w:p>
          <w:p w14:paraId="7DA0C370" w14:textId="77777777" w:rsidR="00387CD4" w:rsidRDefault="00387CD4" w:rsidP="00BF7D39">
            <w:pPr>
              <w:rPr>
                <w:sz w:val="22"/>
                <w:szCs w:val="22"/>
              </w:rPr>
            </w:pPr>
          </w:p>
          <w:p w14:paraId="4A91E9EF" w14:textId="1B769195" w:rsidR="00387CD4" w:rsidRPr="00387CD4" w:rsidRDefault="00387CD4"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4A91E9F8"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1" w14:textId="1D7A70E4"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3" w14:textId="1337413C" w:rsidR="00096CE7" w:rsidRPr="00B86A8A" w:rsidRDefault="00096CE7" w:rsidP="001105F8">
            <w:pPr>
              <w:pStyle w:val="NormalWeb"/>
              <w:spacing w:before="0" w:beforeAutospacing="0"/>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9F4" w14:textId="7697F188"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9F7" w14:textId="1C976201" w:rsidR="00096CE7" w:rsidRPr="00B86A8A" w:rsidRDefault="00096CE7" w:rsidP="009C5335">
            <w:pPr>
              <w:spacing w:before="120"/>
              <w:rPr>
                <w:sz w:val="22"/>
                <w:szCs w:val="22"/>
              </w:rPr>
            </w:pPr>
          </w:p>
        </w:tc>
      </w:tr>
      <w:tr w:rsidR="00096CE7" w:rsidRPr="00B86A8A" w14:paraId="4A91EA0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9F9"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9FB" w14:textId="3FB7E360" w:rsidR="00096CE7" w:rsidRPr="00B86A8A" w:rsidRDefault="00096CE7" w:rsidP="001105F8">
            <w:pPr>
              <w:pStyle w:val="NormalWeb"/>
              <w:spacing w:before="0" w:beforeAutospacing="0"/>
              <w:rPr>
                <w:sz w:val="22"/>
                <w:szCs w:val="22"/>
              </w:rPr>
            </w:pPr>
            <w:r w:rsidRPr="00B86A8A">
              <w:rPr>
                <w:sz w:val="22"/>
                <w:szCs w:val="22"/>
              </w:rPr>
              <w:t>Customer Service Assessment Critical Error</w:t>
            </w:r>
          </w:p>
        </w:tc>
        <w:tc>
          <w:tcPr>
            <w:tcW w:w="1800" w:type="dxa"/>
            <w:tcBorders>
              <w:top w:val="single" w:sz="4" w:space="0" w:color="auto"/>
              <w:left w:val="single" w:sz="4" w:space="0" w:color="auto"/>
              <w:bottom w:val="single" w:sz="4" w:space="0" w:color="auto"/>
              <w:right w:val="single" w:sz="4" w:space="0" w:color="auto"/>
            </w:tcBorders>
          </w:tcPr>
          <w:p w14:paraId="0C9ABD9C" w14:textId="77777777" w:rsidR="00096CE7" w:rsidRPr="00B86A8A" w:rsidRDefault="00096CE7" w:rsidP="006F562B">
            <w:pPr>
              <w:rPr>
                <w:sz w:val="22"/>
                <w:szCs w:val="22"/>
              </w:rPr>
            </w:pPr>
            <w:r w:rsidRPr="00B86A8A">
              <w:rPr>
                <w:sz w:val="22"/>
                <w:szCs w:val="22"/>
              </w:rPr>
              <w:t>2 bytes, Alpha/Numeric</w:t>
            </w:r>
          </w:p>
          <w:p w14:paraId="4A91E9FD" w14:textId="77777777" w:rsidR="00096CE7" w:rsidRPr="00B86A8A" w:rsidRDefault="00096CE7" w:rsidP="00E1288D">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6D15C1F" w14:textId="77777777" w:rsidR="00096CE7" w:rsidRPr="00B86A8A" w:rsidRDefault="00096CE7" w:rsidP="006F562B">
            <w:pPr>
              <w:rPr>
                <w:sz w:val="22"/>
                <w:szCs w:val="22"/>
              </w:rPr>
            </w:pPr>
            <w:r w:rsidRPr="00B86A8A">
              <w:rPr>
                <w:sz w:val="22"/>
                <w:szCs w:val="22"/>
              </w:rPr>
              <w:t>Critical Error code for Customer Service Assessment or Writing Skills Assessment.</w:t>
            </w:r>
          </w:p>
          <w:p w14:paraId="58C810F0" w14:textId="77777777" w:rsidR="00096CE7" w:rsidRPr="00B86A8A" w:rsidRDefault="00096CE7" w:rsidP="006F562B">
            <w:pPr>
              <w:spacing w:before="120"/>
              <w:rPr>
                <w:sz w:val="22"/>
                <w:szCs w:val="22"/>
              </w:rPr>
            </w:pPr>
            <w:r w:rsidRPr="00B86A8A">
              <w:rPr>
                <w:sz w:val="22"/>
                <w:szCs w:val="22"/>
              </w:rPr>
              <w:t xml:space="preserve">Valid QCM values: 1, 2, 3, 4, 5, 6, 7, 8, or Blank (for NA).  </w:t>
            </w:r>
          </w:p>
          <w:p w14:paraId="4A91EA00" w14:textId="0E3EB4D0" w:rsidR="00096CE7" w:rsidRPr="00B86A8A" w:rsidRDefault="00096CE7" w:rsidP="00952608">
            <w:pPr>
              <w:spacing w:before="120"/>
              <w:rPr>
                <w:sz w:val="22"/>
                <w:szCs w:val="22"/>
              </w:rPr>
            </w:pPr>
            <w:r w:rsidRPr="00B86A8A">
              <w:rPr>
                <w:sz w:val="22"/>
                <w:szCs w:val="22"/>
              </w:rPr>
              <w:t>Default value:  Blank</w:t>
            </w:r>
          </w:p>
        </w:tc>
      </w:tr>
      <w:tr w:rsidR="00096CE7" w:rsidRPr="00B86A8A" w14:paraId="4A91EA0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2"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4" w14:textId="7EAB8E44" w:rsidR="00096CE7" w:rsidRPr="00B86A8A" w:rsidRDefault="00096CE7" w:rsidP="001105F8">
            <w:pPr>
              <w:pStyle w:val="NormalWeb"/>
              <w:spacing w:before="0" w:beforeAutospacing="0"/>
              <w:rPr>
                <w:sz w:val="22"/>
                <w:szCs w:val="22"/>
              </w:rPr>
            </w:pPr>
            <w:r w:rsidRPr="00B86A8A">
              <w:rPr>
                <w:sz w:val="22"/>
                <w:szCs w:val="22"/>
              </w:rPr>
              <w:t>Evaluator ID</w:t>
            </w:r>
          </w:p>
        </w:tc>
        <w:tc>
          <w:tcPr>
            <w:tcW w:w="1800" w:type="dxa"/>
            <w:tcBorders>
              <w:top w:val="single" w:sz="4" w:space="0" w:color="auto"/>
              <w:left w:val="single" w:sz="4" w:space="0" w:color="auto"/>
              <w:bottom w:val="single" w:sz="4" w:space="0" w:color="auto"/>
              <w:right w:val="single" w:sz="4" w:space="0" w:color="auto"/>
            </w:tcBorders>
          </w:tcPr>
          <w:p w14:paraId="4A91EA05" w14:textId="6ECF2BDC" w:rsidR="00096CE7" w:rsidRPr="00B86A8A" w:rsidRDefault="00096CE7" w:rsidP="00F15220">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78A188A7" w14:textId="77777777" w:rsidR="00096CE7" w:rsidRPr="00B86A8A" w:rsidRDefault="00096CE7" w:rsidP="000D4FCC">
            <w:pPr>
              <w:rPr>
                <w:sz w:val="22"/>
                <w:szCs w:val="22"/>
              </w:rPr>
            </w:pPr>
            <w:r w:rsidRPr="00B86A8A">
              <w:rPr>
                <w:sz w:val="22"/>
                <w:szCs w:val="22"/>
              </w:rPr>
              <w:t>The User ID of the person who created the evaluation.</w:t>
            </w:r>
          </w:p>
          <w:p w14:paraId="680463DB" w14:textId="77777777" w:rsidR="00096CE7" w:rsidRPr="00B86A8A" w:rsidRDefault="00096CE7" w:rsidP="000D4FCC">
            <w:pPr>
              <w:rPr>
                <w:sz w:val="22"/>
                <w:szCs w:val="22"/>
              </w:rPr>
            </w:pPr>
          </w:p>
          <w:p w14:paraId="421E042C" w14:textId="77777777" w:rsidR="00096CE7" w:rsidRDefault="00096CE7" w:rsidP="000D4FCC">
            <w:pPr>
              <w:rPr>
                <w:sz w:val="22"/>
                <w:szCs w:val="22"/>
              </w:rPr>
            </w:pPr>
            <w:r w:rsidRPr="00B86A8A">
              <w:rPr>
                <w:sz w:val="22"/>
                <w:szCs w:val="22"/>
              </w:rPr>
              <w:t>For IQA Scorecards, this will be 999999</w:t>
            </w:r>
          </w:p>
          <w:p w14:paraId="4A91EA06" w14:textId="307FD4FF" w:rsidR="000936F2" w:rsidRPr="00B86A8A" w:rsidRDefault="000936F2" w:rsidP="000D4FCC">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096CE7" w:rsidRPr="00B86A8A" w14:paraId="4A91EA0D"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0A" w14:textId="54B5F483"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4A91EA0B" w14:textId="0EA62B9E"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4A91EA0C" w14:textId="3012196D" w:rsidR="00096CE7" w:rsidRPr="00B86A8A" w:rsidRDefault="00096CE7" w:rsidP="00E1288D">
            <w:pPr>
              <w:rPr>
                <w:sz w:val="22"/>
                <w:szCs w:val="22"/>
              </w:rPr>
            </w:pPr>
          </w:p>
        </w:tc>
      </w:tr>
      <w:tr w:rsidR="00096CE7" w:rsidRPr="00B86A8A" w14:paraId="6606D66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198D1AC"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52FFDF4B" w14:textId="6BBEB831" w:rsidR="00096CE7" w:rsidRPr="00B86A8A" w:rsidRDefault="00096CE7" w:rsidP="00E1288D">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3D2624E0" w14:textId="7457D15A"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7B617D0A" w14:textId="0B734D54" w:rsidR="00096CE7" w:rsidRPr="00B86A8A" w:rsidRDefault="00096CE7" w:rsidP="00927D41">
            <w:pPr>
              <w:spacing w:before="120"/>
              <w:rPr>
                <w:sz w:val="22"/>
                <w:szCs w:val="22"/>
              </w:rPr>
            </w:pPr>
          </w:p>
        </w:tc>
      </w:tr>
      <w:tr w:rsidR="00096CE7" w:rsidRPr="00B86A8A" w14:paraId="6CBC2B37"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E7D738"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8BBFB7" w14:textId="6653C43A" w:rsidR="00096CE7" w:rsidRPr="00B86A8A" w:rsidRDefault="00096CE7" w:rsidP="00E1288D">
            <w:pPr>
              <w:pStyle w:val="NormalWeb"/>
              <w:rPr>
                <w:sz w:val="22"/>
                <w:szCs w:val="22"/>
              </w:rPr>
            </w:pPr>
            <w:r w:rsidRPr="00B86A8A">
              <w:rPr>
                <w:sz w:val="22"/>
                <w:szCs w:val="22"/>
              </w:rPr>
              <w:t>Source</w:t>
            </w:r>
          </w:p>
        </w:tc>
        <w:tc>
          <w:tcPr>
            <w:tcW w:w="1800" w:type="dxa"/>
            <w:tcBorders>
              <w:top w:val="single" w:sz="4" w:space="0" w:color="auto"/>
              <w:left w:val="single" w:sz="4" w:space="0" w:color="auto"/>
              <w:bottom w:val="single" w:sz="4" w:space="0" w:color="auto"/>
              <w:right w:val="single" w:sz="4" w:space="0" w:color="auto"/>
            </w:tcBorders>
          </w:tcPr>
          <w:p w14:paraId="5C469995" w14:textId="69DDD28F" w:rsidR="00096CE7" w:rsidRPr="00B86A8A" w:rsidRDefault="00096CE7" w:rsidP="00E1288D">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520E09C4" w14:textId="77777777" w:rsidR="00096CE7" w:rsidRPr="00B86A8A" w:rsidRDefault="00096CE7" w:rsidP="00D34F85">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68A08041" w14:textId="77777777" w:rsidR="00096CE7" w:rsidRPr="00B86A8A" w:rsidRDefault="00096CE7" w:rsidP="00D34F85">
            <w:pPr>
              <w:rPr>
                <w:sz w:val="22"/>
                <w:szCs w:val="22"/>
              </w:rPr>
            </w:pPr>
            <w:r w:rsidRPr="00B86A8A">
              <w:rPr>
                <w:sz w:val="22"/>
                <w:szCs w:val="22"/>
              </w:rPr>
              <w:t>Valid values:</w:t>
            </w:r>
          </w:p>
          <w:p w14:paraId="5138D5CB" w14:textId="0D5B4CCC" w:rsidR="00096CE7" w:rsidRPr="00B86A8A" w:rsidRDefault="00096CE7" w:rsidP="00D34F85">
            <w:pPr>
              <w:ind w:left="288"/>
              <w:rPr>
                <w:sz w:val="22"/>
                <w:szCs w:val="22"/>
              </w:rPr>
            </w:pPr>
            <w:r w:rsidRPr="00B86A8A">
              <w:rPr>
                <w:sz w:val="22"/>
                <w:szCs w:val="22"/>
              </w:rPr>
              <w:t>Verint-</w:t>
            </w:r>
            <w:r w:rsidR="002D5E81">
              <w:rPr>
                <w:sz w:val="22"/>
                <w:szCs w:val="22"/>
              </w:rPr>
              <w:t>GDIT</w:t>
            </w:r>
          </w:p>
          <w:p w14:paraId="37B5F514" w14:textId="53563E8C" w:rsidR="00096CE7" w:rsidRPr="00B86A8A" w:rsidRDefault="00096CE7" w:rsidP="00D06FEF">
            <w:pPr>
              <w:ind w:left="288"/>
              <w:rPr>
                <w:sz w:val="22"/>
                <w:szCs w:val="22"/>
              </w:rPr>
            </w:pPr>
            <w:r w:rsidRPr="00B86A8A">
              <w:rPr>
                <w:sz w:val="22"/>
                <w:szCs w:val="22"/>
              </w:rPr>
              <w:t>Verint-</w:t>
            </w:r>
            <w:r w:rsidR="002D5E81">
              <w:rPr>
                <w:sz w:val="22"/>
                <w:szCs w:val="22"/>
              </w:rPr>
              <w:t>GDIT</w:t>
            </w:r>
            <w:r w:rsidRPr="00B86A8A">
              <w:rPr>
                <w:sz w:val="22"/>
                <w:szCs w:val="22"/>
              </w:rPr>
              <w:t xml:space="preserve"> Supervisor</w:t>
            </w:r>
          </w:p>
          <w:p w14:paraId="1B7EDB9F" w14:textId="3E59940A" w:rsidR="00096CE7" w:rsidRPr="00B86A8A" w:rsidRDefault="00096CE7" w:rsidP="00032FD1">
            <w:pPr>
              <w:ind w:left="288"/>
              <w:rPr>
                <w:sz w:val="22"/>
                <w:szCs w:val="22"/>
              </w:rPr>
            </w:pPr>
            <w:r w:rsidRPr="00B86A8A">
              <w:rPr>
                <w:sz w:val="22"/>
                <w:szCs w:val="22"/>
              </w:rPr>
              <w:t>Verint-TQC</w:t>
            </w:r>
          </w:p>
        </w:tc>
      </w:tr>
      <w:tr w:rsidR="00096CE7" w:rsidRPr="00B86A8A" w14:paraId="5FD8EEB1"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71718322" w14:textId="78457F58"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3B7DBEF5" w14:textId="58B5853A" w:rsidR="00096CE7" w:rsidRPr="00B86A8A" w:rsidRDefault="00096CE7" w:rsidP="00944A4F">
            <w:pPr>
              <w:pStyle w:val="NormalWeb"/>
              <w:rPr>
                <w:sz w:val="22"/>
                <w:szCs w:val="22"/>
              </w:rPr>
            </w:pPr>
            <w:r w:rsidRPr="00B86A8A">
              <w:rPr>
                <w:sz w:val="22"/>
                <w:szCs w:val="22"/>
              </w:rPr>
              <w:t>Blank</w:t>
            </w:r>
          </w:p>
        </w:tc>
        <w:tc>
          <w:tcPr>
            <w:tcW w:w="1800" w:type="dxa"/>
            <w:tcBorders>
              <w:top w:val="single" w:sz="4" w:space="0" w:color="auto"/>
              <w:left w:val="single" w:sz="4" w:space="0" w:color="auto"/>
              <w:bottom w:val="single" w:sz="4" w:space="0" w:color="auto"/>
              <w:right w:val="single" w:sz="4" w:space="0" w:color="auto"/>
            </w:tcBorders>
          </w:tcPr>
          <w:p w14:paraId="621388FB" w14:textId="54AABF1C" w:rsidR="00096CE7" w:rsidRPr="00B86A8A" w:rsidRDefault="00096CE7" w:rsidP="009601ED">
            <w:pPr>
              <w:rPr>
                <w:sz w:val="22"/>
                <w:szCs w:val="22"/>
              </w:rPr>
            </w:pPr>
            <w:r w:rsidRPr="00B86A8A">
              <w:rPr>
                <w:sz w:val="22"/>
                <w:szCs w:val="22"/>
              </w:rPr>
              <w:t>n/a</w:t>
            </w:r>
          </w:p>
        </w:tc>
        <w:tc>
          <w:tcPr>
            <w:tcW w:w="4510" w:type="dxa"/>
            <w:tcBorders>
              <w:top w:val="single" w:sz="4" w:space="0" w:color="auto"/>
              <w:left w:val="single" w:sz="4" w:space="0" w:color="auto"/>
              <w:bottom w:val="single" w:sz="4" w:space="0" w:color="auto"/>
              <w:right w:val="single" w:sz="4" w:space="0" w:color="auto"/>
            </w:tcBorders>
          </w:tcPr>
          <w:p w14:paraId="227AE611" w14:textId="45569369" w:rsidR="00096CE7" w:rsidRPr="00B86A8A" w:rsidRDefault="00096CE7" w:rsidP="00927D41">
            <w:pPr>
              <w:spacing w:before="120"/>
              <w:rPr>
                <w:sz w:val="22"/>
                <w:szCs w:val="22"/>
              </w:rPr>
            </w:pPr>
          </w:p>
        </w:tc>
      </w:tr>
      <w:tr w:rsidR="00096CE7" w:rsidRPr="00B86A8A" w14:paraId="4A91EA15"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4A91EA0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4A91EA10" w14:textId="2E34E39D" w:rsidR="00096CE7" w:rsidRPr="00B86A8A" w:rsidRDefault="00096CE7" w:rsidP="00E1288D">
            <w:pPr>
              <w:pStyle w:val="NormalWeb"/>
              <w:rPr>
                <w:sz w:val="22"/>
                <w:szCs w:val="22"/>
              </w:rPr>
            </w:pPr>
            <w:r w:rsidRPr="00B86A8A">
              <w:rPr>
                <w:sz w:val="22"/>
                <w:szCs w:val="22"/>
              </w:rPr>
              <w:t>Opportunity / Reinforcement</w:t>
            </w:r>
          </w:p>
        </w:tc>
        <w:tc>
          <w:tcPr>
            <w:tcW w:w="1800" w:type="dxa"/>
            <w:tcBorders>
              <w:top w:val="single" w:sz="4" w:space="0" w:color="auto"/>
              <w:left w:val="single" w:sz="4" w:space="0" w:color="auto"/>
              <w:bottom w:val="single" w:sz="4" w:space="0" w:color="auto"/>
              <w:right w:val="single" w:sz="4" w:space="0" w:color="auto"/>
            </w:tcBorders>
          </w:tcPr>
          <w:p w14:paraId="3E0CDC38" w14:textId="77777777" w:rsidR="00096CE7" w:rsidRPr="00B86A8A" w:rsidRDefault="00096CE7" w:rsidP="006F562B">
            <w:pPr>
              <w:rPr>
                <w:sz w:val="22"/>
                <w:szCs w:val="22"/>
              </w:rPr>
            </w:pPr>
            <w:r w:rsidRPr="00B86A8A">
              <w:rPr>
                <w:sz w:val="22"/>
                <w:szCs w:val="22"/>
              </w:rPr>
              <w:t>17 bytes, Alpha/Numeric</w:t>
            </w:r>
          </w:p>
          <w:p w14:paraId="4A91EA12" w14:textId="77777777" w:rsidR="00096CE7" w:rsidRPr="00B86A8A" w:rsidRDefault="00096CE7" w:rsidP="00F15220">
            <w:pPr>
              <w:spacing w:before="120"/>
              <w:rPr>
                <w:sz w:val="22"/>
                <w:szCs w:val="22"/>
              </w:rPr>
            </w:pPr>
          </w:p>
        </w:tc>
        <w:tc>
          <w:tcPr>
            <w:tcW w:w="4510" w:type="dxa"/>
            <w:tcBorders>
              <w:top w:val="single" w:sz="4" w:space="0" w:color="auto"/>
              <w:left w:val="single" w:sz="4" w:space="0" w:color="auto"/>
              <w:bottom w:val="single" w:sz="4" w:space="0" w:color="auto"/>
              <w:right w:val="single" w:sz="4" w:space="0" w:color="auto"/>
            </w:tcBorders>
          </w:tcPr>
          <w:p w14:paraId="755E6968" w14:textId="77777777" w:rsidR="00096CE7" w:rsidRPr="00B86A8A" w:rsidRDefault="00096CE7" w:rsidP="006F562B">
            <w:pPr>
              <w:rPr>
                <w:sz w:val="22"/>
                <w:szCs w:val="22"/>
              </w:rPr>
            </w:pPr>
            <w:r w:rsidRPr="00B86A8A">
              <w:rPr>
                <w:sz w:val="22"/>
                <w:szCs w:val="22"/>
              </w:rPr>
              <w:t>Value calculated from the section overall scores within the scorecards.</w:t>
            </w:r>
          </w:p>
          <w:p w14:paraId="41FE9EBC" w14:textId="3E31371F" w:rsidR="00096CE7" w:rsidRPr="00B86A8A" w:rsidRDefault="00032FD1" w:rsidP="006F562B">
            <w:pPr>
              <w:spacing w:before="120"/>
              <w:rPr>
                <w:sz w:val="22"/>
                <w:szCs w:val="22"/>
              </w:rPr>
            </w:pPr>
            <w:r>
              <w:rPr>
                <w:sz w:val="22"/>
                <w:szCs w:val="22"/>
              </w:rPr>
              <w:t>V</w:t>
            </w:r>
            <w:r w:rsidR="00096CE7" w:rsidRPr="00B86A8A">
              <w:rPr>
                <w:sz w:val="22"/>
                <w:szCs w:val="22"/>
              </w:rPr>
              <w:t xml:space="preserve">alues: </w:t>
            </w:r>
          </w:p>
          <w:p w14:paraId="3FC1D0BA" w14:textId="77777777" w:rsidR="00096CE7" w:rsidRPr="00B86A8A" w:rsidRDefault="00096CE7" w:rsidP="006F562B">
            <w:pPr>
              <w:ind w:left="252"/>
              <w:rPr>
                <w:sz w:val="22"/>
                <w:szCs w:val="22"/>
              </w:rPr>
            </w:pPr>
            <w:r w:rsidRPr="00B86A8A">
              <w:rPr>
                <w:sz w:val="22"/>
                <w:szCs w:val="22"/>
              </w:rPr>
              <w:t>Met goal</w:t>
            </w:r>
          </w:p>
          <w:p w14:paraId="06E57D48" w14:textId="77777777" w:rsidR="00096CE7" w:rsidRPr="00B86A8A" w:rsidRDefault="00096CE7" w:rsidP="00F15220">
            <w:pPr>
              <w:ind w:left="252"/>
              <w:rPr>
                <w:sz w:val="22"/>
                <w:szCs w:val="22"/>
              </w:rPr>
            </w:pPr>
            <w:r w:rsidRPr="00B86A8A">
              <w:rPr>
                <w:sz w:val="22"/>
                <w:szCs w:val="22"/>
              </w:rPr>
              <w:t>Did not meet goal</w:t>
            </w:r>
          </w:p>
          <w:p w14:paraId="2D03F997" w14:textId="77777777" w:rsidR="00096CE7" w:rsidRPr="00B86A8A" w:rsidRDefault="00096CE7" w:rsidP="00F15220">
            <w:pPr>
              <w:ind w:left="252"/>
              <w:rPr>
                <w:sz w:val="22"/>
                <w:szCs w:val="22"/>
              </w:rPr>
            </w:pPr>
          </w:p>
          <w:p w14:paraId="4A91EA14" w14:textId="0C8AE5CF" w:rsidR="00096CE7" w:rsidRPr="00B86A8A" w:rsidRDefault="00096CE7" w:rsidP="00BF7D39">
            <w:pPr>
              <w:rPr>
                <w:sz w:val="22"/>
                <w:szCs w:val="22"/>
              </w:rPr>
            </w:pPr>
            <w:r w:rsidRPr="00B86A8A">
              <w:rPr>
                <w:color w:val="000000" w:themeColor="text1"/>
                <w:sz w:val="22"/>
                <w:szCs w:val="22"/>
              </w:rPr>
              <w:t>Note: When IQS feeds are received, containing updated logs that are still Open in our system, this field will be updated to match the newest feed.</w:t>
            </w:r>
          </w:p>
        </w:tc>
      </w:tr>
      <w:tr w:rsidR="00096CE7" w:rsidRPr="00B86A8A" w14:paraId="38B7425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112ADA93"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646669BC" w14:textId="72159B45" w:rsidR="00096CE7" w:rsidRPr="00B86A8A" w:rsidRDefault="00096CE7" w:rsidP="00E1288D">
            <w:pPr>
              <w:pStyle w:val="NormalWeb"/>
              <w:rPr>
                <w:sz w:val="22"/>
                <w:szCs w:val="22"/>
              </w:rPr>
            </w:pPr>
            <w:r w:rsidRPr="00B86A8A">
              <w:rPr>
                <w:sz w:val="22"/>
                <w:szCs w:val="22"/>
              </w:rPr>
              <w:t>Program</w:t>
            </w:r>
          </w:p>
        </w:tc>
        <w:tc>
          <w:tcPr>
            <w:tcW w:w="1800" w:type="dxa"/>
            <w:tcBorders>
              <w:top w:val="single" w:sz="4" w:space="0" w:color="auto"/>
              <w:left w:val="single" w:sz="4" w:space="0" w:color="auto"/>
              <w:bottom w:val="single" w:sz="4" w:space="0" w:color="auto"/>
              <w:right w:val="single" w:sz="4" w:space="0" w:color="auto"/>
            </w:tcBorders>
          </w:tcPr>
          <w:p w14:paraId="47F32B23" w14:textId="4B000F7D"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2344BB1B" w14:textId="77777777" w:rsidR="00096CE7" w:rsidRPr="00B86A8A" w:rsidRDefault="00096CE7" w:rsidP="00047935">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p>
          <w:p w14:paraId="1ECAB16F" w14:textId="77777777" w:rsidR="00096CE7" w:rsidRPr="00B86A8A" w:rsidRDefault="00096CE7" w:rsidP="00047935">
            <w:pPr>
              <w:rPr>
                <w:sz w:val="22"/>
                <w:szCs w:val="22"/>
              </w:rPr>
            </w:pPr>
          </w:p>
          <w:p w14:paraId="6105B2C2" w14:textId="77777777" w:rsidR="00096CE7" w:rsidRPr="00B86A8A" w:rsidRDefault="00096CE7" w:rsidP="00047935">
            <w:pPr>
              <w:rPr>
                <w:sz w:val="22"/>
                <w:szCs w:val="22"/>
              </w:rPr>
            </w:pPr>
            <w:r w:rsidRPr="00B86A8A">
              <w:rPr>
                <w:sz w:val="22"/>
                <w:szCs w:val="22"/>
              </w:rPr>
              <w:t>Values are:</w:t>
            </w:r>
          </w:p>
          <w:p w14:paraId="32A7A899" w14:textId="77777777" w:rsidR="00096CE7" w:rsidRPr="00B86A8A" w:rsidRDefault="00096CE7" w:rsidP="00047935">
            <w:pPr>
              <w:rPr>
                <w:sz w:val="22"/>
                <w:szCs w:val="22"/>
              </w:rPr>
            </w:pPr>
            <w:r w:rsidRPr="00B86A8A">
              <w:rPr>
                <w:sz w:val="22"/>
                <w:szCs w:val="22"/>
              </w:rPr>
              <w:t>Yes = Marketplace</w:t>
            </w:r>
          </w:p>
          <w:p w14:paraId="56CAAF63" w14:textId="64FBD38A" w:rsidR="00096CE7" w:rsidRPr="00B86A8A" w:rsidRDefault="00096CE7" w:rsidP="00047935">
            <w:pPr>
              <w:rPr>
                <w:sz w:val="22"/>
                <w:szCs w:val="22"/>
              </w:rPr>
            </w:pPr>
            <w:r w:rsidRPr="00B86A8A">
              <w:rPr>
                <w:sz w:val="22"/>
                <w:szCs w:val="22"/>
              </w:rPr>
              <w:t>No = Medicare</w:t>
            </w:r>
          </w:p>
        </w:tc>
      </w:tr>
      <w:tr w:rsidR="00096CE7" w:rsidRPr="00B86A8A" w14:paraId="44B8683C"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2F2DE357"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109F7E14" w14:textId="4346FBD0" w:rsidR="00096CE7" w:rsidRPr="00B86A8A" w:rsidRDefault="00096CE7" w:rsidP="00E1288D">
            <w:pPr>
              <w:pStyle w:val="NormalWeb"/>
              <w:rPr>
                <w:sz w:val="22"/>
                <w:szCs w:val="22"/>
              </w:rPr>
            </w:pPr>
            <w:r w:rsidRPr="00B86A8A">
              <w:rPr>
                <w:sz w:val="22"/>
                <w:szCs w:val="22"/>
              </w:rPr>
              <w:t>Evaluation Form</w:t>
            </w:r>
          </w:p>
        </w:tc>
        <w:tc>
          <w:tcPr>
            <w:tcW w:w="1800" w:type="dxa"/>
            <w:tcBorders>
              <w:top w:val="single" w:sz="4" w:space="0" w:color="auto"/>
              <w:left w:val="single" w:sz="4" w:space="0" w:color="auto"/>
              <w:bottom w:val="single" w:sz="4" w:space="0" w:color="auto"/>
              <w:right w:val="single" w:sz="4" w:space="0" w:color="auto"/>
            </w:tcBorders>
          </w:tcPr>
          <w:p w14:paraId="51B46DA7" w14:textId="6FB38E3C" w:rsidR="00096CE7" w:rsidRPr="00B86A8A" w:rsidRDefault="00096CE7" w:rsidP="006F562B">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BF1D9A0" w14:textId="77777777" w:rsidR="00096CE7" w:rsidRPr="00B86A8A" w:rsidRDefault="00096CE7" w:rsidP="00424577">
            <w:pPr>
              <w:rPr>
                <w:sz w:val="22"/>
                <w:szCs w:val="22"/>
              </w:rPr>
            </w:pPr>
            <w:r w:rsidRPr="00B86A8A">
              <w:rPr>
                <w:sz w:val="22"/>
                <w:szCs w:val="22"/>
              </w:rPr>
              <w:t>For records from Verint = scorecard form used</w:t>
            </w:r>
          </w:p>
          <w:p w14:paraId="52BBF235" w14:textId="77777777" w:rsidR="00096CE7" w:rsidRPr="00B86A8A" w:rsidRDefault="00096CE7" w:rsidP="00E210D7">
            <w:pPr>
              <w:rPr>
                <w:sz w:val="22"/>
                <w:szCs w:val="22"/>
              </w:rPr>
            </w:pPr>
          </w:p>
          <w:p w14:paraId="5C91E8F4" w14:textId="77777777" w:rsidR="00096CE7" w:rsidRDefault="00096CE7" w:rsidP="00673D59">
            <w:pPr>
              <w:rPr>
                <w:sz w:val="22"/>
                <w:szCs w:val="22"/>
              </w:rPr>
            </w:pPr>
            <w:r w:rsidRPr="00B86A8A">
              <w:rPr>
                <w:sz w:val="22"/>
                <w:szCs w:val="22"/>
              </w:rPr>
              <w:t>For IQA Scorecards, the letters IQA will be somewhere in the field</w:t>
            </w:r>
          </w:p>
          <w:p w14:paraId="11DF75D7" w14:textId="4750F5EE" w:rsidR="00032FD1" w:rsidRPr="00B86A8A" w:rsidRDefault="00032FD1" w:rsidP="00032FD1">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096CE7" w:rsidRPr="00B86A8A" w14:paraId="6408D6AF"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04395AEE" w14:textId="77777777" w:rsidR="00096CE7" w:rsidRPr="00B86A8A" w:rsidRDefault="00096CE7"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7A829F68" w14:textId="4220EDE3" w:rsidR="00096CE7" w:rsidRPr="00B86A8A" w:rsidRDefault="00096CE7" w:rsidP="00E1288D">
            <w:pPr>
              <w:pStyle w:val="NormalWeb"/>
              <w:rPr>
                <w:sz w:val="22"/>
                <w:szCs w:val="22"/>
              </w:rPr>
            </w:pPr>
            <w:r w:rsidRPr="00B86A8A">
              <w:rPr>
                <w:sz w:val="22"/>
                <w:szCs w:val="22"/>
              </w:rPr>
              <w:t>Coaching Monitor</w:t>
            </w:r>
          </w:p>
        </w:tc>
        <w:tc>
          <w:tcPr>
            <w:tcW w:w="1800" w:type="dxa"/>
            <w:tcBorders>
              <w:top w:val="single" w:sz="4" w:space="0" w:color="auto"/>
              <w:left w:val="single" w:sz="4" w:space="0" w:color="auto"/>
              <w:bottom w:val="single" w:sz="4" w:space="0" w:color="auto"/>
              <w:right w:val="single" w:sz="4" w:space="0" w:color="auto"/>
            </w:tcBorders>
          </w:tcPr>
          <w:p w14:paraId="002A4043" w14:textId="0452F00A" w:rsidR="00096CE7" w:rsidRPr="00B86A8A" w:rsidRDefault="00096CE7" w:rsidP="006F562B">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675EFC95" w14:textId="34CA8E9F" w:rsidR="00096CE7" w:rsidRPr="00B86A8A" w:rsidRDefault="00096CE7" w:rsidP="00424577">
            <w:pPr>
              <w:rPr>
                <w:sz w:val="22"/>
                <w:szCs w:val="22"/>
              </w:rPr>
            </w:pPr>
            <w:r w:rsidRPr="00B86A8A">
              <w:rPr>
                <w:sz w:val="22"/>
                <w:szCs w:val="22"/>
              </w:rPr>
              <w:t>Indicate</w:t>
            </w:r>
            <w:r w:rsidR="00CD19AD">
              <w:rPr>
                <w:sz w:val="22"/>
                <w:szCs w:val="22"/>
              </w:rPr>
              <w:t>s</w:t>
            </w:r>
            <w:r w:rsidRPr="00B86A8A">
              <w:rPr>
                <w:sz w:val="22"/>
                <w:szCs w:val="22"/>
              </w:rPr>
              <w:t xml:space="preserve"> where scorecard form was a coaching monitor or not</w:t>
            </w:r>
          </w:p>
          <w:p w14:paraId="018B7FA0" w14:textId="77777777" w:rsidR="00096CE7" w:rsidRPr="00B86A8A" w:rsidRDefault="00096CE7" w:rsidP="00424577">
            <w:pPr>
              <w:rPr>
                <w:sz w:val="22"/>
                <w:szCs w:val="22"/>
              </w:rPr>
            </w:pPr>
          </w:p>
          <w:p w14:paraId="5FABD70B" w14:textId="77777777" w:rsidR="00096CE7" w:rsidRPr="00B86A8A" w:rsidRDefault="00096CE7" w:rsidP="00424577">
            <w:pPr>
              <w:rPr>
                <w:sz w:val="22"/>
                <w:szCs w:val="22"/>
              </w:rPr>
            </w:pPr>
            <w:r w:rsidRPr="00B86A8A">
              <w:rPr>
                <w:sz w:val="22"/>
                <w:szCs w:val="22"/>
              </w:rPr>
              <w:t>Values are:</w:t>
            </w:r>
          </w:p>
          <w:p w14:paraId="7D4AA5D8" w14:textId="77777777" w:rsidR="00096CE7" w:rsidRPr="00B86A8A" w:rsidRDefault="00096CE7" w:rsidP="00424577">
            <w:pPr>
              <w:rPr>
                <w:sz w:val="22"/>
                <w:szCs w:val="22"/>
              </w:rPr>
            </w:pPr>
            <w:r w:rsidRPr="00B86A8A">
              <w:rPr>
                <w:sz w:val="22"/>
                <w:szCs w:val="22"/>
              </w:rPr>
              <w:t>Yes = Coaching Monitor</w:t>
            </w:r>
          </w:p>
          <w:p w14:paraId="4EE53581" w14:textId="77777777" w:rsidR="00096CE7" w:rsidRPr="00B86A8A" w:rsidRDefault="00096CE7" w:rsidP="00424577">
            <w:pPr>
              <w:rPr>
                <w:sz w:val="22"/>
                <w:szCs w:val="22"/>
              </w:rPr>
            </w:pPr>
            <w:r w:rsidRPr="00B86A8A">
              <w:rPr>
                <w:sz w:val="22"/>
                <w:szCs w:val="22"/>
              </w:rPr>
              <w:t>No = Not a coaching Monitor</w:t>
            </w:r>
          </w:p>
          <w:p w14:paraId="6FEFF7F8" w14:textId="727935EA" w:rsidR="00096CE7" w:rsidRPr="00B86A8A" w:rsidRDefault="00096CE7" w:rsidP="00424577">
            <w:pPr>
              <w:rPr>
                <w:sz w:val="22"/>
                <w:szCs w:val="22"/>
              </w:rPr>
            </w:pPr>
            <w:r w:rsidRPr="00B86A8A">
              <w:rPr>
                <w:sz w:val="22"/>
                <w:szCs w:val="22"/>
              </w:rPr>
              <w:t xml:space="preserve">NA = Not applicable </w:t>
            </w:r>
          </w:p>
        </w:tc>
      </w:tr>
      <w:tr w:rsidR="00CD19AD" w:rsidRPr="00B86A8A" w14:paraId="545D6F7B" w14:textId="77777777" w:rsidTr="00096CE7">
        <w:trPr>
          <w:tblHeader/>
        </w:trPr>
        <w:tc>
          <w:tcPr>
            <w:tcW w:w="1253" w:type="dxa"/>
            <w:tcBorders>
              <w:top w:val="single" w:sz="4" w:space="0" w:color="auto"/>
              <w:left w:val="single" w:sz="4" w:space="0" w:color="auto"/>
              <w:bottom w:val="single" w:sz="4" w:space="0" w:color="auto"/>
              <w:right w:val="single" w:sz="4" w:space="0" w:color="auto"/>
            </w:tcBorders>
          </w:tcPr>
          <w:p w14:paraId="30860747" w14:textId="77777777" w:rsidR="00CD19AD" w:rsidRPr="00B86A8A" w:rsidRDefault="00CD19AD" w:rsidP="00AA6B97">
            <w:pPr>
              <w:pStyle w:val="TableText"/>
              <w:numPr>
                <w:ilvl w:val="0"/>
                <w:numId w:val="4"/>
              </w:numPr>
              <w:rPr>
                <w:b w:val="0"/>
                <w:szCs w:val="22"/>
              </w:rPr>
            </w:pPr>
          </w:p>
        </w:tc>
        <w:tc>
          <w:tcPr>
            <w:tcW w:w="2250" w:type="dxa"/>
            <w:tcBorders>
              <w:top w:val="single" w:sz="4" w:space="0" w:color="auto"/>
              <w:left w:val="single" w:sz="4" w:space="0" w:color="auto"/>
              <w:bottom w:val="single" w:sz="4" w:space="0" w:color="auto"/>
              <w:right w:val="single" w:sz="4" w:space="0" w:color="auto"/>
            </w:tcBorders>
          </w:tcPr>
          <w:p w14:paraId="20D20BDB" w14:textId="1F8AB5D3" w:rsidR="00CD19AD" w:rsidRPr="00B86A8A" w:rsidRDefault="00CD19AD" w:rsidP="00E1288D">
            <w:pPr>
              <w:pStyle w:val="NormalWeb"/>
              <w:rPr>
                <w:sz w:val="22"/>
                <w:szCs w:val="22"/>
              </w:rPr>
            </w:pPr>
            <w:r>
              <w:rPr>
                <w:sz w:val="22"/>
                <w:szCs w:val="22"/>
              </w:rPr>
              <w:t>Active Status</w:t>
            </w:r>
          </w:p>
        </w:tc>
        <w:tc>
          <w:tcPr>
            <w:tcW w:w="1800" w:type="dxa"/>
            <w:tcBorders>
              <w:top w:val="single" w:sz="4" w:space="0" w:color="auto"/>
              <w:left w:val="single" w:sz="4" w:space="0" w:color="auto"/>
              <w:bottom w:val="single" w:sz="4" w:space="0" w:color="auto"/>
              <w:right w:val="single" w:sz="4" w:space="0" w:color="auto"/>
            </w:tcBorders>
          </w:tcPr>
          <w:p w14:paraId="351D9AF7" w14:textId="7F577B9C" w:rsidR="00CD19AD" w:rsidRPr="00B86A8A" w:rsidRDefault="00CD19AD" w:rsidP="00CD19AD">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5B52752" w14:textId="77777777" w:rsidR="00CD19AD" w:rsidRDefault="00CD19AD" w:rsidP="00424577">
            <w:pPr>
              <w:rPr>
                <w:sz w:val="22"/>
                <w:szCs w:val="22"/>
              </w:rPr>
            </w:pPr>
            <w:r>
              <w:rPr>
                <w:sz w:val="22"/>
                <w:szCs w:val="22"/>
              </w:rPr>
              <w:t>The active status of the record.</w:t>
            </w:r>
          </w:p>
          <w:p w14:paraId="433F887A" w14:textId="77777777" w:rsidR="00CD19AD" w:rsidRDefault="00CD19AD" w:rsidP="00424577">
            <w:pPr>
              <w:rPr>
                <w:sz w:val="22"/>
                <w:szCs w:val="22"/>
              </w:rPr>
            </w:pPr>
          </w:p>
          <w:p w14:paraId="0D7BE402" w14:textId="77777777" w:rsidR="00CD19AD" w:rsidRDefault="00CD19AD" w:rsidP="00424577">
            <w:pPr>
              <w:rPr>
                <w:sz w:val="22"/>
                <w:szCs w:val="22"/>
              </w:rPr>
            </w:pPr>
            <w:r>
              <w:rPr>
                <w:sz w:val="22"/>
                <w:szCs w:val="22"/>
              </w:rPr>
              <w:t xml:space="preserve">Values are: </w:t>
            </w:r>
          </w:p>
          <w:p w14:paraId="6E07D383" w14:textId="77777777" w:rsidR="00CD19AD" w:rsidRPr="00CD19AD" w:rsidRDefault="00CD19AD" w:rsidP="00CD19AD">
            <w:pPr>
              <w:rPr>
                <w:sz w:val="22"/>
                <w:szCs w:val="22"/>
              </w:rPr>
            </w:pPr>
            <w:r w:rsidRPr="00CD19AD">
              <w:rPr>
                <w:sz w:val="22"/>
                <w:szCs w:val="22"/>
              </w:rPr>
              <w:t>Active</w:t>
            </w:r>
          </w:p>
          <w:p w14:paraId="4BCEB75E" w14:textId="3D4A44AC" w:rsidR="00CD19AD" w:rsidRPr="00B86A8A" w:rsidRDefault="00CD19AD" w:rsidP="00CD19AD">
            <w:pPr>
              <w:rPr>
                <w:sz w:val="22"/>
                <w:szCs w:val="22"/>
              </w:rPr>
            </w:pPr>
            <w:r w:rsidRPr="00CD19AD">
              <w:rPr>
                <w:sz w:val="22"/>
                <w:szCs w:val="22"/>
              </w:rPr>
              <w:t>Inactive</w:t>
            </w:r>
          </w:p>
        </w:tc>
      </w:tr>
    </w:tbl>
    <w:p w14:paraId="4A91EA16" w14:textId="51B260FC" w:rsidR="002A24A1" w:rsidRPr="00D678CA" w:rsidRDefault="002A24A1" w:rsidP="002A24A1">
      <w:pPr>
        <w:ind w:firstLine="180"/>
        <w:rPr>
          <w:sz w:val="18"/>
          <w:szCs w:val="18"/>
        </w:rPr>
      </w:pPr>
    </w:p>
    <w:p w14:paraId="23E3A034" w14:textId="77777777" w:rsidR="00BF7D39" w:rsidRDefault="00BF7D39" w:rsidP="00BF7D39">
      <w:pPr>
        <w:pStyle w:val="CommentText"/>
        <w:rPr>
          <w:rFonts w:ascii="Times New Roman" w:hAnsi="Times New Roman"/>
          <w:color w:val="000000" w:themeColor="text1"/>
        </w:rPr>
      </w:pPr>
    </w:p>
    <w:p w14:paraId="2CC72BF1" w14:textId="6FED9A22" w:rsidR="007D007A" w:rsidRDefault="007D007A">
      <w:pPr>
        <w:rPr>
          <w:color w:val="000000" w:themeColor="text1"/>
        </w:rPr>
      </w:pPr>
      <w:r>
        <w:rPr>
          <w:color w:val="000000" w:themeColor="text1"/>
        </w:rPr>
        <w:br w:type="page"/>
      </w:r>
    </w:p>
    <w:p w14:paraId="249DC612" w14:textId="4D88FBD0" w:rsidR="007D007A" w:rsidRPr="00096CE7" w:rsidRDefault="007D007A" w:rsidP="007D007A">
      <w:pPr>
        <w:pStyle w:val="Heading2"/>
        <w:spacing w:before="0" w:after="0"/>
        <w:rPr>
          <w:b w:val="0"/>
          <w:szCs w:val="24"/>
        </w:rPr>
      </w:pPr>
      <w:r w:rsidRPr="009D1933">
        <w:rPr>
          <w:b w:val="0"/>
          <w:szCs w:val="24"/>
        </w:rPr>
        <w:lastRenderedPageBreak/>
        <w:t xml:space="preserve">The following chart defines the </w:t>
      </w:r>
      <w:r>
        <w:rPr>
          <w:b w:val="0"/>
          <w:szCs w:val="24"/>
        </w:rPr>
        <w:t xml:space="preserve">Quality Now Batch </w:t>
      </w:r>
      <w:r w:rsidRPr="00096CE7">
        <w:rPr>
          <w:b w:val="0"/>
          <w:sz w:val="22"/>
        </w:rPr>
        <w:t xml:space="preserve">Call Monitoring Scorecard </w:t>
      </w:r>
      <w:r w:rsidRPr="00096CE7">
        <w:rPr>
          <w:b w:val="0"/>
          <w:szCs w:val="24"/>
        </w:rPr>
        <w:t xml:space="preserve">Data File Elements and layout format for the </w:t>
      </w:r>
      <w:proofErr w:type="spellStart"/>
      <w:r w:rsidRPr="00096CE7">
        <w:rPr>
          <w:b w:val="0"/>
          <w:szCs w:val="24"/>
        </w:rPr>
        <w:t>eCoaching</w:t>
      </w:r>
      <w:proofErr w:type="spellEnd"/>
      <w:r w:rsidRPr="00096CE7">
        <w:rPr>
          <w:b w:val="0"/>
          <w:szCs w:val="24"/>
        </w:rPr>
        <w:t xml:space="preserve"> Log </w:t>
      </w:r>
      <w:r>
        <w:rPr>
          <w:b w:val="0"/>
          <w:szCs w:val="24"/>
        </w:rPr>
        <w:t xml:space="preserve">scorecard data file.  Each element will be pipe delimited and may contain embedded carriage returns/line feeds.  File </w:t>
      </w:r>
      <w:r w:rsidR="00C95526">
        <w:rPr>
          <w:b w:val="0"/>
          <w:szCs w:val="24"/>
        </w:rPr>
        <w:t xml:space="preserve">will </w:t>
      </w:r>
      <w:r>
        <w:rPr>
          <w:b w:val="0"/>
          <w:szCs w:val="24"/>
        </w:rPr>
        <w:t>contain column headings.</w:t>
      </w:r>
    </w:p>
    <w:p w14:paraId="53C45417" w14:textId="77777777" w:rsidR="007D007A" w:rsidRPr="00D678CA" w:rsidRDefault="007D007A" w:rsidP="007D007A"/>
    <w:tbl>
      <w:tblPr>
        <w:tblW w:w="9910" w:type="dxa"/>
        <w:tblInd w:w="-5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9" w:type="dxa"/>
          <w:left w:w="115" w:type="dxa"/>
          <w:bottom w:w="29" w:type="dxa"/>
          <w:right w:w="115" w:type="dxa"/>
        </w:tblCellMar>
        <w:tblLook w:val="01E0" w:firstRow="1" w:lastRow="1" w:firstColumn="1" w:lastColumn="1" w:noHBand="0" w:noVBand="0"/>
      </w:tblPr>
      <w:tblGrid>
        <w:gridCol w:w="1253"/>
        <w:gridCol w:w="2437"/>
        <w:gridCol w:w="1710"/>
        <w:gridCol w:w="4510"/>
      </w:tblGrid>
      <w:tr w:rsidR="007D007A" w:rsidRPr="00B86A8A" w14:paraId="7EEEEF9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DACEFF" w14:textId="77777777" w:rsidR="007D007A" w:rsidRPr="00B86A8A" w:rsidRDefault="007D007A" w:rsidP="00B046FB">
            <w:pPr>
              <w:rPr>
                <w:b/>
                <w:sz w:val="22"/>
                <w:szCs w:val="22"/>
              </w:rPr>
            </w:pPr>
            <w:r w:rsidRPr="00B86A8A">
              <w:rPr>
                <w:b/>
                <w:sz w:val="22"/>
                <w:szCs w:val="22"/>
              </w:rPr>
              <w:t>Element #</w:t>
            </w:r>
          </w:p>
        </w:tc>
        <w:tc>
          <w:tcPr>
            <w:tcW w:w="2437" w:type="dxa"/>
            <w:tcBorders>
              <w:top w:val="single" w:sz="4" w:space="0" w:color="auto"/>
              <w:left w:val="single" w:sz="4" w:space="0" w:color="auto"/>
              <w:bottom w:val="single" w:sz="4" w:space="0" w:color="auto"/>
              <w:right w:val="single" w:sz="4" w:space="0" w:color="auto"/>
            </w:tcBorders>
          </w:tcPr>
          <w:p w14:paraId="3E43E1E8" w14:textId="77777777" w:rsidR="007D007A" w:rsidRPr="00B86A8A" w:rsidRDefault="007D007A" w:rsidP="00B046FB">
            <w:pPr>
              <w:rPr>
                <w:b/>
                <w:sz w:val="22"/>
                <w:szCs w:val="22"/>
              </w:rPr>
            </w:pPr>
            <w:r w:rsidRPr="00B86A8A">
              <w:rPr>
                <w:b/>
                <w:sz w:val="22"/>
                <w:szCs w:val="22"/>
              </w:rPr>
              <w:t>Field Name</w:t>
            </w:r>
          </w:p>
        </w:tc>
        <w:tc>
          <w:tcPr>
            <w:tcW w:w="1710" w:type="dxa"/>
            <w:tcBorders>
              <w:top w:val="single" w:sz="4" w:space="0" w:color="auto"/>
              <w:left w:val="single" w:sz="4" w:space="0" w:color="auto"/>
              <w:bottom w:val="single" w:sz="4" w:space="0" w:color="auto"/>
              <w:right w:val="single" w:sz="4" w:space="0" w:color="auto"/>
            </w:tcBorders>
          </w:tcPr>
          <w:p w14:paraId="4D3E4FE1" w14:textId="77777777" w:rsidR="007D007A" w:rsidRPr="00B86A8A" w:rsidRDefault="007D007A" w:rsidP="00B046FB">
            <w:pPr>
              <w:rPr>
                <w:b/>
                <w:sz w:val="22"/>
                <w:szCs w:val="22"/>
              </w:rPr>
            </w:pPr>
            <w:r w:rsidRPr="00B86A8A">
              <w:rPr>
                <w:b/>
                <w:sz w:val="22"/>
                <w:szCs w:val="22"/>
              </w:rPr>
              <w:t>Max Length / Field Format</w:t>
            </w:r>
          </w:p>
        </w:tc>
        <w:tc>
          <w:tcPr>
            <w:tcW w:w="4510" w:type="dxa"/>
            <w:tcBorders>
              <w:top w:val="single" w:sz="4" w:space="0" w:color="auto"/>
              <w:left w:val="single" w:sz="4" w:space="0" w:color="auto"/>
              <w:bottom w:val="single" w:sz="4" w:space="0" w:color="auto"/>
              <w:right w:val="single" w:sz="4" w:space="0" w:color="auto"/>
            </w:tcBorders>
          </w:tcPr>
          <w:p w14:paraId="6A8B5955" w14:textId="77777777" w:rsidR="007D007A" w:rsidRPr="00B86A8A" w:rsidRDefault="007D007A" w:rsidP="00B046FB">
            <w:pPr>
              <w:rPr>
                <w:b/>
                <w:sz w:val="22"/>
                <w:szCs w:val="22"/>
              </w:rPr>
            </w:pPr>
            <w:r w:rsidRPr="00B86A8A">
              <w:rPr>
                <w:b/>
                <w:sz w:val="22"/>
                <w:szCs w:val="22"/>
              </w:rPr>
              <w:t>Description</w:t>
            </w:r>
          </w:p>
        </w:tc>
      </w:tr>
      <w:tr w:rsidR="007D007A" w:rsidRPr="00B86A8A" w14:paraId="001585E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F6B3CCB" w14:textId="77777777" w:rsidR="007D007A" w:rsidRPr="00B86A8A" w:rsidRDefault="007D007A" w:rsidP="00B046FB">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007FACF" w14:textId="77777777" w:rsidR="007D007A" w:rsidRPr="00B86A8A" w:rsidRDefault="007D007A" w:rsidP="00B046FB">
            <w:pPr>
              <w:rPr>
                <w:sz w:val="22"/>
                <w:szCs w:val="22"/>
              </w:rPr>
            </w:pPr>
            <w:r>
              <w:rPr>
                <w:sz w:val="22"/>
                <w:szCs w:val="22"/>
              </w:rPr>
              <w:t>QN Batch ID</w:t>
            </w:r>
          </w:p>
        </w:tc>
        <w:tc>
          <w:tcPr>
            <w:tcW w:w="1710" w:type="dxa"/>
            <w:tcBorders>
              <w:top w:val="single" w:sz="4" w:space="0" w:color="auto"/>
              <w:left w:val="single" w:sz="4" w:space="0" w:color="auto"/>
              <w:bottom w:val="single" w:sz="4" w:space="0" w:color="auto"/>
              <w:right w:val="single" w:sz="4" w:space="0" w:color="auto"/>
            </w:tcBorders>
          </w:tcPr>
          <w:p w14:paraId="0D2DA07C" w14:textId="77777777" w:rsidR="007D007A" w:rsidRPr="00B86A8A" w:rsidRDefault="007D007A" w:rsidP="00B046FB">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C3A85CC" w14:textId="139817FD" w:rsidR="007D007A" w:rsidRDefault="007D007A" w:rsidP="00B046FB">
            <w:pPr>
              <w:rPr>
                <w:sz w:val="22"/>
                <w:szCs w:val="22"/>
              </w:rPr>
            </w:pPr>
            <w:r>
              <w:rPr>
                <w:sz w:val="22"/>
                <w:szCs w:val="22"/>
              </w:rPr>
              <w:t xml:space="preserve">The Quality Now batch id assigned </w:t>
            </w:r>
            <w:r w:rsidR="00E82964">
              <w:rPr>
                <w:sz w:val="22"/>
                <w:szCs w:val="22"/>
              </w:rPr>
              <w:br/>
              <w:t>Prefixes include</w:t>
            </w:r>
            <w:r w:rsidR="00E82964">
              <w:rPr>
                <w:sz w:val="22"/>
                <w:szCs w:val="22"/>
              </w:rPr>
              <w:br/>
              <w:t>QN – Phone</w:t>
            </w:r>
          </w:p>
          <w:p w14:paraId="308A6A28" w14:textId="2090D913" w:rsidR="00E82964" w:rsidRDefault="00E82964" w:rsidP="00B046FB">
            <w:pPr>
              <w:rPr>
                <w:sz w:val="22"/>
                <w:szCs w:val="22"/>
              </w:rPr>
            </w:pPr>
            <w:r>
              <w:rPr>
                <w:sz w:val="22"/>
                <w:szCs w:val="22"/>
              </w:rPr>
              <w:t>QA – ARC</w:t>
            </w:r>
          </w:p>
          <w:p w14:paraId="4F71B9F0" w14:textId="75A123E5" w:rsidR="00E82964" w:rsidRDefault="00E82964" w:rsidP="00B046FB">
            <w:pPr>
              <w:rPr>
                <w:sz w:val="22"/>
                <w:szCs w:val="22"/>
              </w:rPr>
            </w:pPr>
            <w:r>
              <w:rPr>
                <w:sz w:val="22"/>
                <w:szCs w:val="22"/>
              </w:rPr>
              <w:t>QI – ISG CSR Consult</w:t>
            </w:r>
          </w:p>
          <w:p w14:paraId="41EAEBD9" w14:textId="2177A6FA" w:rsidR="00E82964" w:rsidRDefault="00E82964" w:rsidP="00B046FB">
            <w:pPr>
              <w:rPr>
                <w:sz w:val="22"/>
                <w:szCs w:val="22"/>
              </w:rPr>
            </w:pPr>
            <w:r>
              <w:rPr>
                <w:sz w:val="22"/>
                <w:szCs w:val="22"/>
              </w:rPr>
              <w:t>QT – Web Chat</w:t>
            </w:r>
          </w:p>
          <w:p w14:paraId="465AF37E" w14:textId="77777777" w:rsidR="00E82964" w:rsidRDefault="00E82964" w:rsidP="00B046FB">
            <w:pPr>
              <w:rPr>
                <w:sz w:val="22"/>
                <w:szCs w:val="22"/>
              </w:rPr>
            </w:pPr>
            <w:r>
              <w:rPr>
                <w:sz w:val="22"/>
                <w:szCs w:val="22"/>
              </w:rPr>
              <w:t xml:space="preserve">QW – Written Correspondence </w:t>
            </w:r>
          </w:p>
          <w:p w14:paraId="2A725AE3" w14:textId="4B78D571" w:rsidR="00E82964" w:rsidRPr="00B86A8A" w:rsidRDefault="00E82964" w:rsidP="00B046FB">
            <w:pPr>
              <w:rPr>
                <w:sz w:val="22"/>
                <w:szCs w:val="22"/>
              </w:rPr>
            </w:pPr>
            <w:r>
              <w:rPr>
                <w:sz w:val="22"/>
                <w:szCs w:val="22"/>
              </w:rPr>
              <w:t>QC – ISG Phone work</w:t>
            </w:r>
          </w:p>
        </w:tc>
      </w:tr>
      <w:tr w:rsidR="00C95526" w:rsidRPr="00B86A8A" w14:paraId="119AE3D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5875F3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55C01E5" w14:textId="4B3CF53E" w:rsidR="00C95526" w:rsidRDefault="00C95526" w:rsidP="00C95526">
            <w:pPr>
              <w:rPr>
                <w:sz w:val="22"/>
                <w:szCs w:val="22"/>
              </w:rPr>
            </w:pPr>
            <w:r>
              <w:rPr>
                <w:sz w:val="22"/>
                <w:szCs w:val="22"/>
              </w:rPr>
              <w:t>QN Batch Status</w:t>
            </w:r>
          </w:p>
        </w:tc>
        <w:tc>
          <w:tcPr>
            <w:tcW w:w="1710" w:type="dxa"/>
            <w:tcBorders>
              <w:top w:val="single" w:sz="4" w:space="0" w:color="auto"/>
              <w:left w:val="single" w:sz="4" w:space="0" w:color="auto"/>
              <w:bottom w:val="single" w:sz="4" w:space="0" w:color="auto"/>
              <w:right w:val="single" w:sz="4" w:space="0" w:color="auto"/>
            </w:tcBorders>
          </w:tcPr>
          <w:p w14:paraId="55C163EA" w14:textId="552CBE62"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79AF8F3" w14:textId="774C4BA0" w:rsidR="00C95526" w:rsidRDefault="00C95526" w:rsidP="00C95526">
            <w:pPr>
              <w:rPr>
                <w:sz w:val="22"/>
                <w:szCs w:val="22"/>
              </w:rPr>
            </w:pPr>
            <w:r>
              <w:rPr>
                <w:sz w:val="22"/>
                <w:szCs w:val="22"/>
              </w:rPr>
              <w:t>The status of the batch</w:t>
            </w:r>
            <w:r>
              <w:rPr>
                <w:sz w:val="22"/>
                <w:szCs w:val="22"/>
              </w:rPr>
              <w:br/>
              <w:t>Values are:</w:t>
            </w:r>
          </w:p>
          <w:p w14:paraId="7722EAE9" w14:textId="1F4D65EF" w:rsidR="00C95526" w:rsidRDefault="00C95526" w:rsidP="00C95526">
            <w:pPr>
              <w:rPr>
                <w:sz w:val="22"/>
                <w:szCs w:val="22"/>
              </w:rPr>
            </w:pPr>
            <w:r>
              <w:rPr>
                <w:sz w:val="22"/>
                <w:szCs w:val="22"/>
              </w:rPr>
              <w:t>Active</w:t>
            </w:r>
            <w:r>
              <w:rPr>
                <w:sz w:val="22"/>
                <w:szCs w:val="22"/>
              </w:rPr>
              <w:br/>
              <w:t xml:space="preserve">Inactive </w:t>
            </w:r>
          </w:p>
        </w:tc>
      </w:tr>
      <w:tr w:rsidR="00C95526" w:rsidRPr="00B86A8A" w14:paraId="57B5EF0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4BE43F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42F151" w14:textId="77777777" w:rsidR="00C95526" w:rsidRPr="00B86A8A" w:rsidRDefault="00C95526" w:rsidP="00C95526">
            <w:pPr>
              <w:rPr>
                <w:sz w:val="22"/>
                <w:szCs w:val="22"/>
              </w:rPr>
            </w:pPr>
            <w:r w:rsidRPr="00B86A8A">
              <w:rPr>
                <w:sz w:val="22"/>
                <w:szCs w:val="22"/>
              </w:rPr>
              <w:t>CSR Emp ID</w:t>
            </w:r>
          </w:p>
        </w:tc>
        <w:tc>
          <w:tcPr>
            <w:tcW w:w="1710" w:type="dxa"/>
            <w:tcBorders>
              <w:top w:val="single" w:sz="4" w:space="0" w:color="auto"/>
              <w:left w:val="single" w:sz="4" w:space="0" w:color="auto"/>
              <w:bottom w:val="single" w:sz="4" w:space="0" w:color="auto"/>
              <w:right w:val="single" w:sz="4" w:space="0" w:color="auto"/>
            </w:tcBorders>
          </w:tcPr>
          <w:p w14:paraId="7D307E93"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4874B88D" w14:textId="77777777" w:rsidR="00C95526" w:rsidRDefault="00C95526" w:rsidP="00C95526">
            <w:pPr>
              <w:rPr>
                <w:sz w:val="22"/>
                <w:szCs w:val="22"/>
              </w:rPr>
            </w:pPr>
            <w:r w:rsidRPr="00B86A8A">
              <w:rPr>
                <w:sz w:val="22"/>
                <w:szCs w:val="22"/>
              </w:rPr>
              <w:t>Employee ID for the Employee</w:t>
            </w:r>
            <w:r>
              <w:rPr>
                <w:sz w:val="22"/>
                <w:szCs w:val="22"/>
              </w:rPr>
              <w:t xml:space="preserve"> </w:t>
            </w:r>
          </w:p>
          <w:p w14:paraId="40D8C979"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a quality monitor)</w:t>
            </w:r>
          </w:p>
        </w:tc>
      </w:tr>
      <w:tr w:rsidR="00C95526" w:rsidRPr="00B86A8A" w14:paraId="1021229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9A0226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F55C0F6" w14:textId="77777777" w:rsidR="00C95526" w:rsidRPr="00B86A8A" w:rsidRDefault="00C95526" w:rsidP="00C95526">
            <w:pPr>
              <w:rPr>
                <w:sz w:val="22"/>
                <w:szCs w:val="22"/>
              </w:rPr>
            </w:pPr>
            <w:r w:rsidRPr="00B86A8A">
              <w:rPr>
                <w:sz w:val="22"/>
                <w:szCs w:val="22"/>
              </w:rPr>
              <w:t>Evaluation Site ID</w:t>
            </w:r>
          </w:p>
        </w:tc>
        <w:tc>
          <w:tcPr>
            <w:tcW w:w="1710" w:type="dxa"/>
            <w:tcBorders>
              <w:top w:val="single" w:sz="4" w:space="0" w:color="auto"/>
              <w:left w:val="single" w:sz="4" w:space="0" w:color="auto"/>
              <w:bottom w:val="single" w:sz="4" w:space="0" w:color="auto"/>
              <w:right w:val="single" w:sz="4" w:space="0" w:color="auto"/>
            </w:tcBorders>
          </w:tcPr>
          <w:p w14:paraId="67D85F87" w14:textId="77777777" w:rsidR="00C95526" w:rsidRPr="00B86A8A" w:rsidRDefault="00C95526" w:rsidP="00C95526">
            <w:pPr>
              <w:rPr>
                <w:sz w:val="22"/>
                <w:szCs w:val="22"/>
              </w:rPr>
            </w:pPr>
            <w:r w:rsidRPr="00B86A8A">
              <w:rPr>
                <w:sz w:val="22"/>
                <w:szCs w:val="22"/>
              </w:rPr>
              <w:t>3 bytes, Numeric</w:t>
            </w:r>
          </w:p>
        </w:tc>
        <w:tc>
          <w:tcPr>
            <w:tcW w:w="4510" w:type="dxa"/>
            <w:tcBorders>
              <w:top w:val="single" w:sz="4" w:space="0" w:color="auto"/>
              <w:left w:val="single" w:sz="4" w:space="0" w:color="auto"/>
              <w:bottom w:val="single" w:sz="4" w:space="0" w:color="auto"/>
              <w:right w:val="single" w:sz="4" w:space="0" w:color="auto"/>
            </w:tcBorders>
          </w:tcPr>
          <w:p w14:paraId="72D5A6CA" w14:textId="77777777" w:rsidR="00C95526" w:rsidRPr="00B86A8A" w:rsidRDefault="00C95526" w:rsidP="00C95526">
            <w:pPr>
              <w:rPr>
                <w:sz w:val="22"/>
                <w:szCs w:val="22"/>
              </w:rPr>
            </w:pPr>
            <w:r w:rsidRPr="00B86A8A">
              <w:rPr>
                <w:sz w:val="22"/>
                <w:szCs w:val="22"/>
              </w:rPr>
              <w:t xml:space="preserve">The </w:t>
            </w:r>
            <w:r>
              <w:rPr>
                <w:sz w:val="22"/>
                <w:szCs w:val="22"/>
              </w:rPr>
              <w:t xml:space="preserve">NDW </w:t>
            </w:r>
            <w:r w:rsidRPr="00B86A8A">
              <w:rPr>
                <w:sz w:val="22"/>
                <w:szCs w:val="22"/>
              </w:rPr>
              <w:t xml:space="preserve">site </w:t>
            </w:r>
            <w:r>
              <w:rPr>
                <w:sz w:val="22"/>
                <w:szCs w:val="22"/>
              </w:rPr>
              <w:t xml:space="preserve">ID </w:t>
            </w:r>
            <w:r w:rsidRPr="00B86A8A">
              <w:rPr>
                <w:sz w:val="22"/>
                <w:szCs w:val="22"/>
              </w:rPr>
              <w:t xml:space="preserve">where the </w:t>
            </w:r>
            <w:r>
              <w:rPr>
                <w:sz w:val="22"/>
                <w:szCs w:val="22"/>
              </w:rPr>
              <w:t xml:space="preserve">CSR resides when the </w:t>
            </w:r>
            <w:r w:rsidRPr="00B86A8A">
              <w:rPr>
                <w:sz w:val="22"/>
                <w:szCs w:val="22"/>
              </w:rPr>
              <w:t>scorecard is created.  Valid site IDs are:</w:t>
            </w:r>
          </w:p>
          <w:p w14:paraId="35D1384F" w14:textId="77777777" w:rsidR="006E001B" w:rsidRPr="00B86A8A" w:rsidRDefault="006E001B" w:rsidP="006E001B">
            <w:pPr>
              <w:rPr>
                <w:sz w:val="22"/>
                <w:szCs w:val="22"/>
              </w:rPr>
            </w:pPr>
            <w:r w:rsidRPr="00B86A8A">
              <w:rPr>
                <w:sz w:val="22"/>
                <w:szCs w:val="22"/>
              </w:rPr>
              <w:t>84 – Chester (Richmond)</w:t>
            </w:r>
          </w:p>
          <w:p w14:paraId="76C165A2" w14:textId="77777777" w:rsidR="006E001B" w:rsidRPr="00B86A8A" w:rsidRDefault="006E001B" w:rsidP="006E001B">
            <w:pPr>
              <w:rPr>
                <w:sz w:val="22"/>
                <w:szCs w:val="22"/>
              </w:rPr>
            </w:pPr>
            <w:r w:rsidRPr="00B86A8A">
              <w:rPr>
                <w:sz w:val="22"/>
                <w:szCs w:val="22"/>
              </w:rPr>
              <w:t xml:space="preserve">35 </w:t>
            </w:r>
            <w:r>
              <w:rPr>
                <w:sz w:val="22"/>
                <w:szCs w:val="22"/>
              </w:rPr>
              <w:t>–</w:t>
            </w:r>
            <w:r w:rsidRPr="00B86A8A">
              <w:rPr>
                <w:sz w:val="22"/>
                <w:szCs w:val="22"/>
              </w:rPr>
              <w:t xml:space="preserve"> Phoenix</w:t>
            </w:r>
          </w:p>
          <w:p w14:paraId="7464E2C5" w14:textId="653E1938" w:rsidR="006E001B" w:rsidRPr="00B86A8A" w:rsidRDefault="006E001B" w:rsidP="006E001B">
            <w:pPr>
              <w:rPr>
                <w:sz w:val="22"/>
                <w:szCs w:val="22"/>
              </w:rPr>
            </w:pPr>
            <w:r w:rsidRPr="00B86A8A">
              <w:rPr>
                <w:sz w:val="22"/>
                <w:szCs w:val="22"/>
              </w:rPr>
              <w:t>278 –Tampa</w:t>
            </w:r>
            <w:r w:rsidR="00257E22">
              <w:rPr>
                <w:sz w:val="22"/>
                <w:szCs w:val="22"/>
              </w:rPr>
              <w:t xml:space="preserve"> Riverview</w:t>
            </w:r>
          </w:p>
          <w:p w14:paraId="5D5CA78F" w14:textId="1A5A6BFD" w:rsidR="006E001B" w:rsidRPr="00B86A8A" w:rsidRDefault="006E001B" w:rsidP="006E001B">
            <w:pPr>
              <w:rPr>
                <w:sz w:val="22"/>
                <w:szCs w:val="22"/>
              </w:rPr>
            </w:pPr>
            <w:r w:rsidRPr="00B86A8A">
              <w:rPr>
                <w:sz w:val="22"/>
                <w:szCs w:val="22"/>
              </w:rPr>
              <w:t xml:space="preserve">32 </w:t>
            </w:r>
            <w:proofErr w:type="gramStart"/>
            <w:r>
              <w:rPr>
                <w:sz w:val="22"/>
                <w:szCs w:val="22"/>
              </w:rPr>
              <w:t>–</w:t>
            </w:r>
            <w:r w:rsidRPr="00B86A8A">
              <w:rPr>
                <w:sz w:val="22"/>
                <w:szCs w:val="22"/>
              </w:rPr>
              <w:t xml:space="preserve"> </w:t>
            </w:r>
            <w:r w:rsidR="00986FBA">
              <w:rPr>
                <w:sz w:val="22"/>
                <w:szCs w:val="22"/>
              </w:rPr>
              <w:t xml:space="preserve"> </w:t>
            </w:r>
            <w:r w:rsidRPr="00B86A8A">
              <w:rPr>
                <w:sz w:val="22"/>
                <w:szCs w:val="22"/>
              </w:rPr>
              <w:t>Lawrence</w:t>
            </w:r>
            <w:proofErr w:type="gramEnd"/>
          </w:p>
          <w:p w14:paraId="46950CDD" w14:textId="77777777" w:rsidR="006E001B" w:rsidRPr="00B86A8A" w:rsidRDefault="006E001B" w:rsidP="006E001B">
            <w:pPr>
              <w:rPr>
                <w:sz w:val="22"/>
                <w:szCs w:val="22"/>
              </w:rPr>
            </w:pPr>
            <w:r w:rsidRPr="00B86A8A">
              <w:rPr>
                <w:sz w:val="22"/>
                <w:szCs w:val="22"/>
              </w:rPr>
              <w:t>279 – London</w:t>
            </w:r>
          </w:p>
          <w:p w14:paraId="5F1B540C" w14:textId="77777777" w:rsidR="006E001B" w:rsidRPr="00B86A8A" w:rsidRDefault="006E001B" w:rsidP="006E001B">
            <w:pPr>
              <w:rPr>
                <w:sz w:val="22"/>
                <w:szCs w:val="22"/>
              </w:rPr>
            </w:pPr>
            <w:r w:rsidRPr="00B86A8A">
              <w:rPr>
                <w:sz w:val="22"/>
                <w:szCs w:val="22"/>
              </w:rPr>
              <w:t>280 – Bogalusa</w:t>
            </w:r>
          </w:p>
          <w:p w14:paraId="3674416D" w14:textId="77777777" w:rsidR="006E001B" w:rsidRPr="00B86A8A" w:rsidRDefault="006E001B" w:rsidP="006E001B">
            <w:pPr>
              <w:rPr>
                <w:sz w:val="22"/>
                <w:szCs w:val="22"/>
              </w:rPr>
            </w:pPr>
            <w:r w:rsidRPr="00B86A8A">
              <w:rPr>
                <w:sz w:val="22"/>
                <w:szCs w:val="22"/>
              </w:rPr>
              <w:t>281 – Hattiesburg</w:t>
            </w:r>
          </w:p>
          <w:p w14:paraId="24FED01C" w14:textId="77777777" w:rsidR="006E001B" w:rsidRPr="00B86A8A" w:rsidRDefault="006E001B" w:rsidP="006E001B">
            <w:pPr>
              <w:rPr>
                <w:sz w:val="22"/>
                <w:szCs w:val="22"/>
              </w:rPr>
            </w:pPr>
            <w:r w:rsidRPr="00B86A8A">
              <w:rPr>
                <w:sz w:val="22"/>
                <w:szCs w:val="22"/>
              </w:rPr>
              <w:t>284 – Lynn Haven</w:t>
            </w:r>
          </w:p>
          <w:p w14:paraId="51DC0574" w14:textId="77777777" w:rsidR="006E001B" w:rsidRDefault="006E001B" w:rsidP="006E001B">
            <w:pPr>
              <w:rPr>
                <w:sz w:val="22"/>
                <w:szCs w:val="22"/>
              </w:rPr>
            </w:pPr>
            <w:r w:rsidRPr="00B86A8A">
              <w:rPr>
                <w:sz w:val="22"/>
                <w:szCs w:val="22"/>
              </w:rPr>
              <w:t>291 – Winchester</w:t>
            </w:r>
          </w:p>
          <w:p w14:paraId="50180010" w14:textId="77777777" w:rsidR="00C95526" w:rsidRDefault="006E001B" w:rsidP="006E001B">
            <w:pPr>
              <w:rPr>
                <w:sz w:val="22"/>
                <w:szCs w:val="22"/>
              </w:rPr>
            </w:pPr>
            <w:r>
              <w:rPr>
                <w:sz w:val="22"/>
                <w:szCs w:val="22"/>
              </w:rPr>
              <w:t>288 – Brownsville</w:t>
            </w:r>
          </w:p>
          <w:p w14:paraId="2758AE3D" w14:textId="72E09834" w:rsidR="00257E22" w:rsidRPr="00B86A8A" w:rsidRDefault="003B47EA" w:rsidP="006E001B">
            <w:pPr>
              <w:rPr>
                <w:sz w:val="22"/>
                <w:szCs w:val="22"/>
              </w:rPr>
            </w:pPr>
            <w:r>
              <w:rPr>
                <w:sz w:val="22"/>
                <w:szCs w:val="22"/>
              </w:rPr>
              <w:t>292</w:t>
            </w:r>
            <w:r w:rsidR="00986FBA">
              <w:rPr>
                <w:sz w:val="22"/>
                <w:szCs w:val="22"/>
              </w:rPr>
              <w:t xml:space="preserve"> -</w:t>
            </w:r>
            <w:r w:rsidR="00257E22">
              <w:rPr>
                <w:sz w:val="22"/>
                <w:szCs w:val="22"/>
              </w:rPr>
              <w:t xml:space="preserve"> Tampa </w:t>
            </w:r>
            <w:proofErr w:type="spellStart"/>
            <w:r w:rsidR="00257E22">
              <w:rPr>
                <w:sz w:val="22"/>
                <w:szCs w:val="22"/>
              </w:rPr>
              <w:t>Netpark</w:t>
            </w:r>
            <w:proofErr w:type="spellEnd"/>
          </w:p>
        </w:tc>
      </w:tr>
      <w:tr w:rsidR="00C95526" w:rsidRPr="00B86A8A" w14:paraId="699C76C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239D3AC"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F7A6A3D" w14:textId="77777777" w:rsidR="00C95526" w:rsidRPr="00E22C56" w:rsidRDefault="00C95526" w:rsidP="00C95526">
            <w:pPr>
              <w:rPr>
                <w:sz w:val="22"/>
                <w:szCs w:val="22"/>
              </w:rPr>
            </w:pPr>
            <w:r w:rsidRPr="00B86A8A">
              <w:rPr>
                <w:sz w:val="22"/>
                <w:szCs w:val="22"/>
              </w:rPr>
              <w:t>Supervisor Emp ID</w:t>
            </w:r>
          </w:p>
        </w:tc>
        <w:tc>
          <w:tcPr>
            <w:tcW w:w="1710" w:type="dxa"/>
            <w:tcBorders>
              <w:top w:val="single" w:sz="4" w:space="0" w:color="auto"/>
              <w:left w:val="single" w:sz="4" w:space="0" w:color="auto"/>
              <w:bottom w:val="single" w:sz="4" w:space="0" w:color="auto"/>
              <w:right w:val="single" w:sz="4" w:space="0" w:color="auto"/>
            </w:tcBorders>
          </w:tcPr>
          <w:p w14:paraId="764A908E"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25989518" w14:textId="77777777" w:rsidR="00C95526" w:rsidRPr="00B86A8A" w:rsidRDefault="00C95526" w:rsidP="00C95526">
            <w:pPr>
              <w:rPr>
                <w:sz w:val="22"/>
                <w:szCs w:val="22"/>
              </w:rPr>
            </w:pPr>
            <w:r w:rsidRPr="00B86A8A">
              <w:rPr>
                <w:sz w:val="22"/>
                <w:szCs w:val="22"/>
              </w:rPr>
              <w:t>Supervisor’s Employee ID</w:t>
            </w:r>
          </w:p>
        </w:tc>
      </w:tr>
      <w:tr w:rsidR="00C95526" w:rsidRPr="00B86A8A" w14:paraId="207B385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85D849"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3C72523" w14:textId="77777777" w:rsidR="00C95526" w:rsidRPr="00B86A8A" w:rsidRDefault="00C95526" w:rsidP="00C95526">
            <w:pPr>
              <w:rPr>
                <w:sz w:val="22"/>
                <w:szCs w:val="22"/>
              </w:rPr>
            </w:pPr>
            <w:r w:rsidRPr="00B86A8A">
              <w:rPr>
                <w:sz w:val="22"/>
                <w:szCs w:val="22"/>
              </w:rPr>
              <w:t>Manager Emp ID</w:t>
            </w:r>
          </w:p>
        </w:tc>
        <w:tc>
          <w:tcPr>
            <w:tcW w:w="1710" w:type="dxa"/>
            <w:tcBorders>
              <w:top w:val="single" w:sz="4" w:space="0" w:color="auto"/>
              <w:left w:val="single" w:sz="4" w:space="0" w:color="auto"/>
              <w:bottom w:val="single" w:sz="4" w:space="0" w:color="auto"/>
              <w:right w:val="single" w:sz="4" w:space="0" w:color="auto"/>
            </w:tcBorders>
          </w:tcPr>
          <w:p w14:paraId="19E88789"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08A441C1" w14:textId="77777777" w:rsidR="00C95526" w:rsidRPr="00B86A8A" w:rsidRDefault="00C95526" w:rsidP="00C95526">
            <w:pPr>
              <w:rPr>
                <w:sz w:val="22"/>
                <w:szCs w:val="22"/>
              </w:rPr>
            </w:pPr>
            <w:r w:rsidRPr="00B86A8A">
              <w:rPr>
                <w:sz w:val="22"/>
                <w:szCs w:val="22"/>
              </w:rPr>
              <w:t>Manager’s Employee ID</w:t>
            </w:r>
          </w:p>
        </w:tc>
      </w:tr>
      <w:tr w:rsidR="00C95526" w:rsidRPr="00B86A8A" w14:paraId="4A1BF44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22C65E6"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4E06AA" w14:textId="77777777" w:rsidR="00C95526" w:rsidRPr="00B86A8A" w:rsidRDefault="00C95526" w:rsidP="00C95526">
            <w:pPr>
              <w:rPr>
                <w:sz w:val="22"/>
                <w:szCs w:val="22"/>
              </w:rPr>
            </w:pPr>
            <w:r w:rsidRPr="00B86A8A">
              <w:rPr>
                <w:sz w:val="22"/>
                <w:szCs w:val="22"/>
              </w:rPr>
              <w:t>Source</w:t>
            </w:r>
          </w:p>
        </w:tc>
        <w:tc>
          <w:tcPr>
            <w:tcW w:w="1710" w:type="dxa"/>
            <w:tcBorders>
              <w:top w:val="single" w:sz="4" w:space="0" w:color="auto"/>
              <w:left w:val="single" w:sz="4" w:space="0" w:color="auto"/>
              <w:bottom w:val="single" w:sz="4" w:space="0" w:color="auto"/>
              <w:right w:val="single" w:sz="4" w:space="0" w:color="auto"/>
            </w:tcBorders>
          </w:tcPr>
          <w:p w14:paraId="086286FF" w14:textId="77777777" w:rsidR="00C95526" w:rsidRPr="00B86A8A" w:rsidRDefault="00C95526" w:rsidP="00C95526">
            <w:pPr>
              <w:rPr>
                <w:sz w:val="22"/>
                <w:szCs w:val="22"/>
              </w:rPr>
            </w:pPr>
            <w:r w:rsidRPr="00B86A8A">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46E19304" w14:textId="77777777" w:rsidR="00C95526" w:rsidRPr="00B86A8A" w:rsidRDefault="00C95526" w:rsidP="00C95526">
            <w:pPr>
              <w:rPr>
                <w:sz w:val="22"/>
                <w:szCs w:val="22"/>
              </w:rPr>
            </w:pPr>
            <w:r w:rsidRPr="00B86A8A">
              <w:rPr>
                <w:sz w:val="22"/>
                <w:szCs w:val="22"/>
              </w:rPr>
              <w:t xml:space="preserve">The Source of the </w:t>
            </w:r>
            <w:proofErr w:type="spellStart"/>
            <w:r w:rsidRPr="00B86A8A">
              <w:rPr>
                <w:sz w:val="22"/>
                <w:szCs w:val="22"/>
              </w:rPr>
              <w:t>eCoaching</w:t>
            </w:r>
            <w:proofErr w:type="spellEnd"/>
            <w:r w:rsidRPr="00B86A8A">
              <w:rPr>
                <w:sz w:val="22"/>
                <w:szCs w:val="22"/>
              </w:rPr>
              <w:t xml:space="preserve"> log </w:t>
            </w:r>
            <w:proofErr w:type="spellStart"/>
            <w:r w:rsidRPr="00B86A8A">
              <w:rPr>
                <w:sz w:val="22"/>
                <w:szCs w:val="22"/>
              </w:rPr>
              <w:t>informaiton</w:t>
            </w:r>
            <w:proofErr w:type="spellEnd"/>
          </w:p>
          <w:p w14:paraId="56D1EB00" w14:textId="77777777" w:rsidR="00C95526" w:rsidRPr="00B86A8A" w:rsidRDefault="00C95526" w:rsidP="00C95526">
            <w:pPr>
              <w:rPr>
                <w:sz w:val="22"/>
                <w:szCs w:val="22"/>
              </w:rPr>
            </w:pPr>
            <w:r w:rsidRPr="00B86A8A">
              <w:rPr>
                <w:sz w:val="22"/>
                <w:szCs w:val="22"/>
              </w:rPr>
              <w:t>Valid values:</w:t>
            </w:r>
          </w:p>
          <w:p w14:paraId="4E314414" w14:textId="77777777" w:rsidR="00C95526" w:rsidRPr="00B86A8A" w:rsidRDefault="00C95526" w:rsidP="00C95526">
            <w:pPr>
              <w:rPr>
                <w:sz w:val="22"/>
                <w:szCs w:val="22"/>
              </w:rPr>
            </w:pPr>
            <w:r w:rsidRPr="00B86A8A">
              <w:rPr>
                <w:sz w:val="22"/>
                <w:szCs w:val="22"/>
              </w:rPr>
              <w:t>Verint-</w:t>
            </w:r>
            <w:r>
              <w:rPr>
                <w:sz w:val="22"/>
                <w:szCs w:val="22"/>
              </w:rPr>
              <w:t>CCO</w:t>
            </w:r>
          </w:p>
          <w:p w14:paraId="530D8E61" w14:textId="77777777" w:rsidR="00C95526" w:rsidRPr="00B86A8A" w:rsidRDefault="00C95526" w:rsidP="00C95526">
            <w:pPr>
              <w:rPr>
                <w:sz w:val="22"/>
                <w:szCs w:val="22"/>
              </w:rPr>
            </w:pPr>
            <w:r w:rsidRPr="00B86A8A">
              <w:rPr>
                <w:sz w:val="22"/>
                <w:szCs w:val="22"/>
              </w:rPr>
              <w:t>Verint-</w:t>
            </w:r>
            <w:r>
              <w:rPr>
                <w:sz w:val="22"/>
                <w:szCs w:val="22"/>
              </w:rPr>
              <w:t>CCO</w:t>
            </w:r>
            <w:r w:rsidRPr="00B86A8A">
              <w:rPr>
                <w:sz w:val="22"/>
                <w:szCs w:val="22"/>
              </w:rPr>
              <w:t xml:space="preserve"> Supervisor</w:t>
            </w:r>
          </w:p>
        </w:tc>
      </w:tr>
      <w:tr w:rsidR="00C95526" w:rsidRPr="00B86A8A" w14:paraId="4A33828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D774E37"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5006893" w14:textId="77777777" w:rsidR="00C95526" w:rsidRPr="00B86A8A" w:rsidRDefault="00C95526" w:rsidP="00C95526">
            <w:pPr>
              <w:rPr>
                <w:sz w:val="22"/>
                <w:szCs w:val="22"/>
              </w:rPr>
            </w:pPr>
            <w:r>
              <w:rPr>
                <w:sz w:val="22"/>
                <w:szCs w:val="22"/>
              </w:rPr>
              <w:t>Strengths/Opportunities</w:t>
            </w:r>
          </w:p>
        </w:tc>
        <w:tc>
          <w:tcPr>
            <w:tcW w:w="1710" w:type="dxa"/>
            <w:tcBorders>
              <w:top w:val="single" w:sz="4" w:space="0" w:color="auto"/>
              <w:left w:val="single" w:sz="4" w:space="0" w:color="auto"/>
              <w:bottom w:val="single" w:sz="4" w:space="0" w:color="auto"/>
              <w:right w:val="single" w:sz="4" w:space="0" w:color="auto"/>
            </w:tcBorders>
          </w:tcPr>
          <w:p w14:paraId="0BB8AC04" w14:textId="4607C0C3" w:rsidR="00C95526" w:rsidRPr="00B86A8A" w:rsidRDefault="00B046FB" w:rsidP="00B046FB">
            <w:pPr>
              <w:rPr>
                <w:sz w:val="22"/>
                <w:szCs w:val="22"/>
              </w:rPr>
            </w:pPr>
            <w:r w:rsidRPr="009F0C48">
              <w:rPr>
                <w:sz w:val="22"/>
                <w:szCs w:val="22"/>
              </w:rPr>
              <w:t>20</w:t>
            </w:r>
            <w:r w:rsidR="00C95526" w:rsidRPr="009F0C48">
              <w:rPr>
                <w:sz w:val="22"/>
                <w:szCs w:val="22"/>
              </w:rPr>
              <w:t>00</w:t>
            </w:r>
            <w:r w:rsidR="00C95526">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46ABDC69" w14:textId="05328B5D" w:rsidR="00C95526" w:rsidRPr="00B86A8A" w:rsidRDefault="00C95526" w:rsidP="00BB2A46">
            <w:pPr>
              <w:rPr>
                <w:sz w:val="22"/>
                <w:szCs w:val="22"/>
              </w:rPr>
            </w:pPr>
            <w:r>
              <w:rPr>
                <w:sz w:val="22"/>
                <w:szCs w:val="22"/>
              </w:rPr>
              <w:t>The Contact Summary from the input file</w:t>
            </w:r>
            <w:r w:rsidR="00B046FB">
              <w:rPr>
                <w:sz w:val="22"/>
                <w:szCs w:val="22"/>
              </w:rPr>
              <w:t xml:space="preserve"> </w:t>
            </w:r>
          </w:p>
        </w:tc>
      </w:tr>
      <w:tr w:rsidR="00C95526" w:rsidRPr="00B86A8A" w14:paraId="0A2D8CF9" w14:textId="77777777" w:rsidTr="00B046FB">
        <w:trPr>
          <w:tblHeader/>
        </w:trPr>
        <w:tc>
          <w:tcPr>
            <w:tcW w:w="9910" w:type="dxa"/>
            <w:gridSpan w:val="4"/>
            <w:tcBorders>
              <w:top w:val="single" w:sz="4" w:space="0" w:color="auto"/>
              <w:left w:val="single" w:sz="4" w:space="0" w:color="auto"/>
              <w:bottom w:val="single" w:sz="4" w:space="0" w:color="auto"/>
              <w:right w:val="single" w:sz="4" w:space="0" w:color="auto"/>
            </w:tcBorders>
          </w:tcPr>
          <w:p w14:paraId="35229150" w14:textId="77777777" w:rsidR="00C95526" w:rsidRPr="00B86A8A" w:rsidRDefault="00C95526" w:rsidP="00C95526">
            <w:pPr>
              <w:rPr>
                <w:sz w:val="22"/>
                <w:szCs w:val="22"/>
              </w:rPr>
            </w:pPr>
            <w:r>
              <w:rPr>
                <w:sz w:val="22"/>
                <w:szCs w:val="22"/>
              </w:rPr>
              <w:t xml:space="preserve">For each evaluation record within a batch, the following will be present </w:t>
            </w:r>
          </w:p>
        </w:tc>
      </w:tr>
      <w:tr w:rsidR="00C95526" w:rsidRPr="00B86A8A" w14:paraId="5B88D66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085D6F2"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93B503" w14:textId="77777777" w:rsidR="00C95526" w:rsidRPr="00B86A8A" w:rsidRDefault="00C95526" w:rsidP="00C95526">
            <w:pPr>
              <w:rPr>
                <w:sz w:val="22"/>
                <w:szCs w:val="22"/>
              </w:rPr>
            </w:pPr>
            <w:r w:rsidRPr="00B86A8A">
              <w:rPr>
                <w:sz w:val="22"/>
                <w:szCs w:val="22"/>
              </w:rPr>
              <w:t>Evaluation ID</w:t>
            </w:r>
          </w:p>
          <w:p w14:paraId="32942FA6"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79F4BB02" w14:textId="77777777" w:rsidR="00C95526" w:rsidRPr="00B86A8A" w:rsidRDefault="00C95526" w:rsidP="00C95526">
            <w:pPr>
              <w:rPr>
                <w:sz w:val="22"/>
                <w:szCs w:val="22"/>
              </w:rPr>
            </w:pPr>
            <w:r w:rsidRPr="00B86A8A">
              <w:rPr>
                <w:sz w:val="22"/>
                <w:szCs w:val="22"/>
              </w:rPr>
              <w:t xml:space="preserve">20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3CB73569" w14:textId="77777777" w:rsidR="00C95526" w:rsidRPr="00B86A8A" w:rsidRDefault="00C95526" w:rsidP="00C95526">
            <w:pPr>
              <w:rPr>
                <w:sz w:val="22"/>
                <w:szCs w:val="22"/>
              </w:rPr>
            </w:pPr>
            <w:r w:rsidRPr="00B86A8A">
              <w:rPr>
                <w:sz w:val="22"/>
                <w:szCs w:val="22"/>
              </w:rPr>
              <w:t>Evaluation ID is the unique indicator for the scorecard.  This should be a natural key back to the source system.</w:t>
            </w:r>
          </w:p>
        </w:tc>
      </w:tr>
      <w:tr w:rsidR="00C95526" w:rsidRPr="00B86A8A" w14:paraId="7325A57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95544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ACE159C" w14:textId="77777777" w:rsidR="00C95526" w:rsidRPr="00B86A8A" w:rsidRDefault="00C95526" w:rsidP="00C95526">
            <w:pPr>
              <w:rPr>
                <w:sz w:val="22"/>
                <w:szCs w:val="22"/>
              </w:rPr>
            </w:pPr>
            <w:r w:rsidRPr="00B86A8A">
              <w:rPr>
                <w:sz w:val="22"/>
                <w:szCs w:val="22"/>
              </w:rPr>
              <w:t>Evaluation Date</w:t>
            </w:r>
          </w:p>
        </w:tc>
        <w:tc>
          <w:tcPr>
            <w:tcW w:w="1710" w:type="dxa"/>
            <w:tcBorders>
              <w:top w:val="single" w:sz="4" w:space="0" w:color="auto"/>
              <w:left w:val="single" w:sz="4" w:space="0" w:color="auto"/>
              <w:bottom w:val="single" w:sz="4" w:space="0" w:color="auto"/>
              <w:right w:val="single" w:sz="4" w:space="0" w:color="auto"/>
            </w:tcBorders>
          </w:tcPr>
          <w:p w14:paraId="6F1FCCE6" w14:textId="77777777" w:rsidR="00C95526" w:rsidRPr="00B86A8A" w:rsidRDefault="00C95526" w:rsidP="00C95526">
            <w:pPr>
              <w:rPr>
                <w:sz w:val="22"/>
                <w:szCs w:val="22"/>
              </w:rPr>
            </w:pPr>
            <w:r w:rsidRPr="00B86A8A">
              <w:rPr>
                <w:sz w:val="22"/>
                <w:szCs w:val="22"/>
              </w:rPr>
              <w:t xml:space="preserve">19 </w:t>
            </w:r>
            <w:proofErr w:type="gramStart"/>
            <w:r w:rsidRPr="00B86A8A">
              <w:rPr>
                <w:sz w:val="22"/>
                <w:szCs w:val="22"/>
              </w:rPr>
              <w:t>bytes,  (</w:t>
            </w:r>
            <w:proofErr w:type="gramEnd"/>
            <w:r w:rsidRPr="00B86A8A">
              <w:rPr>
                <w:sz w:val="22"/>
                <w:szCs w:val="22"/>
              </w:rPr>
              <w:t>MM/DD/CCYY HH:MI:SS)</w:t>
            </w:r>
          </w:p>
        </w:tc>
        <w:tc>
          <w:tcPr>
            <w:tcW w:w="4510" w:type="dxa"/>
            <w:tcBorders>
              <w:top w:val="single" w:sz="4" w:space="0" w:color="auto"/>
              <w:left w:val="single" w:sz="4" w:space="0" w:color="auto"/>
              <w:bottom w:val="single" w:sz="4" w:space="0" w:color="auto"/>
              <w:right w:val="single" w:sz="4" w:space="0" w:color="auto"/>
            </w:tcBorders>
          </w:tcPr>
          <w:p w14:paraId="32047B7B" w14:textId="77777777" w:rsidR="00C95526" w:rsidRPr="00B86A8A" w:rsidRDefault="00C95526" w:rsidP="00C95526">
            <w:pPr>
              <w:rPr>
                <w:sz w:val="22"/>
                <w:szCs w:val="22"/>
              </w:rPr>
            </w:pPr>
            <w:r w:rsidRPr="00B86A8A">
              <w:rPr>
                <w:sz w:val="22"/>
                <w:szCs w:val="22"/>
              </w:rPr>
              <w:t>The date and time when the evaluation is created.  This will be the system calculated date and local time of the site where the evaluation is first saved.</w:t>
            </w:r>
          </w:p>
          <w:p w14:paraId="7101F51F" w14:textId="77777777" w:rsidR="00C95526" w:rsidRPr="00B86A8A" w:rsidRDefault="00C95526" w:rsidP="00C95526">
            <w:pPr>
              <w:spacing w:before="120"/>
              <w:rPr>
                <w:sz w:val="22"/>
                <w:szCs w:val="22"/>
              </w:rPr>
            </w:pPr>
            <w:r w:rsidRPr="00B86A8A">
              <w:rPr>
                <w:sz w:val="22"/>
                <w:szCs w:val="22"/>
              </w:rPr>
              <w:t>Cannot be future dated.</w:t>
            </w:r>
          </w:p>
        </w:tc>
      </w:tr>
      <w:tr w:rsidR="00C95526" w:rsidRPr="00B86A8A" w14:paraId="4A964A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64A96BD"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857A8B" w14:textId="77777777" w:rsidR="00C95526" w:rsidRPr="00B86A8A" w:rsidRDefault="00C95526" w:rsidP="00C95526">
            <w:pPr>
              <w:rPr>
                <w:sz w:val="22"/>
                <w:szCs w:val="22"/>
              </w:rPr>
            </w:pPr>
            <w:r w:rsidRPr="00B86A8A">
              <w:rPr>
                <w:sz w:val="22"/>
                <w:szCs w:val="22"/>
              </w:rPr>
              <w:t>Evaluator ID</w:t>
            </w:r>
          </w:p>
        </w:tc>
        <w:tc>
          <w:tcPr>
            <w:tcW w:w="1710" w:type="dxa"/>
            <w:tcBorders>
              <w:top w:val="single" w:sz="4" w:space="0" w:color="auto"/>
              <w:left w:val="single" w:sz="4" w:space="0" w:color="auto"/>
              <w:bottom w:val="single" w:sz="4" w:space="0" w:color="auto"/>
              <w:right w:val="single" w:sz="4" w:space="0" w:color="auto"/>
            </w:tcBorders>
          </w:tcPr>
          <w:p w14:paraId="79BB14F0" w14:textId="77777777" w:rsidR="00C95526" w:rsidRPr="00B86A8A" w:rsidRDefault="00C95526" w:rsidP="00C95526">
            <w:pPr>
              <w:rPr>
                <w:sz w:val="22"/>
                <w:szCs w:val="22"/>
              </w:rPr>
            </w:pPr>
            <w:r w:rsidRPr="00B86A8A">
              <w:rPr>
                <w:sz w:val="22"/>
                <w:szCs w:val="22"/>
              </w:rPr>
              <w:t>20 bytes, Alpha/Numeric</w:t>
            </w:r>
          </w:p>
        </w:tc>
        <w:tc>
          <w:tcPr>
            <w:tcW w:w="4510" w:type="dxa"/>
            <w:tcBorders>
              <w:top w:val="single" w:sz="4" w:space="0" w:color="auto"/>
              <w:left w:val="single" w:sz="4" w:space="0" w:color="auto"/>
              <w:bottom w:val="single" w:sz="4" w:space="0" w:color="auto"/>
              <w:right w:val="single" w:sz="4" w:space="0" w:color="auto"/>
            </w:tcBorders>
          </w:tcPr>
          <w:p w14:paraId="191F3181" w14:textId="77777777" w:rsidR="00C95526" w:rsidRPr="00B86A8A" w:rsidRDefault="00C95526" w:rsidP="00C95526">
            <w:pPr>
              <w:rPr>
                <w:sz w:val="22"/>
                <w:szCs w:val="22"/>
              </w:rPr>
            </w:pPr>
            <w:r w:rsidRPr="00B86A8A">
              <w:rPr>
                <w:sz w:val="22"/>
                <w:szCs w:val="22"/>
              </w:rPr>
              <w:t>The User ID of the person who created the evaluation.</w:t>
            </w:r>
          </w:p>
          <w:p w14:paraId="5CBACE25" w14:textId="77777777" w:rsidR="00C95526" w:rsidRPr="00B86A8A" w:rsidRDefault="00C95526" w:rsidP="00C95526">
            <w:pPr>
              <w:rPr>
                <w:sz w:val="22"/>
                <w:szCs w:val="22"/>
              </w:rPr>
            </w:pPr>
          </w:p>
          <w:p w14:paraId="058348B2" w14:textId="77777777" w:rsidR="00C95526" w:rsidRDefault="00C95526" w:rsidP="00C95526">
            <w:pPr>
              <w:rPr>
                <w:sz w:val="22"/>
                <w:szCs w:val="22"/>
              </w:rPr>
            </w:pPr>
            <w:r w:rsidRPr="00B86A8A">
              <w:rPr>
                <w:sz w:val="22"/>
                <w:szCs w:val="22"/>
              </w:rPr>
              <w:t>For IQA Scorecards, this will be 999999</w:t>
            </w:r>
          </w:p>
          <w:p w14:paraId="188893AE" w14:textId="77777777" w:rsidR="00C95526" w:rsidRPr="00B86A8A" w:rsidRDefault="00C95526" w:rsidP="00C95526">
            <w:pPr>
              <w:rPr>
                <w:sz w:val="22"/>
                <w:szCs w:val="22"/>
              </w:rPr>
            </w:pPr>
            <w:r>
              <w:rPr>
                <w:sz w:val="22"/>
                <w:szCs w:val="22"/>
              </w:rPr>
              <w:t xml:space="preserve">For ATA </w:t>
            </w:r>
            <w:r w:rsidRPr="00B86A8A">
              <w:rPr>
                <w:sz w:val="22"/>
                <w:szCs w:val="22"/>
              </w:rPr>
              <w:t>Scorecards</w:t>
            </w:r>
            <w:r>
              <w:rPr>
                <w:sz w:val="22"/>
                <w:szCs w:val="22"/>
              </w:rPr>
              <w:t xml:space="preserve">, this will be the alignment specialist </w:t>
            </w:r>
          </w:p>
        </w:tc>
      </w:tr>
      <w:tr w:rsidR="00C95526" w:rsidRPr="00B86A8A" w14:paraId="7867A3D7"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2C1B84E"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CC84387" w14:textId="77777777" w:rsidR="00C95526" w:rsidRPr="00B86A8A" w:rsidRDefault="00C95526" w:rsidP="00C95526">
            <w:pPr>
              <w:rPr>
                <w:sz w:val="22"/>
                <w:szCs w:val="22"/>
              </w:rPr>
            </w:pPr>
            <w:r w:rsidRPr="00B86A8A">
              <w:rPr>
                <w:sz w:val="22"/>
                <w:szCs w:val="22"/>
              </w:rPr>
              <w:t>Call Date / Time</w:t>
            </w:r>
          </w:p>
        </w:tc>
        <w:tc>
          <w:tcPr>
            <w:tcW w:w="1710" w:type="dxa"/>
            <w:tcBorders>
              <w:top w:val="single" w:sz="4" w:space="0" w:color="auto"/>
              <w:left w:val="single" w:sz="4" w:space="0" w:color="auto"/>
              <w:bottom w:val="single" w:sz="4" w:space="0" w:color="auto"/>
              <w:right w:val="single" w:sz="4" w:space="0" w:color="auto"/>
            </w:tcBorders>
          </w:tcPr>
          <w:p w14:paraId="09D37EEB" w14:textId="77777777" w:rsidR="00C95526" w:rsidRPr="00B86A8A" w:rsidRDefault="00C95526" w:rsidP="00C95526">
            <w:pPr>
              <w:rPr>
                <w:sz w:val="22"/>
                <w:szCs w:val="22"/>
              </w:rPr>
            </w:pPr>
            <w:r w:rsidRPr="00B86A8A">
              <w:rPr>
                <w:sz w:val="22"/>
                <w:szCs w:val="22"/>
              </w:rPr>
              <w:t>19 bytes. (MM/DD/CCYY HH:</w:t>
            </w:r>
            <w:proofErr w:type="gramStart"/>
            <w:r w:rsidRPr="00B86A8A">
              <w:rPr>
                <w:sz w:val="22"/>
                <w:szCs w:val="22"/>
              </w:rPr>
              <w:t>MI:SS</w:t>
            </w:r>
            <w:proofErr w:type="gramEnd"/>
            <w:r w:rsidRPr="00B86A8A">
              <w:rPr>
                <w:sz w:val="22"/>
                <w:szCs w:val="22"/>
              </w:rPr>
              <w:t>)</w:t>
            </w:r>
          </w:p>
        </w:tc>
        <w:tc>
          <w:tcPr>
            <w:tcW w:w="4510" w:type="dxa"/>
            <w:tcBorders>
              <w:top w:val="single" w:sz="4" w:space="0" w:color="auto"/>
              <w:left w:val="single" w:sz="4" w:space="0" w:color="auto"/>
              <w:bottom w:val="single" w:sz="4" w:space="0" w:color="auto"/>
              <w:right w:val="single" w:sz="4" w:space="0" w:color="auto"/>
            </w:tcBorders>
          </w:tcPr>
          <w:p w14:paraId="11B8C4EE" w14:textId="77777777" w:rsidR="00C95526" w:rsidRPr="00B86A8A" w:rsidRDefault="00C95526" w:rsidP="00C95526">
            <w:pPr>
              <w:rPr>
                <w:sz w:val="22"/>
                <w:szCs w:val="22"/>
              </w:rPr>
            </w:pPr>
            <w:r w:rsidRPr="00B86A8A">
              <w:rPr>
                <w:sz w:val="22"/>
                <w:szCs w:val="22"/>
              </w:rPr>
              <w:t>System generated date/time of the call for evaluations with valid call content.  If there is no valid call content this field will be populated with the current date generated when the query is run.</w:t>
            </w:r>
          </w:p>
        </w:tc>
      </w:tr>
      <w:tr w:rsidR="00C95526" w:rsidRPr="00B86A8A" w14:paraId="7486A95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0576F3"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BB12E41" w14:textId="77777777" w:rsidR="00C95526" w:rsidRPr="00B86A8A" w:rsidRDefault="00C95526" w:rsidP="00C95526">
            <w:pPr>
              <w:pStyle w:val="NormalWeb"/>
              <w:spacing w:before="0" w:beforeAutospacing="0"/>
              <w:rPr>
                <w:sz w:val="22"/>
                <w:szCs w:val="22"/>
              </w:rPr>
            </w:pPr>
            <w:r w:rsidRPr="00B86A8A">
              <w:rPr>
                <w:sz w:val="22"/>
                <w:szCs w:val="22"/>
              </w:rPr>
              <w:t>Journal File Number</w:t>
            </w:r>
          </w:p>
          <w:p w14:paraId="3748559F" w14:textId="77777777" w:rsidR="00C95526" w:rsidRPr="00B86A8A" w:rsidRDefault="00C95526" w:rsidP="00C95526">
            <w:pPr>
              <w:rPr>
                <w:sz w:val="22"/>
                <w:szCs w:val="22"/>
              </w:rPr>
            </w:pPr>
          </w:p>
        </w:tc>
        <w:tc>
          <w:tcPr>
            <w:tcW w:w="1710" w:type="dxa"/>
            <w:tcBorders>
              <w:top w:val="single" w:sz="4" w:space="0" w:color="auto"/>
              <w:left w:val="single" w:sz="4" w:space="0" w:color="auto"/>
              <w:bottom w:val="single" w:sz="4" w:space="0" w:color="auto"/>
              <w:right w:val="single" w:sz="4" w:space="0" w:color="auto"/>
            </w:tcBorders>
          </w:tcPr>
          <w:p w14:paraId="6D097EB7" w14:textId="77777777" w:rsidR="00C95526" w:rsidRPr="00B86A8A" w:rsidRDefault="00C95526" w:rsidP="00C95526">
            <w:pPr>
              <w:rPr>
                <w:sz w:val="22"/>
                <w:szCs w:val="22"/>
              </w:rPr>
            </w:pPr>
            <w:r w:rsidRPr="00B86A8A">
              <w:rPr>
                <w:sz w:val="22"/>
                <w:szCs w:val="22"/>
              </w:rPr>
              <w:t xml:space="preserve">30 </w:t>
            </w:r>
            <w:proofErr w:type="gramStart"/>
            <w:r w:rsidRPr="00B86A8A">
              <w:rPr>
                <w:sz w:val="22"/>
                <w:szCs w:val="22"/>
              </w:rPr>
              <w:t>bytes,  Alpha</w:t>
            </w:r>
            <w:proofErr w:type="gramEnd"/>
            <w:r w:rsidRPr="00B86A8A">
              <w:rPr>
                <w:sz w:val="22"/>
                <w:szCs w:val="22"/>
              </w:rPr>
              <w:t>/Numeric</w:t>
            </w:r>
          </w:p>
        </w:tc>
        <w:tc>
          <w:tcPr>
            <w:tcW w:w="4510" w:type="dxa"/>
            <w:tcBorders>
              <w:top w:val="single" w:sz="4" w:space="0" w:color="auto"/>
              <w:left w:val="single" w:sz="4" w:space="0" w:color="auto"/>
              <w:bottom w:val="single" w:sz="4" w:space="0" w:color="auto"/>
              <w:right w:val="single" w:sz="4" w:space="0" w:color="auto"/>
            </w:tcBorders>
          </w:tcPr>
          <w:p w14:paraId="204F1709" w14:textId="77777777" w:rsidR="00C95526" w:rsidRPr="00B86A8A" w:rsidRDefault="00C95526" w:rsidP="00C95526">
            <w:pPr>
              <w:rPr>
                <w:sz w:val="22"/>
                <w:szCs w:val="22"/>
              </w:rPr>
            </w:pPr>
            <w:r w:rsidRPr="00B86A8A">
              <w:rPr>
                <w:sz w:val="22"/>
                <w:szCs w:val="22"/>
              </w:rPr>
              <w:t xml:space="preserve">An ID associated to the original voice and data recordings referring to the number assigned to the call. </w:t>
            </w:r>
          </w:p>
          <w:p w14:paraId="1533851F" w14:textId="77777777" w:rsidR="00C95526" w:rsidRPr="00B86A8A" w:rsidRDefault="00C95526" w:rsidP="00C95526">
            <w:pPr>
              <w:spacing w:before="120"/>
              <w:rPr>
                <w:sz w:val="22"/>
                <w:szCs w:val="22"/>
              </w:rPr>
            </w:pPr>
            <w:r w:rsidRPr="00B86A8A">
              <w:rPr>
                <w:sz w:val="22"/>
                <w:szCs w:val="22"/>
              </w:rPr>
              <w:t xml:space="preserve">Cannot be Null, Blank or NA for </w:t>
            </w:r>
            <w:proofErr w:type="spellStart"/>
            <w:r w:rsidRPr="00B86A8A">
              <w:rPr>
                <w:sz w:val="22"/>
                <w:szCs w:val="22"/>
              </w:rPr>
              <w:t>PPoM</w:t>
            </w:r>
            <w:proofErr w:type="spellEnd"/>
            <w:r w:rsidRPr="00B86A8A">
              <w:rPr>
                <w:sz w:val="22"/>
                <w:szCs w:val="22"/>
              </w:rPr>
              <w:t xml:space="preserve"> and QCM but can be blank otherwise.</w:t>
            </w:r>
          </w:p>
        </w:tc>
      </w:tr>
      <w:tr w:rsidR="00C95526" w:rsidRPr="00B86A8A" w14:paraId="11C61FA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1C29FA"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C8349E3" w14:textId="77777777" w:rsidR="00C95526" w:rsidRPr="00B86A8A" w:rsidRDefault="00C95526" w:rsidP="00C95526">
            <w:pPr>
              <w:pStyle w:val="NormalWeb"/>
              <w:spacing w:before="0" w:beforeAutospacing="0"/>
              <w:rPr>
                <w:sz w:val="22"/>
                <w:szCs w:val="22"/>
              </w:rPr>
            </w:pPr>
            <w:r>
              <w:rPr>
                <w:sz w:val="22"/>
                <w:szCs w:val="22"/>
              </w:rPr>
              <w:t>Active Status</w:t>
            </w:r>
          </w:p>
        </w:tc>
        <w:tc>
          <w:tcPr>
            <w:tcW w:w="1710" w:type="dxa"/>
            <w:tcBorders>
              <w:top w:val="single" w:sz="4" w:space="0" w:color="auto"/>
              <w:left w:val="single" w:sz="4" w:space="0" w:color="auto"/>
              <w:bottom w:val="single" w:sz="4" w:space="0" w:color="auto"/>
              <w:right w:val="single" w:sz="4" w:space="0" w:color="auto"/>
            </w:tcBorders>
          </w:tcPr>
          <w:p w14:paraId="03B6833A" w14:textId="77777777" w:rsidR="00C95526" w:rsidRPr="00B86A8A" w:rsidRDefault="00C95526" w:rsidP="00C95526">
            <w:pPr>
              <w:rPr>
                <w:sz w:val="22"/>
                <w:szCs w:val="22"/>
              </w:rPr>
            </w:pPr>
            <w:r>
              <w:rPr>
                <w:sz w:val="22"/>
                <w:szCs w:val="22"/>
              </w:rPr>
              <w:t>10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BD501FE" w14:textId="77777777" w:rsidR="00C95526" w:rsidRDefault="00C95526" w:rsidP="00C95526">
            <w:pPr>
              <w:rPr>
                <w:sz w:val="22"/>
                <w:szCs w:val="22"/>
              </w:rPr>
            </w:pPr>
            <w:r>
              <w:rPr>
                <w:sz w:val="22"/>
                <w:szCs w:val="22"/>
              </w:rPr>
              <w:t>The active status of the record.</w:t>
            </w:r>
          </w:p>
          <w:p w14:paraId="52DFFC64" w14:textId="77777777" w:rsidR="00C95526" w:rsidRDefault="00C95526" w:rsidP="00C95526">
            <w:pPr>
              <w:rPr>
                <w:sz w:val="22"/>
                <w:szCs w:val="22"/>
              </w:rPr>
            </w:pPr>
            <w:r>
              <w:rPr>
                <w:sz w:val="22"/>
                <w:szCs w:val="22"/>
              </w:rPr>
              <w:t xml:space="preserve">Values are: </w:t>
            </w:r>
          </w:p>
          <w:p w14:paraId="75E276C5" w14:textId="77777777" w:rsidR="00C95526" w:rsidRPr="00CD19AD" w:rsidRDefault="00C95526" w:rsidP="00C95526">
            <w:pPr>
              <w:rPr>
                <w:sz w:val="22"/>
                <w:szCs w:val="22"/>
              </w:rPr>
            </w:pPr>
            <w:r w:rsidRPr="00CD19AD">
              <w:rPr>
                <w:sz w:val="22"/>
                <w:szCs w:val="22"/>
              </w:rPr>
              <w:t>Active</w:t>
            </w:r>
          </w:p>
          <w:p w14:paraId="0BF359BB" w14:textId="546DBB69" w:rsidR="00C95526" w:rsidRPr="00B86A8A" w:rsidRDefault="00C95526" w:rsidP="00C95526">
            <w:pPr>
              <w:rPr>
                <w:sz w:val="22"/>
                <w:szCs w:val="22"/>
              </w:rPr>
            </w:pPr>
            <w:r w:rsidRPr="00CD19AD">
              <w:rPr>
                <w:sz w:val="22"/>
                <w:szCs w:val="22"/>
              </w:rPr>
              <w:t>Inactive</w:t>
            </w:r>
            <w:r>
              <w:rPr>
                <w:sz w:val="22"/>
                <w:szCs w:val="22"/>
              </w:rPr>
              <w:br/>
              <w:t xml:space="preserve">Note: if the number of active evaluations in the batch is less than 3, the batch id shall be Inactive </w:t>
            </w:r>
          </w:p>
        </w:tc>
      </w:tr>
      <w:tr w:rsidR="00C95526" w:rsidRPr="00B86A8A" w14:paraId="75332B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8B8C611" w14:textId="77777777" w:rsidR="00C95526" w:rsidRPr="00B86A8A" w:rsidRDefault="00C95526" w:rsidP="00C95526">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393852A" w14:textId="20541FFA" w:rsidR="00C95526" w:rsidRPr="00B86A8A" w:rsidRDefault="00C96BC7" w:rsidP="00C95526">
            <w:pPr>
              <w:pStyle w:val="NormalWeb"/>
              <w:spacing w:before="0" w:beforeAutospacing="0"/>
              <w:rPr>
                <w:sz w:val="22"/>
                <w:szCs w:val="22"/>
              </w:rPr>
            </w:pPr>
            <w:r>
              <w:rPr>
                <w:sz w:val="22"/>
                <w:szCs w:val="22"/>
              </w:rPr>
              <w:t>Reason for Contact</w:t>
            </w:r>
          </w:p>
        </w:tc>
        <w:tc>
          <w:tcPr>
            <w:tcW w:w="1710" w:type="dxa"/>
            <w:tcBorders>
              <w:top w:val="single" w:sz="4" w:space="0" w:color="auto"/>
              <w:left w:val="single" w:sz="4" w:space="0" w:color="auto"/>
              <w:bottom w:val="single" w:sz="4" w:space="0" w:color="auto"/>
              <w:right w:val="single" w:sz="4" w:space="0" w:color="auto"/>
            </w:tcBorders>
          </w:tcPr>
          <w:p w14:paraId="2D689A5D" w14:textId="4F8298F0" w:rsidR="00C95526" w:rsidRPr="00B86A8A" w:rsidRDefault="00FF578E" w:rsidP="00B046FB">
            <w:pPr>
              <w:rPr>
                <w:sz w:val="22"/>
                <w:szCs w:val="22"/>
              </w:rPr>
            </w:pPr>
            <w:r>
              <w:rPr>
                <w:sz w:val="22"/>
                <w:szCs w:val="22"/>
              </w:rPr>
              <w:t>100</w:t>
            </w:r>
            <w:r w:rsidR="00C95526"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20F6B02A" w14:textId="1F18CD22" w:rsidR="00C95526" w:rsidRPr="00387CD4" w:rsidRDefault="00C96BC7" w:rsidP="00C95526">
            <w:pPr>
              <w:rPr>
                <w:sz w:val="22"/>
                <w:szCs w:val="22"/>
              </w:rPr>
            </w:pPr>
            <w:r>
              <w:rPr>
                <w:sz w:val="22"/>
                <w:szCs w:val="22"/>
              </w:rPr>
              <w:t xml:space="preserve">Reason for Contact selected for the evaluation </w:t>
            </w:r>
          </w:p>
          <w:p w14:paraId="1D2024DE" w14:textId="73DC4564" w:rsidR="00C95526" w:rsidRPr="00387CD4" w:rsidRDefault="00C95526" w:rsidP="00C95526">
            <w:pPr>
              <w:rPr>
                <w:sz w:val="22"/>
                <w:szCs w:val="22"/>
              </w:rPr>
            </w:pPr>
          </w:p>
        </w:tc>
      </w:tr>
      <w:tr w:rsidR="00C96BC7" w:rsidRPr="00B86A8A" w14:paraId="58FA0EE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E980E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202E4BA" w14:textId="779A423A" w:rsidR="00C96BC7" w:rsidRPr="00B86A8A" w:rsidRDefault="00C96BC7" w:rsidP="00C96BC7">
            <w:pPr>
              <w:pStyle w:val="NormalWeb"/>
              <w:spacing w:before="0" w:beforeAutospacing="0"/>
              <w:rPr>
                <w:sz w:val="22"/>
                <w:szCs w:val="22"/>
              </w:rPr>
            </w:pPr>
            <w:r>
              <w:rPr>
                <w:sz w:val="22"/>
                <w:szCs w:val="22"/>
              </w:rPr>
              <w:t>Reason for Contact Comment</w:t>
            </w:r>
          </w:p>
        </w:tc>
        <w:tc>
          <w:tcPr>
            <w:tcW w:w="1710" w:type="dxa"/>
            <w:tcBorders>
              <w:top w:val="single" w:sz="4" w:space="0" w:color="auto"/>
              <w:left w:val="single" w:sz="4" w:space="0" w:color="auto"/>
              <w:bottom w:val="single" w:sz="4" w:space="0" w:color="auto"/>
              <w:right w:val="single" w:sz="4" w:space="0" w:color="auto"/>
            </w:tcBorders>
          </w:tcPr>
          <w:p w14:paraId="640D7FFF" w14:textId="2403419F" w:rsidR="00C96BC7" w:rsidRPr="009F0C48" w:rsidRDefault="00FF578E" w:rsidP="00C96BC7">
            <w:pPr>
              <w:rPr>
                <w:sz w:val="22"/>
                <w:szCs w:val="22"/>
              </w:rPr>
            </w:pPr>
            <w:r>
              <w:rPr>
                <w:sz w:val="22"/>
                <w:szCs w:val="22"/>
              </w:rPr>
              <w:t>1024</w:t>
            </w:r>
            <w:r w:rsidR="00C96BC7" w:rsidRPr="00B86A8A">
              <w:rPr>
                <w:sz w:val="22"/>
                <w:szCs w:val="22"/>
              </w:rPr>
              <w:t xml:space="preserve"> bytes, Alpha/Numeric </w:t>
            </w:r>
          </w:p>
        </w:tc>
        <w:tc>
          <w:tcPr>
            <w:tcW w:w="4510" w:type="dxa"/>
            <w:tcBorders>
              <w:top w:val="single" w:sz="4" w:space="0" w:color="auto"/>
              <w:left w:val="single" w:sz="4" w:space="0" w:color="auto"/>
              <w:bottom w:val="single" w:sz="4" w:space="0" w:color="auto"/>
              <w:right w:val="single" w:sz="4" w:space="0" w:color="auto"/>
            </w:tcBorders>
          </w:tcPr>
          <w:p w14:paraId="74F43DF6" w14:textId="15D30EAA" w:rsidR="00C96BC7" w:rsidRPr="00387CD4" w:rsidRDefault="00C96BC7" w:rsidP="00C96BC7">
            <w:pPr>
              <w:rPr>
                <w:sz w:val="22"/>
                <w:szCs w:val="22"/>
              </w:rPr>
            </w:pPr>
            <w:r>
              <w:rPr>
                <w:sz w:val="22"/>
                <w:szCs w:val="22"/>
              </w:rPr>
              <w:t xml:space="preserve">Reason for Contact Comments </w:t>
            </w:r>
            <w:proofErr w:type="gramStart"/>
            <w:r>
              <w:rPr>
                <w:sz w:val="22"/>
                <w:szCs w:val="22"/>
              </w:rPr>
              <w:t>entered  by</w:t>
            </w:r>
            <w:proofErr w:type="gramEnd"/>
            <w:r>
              <w:rPr>
                <w:sz w:val="22"/>
                <w:szCs w:val="22"/>
              </w:rPr>
              <w:t xml:space="preserve"> evaluator</w:t>
            </w:r>
          </w:p>
        </w:tc>
      </w:tr>
      <w:tr w:rsidR="00C96BC7" w:rsidRPr="00B86A8A" w14:paraId="6FC8890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716833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5B5984C" w14:textId="77777777" w:rsidR="00C96BC7" w:rsidRPr="00B86A8A" w:rsidRDefault="00C96BC7" w:rsidP="00C96BC7">
            <w:pPr>
              <w:pStyle w:val="NormalWeb"/>
              <w:rPr>
                <w:sz w:val="22"/>
                <w:szCs w:val="22"/>
              </w:rPr>
            </w:pPr>
            <w:r w:rsidRPr="00B86A8A">
              <w:rPr>
                <w:sz w:val="22"/>
                <w:szCs w:val="22"/>
              </w:rPr>
              <w:t>Program</w:t>
            </w:r>
          </w:p>
        </w:tc>
        <w:tc>
          <w:tcPr>
            <w:tcW w:w="1710" w:type="dxa"/>
            <w:tcBorders>
              <w:top w:val="single" w:sz="4" w:space="0" w:color="auto"/>
              <w:left w:val="single" w:sz="4" w:space="0" w:color="auto"/>
              <w:bottom w:val="single" w:sz="4" w:space="0" w:color="auto"/>
              <w:right w:val="single" w:sz="4" w:space="0" w:color="auto"/>
            </w:tcBorders>
          </w:tcPr>
          <w:p w14:paraId="62A06CFB" w14:textId="77777777" w:rsidR="00C96BC7" w:rsidRPr="00B86A8A"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5C2AF7EF" w14:textId="06AE9ADA" w:rsidR="00C96BC7" w:rsidRPr="00B86A8A" w:rsidRDefault="00C96BC7" w:rsidP="00C96BC7">
            <w:pPr>
              <w:rPr>
                <w:sz w:val="22"/>
                <w:szCs w:val="22"/>
              </w:rPr>
            </w:pPr>
            <w:r w:rsidRPr="00B86A8A">
              <w:rPr>
                <w:sz w:val="22"/>
                <w:szCs w:val="22"/>
              </w:rPr>
              <w:t xml:space="preserve">Identifies where the items </w:t>
            </w:r>
            <w:proofErr w:type="gramStart"/>
            <w:r w:rsidRPr="00B86A8A">
              <w:rPr>
                <w:sz w:val="22"/>
                <w:szCs w:val="22"/>
              </w:rPr>
              <w:t>is</w:t>
            </w:r>
            <w:proofErr w:type="gramEnd"/>
            <w:r w:rsidRPr="00B86A8A">
              <w:rPr>
                <w:sz w:val="22"/>
                <w:szCs w:val="22"/>
              </w:rPr>
              <w:t xml:space="preserve"> Marketplace or Medicare.</w:t>
            </w:r>
            <w:r>
              <w:rPr>
                <w:sz w:val="22"/>
                <w:szCs w:val="22"/>
              </w:rPr>
              <w:t xml:space="preserve">  </w:t>
            </w:r>
            <w:r w:rsidRPr="00B86A8A">
              <w:rPr>
                <w:sz w:val="22"/>
                <w:szCs w:val="22"/>
              </w:rPr>
              <w:t>Values are:</w:t>
            </w:r>
          </w:p>
          <w:p w14:paraId="777665F6" w14:textId="77777777" w:rsidR="00C96BC7" w:rsidRPr="00B86A8A" w:rsidRDefault="00C96BC7" w:rsidP="00C96BC7">
            <w:pPr>
              <w:rPr>
                <w:sz w:val="22"/>
                <w:szCs w:val="22"/>
              </w:rPr>
            </w:pPr>
            <w:r w:rsidRPr="00B86A8A">
              <w:rPr>
                <w:sz w:val="22"/>
                <w:szCs w:val="22"/>
              </w:rPr>
              <w:t>Yes = Marketplace</w:t>
            </w:r>
          </w:p>
          <w:p w14:paraId="14327BEA" w14:textId="77777777" w:rsidR="00C96BC7" w:rsidRPr="00B86A8A" w:rsidRDefault="00C96BC7" w:rsidP="00C96BC7">
            <w:pPr>
              <w:rPr>
                <w:sz w:val="22"/>
                <w:szCs w:val="22"/>
              </w:rPr>
            </w:pPr>
            <w:r w:rsidRPr="00B86A8A">
              <w:rPr>
                <w:sz w:val="22"/>
                <w:szCs w:val="22"/>
              </w:rPr>
              <w:t>No = Medicare</w:t>
            </w:r>
          </w:p>
        </w:tc>
      </w:tr>
      <w:tr w:rsidR="00C96BC7" w:rsidRPr="00B86A8A" w14:paraId="2DBA4E6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B3F087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C34E5E5" w14:textId="77777777" w:rsidR="00C96BC7" w:rsidRPr="00B86A8A" w:rsidRDefault="00C96BC7" w:rsidP="00C96BC7">
            <w:pPr>
              <w:pStyle w:val="NormalWeb"/>
              <w:rPr>
                <w:sz w:val="22"/>
                <w:szCs w:val="22"/>
              </w:rPr>
            </w:pPr>
            <w:r w:rsidRPr="00B86A8A">
              <w:rPr>
                <w:sz w:val="22"/>
                <w:szCs w:val="22"/>
              </w:rPr>
              <w:t>Evaluation Form</w:t>
            </w:r>
          </w:p>
        </w:tc>
        <w:tc>
          <w:tcPr>
            <w:tcW w:w="1710" w:type="dxa"/>
            <w:tcBorders>
              <w:top w:val="single" w:sz="4" w:space="0" w:color="auto"/>
              <w:left w:val="single" w:sz="4" w:space="0" w:color="auto"/>
              <w:bottom w:val="single" w:sz="4" w:space="0" w:color="auto"/>
              <w:right w:val="single" w:sz="4" w:space="0" w:color="auto"/>
            </w:tcBorders>
          </w:tcPr>
          <w:p w14:paraId="5464573C" w14:textId="77777777" w:rsidR="00C96BC7" w:rsidRPr="00B86A8A"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287378DB" w14:textId="77777777" w:rsidR="00C96BC7" w:rsidRPr="00B86A8A" w:rsidRDefault="00C96BC7" w:rsidP="00C96BC7">
            <w:pPr>
              <w:rPr>
                <w:sz w:val="22"/>
                <w:szCs w:val="22"/>
              </w:rPr>
            </w:pPr>
            <w:r w:rsidRPr="00B86A8A">
              <w:rPr>
                <w:sz w:val="22"/>
                <w:szCs w:val="22"/>
              </w:rPr>
              <w:t>For records from Verint = scorecard form used</w:t>
            </w:r>
          </w:p>
          <w:p w14:paraId="70F03E26" w14:textId="77777777" w:rsidR="00C96BC7" w:rsidRPr="00B86A8A" w:rsidRDefault="00C96BC7" w:rsidP="00C96BC7">
            <w:pPr>
              <w:rPr>
                <w:sz w:val="22"/>
                <w:szCs w:val="22"/>
              </w:rPr>
            </w:pPr>
          </w:p>
          <w:p w14:paraId="0414D19E" w14:textId="77777777" w:rsidR="00C96BC7" w:rsidRPr="00B86A8A" w:rsidRDefault="00C96BC7" w:rsidP="00C96BC7">
            <w:pPr>
              <w:rPr>
                <w:sz w:val="22"/>
                <w:szCs w:val="22"/>
              </w:rPr>
            </w:pPr>
            <w:r w:rsidRPr="00B86A8A">
              <w:rPr>
                <w:sz w:val="22"/>
                <w:szCs w:val="22"/>
              </w:rPr>
              <w:t xml:space="preserve">For </w:t>
            </w:r>
            <w:r>
              <w:rPr>
                <w:sz w:val="22"/>
                <w:szCs w:val="22"/>
              </w:rPr>
              <w:t>ATA</w:t>
            </w:r>
            <w:r w:rsidRPr="00B86A8A">
              <w:rPr>
                <w:sz w:val="22"/>
                <w:szCs w:val="22"/>
              </w:rPr>
              <w:t xml:space="preserve"> Scorecards, the letters </w:t>
            </w:r>
            <w:r>
              <w:rPr>
                <w:sz w:val="22"/>
                <w:szCs w:val="22"/>
              </w:rPr>
              <w:t>ATA</w:t>
            </w:r>
            <w:r w:rsidRPr="00B86A8A">
              <w:rPr>
                <w:sz w:val="22"/>
                <w:szCs w:val="22"/>
              </w:rPr>
              <w:t xml:space="preserve"> will be somewhere in the field</w:t>
            </w:r>
          </w:p>
        </w:tc>
      </w:tr>
      <w:tr w:rsidR="00C96BC7" w:rsidRPr="00B86A8A" w14:paraId="34477FF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1493EC5"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1F9E63C" w14:textId="57A76960" w:rsidR="00C96BC7" w:rsidRPr="00E62169" w:rsidRDefault="00C96BC7" w:rsidP="00C96BC7">
            <w:pPr>
              <w:pStyle w:val="NormalWeb"/>
            </w:pPr>
            <w:r w:rsidRPr="00B86A8A">
              <w:rPr>
                <w:sz w:val="22"/>
                <w:szCs w:val="22"/>
              </w:rPr>
              <w:t>Coaching Monitor</w:t>
            </w:r>
          </w:p>
        </w:tc>
        <w:tc>
          <w:tcPr>
            <w:tcW w:w="1710" w:type="dxa"/>
            <w:tcBorders>
              <w:top w:val="single" w:sz="4" w:space="0" w:color="auto"/>
              <w:left w:val="single" w:sz="4" w:space="0" w:color="auto"/>
              <w:bottom w:val="single" w:sz="4" w:space="0" w:color="auto"/>
              <w:right w:val="single" w:sz="4" w:space="0" w:color="auto"/>
            </w:tcBorders>
          </w:tcPr>
          <w:p w14:paraId="6B023707" w14:textId="42A6273C" w:rsidR="00C96BC7" w:rsidRDefault="00C96BC7" w:rsidP="00C96BC7">
            <w:pPr>
              <w:rPr>
                <w:sz w:val="22"/>
                <w:szCs w:val="22"/>
              </w:rPr>
            </w:pPr>
            <w:r w:rsidRPr="00B86A8A">
              <w:rPr>
                <w:sz w:val="22"/>
                <w:szCs w:val="22"/>
              </w:rPr>
              <w:t>3 bytes, Alpha/Numeric</w:t>
            </w:r>
          </w:p>
        </w:tc>
        <w:tc>
          <w:tcPr>
            <w:tcW w:w="4510" w:type="dxa"/>
            <w:tcBorders>
              <w:top w:val="single" w:sz="4" w:space="0" w:color="auto"/>
              <w:left w:val="single" w:sz="4" w:space="0" w:color="auto"/>
              <w:bottom w:val="single" w:sz="4" w:space="0" w:color="auto"/>
              <w:right w:val="single" w:sz="4" w:space="0" w:color="auto"/>
            </w:tcBorders>
          </w:tcPr>
          <w:p w14:paraId="4ACD5B66" w14:textId="77777777" w:rsidR="00C96BC7" w:rsidRPr="00B86A8A" w:rsidRDefault="00C96BC7" w:rsidP="00C96BC7">
            <w:pPr>
              <w:rPr>
                <w:sz w:val="22"/>
                <w:szCs w:val="22"/>
              </w:rPr>
            </w:pPr>
            <w:r w:rsidRPr="00B86A8A">
              <w:rPr>
                <w:sz w:val="22"/>
                <w:szCs w:val="22"/>
              </w:rPr>
              <w:t>Indicate</w:t>
            </w:r>
            <w:r>
              <w:rPr>
                <w:sz w:val="22"/>
                <w:szCs w:val="22"/>
              </w:rPr>
              <w:t>s</w:t>
            </w:r>
            <w:r w:rsidRPr="00B86A8A">
              <w:rPr>
                <w:sz w:val="22"/>
                <w:szCs w:val="22"/>
              </w:rPr>
              <w:t xml:space="preserve"> where scorecard form was a coaching monitor or not</w:t>
            </w:r>
          </w:p>
          <w:p w14:paraId="60BECEC1" w14:textId="77777777" w:rsidR="00C96BC7" w:rsidRPr="00B86A8A" w:rsidRDefault="00C96BC7" w:rsidP="00C96BC7">
            <w:pPr>
              <w:rPr>
                <w:sz w:val="22"/>
                <w:szCs w:val="22"/>
              </w:rPr>
            </w:pPr>
            <w:r w:rsidRPr="00B86A8A">
              <w:rPr>
                <w:sz w:val="22"/>
                <w:szCs w:val="22"/>
              </w:rPr>
              <w:t>Values are:</w:t>
            </w:r>
          </w:p>
          <w:p w14:paraId="130EAEB0" w14:textId="77777777" w:rsidR="00C96BC7" w:rsidRPr="00B86A8A" w:rsidRDefault="00C96BC7" w:rsidP="00C96BC7">
            <w:pPr>
              <w:rPr>
                <w:sz w:val="22"/>
                <w:szCs w:val="22"/>
              </w:rPr>
            </w:pPr>
            <w:r w:rsidRPr="00B86A8A">
              <w:rPr>
                <w:sz w:val="22"/>
                <w:szCs w:val="22"/>
              </w:rPr>
              <w:t>Yes = Coaching Monitor</w:t>
            </w:r>
          </w:p>
          <w:p w14:paraId="355050FB" w14:textId="77777777" w:rsidR="00C96BC7" w:rsidRPr="00B86A8A" w:rsidRDefault="00C96BC7" w:rsidP="00C96BC7">
            <w:pPr>
              <w:rPr>
                <w:sz w:val="22"/>
                <w:szCs w:val="22"/>
              </w:rPr>
            </w:pPr>
            <w:r w:rsidRPr="00B86A8A">
              <w:rPr>
                <w:sz w:val="22"/>
                <w:szCs w:val="22"/>
              </w:rPr>
              <w:t>No = Not a coaching Monitor</w:t>
            </w:r>
          </w:p>
          <w:p w14:paraId="4F060054" w14:textId="653F8C1E" w:rsidR="00C96BC7" w:rsidRDefault="00C96BC7" w:rsidP="00C96BC7">
            <w:pPr>
              <w:rPr>
                <w:sz w:val="22"/>
                <w:szCs w:val="22"/>
              </w:rPr>
            </w:pPr>
            <w:r w:rsidRPr="00B86A8A">
              <w:rPr>
                <w:sz w:val="22"/>
                <w:szCs w:val="22"/>
              </w:rPr>
              <w:t xml:space="preserve">NA = Not applicable </w:t>
            </w:r>
          </w:p>
        </w:tc>
      </w:tr>
      <w:tr w:rsidR="00C96BC7" w:rsidRPr="00B86A8A" w14:paraId="75AE6B3D"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5F5E7B2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6A6F6FC" w14:textId="77777777" w:rsidR="00C96BC7" w:rsidRDefault="00C96BC7" w:rsidP="00C96BC7">
            <w:pPr>
              <w:pStyle w:val="NormalWeb"/>
              <w:rPr>
                <w:sz w:val="22"/>
                <w:szCs w:val="22"/>
              </w:rPr>
            </w:pPr>
            <w:proofErr w:type="spellStart"/>
            <w:r w:rsidRPr="00E62169">
              <w:t>Business_Process</w:t>
            </w:r>
            <w:proofErr w:type="spellEnd"/>
          </w:p>
        </w:tc>
        <w:tc>
          <w:tcPr>
            <w:tcW w:w="1710" w:type="dxa"/>
            <w:tcBorders>
              <w:top w:val="single" w:sz="4" w:space="0" w:color="auto"/>
              <w:left w:val="single" w:sz="4" w:space="0" w:color="auto"/>
              <w:bottom w:val="single" w:sz="4" w:space="0" w:color="auto"/>
              <w:right w:val="single" w:sz="4" w:space="0" w:color="auto"/>
            </w:tcBorders>
          </w:tcPr>
          <w:p w14:paraId="0E5DF266" w14:textId="23E55368"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528E628" w14:textId="77777777" w:rsidR="00C96BC7" w:rsidRDefault="00C96BC7" w:rsidP="00C96BC7">
            <w:pPr>
              <w:rPr>
                <w:sz w:val="22"/>
                <w:szCs w:val="22"/>
              </w:rPr>
            </w:pPr>
            <w:r>
              <w:rPr>
                <w:sz w:val="22"/>
                <w:szCs w:val="22"/>
              </w:rPr>
              <w:t>Rating on following established business process.  Values are:</w:t>
            </w:r>
          </w:p>
          <w:p w14:paraId="4D1261B9" w14:textId="77777777" w:rsidR="00C96BC7" w:rsidRDefault="00C96BC7" w:rsidP="00C96BC7">
            <w:pPr>
              <w:rPr>
                <w:sz w:val="22"/>
                <w:szCs w:val="22"/>
              </w:rPr>
            </w:pPr>
            <w:r>
              <w:rPr>
                <w:sz w:val="22"/>
                <w:szCs w:val="22"/>
              </w:rPr>
              <w:t>Complaint</w:t>
            </w:r>
          </w:p>
          <w:p w14:paraId="730A6ED0" w14:textId="77777777" w:rsidR="00C96BC7" w:rsidRDefault="00C96BC7" w:rsidP="00C96BC7">
            <w:pPr>
              <w:rPr>
                <w:sz w:val="22"/>
                <w:szCs w:val="22"/>
              </w:rPr>
            </w:pPr>
            <w:r>
              <w:rPr>
                <w:sz w:val="22"/>
                <w:szCs w:val="22"/>
              </w:rPr>
              <w:t>Non-compliant</w:t>
            </w:r>
          </w:p>
          <w:p w14:paraId="13550C23" w14:textId="77777777" w:rsidR="00C96BC7" w:rsidRDefault="00C96BC7" w:rsidP="00C96BC7">
            <w:pPr>
              <w:rPr>
                <w:sz w:val="22"/>
                <w:szCs w:val="22"/>
              </w:rPr>
            </w:pPr>
          </w:p>
          <w:p w14:paraId="553BE433" w14:textId="3CEE0C27" w:rsidR="00C96BC7" w:rsidRDefault="00C96BC7" w:rsidP="00C96BC7">
            <w:pPr>
              <w:rPr>
                <w:sz w:val="22"/>
                <w:szCs w:val="22"/>
              </w:rPr>
            </w:pPr>
            <w:r>
              <w:rPr>
                <w:sz w:val="22"/>
                <w:szCs w:val="22"/>
              </w:rPr>
              <w:t>Applies for all channels</w:t>
            </w:r>
          </w:p>
        </w:tc>
      </w:tr>
      <w:tr w:rsidR="00C96BC7" w:rsidRPr="00B86A8A" w14:paraId="1956A36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F5506E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BF5F287" w14:textId="77777777" w:rsidR="00C96BC7" w:rsidRDefault="00C96BC7" w:rsidP="00C96BC7">
            <w:pPr>
              <w:pStyle w:val="NormalWeb"/>
              <w:rPr>
                <w:sz w:val="22"/>
                <w:szCs w:val="22"/>
              </w:rPr>
            </w:pPr>
            <w:proofErr w:type="spellStart"/>
            <w:r w:rsidRPr="00E62169">
              <w:t>Business_Process_Reason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65660A7E" w14:textId="2A674565"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36F2C1F" w14:textId="77777777" w:rsidR="00C96BC7" w:rsidRDefault="00C96BC7" w:rsidP="00C96BC7">
            <w:pPr>
              <w:rPr>
                <w:sz w:val="22"/>
                <w:szCs w:val="22"/>
              </w:rPr>
            </w:pPr>
            <w:r>
              <w:rPr>
                <w:sz w:val="22"/>
                <w:szCs w:val="22"/>
              </w:rPr>
              <w:t xml:space="preserve">Reason for non-compliance </w:t>
            </w:r>
          </w:p>
          <w:p w14:paraId="070744FB" w14:textId="77777777" w:rsidR="00C96BC7" w:rsidRDefault="00C96BC7" w:rsidP="00C96BC7">
            <w:pPr>
              <w:rPr>
                <w:sz w:val="22"/>
                <w:szCs w:val="22"/>
              </w:rPr>
            </w:pPr>
          </w:p>
          <w:p w14:paraId="16AD81BB" w14:textId="3D26729A" w:rsidR="00C96BC7" w:rsidRDefault="00C96BC7" w:rsidP="00C96BC7">
            <w:pPr>
              <w:rPr>
                <w:sz w:val="22"/>
                <w:szCs w:val="22"/>
              </w:rPr>
            </w:pPr>
            <w:r>
              <w:rPr>
                <w:sz w:val="22"/>
                <w:szCs w:val="22"/>
              </w:rPr>
              <w:t>Applies for all channels</w:t>
            </w:r>
          </w:p>
        </w:tc>
      </w:tr>
      <w:tr w:rsidR="00C96BC7" w:rsidRPr="00B86A8A" w14:paraId="3A7666E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BC6557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2C8B966" w14:textId="77777777" w:rsidR="00C96BC7" w:rsidRDefault="00C96BC7" w:rsidP="00C96BC7">
            <w:pPr>
              <w:pStyle w:val="NormalWeb"/>
              <w:rPr>
                <w:sz w:val="22"/>
                <w:szCs w:val="22"/>
              </w:rPr>
            </w:pPr>
            <w:proofErr w:type="spellStart"/>
            <w:r w:rsidRPr="00E62169">
              <w:t>Business_Process_Comment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97D66BB" w14:textId="08176509" w:rsidR="00C96BC7" w:rsidRDefault="00C96BC7" w:rsidP="00C96BC7">
            <w:pPr>
              <w:rPr>
                <w:sz w:val="22"/>
                <w:szCs w:val="22"/>
              </w:rPr>
            </w:pPr>
            <w:r>
              <w:rPr>
                <w:sz w:val="22"/>
                <w:szCs w:val="22"/>
              </w:rPr>
              <w:t>2000</w:t>
            </w:r>
            <w:r w:rsidRPr="00B86A8A">
              <w:rPr>
                <w:sz w:val="22"/>
                <w:szCs w:val="22"/>
              </w:rPr>
              <w:t xml:space="preserve"> bytes, Alpha/Numeric</w:t>
            </w:r>
          </w:p>
        </w:tc>
        <w:tc>
          <w:tcPr>
            <w:tcW w:w="4510" w:type="dxa"/>
            <w:tcBorders>
              <w:top w:val="single" w:sz="4" w:space="0" w:color="auto"/>
              <w:left w:val="single" w:sz="4" w:space="0" w:color="auto"/>
              <w:bottom w:val="single" w:sz="4" w:space="0" w:color="auto"/>
              <w:right w:val="single" w:sz="4" w:space="0" w:color="auto"/>
            </w:tcBorders>
          </w:tcPr>
          <w:p w14:paraId="056C90B9" w14:textId="77777777" w:rsidR="00C96BC7" w:rsidRDefault="00C96BC7" w:rsidP="00C96BC7">
            <w:pPr>
              <w:rPr>
                <w:sz w:val="22"/>
                <w:szCs w:val="22"/>
              </w:rPr>
            </w:pPr>
            <w:r>
              <w:rPr>
                <w:sz w:val="22"/>
                <w:szCs w:val="22"/>
              </w:rPr>
              <w:t>Comments entered by evaluator</w:t>
            </w:r>
          </w:p>
          <w:p w14:paraId="367EE510" w14:textId="77777777" w:rsidR="00C96BC7" w:rsidRDefault="00C96BC7" w:rsidP="00C96BC7">
            <w:pPr>
              <w:rPr>
                <w:sz w:val="22"/>
                <w:szCs w:val="22"/>
              </w:rPr>
            </w:pPr>
          </w:p>
          <w:p w14:paraId="7ADAE454" w14:textId="1B0C0094" w:rsidR="00C96BC7" w:rsidRDefault="00C96BC7" w:rsidP="00C96BC7">
            <w:pPr>
              <w:rPr>
                <w:sz w:val="22"/>
                <w:szCs w:val="22"/>
              </w:rPr>
            </w:pPr>
            <w:r>
              <w:rPr>
                <w:sz w:val="22"/>
                <w:szCs w:val="22"/>
              </w:rPr>
              <w:t>Applies for all channels</w:t>
            </w:r>
          </w:p>
        </w:tc>
      </w:tr>
      <w:tr w:rsidR="00C96BC7" w:rsidRPr="00B86A8A" w14:paraId="7A44C5F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B564D1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8D916EB" w14:textId="77777777" w:rsidR="00C96BC7" w:rsidRPr="00E62169" w:rsidRDefault="00C96BC7" w:rsidP="00C96BC7">
            <w:pPr>
              <w:pStyle w:val="NormalWeb"/>
            </w:pPr>
            <w:proofErr w:type="spellStart"/>
            <w:r w:rsidRPr="005C6527">
              <w:t>Info_Accuracy</w:t>
            </w:r>
            <w:proofErr w:type="spellEnd"/>
          </w:p>
        </w:tc>
        <w:tc>
          <w:tcPr>
            <w:tcW w:w="1710" w:type="dxa"/>
            <w:tcBorders>
              <w:top w:val="single" w:sz="4" w:space="0" w:color="auto"/>
              <w:left w:val="single" w:sz="4" w:space="0" w:color="auto"/>
              <w:bottom w:val="single" w:sz="4" w:space="0" w:color="auto"/>
              <w:right w:val="single" w:sz="4" w:space="0" w:color="auto"/>
            </w:tcBorders>
          </w:tcPr>
          <w:p w14:paraId="6B511700" w14:textId="3D655D92"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20EC4ED7" w14:textId="77777777" w:rsidR="00C96BC7" w:rsidRDefault="00C96BC7" w:rsidP="00C96BC7">
            <w:pPr>
              <w:rPr>
                <w:sz w:val="22"/>
                <w:szCs w:val="22"/>
              </w:rPr>
            </w:pPr>
            <w:r>
              <w:rPr>
                <w:sz w:val="22"/>
                <w:szCs w:val="22"/>
              </w:rPr>
              <w:t>Rating on offering correct information to customers.  Values are:</w:t>
            </w:r>
          </w:p>
          <w:p w14:paraId="2499610E" w14:textId="77777777" w:rsidR="00C96BC7" w:rsidRDefault="00C96BC7" w:rsidP="00C96BC7">
            <w:pPr>
              <w:rPr>
                <w:sz w:val="22"/>
                <w:szCs w:val="22"/>
              </w:rPr>
            </w:pPr>
            <w:r>
              <w:rPr>
                <w:sz w:val="22"/>
                <w:szCs w:val="22"/>
              </w:rPr>
              <w:t>Complaint</w:t>
            </w:r>
          </w:p>
          <w:p w14:paraId="1888734D" w14:textId="77777777" w:rsidR="00C96BC7" w:rsidRDefault="00C96BC7" w:rsidP="00C96BC7">
            <w:pPr>
              <w:rPr>
                <w:sz w:val="22"/>
                <w:szCs w:val="22"/>
              </w:rPr>
            </w:pPr>
            <w:r>
              <w:rPr>
                <w:sz w:val="22"/>
                <w:szCs w:val="22"/>
              </w:rPr>
              <w:t>Non-compliant</w:t>
            </w:r>
          </w:p>
          <w:p w14:paraId="3D12F349" w14:textId="77777777" w:rsidR="00C96BC7" w:rsidRDefault="00C96BC7" w:rsidP="00C96BC7">
            <w:pPr>
              <w:rPr>
                <w:sz w:val="22"/>
                <w:szCs w:val="22"/>
              </w:rPr>
            </w:pPr>
          </w:p>
          <w:p w14:paraId="2B2D0C7C" w14:textId="5B2888BF" w:rsidR="00C96BC7" w:rsidRDefault="00C96BC7" w:rsidP="00C96BC7">
            <w:pPr>
              <w:rPr>
                <w:sz w:val="22"/>
                <w:szCs w:val="22"/>
              </w:rPr>
            </w:pPr>
            <w:r>
              <w:rPr>
                <w:sz w:val="22"/>
                <w:szCs w:val="22"/>
              </w:rPr>
              <w:t>Applies for all channels</w:t>
            </w:r>
          </w:p>
        </w:tc>
      </w:tr>
      <w:tr w:rsidR="00C96BC7" w:rsidRPr="00B86A8A" w14:paraId="72FCFD2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B6A80AC"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FD72351" w14:textId="77777777" w:rsidR="00C96BC7" w:rsidRPr="00E62169" w:rsidRDefault="00C96BC7" w:rsidP="00C96BC7">
            <w:pPr>
              <w:pStyle w:val="NormalWeb"/>
            </w:pPr>
            <w:proofErr w:type="spellStart"/>
            <w:r w:rsidRPr="005C6527">
              <w:t>Info_Accuracy_Reason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7B72DCA6" w14:textId="092BDCFF"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791AF2E" w14:textId="77777777" w:rsidR="00C96BC7" w:rsidRDefault="00C96BC7" w:rsidP="00C96BC7">
            <w:pPr>
              <w:rPr>
                <w:sz w:val="22"/>
                <w:szCs w:val="22"/>
              </w:rPr>
            </w:pPr>
            <w:r>
              <w:rPr>
                <w:sz w:val="22"/>
                <w:szCs w:val="22"/>
              </w:rPr>
              <w:t>Reason for non-compliance</w:t>
            </w:r>
          </w:p>
          <w:p w14:paraId="6CF2841A" w14:textId="77777777" w:rsidR="00C96BC7" w:rsidRDefault="00C96BC7" w:rsidP="00C96BC7">
            <w:pPr>
              <w:rPr>
                <w:sz w:val="22"/>
                <w:szCs w:val="22"/>
              </w:rPr>
            </w:pPr>
          </w:p>
          <w:p w14:paraId="0087C0D3" w14:textId="2EC2DC59" w:rsidR="00C96BC7" w:rsidRDefault="00C96BC7" w:rsidP="00C96BC7">
            <w:pPr>
              <w:rPr>
                <w:sz w:val="22"/>
                <w:szCs w:val="22"/>
              </w:rPr>
            </w:pPr>
            <w:r>
              <w:rPr>
                <w:sz w:val="22"/>
                <w:szCs w:val="22"/>
              </w:rPr>
              <w:t>Applies for all channels</w:t>
            </w:r>
          </w:p>
        </w:tc>
      </w:tr>
      <w:tr w:rsidR="00C96BC7" w:rsidRPr="00B86A8A" w14:paraId="18B974DF"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E8871D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3855FF1" w14:textId="77777777" w:rsidR="00C96BC7" w:rsidRPr="00E62169" w:rsidRDefault="00C96BC7" w:rsidP="00C96BC7">
            <w:pPr>
              <w:pStyle w:val="NormalWeb"/>
            </w:pPr>
            <w:proofErr w:type="spellStart"/>
            <w:r w:rsidRPr="005C6527">
              <w:t>Info_Accuracy_Comment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2EBE51A1" w14:textId="429B3A0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0A44C226" w14:textId="77777777" w:rsidR="00C96BC7" w:rsidRDefault="00C96BC7" w:rsidP="00C96BC7">
            <w:pPr>
              <w:rPr>
                <w:sz w:val="22"/>
                <w:szCs w:val="22"/>
              </w:rPr>
            </w:pPr>
            <w:r>
              <w:rPr>
                <w:sz w:val="22"/>
                <w:szCs w:val="22"/>
              </w:rPr>
              <w:t>Comments entered by evaluator</w:t>
            </w:r>
          </w:p>
          <w:p w14:paraId="3CA462B5" w14:textId="77777777" w:rsidR="00C96BC7" w:rsidRDefault="00C96BC7" w:rsidP="00C96BC7">
            <w:pPr>
              <w:rPr>
                <w:sz w:val="22"/>
                <w:szCs w:val="22"/>
              </w:rPr>
            </w:pPr>
          </w:p>
          <w:p w14:paraId="564E665A" w14:textId="096B9BB0" w:rsidR="00C96BC7" w:rsidRDefault="00C96BC7" w:rsidP="00C96BC7">
            <w:pPr>
              <w:rPr>
                <w:sz w:val="22"/>
                <w:szCs w:val="22"/>
              </w:rPr>
            </w:pPr>
            <w:r>
              <w:rPr>
                <w:sz w:val="22"/>
                <w:szCs w:val="22"/>
              </w:rPr>
              <w:t>Applies for all channels</w:t>
            </w:r>
          </w:p>
        </w:tc>
      </w:tr>
      <w:tr w:rsidR="00C96BC7" w:rsidRPr="00B86A8A" w14:paraId="3804F4E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C55140"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5CACD9B" w14:textId="77777777" w:rsidR="00C96BC7" w:rsidRPr="005C6527" w:rsidRDefault="00C96BC7" w:rsidP="00C96BC7">
            <w:pPr>
              <w:pStyle w:val="NormalWeb"/>
            </w:pPr>
            <w:proofErr w:type="spellStart"/>
            <w:r w:rsidRPr="00863B9B">
              <w:t>Privacy_Disclaimers</w:t>
            </w:r>
            <w:proofErr w:type="spellEnd"/>
          </w:p>
        </w:tc>
        <w:tc>
          <w:tcPr>
            <w:tcW w:w="1710" w:type="dxa"/>
            <w:tcBorders>
              <w:top w:val="single" w:sz="4" w:space="0" w:color="auto"/>
              <w:left w:val="single" w:sz="4" w:space="0" w:color="auto"/>
              <w:bottom w:val="single" w:sz="4" w:space="0" w:color="auto"/>
              <w:right w:val="single" w:sz="4" w:space="0" w:color="auto"/>
            </w:tcBorders>
          </w:tcPr>
          <w:p w14:paraId="403E867B" w14:textId="4A9E7965" w:rsidR="00C96BC7" w:rsidRDefault="00C96BC7" w:rsidP="00C96BC7">
            <w:pPr>
              <w:rPr>
                <w:sz w:val="22"/>
                <w:szCs w:val="22"/>
              </w:rPr>
            </w:pPr>
            <w:r w:rsidRPr="009F0C48">
              <w:rPr>
                <w:sz w:val="22"/>
                <w:szCs w:val="22"/>
              </w:rPr>
              <w:t xml:space="preserve">20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B9E7FD" w14:textId="77777777" w:rsidR="00C96BC7" w:rsidRDefault="00C96BC7" w:rsidP="00C96BC7">
            <w:pPr>
              <w:rPr>
                <w:sz w:val="22"/>
                <w:szCs w:val="22"/>
              </w:rPr>
            </w:pPr>
            <w:r>
              <w:rPr>
                <w:sz w:val="22"/>
                <w:szCs w:val="22"/>
              </w:rPr>
              <w:t xml:space="preserve">Rating for abiding by all </w:t>
            </w:r>
            <w:proofErr w:type="spellStart"/>
            <w:r>
              <w:rPr>
                <w:sz w:val="22"/>
                <w:szCs w:val="22"/>
              </w:rPr>
              <w:t>regulator</w:t>
            </w:r>
            <w:proofErr w:type="spellEnd"/>
            <w:r>
              <w:rPr>
                <w:sz w:val="22"/>
                <w:szCs w:val="22"/>
              </w:rPr>
              <w:t xml:space="preserve"> requirements during each interaction.  Values are:</w:t>
            </w:r>
          </w:p>
          <w:p w14:paraId="2C059D71" w14:textId="77777777" w:rsidR="00C96BC7" w:rsidRDefault="00C96BC7" w:rsidP="00C96BC7">
            <w:pPr>
              <w:rPr>
                <w:sz w:val="22"/>
                <w:szCs w:val="22"/>
              </w:rPr>
            </w:pPr>
            <w:r>
              <w:rPr>
                <w:sz w:val="22"/>
                <w:szCs w:val="22"/>
              </w:rPr>
              <w:t>Complaint</w:t>
            </w:r>
          </w:p>
          <w:p w14:paraId="435F5369" w14:textId="77777777" w:rsidR="00C96BC7" w:rsidRDefault="00C96BC7" w:rsidP="00C96BC7">
            <w:pPr>
              <w:rPr>
                <w:sz w:val="22"/>
                <w:szCs w:val="22"/>
              </w:rPr>
            </w:pPr>
            <w:r>
              <w:rPr>
                <w:sz w:val="22"/>
                <w:szCs w:val="22"/>
              </w:rPr>
              <w:t>Non-compliant</w:t>
            </w:r>
          </w:p>
          <w:p w14:paraId="6464E007" w14:textId="77777777" w:rsidR="00C96BC7" w:rsidRDefault="00C96BC7" w:rsidP="00C96BC7">
            <w:pPr>
              <w:rPr>
                <w:sz w:val="22"/>
                <w:szCs w:val="22"/>
              </w:rPr>
            </w:pPr>
          </w:p>
          <w:p w14:paraId="6E75CB4B" w14:textId="0CF359CB" w:rsidR="00C96BC7" w:rsidRDefault="00C96BC7" w:rsidP="00C96BC7">
            <w:pPr>
              <w:rPr>
                <w:sz w:val="22"/>
                <w:szCs w:val="22"/>
              </w:rPr>
            </w:pPr>
            <w:r>
              <w:rPr>
                <w:sz w:val="22"/>
                <w:szCs w:val="22"/>
              </w:rPr>
              <w:t>Applies for all channels</w:t>
            </w:r>
          </w:p>
        </w:tc>
      </w:tr>
      <w:tr w:rsidR="00C96BC7" w:rsidRPr="00B86A8A" w14:paraId="297168A9"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13346A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2AA2F4" w14:textId="77777777" w:rsidR="00C96BC7" w:rsidRPr="005C6527" w:rsidRDefault="00C96BC7" w:rsidP="00C96BC7">
            <w:pPr>
              <w:pStyle w:val="NormalWeb"/>
            </w:pPr>
            <w:proofErr w:type="spellStart"/>
            <w:r w:rsidRPr="00863B9B">
              <w:t>Privacy_Disclaimers_Reason</w:t>
            </w:r>
            <w:proofErr w:type="spellEnd"/>
          </w:p>
        </w:tc>
        <w:tc>
          <w:tcPr>
            <w:tcW w:w="1710" w:type="dxa"/>
            <w:tcBorders>
              <w:top w:val="single" w:sz="4" w:space="0" w:color="auto"/>
              <w:left w:val="single" w:sz="4" w:space="0" w:color="auto"/>
              <w:bottom w:val="single" w:sz="4" w:space="0" w:color="auto"/>
              <w:right w:val="single" w:sz="4" w:space="0" w:color="auto"/>
            </w:tcBorders>
          </w:tcPr>
          <w:p w14:paraId="59BA3126" w14:textId="7B4FDF3A" w:rsidR="00C96BC7" w:rsidRDefault="00C96BC7" w:rsidP="00C96BC7">
            <w:pPr>
              <w:rPr>
                <w:sz w:val="22"/>
                <w:szCs w:val="22"/>
              </w:rPr>
            </w:pPr>
            <w:r w:rsidRPr="009F0C48">
              <w:rPr>
                <w:sz w:val="22"/>
                <w:szCs w:val="22"/>
              </w:rPr>
              <w:t xml:space="preserve">200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A284B81" w14:textId="77777777" w:rsidR="00C96BC7" w:rsidRDefault="00C96BC7" w:rsidP="00C96BC7">
            <w:pPr>
              <w:rPr>
                <w:sz w:val="22"/>
                <w:szCs w:val="22"/>
              </w:rPr>
            </w:pPr>
            <w:r>
              <w:rPr>
                <w:sz w:val="22"/>
                <w:szCs w:val="22"/>
              </w:rPr>
              <w:t>Reason for non-compliance</w:t>
            </w:r>
          </w:p>
          <w:p w14:paraId="763C1746" w14:textId="77777777" w:rsidR="00C96BC7" w:rsidRDefault="00C96BC7" w:rsidP="00C96BC7">
            <w:pPr>
              <w:rPr>
                <w:sz w:val="22"/>
                <w:szCs w:val="22"/>
              </w:rPr>
            </w:pPr>
          </w:p>
          <w:p w14:paraId="56FC55B8" w14:textId="7A55C67F" w:rsidR="00C96BC7" w:rsidRDefault="00C96BC7" w:rsidP="00C96BC7">
            <w:pPr>
              <w:rPr>
                <w:sz w:val="22"/>
                <w:szCs w:val="22"/>
              </w:rPr>
            </w:pPr>
            <w:r>
              <w:rPr>
                <w:sz w:val="22"/>
                <w:szCs w:val="22"/>
              </w:rPr>
              <w:t>Applies for all channels</w:t>
            </w:r>
          </w:p>
        </w:tc>
      </w:tr>
      <w:tr w:rsidR="00C96BC7" w:rsidRPr="00B86A8A" w14:paraId="6A56C418"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7EC8D5AF"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9BAA6E9" w14:textId="77777777" w:rsidR="00C96BC7" w:rsidRPr="005C6527" w:rsidRDefault="00C96BC7" w:rsidP="00C96BC7">
            <w:pPr>
              <w:pStyle w:val="NormalWeb"/>
            </w:pPr>
            <w:proofErr w:type="spellStart"/>
            <w:r w:rsidRPr="00863B9B">
              <w:t>Privacy_Disclaimers_Comment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8A24118" w14:textId="52E2C6D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07C0479" w14:textId="77777777" w:rsidR="00C96BC7" w:rsidRDefault="00C96BC7" w:rsidP="00C96BC7">
            <w:pPr>
              <w:rPr>
                <w:sz w:val="22"/>
                <w:szCs w:val="22"/>
              </w:rPr>
            </w:pPr>
            <w:r>
              <w:rPr>
                <w:sz w:val="22"/>
                <w:szCs w:val="22"/>
              </w:rPr>
              <w:t>Comments entered by evaluator</w:t>
            </w:r>
          </w:p>
          <w:p w14:paraId="4D5A7BC0" w14:textId="77777777" w:rsidR="00C96BC7" w:rsidRDefault="00C96BC7" w:rsidP="00C96BC7">
            <w:pPr>
              <w:rPr>
                <w:sz w:val="22"/>
                <w:szCs w:val="22"/>
              </w:rPr>
            </w:pPr>
          </w:p>
          <w:p w14:paraId="53A7E05A" w14:textId="234A6332" w:rsidR="00C96BC7" w:rsidRDefault="00C96BC7" w:rsidP="00C96BC7">
            <w:pPr>
              <w:rPr>
                <w:sz w:val="22"/>
                <w:szCs w:val="22"/>
              </w:rPr>
            </w:pPr>
            <w:r>
              <w:rPr>
                <w:sz w:val="22"/>
                <w:szCs w:val="22"/>
              </w:rPr>
              <w:t>Applies for all channels</w:t>
            </w:r>
          </w:p>
        </w:tc>
      </w:tr>
      <w:tr w:rsidR="00C96BC7" w:rsidRPr="00B86A8A" w14:paraId="5476D17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DADC00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DACE1A7" w14:textId="77777777" w:rsidR="00C96BC7" w:rsidRPr="00863B9B" w:rsidRDefault="00C96BC7" w:rsidP="00C96BC7">
            <w:pPr>
              <w:pStyle w:val="NormalWeb"/>
            </w:pPr>
            <w:proofErr w:type="spellStart"/>
            <w:r w:rsidRPr="00A934DE">
              <w:t>Issue_Resoluton</w:t>
            </w:r>
            <w:proofErr w:type="spellEnd"/>
          </w:p>
        </w:tc>
        <w:tc>
          <w:tcPr>
            <w:tcW w:w="1710" w:type="dxa"/>
            <w:tcBorders>
              <w:top w:val="single" w:sz="4" w:space="0" w:color="auto"/>
              <w:left w:val="single" w:sz="4" w:space="0" w:color="auto"/>
              <w:bottom w:val="single" w:sz="4" w:space="0" w:color="auto"/>
              <w:right w:val="single" w:sz="4" w:space="0" w:color="auto"/>
            </w:tcBorders>
          </w:tcPr>
          <w:p w14:paraId="5C5988FA"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1E8B955" w14:textId="77777777" w:rsidR="00C96BC7" w:rsidRDefault="00C96BC7" w:rsidP="00C96BC7">
            <w:pPr>
              <w:rPr>
                <w:sz w:val="22"/>
                <w:szCs w:val="22"/>
              </w:rPr>
            </w:pPr>
            <w:r>
              <w:rPr>
                <w:sz w:val="22"/>
                <w:szCs w:val="22"/>
              </w:rPr>
              <w:t>Rating for applying tools to provide complete information.  Values are:</w:t>
            </w:r>
          </w:p>
          <w:p w14:paraId="081ADBE8" w14:textId="77777777" w:rsidR="00C96BC7" w:rsidRPr="00701680" w:rsidRDefault="00C96BC7" w:rsidP="00C96BC7">
            <w:pPr>
              <w:rPr>
                <w:sz w:val="22"/>
                <w:szCs w:val="22"/>
              </w:rPr>
            </w:pPr>
            <w:r w:rsidRPr="00701680">
              <w:rPr>
                <w:sz w:val="22"/>
                <w:szCs w:val="22"/>
              </w:rPr>
              <w:t>Novice</w:t>
            </w:r>
          </w:p>
          <w:p w14:paraId="097307A9" w14:textId="77777777" w:rsidR="00C96BC7" w:rsidRPr="00701680" w:rsidRDefault="00C96BC7" w:rsidP="00C96BC7">
            <w:pPr>
              <w:rPr>
                <w:sz w:val="22"/>
                <w:szCs w:val="22"/>
              </w:rPr>
            </w:pPr>
            <w:r w:rsidRPr="00701680">
              <w:rPr>
                <w:sz w:val="22"/>
                <w:szCs w:val="22"/>
              </w:rPr>
              <w:t>Emerging</w:t>
            </w:r>
          </w:p>
          <w:p w14:paraId="1CF99099" w14:textId="77777777" w:rsidR="00C96BC7" w:rsidRPr="00701680" w:rsidRDefault="00C96BC7" w:rsidP="00C96BC7">
            <w:pPr>
              <w:rPr>
                <w:sz w:val="22"/>
                <w:szCs w:val="22"/>
              </w:rPr>
            </w:pPr>
            <w:r w:rsidRPr="00701680">
              <w:rPr>
                <w:sz w:val="22"/>
                <w:szCs w:val="22"/>
              </w:rPr>
              <w:t>Effective</w:t>
            </w:r>
          </w:p>
          <w:p w14:paraId="2D2D0BE2" w14:textId="77777777" w:rsidR="00C96BC7" w:rsidRPr="00701680" w:rsidRDefault="00C96BC7" w:rsidP="00C96BC7">
            <w:pPr>
              <w:rPr>
                <w:sz w:val="22"/>
                <w:szCs w:val="22"/>
              </w:rPr>
            </w:pPr>
            <w:r w:rsidRPr="00701680">
              <w:rPr>
                <w:sz w:val="22"/>
                <w:szCs w:val="22"/>
              </w:rPr>
              <w:t>Advanced</w:t>
            </w:r>
          </w:p>
          <w:p w14:paraId="342DAFD3" w14:textId="77777777" w:rsidR="00C96BC7" w:rsidRPr="00701680" w:rsidRDefault="00C96BC7" w:rsidP="00C96BC7">
            <w:pPr>
              <w:rPr>
                <w:sz w:val="22"/>
                <w:szCs w:val="22"/>
              </w:rPr>
            </w:pPr>
            <w:r w:rsidRPr="00701680">
              <w:rPr>
                <w:sz w:val="22"/>
                <w:szCs w:val="22"/>
              </w:rPr>
              <w:t>Expert</w:t>
            </w:r>
          </w:p>
          <w:p w14:paraId="727E7C5D" w14:textId="77777777" w:rsidR="00C96BC7" w:rsidRDefault="00C96BC7" w:rsidP="00C96BC7">
            <w:pPr>
              <w:rPr>
                <w:sz w:val="22"/>
                <w:szCs w:val="22"/>
              </w:rPr>
            </w:pPr>
            <w:r w:rsidRPr="00701680">
              <w:rPr>
                <w:sz w:val="22"/>
                <w:szCs w:val="22"/>
              </w:rPr>
              <w:t>Customer Service Escalation</w:t>
            </w:r>
          </w:p>
          <w:p w14:paraId="3AC49386" w14:textId="77777777" w:rsidR="00C96BC7" w:rsidRDefault="00C96BC7" w:rsidP="00C96BC7">
            <w:pPr>
              <w:rPr>
                <w:sz w:val="22"/>
                <w:szCs w:val="22"/>
              </w:rPr>
            </w:pPr>
          </w:p>
          <w:p w14:paraId="57BEF982" w14:textId="134FB37B"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w:t>
            </w:r>
          </w:p>
        </w:tc>
      </w:tr>
      <w:tr w:rsidR="00C96BC7" w:rsidRPr="00B86A8A" w14:paraId="73D3627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D4F5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1731B466" w14:textId="77777777" w:rsidR="00C96BC7" w:rsidRPr="00863B9B" w:rsidRDefault="00C96BC7" w:rsidP="00C96BC7">
            <w:pPr>
              <w:pStyle w:val="NormalWeb"/>
            </w:pPr>
            <w:proofErr w:type="spellStart"/>
            <w:r w:rsidRPr="00A934DE">
              <w:t>Issue_Resoluton_Comment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68E27A01" w14:textId="771A5F65"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14FD02D7" w14:textId="77777777" w:rsidR="00C96BC7" w:rsidRDefault="00C96BC7" w:rsidP="00C96BC7">
            <w:pPr>
              <w:rPr>
                <w:sz w:val="22"/>
                <w:szCs w:val="22"/>
              </w:rPr>
            </w:pPr>
            <w:r>
              <w:rPr>
                <w:sz w:val="22"/>
                <w:szCs w:val="22"/>
              </w:rPr>
              <w:t>Comments entered by evaluator</w:t>
            </w:r>
          </w:p>
          <w:p w14:paraId="6CB5A5EA" w14:textId="77777777" w:rsidR="00C96BC7" w:rsidRDefault="00C96BC7" w:rsidP="00C96BC7">
            <w:pPr>
              <w:rPr>
                <w:sz w:val="22"/>
                <w:szCs w:val="22"/>
              </w:rPr>
            </w:pPr>
          </w:p>
          <w:p w14:paraId="536F671B" w14:textId="11D24EA9"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represents Business Correspondence Comment</w:t>
            </w:r>
          </w:p>
        </w:tc>
      </w:tr>
      <w:tr w:rsidR="00C96BC7" w:rsidRPr="00B86A8A" w14:paraId="1702C32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F75E3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899DF30" w14:textId="77777777" w:rsidR="00C96BC7" w:rsidRPr="00863B9B" w:rsidRDefault="00C96BC7" w:rsidP="00C96BC7">
            <w:pPr>
              <w:pStyle w:val="NormalWeb"/>
            </w:pPr>
            <w:proofErr w:type="spellStart"/>
            <w:r w:rsidRPr="00A934DE">
              <w:t>Call_Efficiency</w:t>
            </w:r>
            <w:proofErr w:type="spellEnd"/>
          </w:p>
        </w:tc>
        <w:tc>
          <w:tcPr>
            <w:tcW w:w="1710" w:type="dxa"/>
            <w:tcBorders>
              <w:top w:val="single" w:sz="4" w:space="0" w:color="auto"/>
              <w:left w:val="single" w:sz="4" w:space="0" w:color="auto"/>
              <w:bottom w:val="single" w:sz="4" w:space="0" w:color="auto"/>
              <w:right w:val="single" w:sz="4" w:space="0" w:color="auto"/>
            </w:tcBorders>
          </w:tcPr>
          <w:p w14:paraId="02140F1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56942A0B" w14:textId="77777777" w:rsidR="00C96BC7" w:rsidRDefault="00C96BC7" w:rsidP="00C96BC7">
            <w:pPr>
              <w:rPr>
                <w:sz w:val="22"/>
                <w:szCs w:val="22"/>
              </w:rPr>
            </w:pPr>
            <w:r>
              <w:rPr>
                <w:sz w:val="22"/>
                <w:szCs w:val="22"/>
              </w:rPr>
              <w:t>Rating for controlling the call and handling the customer’s issues.  Values are:</w:t>
            </w:r>
          </w:p>
          <w:p w14:paraId="0D1DBA6C" w14:textId="77777777" w:rsidR="00C96BC7" w:rsidRPr="00701680" w:rsidRDefault="00C96BC7" w:rsidP="00C96BC7">
            <w:pPr>
              <w:rPr>
                <w:sz w:val="22"/>
                <w:szCs w:val="22"/>
              </w:rPr>
            </w:pPr>
            <w:r w:rsidRPr="00701680">
              <w:rPr>
                <w:sz w:val="22"/>
                <w:szCs w:val="22"/>
              </w:rPr>
              <w:t>Novice</w:t>
            </w:r>
          </w:p>
          <w:p w14:paraId="48858438" w14:textId="77777777" w:rsidR="00C96BC7" w:rsidRPr="00701680" w:rsidRDefault="00C96BC7" w:rsidP="00C96BC7">
            <w:pPr>
              <w:rPr>
                <w:sz w:val="22"/>
                <w:szCs w:val="22"/>
              </w:rPr>
            </w:pPr>
            <w:r w:rsidRPr="00701680">
              <w:rPr>
                <w:sz w:val="22"/>
                <w:szCs w:val="22"/>
              </w:rPr>
              <w:t>Emerging</w:t>
            </w:r>
          </w:p>
          <w:p w14:paraId="452E4105" w14:textId="77777777" w:rsidR="00C96BC7" w:rsidRPr="00701680" w:rsidRDefault="00C96BC7" w:rsidP="00C96BC7">
            <w:pPr>
              <w:rPr>
                <w:sz w:val="22"/>
                <w:szCs w:val="22"/>
              </w:rPr>
            </w:pPr>
            <w:r w:rsidRPr="00701680">
              <w:rPr>
                <w:sz w:val="22"/>
                <w:szCs w:val="22"/>
              </w:rPr>
              <w:t>Effective</w:t>
            </w:r>
          </w:p>
          <w:p w14:paraId="1A812D24" w14:textId="77777777" w:rsidR="00C96BC7" w:rsidRPr="00701680" w:rsidRDefault="00C96BC7" w:rsidP="00C96BC7">
            <w:pPr>
              <w:rPr>
                <w:sz w:val="22"/>
                <w:szCs w:val="22"/>
              </w:rPr>
            </w:pPr>
            <w:r w:rsidRPr="00701680">
              <w:rPr>
                <w:sz w:val="22"/>
                <w:szCs w:val="22"/>
              </w:rPr>
              <w:t>Advanced</w:t>
            </w:r>
          </w:p>
          <w:p w14:paraId="68AD8D20" w14:textId="77777777" w:rsidR="00C96BC7" w:rsidRPr="00701680" w:rsidRDefault="00C96BC7" w:rsidP="00C96BC7">
            <w:pPr>
              <w:rPr>
                <w:sz w:val="22"/>
                <w:szCs w:val="22"/>
              </w:rPr>
            </w:pPr>
            <w:r w:rsidRPr="00701680">
              <w:rPr>
                <w:sz w:val="22"/>
                <w:szCs w:val="22"/>
              </w:rPr>
              <w:t>Expert</w:t>
            </w:r>
          </w:p>
          <w:p w14:paraId="11891DD3" w14:textId="77777777" w:rsidR="00C96BC7" w:rsidRDefault="00C96BC7" w:rsidP="00C96BC7">
            <w:pPr>
              <w:rPr>
                <w:sz w:val="22"/>
                <w:szCs w:val="22"/>
              </w:rPr>
            </w:pPr>
            <w:r w:rsidRPr="00701680">
              <w:rPr>
                <w:sz w:val="22"/>
                <w:szCs w:val="22"/>
              </w:rPr>
              <w:t>Customer Service Escalation</w:t>
            </w:r>
          </w:p>
          <w:p w14:paraId="303494FD" w14:textId="77777777" w:rsidR="00C96BC7" w:rsidRDefault="00C96BC7" w:rsidP="00C96BC7">
            <w:pPr>
              <w:rPr>
                <w:sz w:val="22"/>
                <w:szCs w:val="22"/>
              </w:rPr>
            </w:pPr>
          </w:p>
          <w:p w14:paraId="2F6D8A08" w14:textId="77777777" w:rsidR="00C96BC7" w:rsidRDefault="00C96BC7" w:rsidP="00C96BC7">
            <w:pPr>
              <w:rPr>
                <w:sz w:val="22"/>
                <w:szCs w:val="22"/>
              </w:rPr>
            </w:pPr>
            <w:r>
              <w:rPr>
                <w:sz w:val="22"/>
                <w:szCs w:val="22"/>
              </w:rPr>
              <w:t xml:space="preserve">For all channels except Web Chat which represents Chat Efficiency </w:t>
            </w:r>
          </w:p>
          <w:p w14:paraId="650BF6AA" w14:textId="5E24BDD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1BDE3D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004ADFD"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2E93BD6B" w14:textId="77777777" w:rsidR="00C96BC7" w:rsidRPr="00863B9B" w:rsidRDefault="00C96BC7" w:rsidP="00C96BC7">
            <w:pPr>
              <w:pStyle w:val="NormalWeb"/>
            </w:pPr>
            <w:proofErr w:type="spellStart"/>
            <w:r w:rsidRPr="00A934DE">
              <w:t>Call_Efficiency_Comment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4D68B08" w14:textId="52BA6BDA"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4358F6E5" w14:textId="77777777" w:rsidR="00C96BC7" w:rsidRDefault="00C96BC7" w:rsidP="00C96BC7">
            <w:pPr>
              <w:rPr>
                <w:sz w:val="22"/>
                <w:szCs w:val="22"/>
              </w:rPr>
            </w:pPr>
            <w:r>
              <w:rPr>
                <w:sz w:val="22"/>
                <w:szCs w:val="22"/>
              </w:rPr>
              <w:t>Comments entered by evaluator</w:t>
            </w:r>
          </w:p>
          <w:p w14:paraId="115228E1" w14:textId="77777777" w:rsidR="00C96BC7" w:rsidRDefault="00C96BC7" w:rsidP="00C96BC7">
            <w:pPr>
              <w:rPr>
                <w:sz w:val="22"/>
                <w:szCs w:val="22"/>
              </w:rPr>
            </w:pPr>
          </w:p>
          <w:p w14:paraId="17F6F29E" w14:textId="1DA0AED7" w:rsidR="00C96BC7" w:rsidRDefault="00C96BC7" w:rsidP="00C96BC7">
            <w:pPr>
              <w:rPr>
                <w:sz w:val="22"/>
                <w:szCs w:val="22"/>
              </w:rPr>
            </w:pPr>
            <w:r>
              <w:rPr>
                <w:sz w:val="22"/>
                <w:szCs w:val="22"/>
              </w:rPr>
              <w:t>For all channels except Web Chat which represents Chat Efficiency Comment</w:t>
            </w:r>
          </w:p>
          <w:p w14:paraId="65A0B7F3" w14:textId="77C657AF"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E5F5C0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4CDA3433"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A116FDA" w14:textId="77777777" w:rsidR="00C96BC7" w:rsidRPr="00863B9B" w:rsidRDefault="00C96BC7" w:rsidP="00C96BC7">
            <w:pPr>
              <w:pStyle w:val="NormalWeb"/>
            </w:pPr>
            <w:proofErr w:type="spellStart"/>
            <w:r w:rsidRPr="00A934DE">
              <w:t>Active_Listening</w:t>
            </w:r>
            <w:proofErr w:type="spellEnd"/>
          </w:p>
        </w:tc>
        <w:tc>
          <w:tcPr>
            <w:tcW w:w="1710" w:type="dxa"/>
            <w:tcBorders>
              <w:top w:val="single" w:sz="4" w:space="0" w:color="auto"/>
              <w:left w:val="single" w:sz="4" w:space="0" w:color="auto"/>
              <w:bottom w:val="single" w:sz="4" w:space="0" w:color="auto"/>
              <w:right w:val="single" w:sz="4" w:space="0" w:color="auto"/>
            </w:tcBorders>
          </w:tcPr>
          <w:p w14:paraId="39FCEA8B"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36BEA300" w14:textId="77777777" w:rsidR="00C96BC7" w:rsidRDefault="00C96BC7" w:rsidP="00C96BC7">
            <w:pPr>
              <w:rPr>
                <w:sz w:val="22"/>
                <w:szCs w:val="22"/>
              </w:rPr>
            </w:pPr>
            <w:r>
              <w:rPr>
                <w:sz w:val="22"/>
                <w:szCs w:val="22"/>
              </w:rPr>
              <w:t xml:space="preserve">Rating for demonstrating an understanding of the </w:t>
            </w:r>
            <w:proofErr w:type="spellStart"/>
            <w:r>
              <w:rPr>
                <w:sz w:val="22"/>
                <w:szCs w:val="22"/>
              </w:rPr>
              <w:t>customers</w:t>
            </w:r>
            <w:proofErr w:type="spellEnd"/>
            <w:r>
              <w:rPr>
                <w:sz w:val="22"/>
                <w:szCs w:val="22"/>
              </w:rPr>
              <w:t xml:space="preserve"> needs.  Values are:</w:t>
            </w:r>
          </w:p>
          <w:p w14:paraId="4A7FFBEF" w14:textId="77777777" w:rsidR="00C96BC7" w:rsidRPr="00701680" w:rsidRDefault="00C96BC7" w:rsidP="00C96BC7">
            <w:pPr>
              <w:rPr>
                <w:sz w:val="22"/>
                <w:szCs w:val="22"/>
              </w:rPr>
            </w:pPr>
            <w:r w:rsidRPr="00701680">
              <w:rPr>
                <w:sz w:val="22"/>
                <w:szCs w:val="22"/>
              </w:rPr>
              <w:t>Novice</w:t>
            </w:r>
          </w:p>
          <w:p w14:paraId="2AF0DDDC" w14:textId="77777777" w:rsidR="00C96BC7" w:rsidRPr="00701680" w:rsidRDefault="00C96BC7" w:rsidP="00C96BC7">
            <w:pPr>
              <w:rPr>
                <w:sz w:val="22"/>
                <w:szCs w:val="22"/>
              </w:rPr>
            </w:pPr>
            <w:r w:rsidRPr="00701680">
              <w:rPr>
                <w:sz w:val="22"/>
                <w:szCs w:val="22"/>
              </w:rPr>
              <w:t>Emerging</w:t>
            </w:r>
          </w:p>
          <w:p w14:paraId="757C192F" w14:textId="77777777" w:rsidR="00C96BC7" w:rsidRPr="00701680" w:rsidRDefault="00C96BC7" w:rsidP="00C96BC7">
            <w:pPr>
              <w:rPr>
                <w:sz w:val="22"/>
                <w:szCs w:val="22"/>
              </w:rPr>
            </w:pPr>
            <w:r w:rsidRPr="00701680">
              <w:rPr>
                <w:sz w:val="22"/>
                <w:szCs w:val="22"/>
              </w:rPr>
              <w:t>Effective</w:t>
            </w:r>
          </w:p>
          <w:p w14:paraId="34DF1F3B" w14:textId="77777777" w:rsidR="00C96BC7" w:rsidRPr="00701680" w:rsidRDefault="00C96BC7" w:rsidP="00C96BC7">
            <w:pPr>
              <w:rPr>
                <w:sz w:val="22"/>
                <w:szCs w:val="22"/>
              </w:rPr>
            </w:pPr>
            <w:r w:rsidRPr="00701680">
              <w:rPr>
                <w:sz w:val="22"/>
                <w:szCs w:val="22"/>
              </w:rPr>
              <w:t>Advanced</w:t>
            </w:r>
          </w:p>
          <w:p w14:paraId="6EBDD759" w14:textId="77777777" w:rsidR="00C96BC7" w:rsidRPr="00701680" w:rsidRDefault="00C96BC7" w:rsidP="00C96BC7">
            <w:pPr>
              <w:rPr>
                <w:sz w:val="22"/>
                <w:szCs w:val="22"/>
              </w:rPr>
            </w:pPr>
            <w:r w:rsidRPr="00701680">
              <w:rPr>
                <w:sz w:val="22"/>
                <w:szCs w:val="22"/>
              </w:rPr>
              <w:t>Expert</w:t>
            </w:r>
          </w:p>
          <w:p w14:paraId="5CDDCCD0" w14:textId="77777777" w:rsidR="00C96BC7" w:rsidRDefault="00C96BC7" w:rsidP="00C96BC7">
            <w:pPr>
              <w:rPr>
                <w:sz w:val="22"/>
                <w:szCs w:val="22"/>
              </w:rPr>
            </w:pPr>
            <w:r w:rsidRPr="00701680">
              <w:rPr>
                <w:sz w:val="22"/>
                <w:szCs w:val="22"/>
              </w:rPr>
              <w:t>Customer Service Escalation</w:t>
            </w:r>
          </w:p>
          <w:p w14:paraId="64C68DFB" w14:textId="77777777" w:rsidR="00C96BC7" w:rsidRDefault="00C96BC7" w:rsidP="00C96BC7">
            <w:pPr>
              <w:rPr>
                <w:sz w:val="22"/>
                <w:szCs w:val="22"/>
              </w:rPr>
            </w:pPr>
          </w:p>
          <w:p w14:paraId="3041B113" w14:textId="1E8714D8" w:rsidR="00C96BC7" w:rsidRDefault="00C96BC7" w:rsidP="00C96BC7">
            <w:pPr>
              <w:rPr>
                <w:sz w:val="22"/>
                <w:szCs w:val="22"/>
              </w:rPr>
            </w:pPr>
            <w:r>
              <w:rPr>
                <w:sz w:val="22"/>
                <w:szCs w:val="22"/>
              </w:rPr>
              <w:t xml:space="preserve">For all channels except Web Chat which represents Issue Diagnosis </w:t>
            </w:r>
          </w:p>
          <w:p w14:paraId="03FB6506" w14:textId="6332E60A"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94414D5"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B5AC2B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33EC296A" w14:textId="77777777" w:rsidR="00C96BC7" w:rsidRPr="00863B9B" w:rsidRDefault="00C96BC7" w:rsidP="00C96BC7">
            <w:pPr>
              <w:pStyle w:val="NormalWeb"/>
            </w:pPr>
            <w:proofErr w:type="spellStart"/>
            <w:r w:rsidRPr="00A934DE">
              <w:t>Active_Listening_Comment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5FD9FED" w14:textId="50F11B50"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909B05D" w14:textId="77777777" w:rsidR="00C96BC7" w:rsidRDefault="00C96BC7" w:rsidP="00C96BC7">
            <w:pPr>
              <w:rPr>
                <w:sz w:val="22"/>
                <w:szCs w:val="22"/>
              </w:rPr>
            </w:pPr>
            <w:r>
              <w:rPr>
                <w:sz w:val="22"/>
                <w:szCs w:val="22"/>
              </w:rPr>
              <w:t>Comments entered by evaluator</w:t>
            </w:r>
          </w:p>
          <w:p w14:paraId="4E9CD126" w14:textId="77777777" w:rsidR="00C96BC7" w:rsidRDefault="00C96BC7" w:rsidP="00C96BC7">
            <w:pPr>
              <w:rPr>
                <w:sz w:val="22"/>
                <w:szCs w:val="22"/>
              </w:rPr>
            </w:pPr>
          </w:p>
          <w:p w14:paraId="71107844" w14:textId="5CD31F5C" w:rsidR="00C96BC7" w:rsidRDefault="00C96BC7" w:rsidP="00C96BC7">
            <w:pPr>
              <w:rPr>
                <w:sz w:val="22"/>
                <w:szCs w:val="22"/>
              </w:rPr>
            </w:pPr>
            <w:r>
              <w:rPr>
                <w:sz w:val="22"/>
                <w:szCs w:val="22"/>
              </w:rPr>
              <w:t>For all channels except Web Chat which represents Issue Diagnosis Comment</w:t>
            </w:r>
          </w:p>
          <w:p w14:paraId="6DED0775" w14:textId="1FE2C443"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6C2F4430"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DFF6A4"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2059B17" w14:textId="77777777" w:rsidR="00C96BC7" w:rsidRPr="00863B9B" w:rsidRDefault="00C96BC7" w:rsidP="00C96BC7">
            <w:pPr>
              <w:pStyle w:val="NormalWeb"/>
            </w:pPr>
            <w:proofErr w:type="spellStart"/>
            <w:r w:rsidRPr="00A934DE">
              <w:t>Personality_Flexing</w:t>
            </w:r>
            <w:proofErr w:type="spellEnd"/>
          </w:p>
        </w:tc>
        <w:tc>
          <w:tcPr>
            <w:tcW w:w="1710" w:type="dxa"/>
            <w:tcBorders>
              <w:top w:val="single" w:sz="4" w:space="0" w:color="auto"/>
              <w:left w:val="single" w:sz="4" w:space="0" w:color="auto"/>
              <w:bottom w:val="single" w:sz="4" w:space="0" w:color="auto"/>
              <w:right w:val="single" w:sz="4" w:space="0" w:color="auto"/>
            </w:tcBorders>
          </w:tcPr>
          <w:p w14:paraId="6C1B8CF5" w14:textId="77777777" w:rsidR="00C96BC7" w:rsidRDefault="00C96BC7" w:rsidP="00C96BC7">
            <w:pPr>
              <w:rPr>
                <w:sz w:val="22"/>
                <w:szCs w:val="22"/>
              </w:rPr>
            </w:pPr>
            <w:r w:rsidRPr="00B86A8A">
              <w:rPr>
                <w:sz w:val="22"/>
                <w:szCs w:val="22"/>
              </w:rPr>
              <w:t>50 bytes, Alpha/Numeric</w:t>
            </w:r>
          </w:p>
        </w:tc>
        <w:tc>
          <w:tcPr>
            <w:tcW w:w="4510" w:type="dxa"/>
            <w:tcBorders>
              <w:top w:val="single" w:sz="4" w:space="0" w:color="auto"/>
              <w:left w:val="single" w:sz="4" w:space="0" w:color="auto"/>
              <w:bottom w:val="single" w:sz="4" w:space="0" w:color="auto"/>
              <w:right w:val="single" w:sz="4" w:space="0" w:color="auto"/>
            </w:tcBorders>
          </w:tcPr>
          <w:p w14:paraId="77FB7768" w14:textId="77777777" w:rsidR="00C96BC7" w:rsidRDefault="00C96BC7" w:rsidP="00C96BC7">
            <w:pPr>
              <w:rPr>
                <w:sz w:val="22"/>
                <w:szCs w:val="22"/>
              </w:rPr>
            </w:pPr>
            <w:r>
              <w:rPr>
                <w:sz w:val="22"/>
                <w:szCs w:val="22"/>
              </w:rPr>
              <w:t>Rating for being aware of our and our customers’ personalities and circumstance.  Values are:</w:t>
            </w:r>
          </w:p>
          <w:p w14:paraId="0520B9E9" w14:textId="77777777" w:rsidR="00C96BC7" w:rsidRPr="00A84BB0" w:rsidRDefault="00C96BC7" w:rsidP="00C96BC7">
            <w:pPr>
              <w:rPr>
                <w:sz w:val="22"/>
                <w:szCs w:val="22"/>
              </w:rPr>
            </w:pPr>
            <w:r w:rsidRPr="00A84BB0">
              <w:rPr>
                <w:sz w:val="22"/>
                <w:szCs w:val="22"/>
              </w:rPr>
              <w:t>Novice</w:t>
            </w:r>
          </w:p>
          <w:p w14:paraId="5388CD20" w14:textId="77777777" w:rsidR="00C96BC7" w:rsidRPr="00A84BB0" w:rsidRDefault="00C96BC7" w:rsidP="00C96BC7">
            <w:pPr>
              <w:rPr>
                <w:sz w:val="22"/>
                <w:szCs w:val="22"/>
              </w:rPr>
            </w:pPr>
            <w:r w:rsidRPr="00A84BB0">
              <w:rPr>
                <w:sz w:val="22"/>
                <w:szCs w:val="22"/>
              </w:rPr>
              <w:t>Emerging</w:t>
            </w:r>
          </w:p>
          <w:p w14:paraId="42322848" w14:textId="77777777" w:rsidR="00C96BC7" w:rsidRPr="00A84BB0" w:rsidRDefault="00C96BC7" w:rsidP="00C96BC7">
            <w:pPr>
              <w:rPr>
                <w:sz w:val="22"/>
                <w:szCs w:val="22"/>
              </w:rPr>
            </w:pPr>
            <w:r w:rsidRPr="00A84BB0">
              <w:rPr>
                <w:sz w:val="22"/>
                <w:szCs w:val="22"/>
              </w:rPr>
              <w:t>Effective</w:t>
            </w:r>
          </w:p>
          <w:p w14:paraId="19401BF7" w14:textId="77777777" w:rsidR="00C96BC7" w:rsidRPr="00A84BB0" w:rsidRDefault="00C96BC7" w:rsidP="00C96BC7">
            <w:pPr>
              <w:rPr>
                <w:sz w:val="22"/>
                <w:szCs w:val="22"/>
              </w:rPr>
            </w:pPr>
            <w:r w:rsidRPr="00A84BB0">
              <w:rPr>
                <w:sz w:val="22"/>
                <w:szCs w:val="22"/>
              </w:rPr>
              <w:t>Advanced</w:t>
            </w:r>
          </w:p>
          <w:p w14:paraId="4B7D82FC" w14:textId="77777777" w:rsidR="00C96BC7" w:rsidRPr="00A84BB0" w:rsidRDefault="00C96BC7" w:rsidP="00C96BC7">
            <w:pPr>
              <w:rPr>
                <w:sz w:val="22"/>
                <w:szCs w:val="22"/>
              </w:rPr>
            </w:pPr>
            <w:r w:rsidRPr="00A84BB0">
              <w:rPr>
                <w:sz w:val="22"/>
                <w:szCs w:val="22"/>
              </w:rPr>
              <w:t>Expert</w:t>
            </w:r>
          </w:p>
          <w:p w14:paraId="483D8E47" w14:textId="77777777" w:rsidR="00C96BC7" w:rsidRDefault="00C96BC7" w:rsidP="00C96BC7">
            <w:pPr>
              <w:rPr>
                <w:sz w:val="22"/>
                <w:szCs w:val="22"/>
              </w:rPr>
            </w:pPr>
            <w:r w:rsidRPr="00A84BB0">
              <w:rPr>
                <w:sz w:val="22"/>
                <w:szCs w:val="22"/>
              </w:rPr>
              <w:t>Customer Service Escalation</w:t>
            </w:r>
          </w:p>
          <w:p w14:paraId="0E76BC39" w14:textId="77777777" w:rsidR="00C96BC7" w:rsidRDefault="00C96BC7" w:rsidP="00C96BC7">
            <w:pPr>
              <w:rPr>
                <w:sz w:val="22"/>
                <w:szCs w:val="22"/>
              </w:rPr>
            </w:pPr>
          </w:p>
          <w:p w14:paraId="7C1F7D4B" w14:textId="32293027" w:rsidR="00C96BC7" w:rsidRDefault="00C96BC7" w:rsidP="00C96BC7">
            <w:pPr>
              <w:rPr>
                <w:sz w:val="22"/>
                <w:szCs w:val="22"/>
              </w:rPr>
            </w:pPr>
            <w:r>
              <w:rPr>
                <w:sz w:val="22"/>
                <w:szCs w:val="22"/>
              </w:rPr>
              <w:t xml:space="preserve">For all channels except Web Chat which represents Professional Communication </w:t>
            </w:r>
          </w:p>
          <w:p w14:paraId="2916D67D" w14:textId="5F1694FD"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351A191A"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C57C9EA"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EEA062C" w14:textId="77777777" w:rsidR="00C96BC7" w:rsidRPr="00863B9B" w:rsidRDefault="00C96BC7" w:rsidP="00C96BC7">
            <w:pPr>
              <w:pStyle w:val="NormalWeb"/>
            </w:pPr>
            <w:proofErr w:type="spellStart"/>
            <w:r w:rsidRPr="00A934DE">
              <w:t>Personality_Flexing_Comment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72FBC309" w14:textId="6911AD2E"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574FA6A9" w14:textId="77777777" w:rsidR="00C96BC7" w:rsidRDefault="00C96BC7" w:rsidP="00C96BC7">
            <w:pPr>
              <w:rPr>
                <w:sz w:val="22"/>
                <w:szCs w:val="22"/>
              </w:rPr>
            </w:pPr>
            <w:r>
              <w:rPr>
                <w:sz w:val="22"/>
                <w:szCs w:val="22"/>
              </w:rPr>
              <w:t>Comments entered by evaluator</w:t>
            </w:r>
          </w:p>
          <w:p w14:paraId="56C52976" w14:textId="77777777" w:rsidR="00C96BC7" w:rsidRDefault="00C96BC7" w:rsidP="00C96BC7">
            <w:pPr>
              <w:rPr>
                <w:sz w:val="22"/>
                <w:szCs w:val="22"/>
              </w:rPr>
            </w:pPr>
          </w:p>
          <w:p w14:paraId="64D47246" w14:textId="7B31647E" w:rsidR="00C96BC7" w:rsidRDefault="00C96BC7" w:rsidP="00C96BC7">
            <w:pPr>
              <w:rPr>
                <w:sz w:val="22"/>
                <w:szCs w:val="22"/>
              </w:rPr>
            </w:pPr>
            <w:r>
              <w:rPr>
                <w:sz w:val="22"/>
                <w:szCs w:val="22"/>
              </w:rPr>
              <w:t>For all channels except Web Chat which represents Professional Communication Comment</w:t>
            </w:r>
          </w:p>
          <w:p w14:paraId="3F76369E" w14:textId="4530E289" w:rsidR="00C96BC7" w:rsidRDefault="00C96BC7" w:rsidP="00C96BC7">
            <w:pPr>
              <w:rPr>
                <w:sz w:val="22"/>
                <w:szCs w:val="22"/>
              </w:rPr>
            </w:pPr>
            <w:r>
              <w:rPr>
                <w:sz w:val="22"/>
                <w:szCs w:val="22"/>
              </w:rPr>
              <w:t xml:space="preserve">Not applicable for Written </w:t>
            </w:r>
            <w:proofErr w:type="spellStart"/>
            <w:r>
              <w:rPr>
                <w:sz w:val="22"/>
                <w:szCs w:val="22"/>
              </w:rPr>
              <w:t>Corr</w:t>
            </w:r>
            <w:proofErr w:type="spellEnd"/>
          </w:p>
        </w:tc>
      </w:tr>
      <w:tr w:rsidR="00C96BC7" w:rsidRPr="00B86A8A" w14:paraId="52A674EE"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37348FB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767ACB47" w14:textId="4053E24E" w:rsidR="00C96BC7" w:rsidRPr="003F489D" w:rsidRDefault="00C96BC7" w:rsidP="00C96BC7">
            <w:pPr>
              <w:pStyle w:val="NormalWeb"/>
            </w:pPr>
            <w:proofErr w:type="spellStart"/>
            <w:r>
              <w:t>Customer_Temp_Start_Descriptor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5FD55488" w14:textId="6FA15D1C"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7D165195" w14:textId="53BF96CD" w:rsidR="00C96BC7" w:rsidRDefault="00C96BC7" w:rsidP="00C96BC7">
            <w:pPr>
              <w:rPr>
                <w:sz w:val="22"/>
                <w:szCs w:val="22"/>
              </w:rPr>
            </w:pPr>
            <w:r>
              <w:rPr>
                <w:sz w:val="22"/>
                <w:szCs w:val="22"/>
              </w:rPr>
              <w:t>Values are 1- Exuberant, 2 - Happy, 3 - Neutral, 4 - Frustrated, 5 – Furious</w:t>
            </w:r>
          </w:p>
          <w:p w14:paraId="10AF289F" w14:textId="77777777" w:rsidR="00C96BC7" w:rsidRDefault="00C96BC7" w:rsidP="00C96BC7">
            <w:pPr>
              <w:rPr>
                <w:sz w:val="22"/>
                <w:szCs w:val="22"/>
              </w:rPr>
            </w:pPr>
          </w:p>
          <w:p w14:paraId="1618DB6C" w14:textId="50A33290"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 </w:t>
            </w:r>
          </w:p>
        </w:tc>
      </w:tr>
      <w:tr w:rsidR="00C96BC7" w:rsidRPr="00B86A8A" w14:paraId="68E5F6C4"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A27A0DE"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4D533C8A" w14:textId="77777777" w:rsidR="00C96BC7" w:rsidRPr="00A934DE" w:rsidRDefault="00C96BC7" w:rsidP="00C96BC7">
            <w:pPr>
              <w:pStyle w:val="NormalWeb"/>
            </w:pPr>
            <w:proofErr w:type="spellStart"/>
            <w:r w:rsidRPr="003F489D">
              <w:t>Customer_Temp_Start_Comment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0D465673" w14:textId="23A959FF"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399DF8A4" w14:textId="77777777" w:rsidR="00C96BC7" w:rsidRDefault="00C96BC7" w:rsidP="00C96BC7">
            <w:pPr>
              <w:rPr>
                <w:sz w:val="22"/>
                <w:szCs w:val="22"/>
              </w:rPr>
            </w:pPr>
            <w:r>
              <w:rPr>
                <w:sz w:val="22"/>
                <w:szCs w:val="22"/>
              </w:rPr>
              <w:t>Comments entered by evaluator</w:t>
            </w:r>
          </w:p>
          <w:p w14:paraId="6B73467F" w14:textId="77777777" w:rsidR="00C96BC7" w:rsidRDefault="00C96BC7" w:rsidP="00C96BC7">
            <w:pPr>
              <w:rPr>
                <w:sz w:val="22"/>
                <w:szCs w:val="22"/>
              </w:rPr>
            </w:pPr>
          </w:p>
          <w:p w14:paraId="5E6F24DC" w14:textId="73F55B15"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5B425E86"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3ADC66"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425F2E0" w14:textId="24E1D824" w:rsidR="00C96BC7" w:rsidRPr="003F489D" w:rsidRDefault="00C96BC7" w:rsidP="00C96BC7">
            <w:pPr>
              <w:pStyle w:val="NormalWeb"/>
            </w:pPr>
            <w:proofErr w:type="spellStart"/>
            <w:r>
              <w:t>Customer_Temp_End_Descriptor</w:t>
            </w:r>
            <w:proofErr w:type="spellEnd"/>
          </w:p>
        </w:tc>
        <w:tc>
          <w:tcPr>
            <w:tcW w:w="1710" w:type="dxa"/>
            <w:tcBorders>
              <w:top w:val="single" w:sz="4" w:space="0" w:color="auto"/>
              <w:left w:val="single" w:sz="4" w:space="0" w:color="auto"/>
              <w:bottom w:val="single" w:sz="4" w:space="0" w:color="auto"/>
              <w:right w:val="single" w:sz="4" w:space="0" w:color="auto"/>
            </w:tcBorders>
          </w:tcPr>
          <w:p w14:paraId="3EE3293C" w14:textId="06FE24F5" w:rsidR="00C96BC7" w:rsidRPr="009F0C48" w:rsidRDefault="00C96BC7" w:rsidP="00C96BC7">
            <w:pPr>
              <w:rPr>
                <w:sz w:val="22"/>
                <w:szCs w:val="22"/>
              </w:rPr>
            </w:pPr>
            <w:r>
              <w:rPr>
                <w:sz w:val="22"/>
                <w:szCs w:val="22"/>
              </w:rPr>
              <w:t>15 bytes Alpha/Numeric</w:t>
            </w:r>
          </w:p>
        </w:tc>
        <w:tc>
          <w:tcPr>
            <w:tcW w:w="4510" w:type="dxa"/>
            <w:tcBorders>
              <w:top w:val="single" w:sz="4" w:space="0" w:color="auto"/>
              <w:left w:val="single" w:sz="4" w:space="0" w:color="auto"/>
              <w:bottom w:val="single" w:sz="4" w:space="0" w:color="auto"/>
              <w:right w:val="single" w:sz="4" w:space="0" w:color="auto"/>
            </w:tcBorders>
          </w:tcPr>
          <w:p w14:paraId="231DF9E5" w14:textId="745DB6AE" w:rsidR="00C96BC7" w:rsidRDefault="00C96BC7" w:rsidP="00C96BC7">
            <w:pPr>
              <w:rPr>
                <w:sz w:val="22"/>
                <w:szCs w:val="22"/>
              </w:rPr>
            </w:pPr>
            <w:r>
              <w:rPr>
                <w:sz w:val="22"/>
                <w:szCs w:val="22"/>
              </w:rPr>
              <w:t>Values are 1- Exuberant, 2 - Happy, 3 - Neutral, 4 - Frustrated, 5 – Furious</w:t>
            </w:r>
          </w:p>
          <w:p w14:paraId="1C3ABF72" w14:textId="77777777" w:rsidR="00C96BC7" w:rsidRDefault="00C96BC7" w:rsidP="00C96BC7">
            <w:pPr>
              <w:rPr>
                <w:sz w:val="22"/>
                <w:szCs w:val="22"/>
              </w:rPr>
            </w:pPr>
          </w:p>
          <w:p w14:paraId="2BB1B390" w14:textId="25856C7E"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6C98B0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03AC430B"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294B7BE" w14:textId="77777777" w:rsidR="00C96BC7" w:rsidRPr="00A934DE" w:rsidRDefault="00C96BC7" w:rsidP="00C96BC7">
            <w:pPr>
              <w:pStyle w:val="NormalWeb"/>
            </w:pPr>
            <w:proofErr w:type="spellStart"/>
            <w:r w:rsidRPr="003F489D">
              <w:t>Customer_Temp_End_Comment</w:t>
            </w:r>
            <w:proofErr w:type="spellEnd"/>
          </w:p>
        </w:tc>
        <w:tc>
          <w:tcPr>
            <w:tcW w:w="1710" w:type="dxa"/>
            <w:tcBorders>
              <w:top w:val="single" w:sz="4" w:space="0" w:color="auto"/>
              <w:left w:val="single" w:sz="4" w:space="0" w:color="auto"/>
              <w:bottom w:val="single" w:sz="4" w:space="0" w:color="auto"/>
              <w:right w:val="single" w:sz="4" w:space="0" w:color="auto"/>
            </w:tcBorders>
          </w:tcPr>
          <w:p w14:paraId="1E59B716" w14:textId="5355E77C" w:rsidR="00C96BC7" w:rsidRDefault="00C96BC7" w:rsidP="00C96BC7">
            <w:pPr>
              <w:rPr>
                <w:sz w:val="22"/>
                <w:szCs w:val="22"/>
              </w:rPr>
            </w:pPr>
            <w:r w:rsidRPr="009F0C48">
              <w:rPr>
                <w:sz w:val="22"/>
                <w:szCs w:val="22"/>
              </w:rPr>
              <w:t xml:space="preserve">2000 </w:t>
            </w:r>
            <w:r w:rsidRPr="00B86A8A">
              <w:rPr>
                <w:sz w:val="22"/>
                <w:szCs w:val="22"/>
              </w:rPr>
              <w:t>bytes, Alpha/Numeric</w:t>
            </w:r>
          </w:p>
        </w:tc>
        <w:tc>
          <w:tcPr>
            <w:tcW w:w="4510" w:type="dxa"/>
            <w:tcBorders>
              <w:top w:val="single" w:sz="4" w:space="0" w:color="auto"/>
              <w:left w:val="single" w:sz="4" w:space="0" w:color="auto"/>
              <w:bottom w:val="single" w:sz="4" w:space="0" w:color="auto"/>
              <w:right w:val="single" w:sz="4" w:space="0" w:color="auto"/>
            </w:tcBorders>
          </w:tcPr>
          <w:p w14:paraId="7E682695" w14:textId="77777777" w:rsidR="00C96BC7" w:rsidRDefault="00C96BC7" w:rsidP="00C96BC7">
            <w:pPr>
              <w:rPr>
                <w:sz w:val="22"/>
                <w:szCs w:val="22"/>
              </w:rPr>
            </w:pPr>
            <w:r>
              <w:rPr>
                <w:sz w:val="22"/>
                <w:szCs w:val="22"/>
              </w:rPr>
              <w:t>Comments entered by evaluator</w:t>
            </w:r>
          </w:p>
          <w:p w14:paraId="342C5DC3" w14:textId="77777777" w:rsidR="00C96BC7" w:rsidRDefault="00C96BC7" w:rsidP="00C96BC7">
            <w:pPr>
              <w:rPr>
                <w:sz w:val="22"/>
                <w:szCs w:val="22"/>
              </w:rPr>
            </w:pPr>
          </w:p>
          <w:p w14:paraId="72D19046" w14:textId="212D3AD6" w:rsidR="00C96BC7" w:rsidRDefault="00C96BC7" w:rsidP="00C96BC7">
            <w:pPr>
              <w:rPr>
                <w:sz w:val="22"/>
                <w:szCs w:val="22"/>
              </w:rPr>
            </w:pPr>
            <w:r>
              <w:rPr>
                <w:sz w:val="22"/>
                <w:szCs w:val="22"/>
              </w:rPr>
              <w:t xml:space="preserve">For all channels except Written </w:t>
            </w:r>
            <w:proofErr w:type="spellStart"/>
            <w:r>
              <w:rPr>
                <w:sz w:val="22"/>
                <w:szCs w:val="22"/>
              </w:rPr>
              <w:t>Corr</w:t>
            </w:r>
            <w:proofErr w:type="spellEnd"/>
            <w:r>
              <w:rPr>
                <w:sz w:val="22"/>
                <w:szCs w:val="22"/>
              </w:rPr>
              <w:t xml:space="preserve"> which is not applicable</w:t>
            </w:r>
          </w:p>
        </w:tc>
      </w:tr>
      <w:tr w:rsidR="00C96BC7" w:rsidRPr="00B86A8A" w14:paraId="35E70F71"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2C48F519"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05EF9AC0" w14:textId="7F37AC07" w:rsidR="00C96BC7" w:rsidRPr="003F489D" w:rsidRDefault="00C96BC7" w:rsidP="00C96BC7">
            <w:pPr>
              <w:pStyle w:val="NormalWeb"/>
            </w:pPr>
            <w:r w:rsidRPr="003E3F37">
              <w:t>Channel</w:t>
            </w:r>
          </w:p>
        </w:tc>
        <w:tc>
          <w:tcPr>
            <w:tcW w:w="1710" w:type="dxa"/>
            <w:tcBorders>
              <w:top w:val="single" w:sz="4" w:space="0" w:color="auto"/>
              <w:left w:val="single" w:sz="4" w:space="0" w:color="auto"/>
              <w:bottom w:val="single" w:sz="4" w:space="0" w:color="auto"/>
              <w:right w:val="single" w:sz="4" w:space="0" w:color="auto"/>
            </w:tcBorders>
          </w:tcPr>
          <w:p w14:paraId="541062FC" w14:textId="0CB31777" w:rsidR="00C96BC7" w:rsidRPr="009F0C48" w:rsidRDefault="00C96BC7" w:rsidP="00C96BC7">
            <w:pPr>
              <w:rPr>
                <w:sz w:val="22"/>
                <w:szCs w:val="22"/>
              </w:rPr>
            </w:pPr>
            <w:r>
              <w:rPr>
                <w:sz w:val="22"/>
                <w:szCs w:val="22"/>
              </w:rPr>
              <w:t>30 bytes, Alpha/Numeric</w:t>
            </w:r>
          </w:p>
        </w:tc>
        <w:tc>
          <w:tcPr>
            <w:tcW w:w="4510" w:type="dxa"/>
            <w:tcBorders>
              <w:top w:val="single" w:sz="4" w:space="0" w:color="auto"/>
              <w:left w:val="single" w:sz="4" w:space="0" w:color="auto"/>
              <w:bottom w:val="single" w:sz="4" w:space="0" w:color="auto"/>
              <w:right w:val="single" w:sz="4" w:space="0" w:color="auto"/>
            </w:tcBorders>
          </w:tcPr>
          <w:p w14:paraId="39192793" w14:textId="77777777" w:rsidR="00C96BC7" w:rsidRDefault="00C96BC7" w:rsidP="00C96BC7">
            <w:pPr>
              <w:rPr>
                <w:sz w:val="22"/>
                <w:szCs w:val="22"/>
              </w:rPr>
            </w:pPr>
            <w:r>
              <w:rPr>
                <w:sz w:val="22"/>
                <w:szCs w:val="22"/>
              </w:rPr>
              <w:t xml:space="preserve">Channel associated with the evaluation </w:t>
            </w:r>
          </w:p>
          <w:p w14:paraId="149B11DB" w14:textId="77777777" w:rsidR="00C96BC7" w:rsidRDefault="00C96BC7" w:rsidP="00C96BC7">
            <w:pPr>
              <w:rPr>
                <w:sz w:val="22"/>
                <w:szCs w:val="22"/>
              </w:rPr>
            </w:pPr>
            <w:r>
              <w:rPr>
                <w:sz w:val="22"/>
                <w:szCs w:val="22"/>
              </w:rPr>
              <w:t>Values include:</w:t>
            </w:r>
          </w:p>
          <w:p w14:paraId="38CCE796" w14:textId="7FD4ACA2" w:rsidR="00C96BC7" w:rsidRDefault="00C96BC7" w:rsidP="00C96BC7">
            <w:pPr>
              <w:rPr>
                <w:sz w:val="22"/>
                <w:szCs w:val="22"/>
              </w:rPr>
            </w:pPr>
            <w:r>
              <w:rPr>
                <w:sz w:val="22"/>
                <w:szCs w:val="22"/>
              </w:rPr>
              <w:t>ARC</w:t>
            </w:r>
          </w:p>
          <w:p w14:paraId="6DDAE23A" w14:textId="6D342479" w:rsidR="00C96BC7" w:rsidRDefault="00C96BC7" w:rsidP="00C96BC7">
            <w:pPr>
              <w:rPr>
                <w:sz w:val="22"/>
                <w:szCs w:val="22"/>
              </w:rPr>
            </w:pPr>
            <w:r>
              <w:rPr>
                <w:sz w:val="22"/>
                <w:szCs w:val="22"/>
              </w:rPr>
              <w:t>ISG CSR Consult</w:t>
            </w:r>
          </w:p>
          <w:p w14:paraId="48DE69DB" w14:textId="3F745B2F" w:rsidR="00C96BC7" w:rsidRDefault="00C96BC7" w:rsidP="00C96BC7">
            <w:pPr>
              <w:rPr>
                <w:sz w:val="22"/>
                <w:szCs w:val="22"/>
              </w:rPr>
            </w:pPr>
            <w:r>
              <w:rPr>
                <w:sz w:val="22"/>
                <w:szCs w:val="22"/>
              </w:rPr>
              <w:t>Phone</w:t>
            </w:r>
          </w:p>
          <w:p w14:paraId="50739168" w14:textId="58E79F7D" w:rsidR="00C96BC7" w:rsidRDefault="00C96BC7" w:rsidP="00C96BC7">
            <w:pPr>
              <w:rPr>
                <w:sz w:val="22"/>
                <w:szCs w:val="22"/>
              </w:rPr>
            </w:pPr>
            <w:r>
              <w:rPr>
                <w:sz w:val="22"/>
                <w:szCs w:val="22"/>
              </w:rPr>
              <w:t>Web Chat</w:t>
            </w:r>
          </w:p>
          <w:p w14:paraId="13B22FF9" w14:textId="584136FE" w:rsidR="00C96BC7" w:rsidRDefault="00C96BC7" w:rsidP="00C96BC7">
            <w:pPr>
              <w:rPr>
                <w:sz w:val="22"/>
                <w:szCs w:val="22"/>
              </w:rPr>
            </w:pPr>
            <w:r w:rsidRPr="00B030C5">
              <w:rPr>
                <w:sz w:val="22"/>
                <w:szCs w:val="22"/>
              </w:rPr>
              <w:t>Written Correspondence</w:t>
            </w:r>
          </w:p>
        </w:tc>
      </w:tr>
      <w:tr w:rsidR="00C96BC7" w:rsidRPr="00B86A8A" w14:paraId="5DBC52A2"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4ECDB62"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6DA9203B" w14:textId="15CF8BF8" w:rsidR="00C96BC7" w:rsidRPr="003F489D" w:rsidRDefault="00C96BC7" w:rsidP="00C96BC7">
            <w:pPr>
              <w:pStyle w:val="NormalWeb"/>
            </w:pPr>
            <w:r w:rsidRPr="003E3F37">
              <w:t>NGD Activity ID</w:t>
            </w:r>
          </w:p>
        </w:tc>
        <w:tc>
          <w:tcPr>
            <w:tcW w:w="1710" w:type="dxa"/>
            <w:tcBorders>
              <w:top w:val="single" w:sz="4" w:space="0" w:color="auto"/>
              <w:left w:val="single" w:sz="4" w:space="0" w:color="auto"/>
              <w:bottom w:val="single" w:sz="4" w:space="0" w:color="auto"/>
              <w:right w:val="single" w:sz="4" w:space="0" w:color="auto"/>
            </w:tcBorders>
          </w:tcPr>
          <w:p w14:paraId="0C466B47" w14:textId="743486C3" w:rsidR="00C96BC7" w:rsidRPr="009F0C48" w:rsidRDefault="00C96BC7" w:rsidP="00C96BC7">
            <w:pPr>
              <w:rPr>
                <w:sz w:val="22"/>
                <w:szCs w:val="22"/>
              </w:rPr>
            </w:pPr>
            <w:r>
              <w:rPr>
                <w:sz w:val="22"/>
                <w:szCs w:val="22"/>
              </w:rPr>
              <w:t>26 bytes, Alpha/Numeric</w:t>
            </w:r>
          </w:p>
        </w:tc>
        <w:tc>
          <w:tcPr>
            <w:tcW w:w="4510" w:type="dxa"/>
            <w:tcBorders>
              <w:top w:val="single" w:sz="4" w:space="0" w:color="auto"/>
              <w:left w:val="single" w:sz="4" w:space="0" w:color="auto"/>
              <w:bottom w:val="single" w:sz="4" w:space="0" w:color="auto"/>
              <w:right w:val="single" w:sz="4" w:space="0" w:color="auto"/>
            </w:tcBorders>
          </w:tcPr>
          <w:p w14:paraId="0065C7D8" w14:textId="77777777" w:rsidR="00C96BC7" w:rsidRDefault="00C96BC7" w:rsidP="00C96BC7">
            <w:pPr>
              <w:rPr>
                <w:sz w:val="22"/>
                <w:szCs w:val="22"/>
              </w:rPr>
            </w:pPr>
            <w:r>
              <w:rPr>
                <w:sz w:val="22"/>
                <w:szCs w:val="22"/>
              </w:rPr>
              <w:t xml:space="preserve">NGD Activity ID </w:t>
            </w:r>
            <w:proofErr w:type="spellStart"/>
            <w:r>
              <w:rPr>
                <w:sz w:val="22"/>
                <w:szCs w:val="22"/>
              </w:rPr>
              <w:t>assoiciated</w:t>
            </w:r>
            <w:proofErr w:type="spellEnd"/>
            <w:r>
              <w:rPr>
                <w:sz w:val="22"/>
                <w:szCs w:val="22"/>
              </w:rPr>
              <w:t xml:space="preserve"> with the evaluation</w:t>
            </w:r>
          </w:p>
          <w:p w14:paraId="048E2F61" w14:textId="66B46802" w:rsidR="00C96BC7" w:rsidRDefault="00C96BC7" w:rsidP="00C96BC7">
            <w:pPr>
              <w:rPr>
                <w:sz w:val="22"/>
                <w:szCs w:val="22"/>
              </w:rPr>
            </w:pPr>
            <w:r>
              <w:rPr>
                <w:sz w:val="22"/>
                <w:szCs w:val="22"/>
              </w:rPr>
              <w:t xml:space="preserve">Populated when channel is Web Chat, Written </w:t>
            </w:r>
            <w:proofErr w:type="spellStart"/>
            <w:r>
              <w:rPr>
                <w:sz w:val="22"/>
                <w:szCs w:val="22"/>
              </w:rPr>
              <w:t>Corr</w:t>
            </w:r>
            <w:proofErr w:type="spellEnd"/>
            <w:r>
              <w:rPr>
                <w:sz w:val="22"/>
                <w:szCs w:val="22"/>
              </w:rPr>
              <w:t xml:space="preserve"> </w:t>
            </w:r>
          </w:p>
        </w:tc>
      </w:tr>
      <w:tr w:rsidR="00C96BC7" w:rsidRPr="00B86A8A" w14:paraId="2DFF0F93"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1C3256C7"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237C724" w14:textId="563973A5" w:rsidR="00C96BC7" w:rsidRPr="003F489D" w:rsidRDefault="00C96BC7" w:rsidP="00C96BC7">
            <w:pPr>
              <w:pStyle w:val="NormalWeb"/>
            </w:pPr>
            <w:r w:rsidRPr="003E3F37">
              <w:t>DCN</w:t>
            </w:r>
          </w:p>
        </w:tc>
        <w:tc>
          <w:tcPr>
            <w:tcW w:w="1710" w:type="dxa"/>
            <w:tcBorders>
              <w:top w:val="single" w:sz="4" w:space="0" w:color="auto"/>
              <w:left w:val="single" w:sz="4" w:space="0" w:color="auto"/>
              <w:bottom w:val="single" w:sz="4" w:space="0" w:color="auto"/>
              <w:right w:val="single" w:sz="4" w:space="0" w:color="auto"/>
            </w:tcBorders>
          </w:tcPr>
          <w:p w14:paraId="40DF886B" w14:textId="400B5C35" w:rsidR="00C96BC7" w:rsidRPr="009F0C48" w:rsidRDefault="00C96BC7" w:rsidP="00C96BC7">
            <w:pPr>
              <w:rPr>
                <w:sz w:val="22"/>
                <w:szCs w:val="22"/>
              </w:rPr>
            </w:pPr>
            <w:r>
              <w:rPr>
                <w:sz w:val="22"/>
                <w:szCs w:val="22"/>
              </w:rPr>
              <w:t>14 bytes, Alpha/Numeric</w:t>
            </w:r>
          </w:p>
        </w:tc>
        <w:tc>
          <w:tcPr>
            <w:tcW w:w="4510" w:type="dxa"/>
            <w:tcBorders>
              <w:top w:val="single" w:sz="4" w:space="0" w:color="auto"/>
              <w:left w:val="single" w:sz="4" w:space="0" w:color="auto"/>
              <w:bottom w:val="single" w:sz="4" w:space="0" w:color="auto"/>
              <w:right w:val="single" w:sz="4" w:space="0" w:color="auto"/>
            </w:tcBorders>
          </w:tcPr>
          <w:p w14:paraId="0FA0B410" w14:textId="77777777" w:rsidR="00C96BC7" w:rsidRDefault="00C96BC7" w:rsidP="00C96BC7">
            <w:pPr>
              <w:rPr>
                <w:sz w:val="22"/>
                <w:szCs w:val="22"/>
              </w:rPr>
            </w:pPr>
            <w:r>
              <w:rPr>
                <w:sz w:val="22"/>
                <w:szCs w:val="22"/>
              </w:rPr>
              <w:t xml:space="preserve">Document Control Number associated with the evaluation </w:t>
            </w:r>
          </w:p>
          <w:p w14:paraId="5A8150A1" w14:textId="0FBA5B0B" w:rsidR="00C96BC7" w:rsidRDefault="00C96BC7" w:rsidP="00C96BC7">
            <w:pPr>
              <w:rPr>
                <w:sz w:val="22"/>
                <w:szCs w:val="22"/>
              </w:rPr>
            </w:pPr>
            <w:r>
              <w:rPr>
                <w:sz w:val="22"/>
                <w:szCs w:val="22"/>
              </w:rPr>
              <w:t xml:space="preserve">Populated when channel is Written </w:t>
            </w:r>
            <w:proofErr w:type="spellStart"/>
            <w:r>
              <w:rPr>
                <w:sz w:val="22"/>
                <w:szCs w:val="22"/>
              </w:rPr>
              <w:t>Corr</w:t>
            </w:r>
            <w:proofErr w:type="spellEnd"/>
          </w:p>
        </w:tc>
      </w:tr>
      <w:tr w:rsidR="00C96BC7" w:rsidRPr="00B86A8A" w14:paraId="447E290C" w14:textId="77777777" w:rsidTr="007D007A">
        <w:trPr>
          <w:tblHeader/>
        </w:trPr>
        <w:tc>
          <w:tcPr>
            <w:tcW w:w="1253" w:type="dxa"/>
            <w:tcBorders>
              <w:top w:val="single" w:sz="4" w:space="0" w:color="auto"/>
              <w:left w:val="single" w:sz="4" w:space="0" w:color="auto"/>
              <w:bottom w:val="single" w:sz="4" w:space="0" w:color="auto"/>
              <w:right w:val="single" w:sz="4" w:space="0" w:color="auto"/>
            </w:tcBorders>
          </w:tcPr>
          <w:p w14:paraId="631C8038" w14:textId="77777777" w:rsidR="00C96BC7" w:rsidRPr="00B86A8A" w:rsidRDefault="00C96BC7" w:rsidP="00C96BC7">
            <w:pPr>
              <w:pStyle w:val="TableText"/>
              <w:numPr>
                <w:ilvl w:val="0"/>
                <w:numId w:val="13"/>
              </w:numPr>
              <w:rPr>
                <w:b w:val="0"/>
                <w:szCs w:val="22"/>
              </w:rPr>
            </w:pPr>
          </w:p>
        </w:tc>
        <w:tc>
          <w:tcPr>
            <w:tcW w:w="2437" w:type="dxa"/>
            <w:tcBorders>
              <w:top w:val="single" w:sz="4" w:space="0" w:color="auto"/>
              <w:left w:val="single" w:sz="4" w:space="0" w:color="auto"/>
              <w:bottom w:val="single" w:sz="4" w:space="0" w:color="auto"/>
              <w:right w:val="single" w:sz="4" w:space="0" w:color="auto"/>
            </w:tcBorders>
          </w:tcPr>
          <w:p w14:paraId="576FD542" w14:textId="751676E0" w:rsidR="00C96BC7" w:rsidRPr="003F489D" w:rsidRDefault="00C96BC7" w:rsidP="00C96BC7">
            <w:pPr>
              <w:pStyle w:val="NormalWeb"/>
            </w:pPr>
            <w:proofErr w:type="spellStart"/>
            <w:r w:rsidRPr="003E3F37">
              <w:t>Case_Number</w:t>
            </w:r>
            <w:proofErr w:type="spellEnd"/>
          </w:p>
        </w:tc>
        <w:tc>
          <w:tcPr>
            <w:tcW w:w="1710" w:type="dxa"/>
            <w:tcBorders>
              <w:top w:val="single" w:sz="4" w:space="0" w:color="auto"/>
              <w:left w:val="single" w:sz="4" w:space="0" w:color="auto"/>
              <w:bottom w:val="single" w:sz="4" w:space="0" w:color="auto"/>
              <w:right w:val="single" w:sz="4" w:space="0" w:color="auto"/>
            </w:tcBorders>
          </w:tcPr>
          <w:p w14:paraId="78553AE9" w14:textId="14A8B04F" w:rsidR="00C96BC7" w:rsidRPr="009F0C48" w:rsidRDefault="00C96BC7" w:rsidP="00C96BC7">
            <w:pPr>
              <w:rPr>
                <w:sz w:val="22"/>
                <w:szCs w:val="22"/>
              </w:rPr>
            </w:pPr>
            <w:r>
              <w:rPr>
                <w:sz w:val="22"/>
                <w:szCs w:val="22"/>
              </w:rPr>
              <w:t>10 bytes, Alpha/Numeric</w:t>
            </w:r>
          </w:p>
        </w:tc>
        <w:tc>
          <w:tcPr>
            <w:tcW w:w="4510" w:type="dxa"/>
            <w:tcBorders>
              <w:top w:val="single" w:sz="4" w:space="0" w:color="auto"/>
              <w:left w:val="single" w:sz="4" w:space="0" w:color="auto"/>
              <w:bottom w:val="single" w:sz="4" w:space="0" w:color="auto"/>
              <w:right w:val="single" w:sz="4" w:space="0" w:color="auto"/>
            </w:tcBorders>
          </w:tcPr>
          <w:p w14:paraId="55AF08C9" w14:textId="77777777" w:rsidR="00C96BC7" w:rsidRDefault="00C96BC7" w:rsidP="00C96BC7">
            <w:pPr>
              <w:rPr>
                <w:sz w:val="22"/>
                <w:szCs w:val="22"/>
              </w:rPr>
            </w:pPr>
            <w:r>
              <w:rPr>
                <w:sz w:val="22"/>
                <w:szCs w:val="22"/>
              </w:rPr>
              <w:t xml:space="preserve">Case Number associated with the evaluation </w:t>
            </w:r>
          </w:p>
          <w:p w14:paraId="78C1F919" w14:textId="36F0FD55" w:rsidR="00C96BC7" w:rsidRDefault="00C96BC7" w:rsidP="00C96BC7">
            <w:pPr>
              <w:rPr>
                <w:sz w:val="22"/>
                <w:szCs w:val="22"/>
              </w:rPr>
            </w:pPr>
            <w:r>
              <w:rPr>
                <w:sz w:val="22"/>
                <w:szCs w:val="22"/>
              </w:rPr>
              <w:t>Populated when channel is Web Chat</w:t>
            </w:r>
          </w:p>
        </w:tc>
      </w:tr>
    </w:tbl>
    <w:p w14:paraId="38BD2393" w14:textId="77777777" w:rsidR="007D007A" w:rsidRPr="00D678CA" w:rsidRDefault="007D007A" w:rsidP="007D007A">
      <w:pPr>
        <w:ind w:firstLine="180"/>
        <w:rPr>
          <w:sz w:val="18"/>
          <w:szCs w:val="18"/>
        </w:rPr>
      </w:pPr>
    </w:p>
    <w:p w14:paraId="4B0A8775" w14:textId="77777777" w:rsidR="007D007A" w:rsidRPr="00BF7D39" w:rsidRDefault="007D007A" w:rsidP="007D007A">
      <w:pPr>
        <w:pStyle w:val="CommentText"/>
        <w:rPr>
          <w:rFonts w:ascii="Times New Roman" w:hAnsi="Times New Roman"/>
          <w:color w:val="000000" w:themeColor="text1"/>
        </w:rPr>
      </w:pPr>
    </w:p>
    <w:sectPr w:rsidR="007D007A" w:rsidRPr="00BF7D39" w:rsidSect="00AC778C">
      <w:headerReference w:type="default" r:id="rId11"/>
      <w:footerReference w:type="even" r:id="rId12"/>
      <w:footerReference w:type="default" r:id="rId13"/>
      <w:headerReference w:type="first" r:id="rId14"/>
      <w:footerReference w:type="first" r:id="rId15"/>
      <w:type w:val="oddPage"/>
      <w:pgSz w:w="12240" w:h="15840"/>
      <w:pgMar w:top="1440" w:right="1080" w:bottom="1440" w:left="1440" w:header="720" w:footer="504"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0F35B8" w14:textId="77777777" w:rsidR="00A608EE" w:rsidRDefault="00A608EE">
      <w:r>
        <w:separator/>
      </w:r>
    </w:p>
  </w:endnote>
  <w:endnote w:type="continuationSeparator" w:id="0">
    <w:p w14:paraId="412D721A" w14:textId="77777777" w:rsidR="00A608EE" w:rsidRDefault="00A608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Palatino (PCL6)">
    <w:altName w:val="Palatino Linotype"/>
    <w:panose1 w:val="00000000000000000000"/>
    <w:charset w:val="00"/>
    <w:family w:val="roman"/>
    <w:notTrueType/>
    <w:pitch w:val="variable"/>
    <w:sig w:usb0="00000003" w:usb1="00000000" w:usb2="00000000" w:usb3="00000000" w:csb0="00000001" w:csb1="00000000"/>
  </w:font>
  <w:font w:name="Times New Roman (PCL6)">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B" w14:textId="77777777" w:rsidR="00C96BC7" w:rsidRDefault="00C96BC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A91EA2C" w14:textId="77777777" w:rsidR="00C96BC7" w:rsidRDefault="00C96BC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D" w14:textId="77777777" w:rsidR="00C96BC7" w:rsidRDefault="00C96BC7" w:rsidP="002D1775">
    <w:pPr>
      <w:rPr>
        <w:b/>
        <w:sz w:val="18"/>
      </w:rPr>
    </w:pPr>
    <w:r>
      <w:rPr>
        <w:b/>
        <w:noProof/>
        <w:sz w:val="18"/>
      </w:rPr>
      <mc:AlternateContent>
        <mc:Choice Requires="wps">
          <w:drawing>
            <wp:anchor distT="0" distB="0" distL="114300" distR="114300" simplePos="0" relativeHeight="251658240" behindDoc="0" locked="0" layoutInCell="0" allowOverlap="1" wp14:anchorId="4A91EA36" wp14:editId="4A91EA37">
              <wp:simplePos x="0" y="0"/>
              <wp:positionH relativeFrom="column">
                <wp:posOffset>0</wp:posOffset>
              </wp:positionH>
              <wp:positionV relativeFrom="paragraph">
                <wp:posOffset>22860</wp:posOffset>
              </wp:positionV>
              <wp:extent cx="6035040" cy="0"/>
              <wp:effectExtent l="9525" t="13335" r="13335" b="5715"/>
              <wp:wrapNone/>
              <wp:docPr id="4"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416CE1" id="Line 3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8pt" to="475.2pt,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" o:allowincell="f"/>
          </w:pict>
        </mc:Fallback>
      </mc:AlternateContent>
    </w:r>
  </w:p>
  <w:p w14:paraId="4A91EA2E" w14:textId="0918334E" w:rsidR="00C96BC7" w:rsidRDefault="00C96BC7" w:rsidP="002D1775">
    <w:pPr>
      <w:tabs>
        <w:tab w:val="right" w:pos="9630"/>
      </w:tabs>
      <w:rPr>
        <w:sz w:val="18"/>
      </w:rPr>
    </w:pPr>
    <w:r>
      <w:rPr>
        <w:b/>
        <w:sz w:val="18"/>
      </w:rPr>
      <w:t>CONFIDENTIAL</w:t>
    </w:r>
    <w:r>
      <w:rPr>
        <w:sz w:val="18"/>
      </w:rPr>
      <w:t xml:space="preserve"> </w:t>
    </w:r>
  </w:p>
  <w:p w14:paraId="4A91EA2F" w14:textId="21FB7592" w:rsidR="00C96BC7" w:rsidRDefault="00C96BC7" w:rsidP="002D1775">
    <w:pPr>
      <w:tabs>
        <w:tab w:val="right" w:pos="9630"/>
      </w:tabs>
      <w:rPr>
        <w:sz w:val="18"/>
      </w:rPr>
    </w:pPr>
    <w:r>
      <w:rPr>
        <w:sz w:val="18"/>
      </w:rPr>
      <w:t>Copyright © 2011 All Rights Reserved.</w:t>
    </w:r>
  </w:p>
  <w:p w14:paraId="4A91EA30" w14:textId="77401F8A" w:rsidR="00C96BC7" w:rsidRDefault="00C96BC7" w:rsidP="002D1775">
    <w:pPr>
      <w:tabs>
        <w:tab w:val="right" w:pos="9630"/>
      </w:tabs>
      <w:rPr>
        <w:sz w:val="18"/>
      </w:rPr>
    </w:pPr>
    <w:r>
      <w:rPr>
        <w:sz w:val="18"/>
      </w:rPr>
      <w:t>Version 1.9 Updated July 9, 2012</w:t>
    </w:r>
  </w:p>
  <w:p w14:paraId="4A91EA31" w14:textId="0E5F8899" w:rsidR="00C96BC7" w:rsidRPr="002D1775" w:rsidRDefault="00C96BC7" w:rsidP="002D1775">
    <w:pPr>
      <w:tabs>
        <w:tab w:val="right" w:pos="9630"/>
      </w:tabs>
      <w:rPr>
        <w:rFonts w:ascii="Arial Black" w:hAnsi="Arial Black"/>
      </w:rPr>
    </w:pPr>
    <w:r>
      <w:rPr>
        <w:sz w:val="18"/>
      </w:rPr>
      <w:t>Controlled if Electronic – Uncontrolled if Printed</w:t>
    </w:r>
    <w:r>
      <w:rPr>
        <w:sz w:val="18"/>
      </w:rPr>
      <w:tab/>
      <w:t xml:space="preserve">Page </w:t>
    </w:r>
    <w:r>
      <w:rPr>
        <w:rStyle w:val="PageNumber"/>
        <w:sz w:val="18"/>
      </w:rPr>
      <w:fldChar w:fldCharType="begin"/>
    </w:r>
    <w:r>
      <w:rPr>
        <w:rStyle w:val="PageNumber"/>
        <w:sz w:val="18"/>
      </w:rPr>
      <w:instrText xml:space="preserve"> PAGE </w:instrText>
    </w:r>
    <w:r>
      <w:rPr>
        <w:rStyle w:val="PageNumber"/>
        <w:sz w:val="18"/>
      </w:rPr>
      <w:fldChar w:fldCharType="separate"/>
    </w:r>
    <w:r>
      <w:rPr>
        <w:rStyle w:val="PageNumber"/>
        <w:noProof/>
        <w:sz w:val="18"/>
      </w:rPr>
      <w:t>3</w:t>
    </w:r>
    <w:r>
      <w:rPr>
        <w:rStyle w:val="PageNumber"/>
        <w:sz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3" w14:textId="77777777" w:rsidR="00C96BC7" w:rsidRDefault="00C96BC7">
    <w:pPr>
      <w:pStyle w:val="Footer"/>
      <w:tabs>
        <w:tab w:val="clear" w:pos="9360"/>
        <w:tab w:val="right" w:pos="9270"/>
      </w:tabs>
      <w:jc w:val="right"/>
      <w:rPr>
        <w:b/>
      </w:rPr>
    </w:pPr>
    <w:r>
      <w:rPr>
        <w:b/>
        <w:noProof/>
      </w:rPr>
      <mc:AlternateContent>
        <mc:Choice Requires="wps">
          <w:drawing>
            <wp:anchor distT="0" distB="0" distL="114300" distR="114300" simplePos="0" relativeHeight="251657216" behindDoc="0" locked="0" layoutInCell="0" allowOverlap="1" wp14:anchorId="4A91EA3A" wp14:editId="4A91EA3B">
              <wp:simplePos x="0" y="0"/>
              <wp:positionH relativeFrom="page">
                <wp:posOffset>914400</wp:posOffset>
              </wp:positionH>
              <wp:positionV relativeFrom="page">
                <wp:posOffset>9528810</wp:posOffset>
              </wp:positionV>
              <wp:extent cx="5943600" cy="0"/>
              <wp:effectExtent l="9525" t="13335" r="9525" b="5715"/>
              <wp:wrapNone/>
              <wp:docPr id="2" name="Line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19052EC" id="Line 3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750.3pt" to="540pt,7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" o:allowincell="f">
              <w10:wrap anchorx="page" anchory="page"/>
            </v:line>
          </w:pict>
        </mc:Fallback>
      </mc:AlternateContent>
    </w:r>
    <w:r>
      <w:rPr>
        <w:b/>
        <w:noProof/>
      </w:rPr>
      <w:t xml:space="preserve">Templates - </w:t>
    </w:r>
    <w:r>
      <w:rPr>
        <w:rStyle w:val="PageNumber"/>
        <w:b/>
      </w:rPr>
      <w:fldChar w:fldCharType="begin"/>
    </w:r>
    <w:r>
      <w:rPr>
        <w:rStyle w:val="PageNumber"/>
        <w:b/>
      </w:rPr>
      <w:instrText xml:space="preserve"> PAGE </w:instrText>
    </w:r>
    <w:r>
      <w:rPr>
        <w:rStyle w:val="PageNumber"/>
        <w:b/>
      </w:rPr>
      <w:fldChar w:fldCharType="separate"/>
    </w:r>
    <w:r>
      <w:rPr>
        <w:rStyle w:val="PageNumber"/>
        <w:b/>
        <w:noProof/>
      </w:rPr>
      <w:t>1</w:t>
    </w:r>
    <w:r>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1A17AC" w14:textId="77777777" w:rsidR="00A608EE" w:rsidRDefault="00A608EE">
      <w:r>
        <w:separator/>
      </w:r>
    </w:p>
  </w:footnote>
  <w:footnote w:type="continuationSeparator" w:id="0">
    <w:p w14:paraId="07195F2F" w14:textId="77777777" w:rsidR="00A608EE" w:rsidRDefault="00A608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28" w14:textId="77777777" w:rsidR="00C96BC7" w:rsidRDefault="00C96BC7" w:rsidP="004D374A">
    <w:pPr>
      <w:pStyle w:val="Header"/>
      <w:tabs>
        <w:tab w:val="clear" w:pos="9360"/>
        <w:tab w:val="right" w:pos="9720"/>
        <w:tab w:val="right" w:pos="14400"/>
      </w:tabs>
      <w:ind w:right="90"/>
      <w:rPr>
        <w:rFonts w:ascii="Arial" w:hAnsi="Arial"/>
      </w:rPr>
    </w:pPr>
    <w:r>
      <w:rPr>
        <w:noProof/>
      </w:rPr>
      <mc:AlternateContent>
        <mc:Choice Requires="wps">
          <w:drawing>
            <wp:anchor distT="0" distB="0" distL="114300" distR="114300" simplePos="0" relativeHeight="251659264" behindDoc="0" locked="0" layoutInCell="0" allowOverlap="1" wp14:anchorId="4A91EA34" wp14:editId="4A91EA35">
              <wp:simplePos x="0" y="0"/>
              <wp:positionH relativeFrom="page">
                <wp:posOffset>914400</wp:posOffset>
              </wp:positionH>
              <wp:positionV relativeFrom="page">
                <wp:posOffset>640080</wp:posOffset>
              </wp:positionV>
              <wp:extent cx="6217920" cy="0"/>
              <wp:effectExtent l="9525" t="11430" r="11430" b="7620"/>
              <wp:wrapNone/>
              <wp:docPr id="5" name="Line 3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21792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ABCADC" id="Line 38"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61.6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" o:allowincell="f">
              <w10:wrap anchorx="page" anchory="page"/>
            </v:line>
          </w:pict>
        </mc:Fallback>
      </mc:AlternateContent>
    </w:r>
    <w:r>
      <w:tab/>
    </w:r>
    <w:r>
      <w:tab/>
    </w:r>
  </w:p>
  <w:p w14:paraId="4A91EA29" w14:textId="77777777" w:rsidR="00C96BC7" w:rsidRDefault="00C96BC7">
    <w:pPr>
      <w:pStyle w:val="Header"/>
    </w:pPr>
  </w:p>
  <w:p w14:paraId="4A91EA2A" w14:textId="77777777" w:rsidR="00C96BC7" w:rsidRDefault="00C96BC7">
    <w:pPr>
      <w:pStyle w:val="Header"/>
      <w:tabs>
        <w:tab w:val="clear" w:pos="9360"/>
        <w:tab w:val="right" w:pos="9720"/>
        <w:tab w:val="right" w:pos="14400"/>
      </w:tabs>
      <w:ind w:right="90"/>
      <w:rPr>
        <w:rFonts w:ascii="Arial" w:hAnsi="Aria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91EA32" w14:textId="77777777" w:rsidR="00C96BC7" w:rsidRDefault="00C96BC7">
    <w:pPr>
      <w:pStyle w:val="Header"/>
      <w:tabs>
        <w:tab w:val="right" w:pos="14400"/>
      </w:tabs>
    </w:pPr>
    <w:r>
      <w:rPr>
        <w:noProof/>
      </w:rPr>
      <mc:AlternateContent>
        <mc:Choice Requires="wps">
          <w:drawing>
            <wp:anchor distT="0" distB="0" distL="114300" distR="114300" simplePos="0" relativeHeight="251656192" behindDoc="0" locked="0" layoutInCell="0" allowOverlap="1" wp14:anchorId="4A91EA38" wp14:editId="4A91EA39">
              <wp:simplePos x="0" y="0"/>
              <wp:positionH relativeFrom="page">
                <wp:posOffset>914400</wp:posOffset>
              </wp:positionH>
              <wp:positionV relativeFrom="page">
                <wp:posOffset>640080</wp:posOffset>
              </wp:positionV>
              <wp:extent cx="5943600" cy="0"/>
              <wp:effectExtent l="9525" t="11430" r="9525" b="7620"/>
              <wp:wrapNone/>
              <wp:docPr id="3" name="Lin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0D906F4" id="Line 30"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in,50.4pt" to="540pt,5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" o:allowincell="f">
              <w10:wrap anchorx="page" anchory="page"/>
            </v:line>
          </w:pict>
        </mc:Fallback>
      </mc:AlternateContent>
    </w:r>
    <w:r>
      <w:tab/>
    </w:r>
    <w:r>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155C1"/>
    <w:multiLevelType w:val="hybridMultilevel"/>
    <w:tmpl w:val="27A6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409F8"/>
    <w:multiLevelType w:val="hybridMultilevel"/>
    <w:tmpl w:val="3E3CD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2E2454"/>
    <w:multiLevelType w:val="hybridMultilevel"/>
    <w:tmpl w:val="2D7412F8"/>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0822FB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C85EE1"/>
    <w:multiLevelType w:val="hybridMultilevel"/>
    <w:tmpl w:val="75280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37710B"/>
    <w:multiLevelType w:val="multilevel"/>
    <w:tmpl w:val="F4E2258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2106"/>
        </w:tabs>
        <w:ind w:left="210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584"/>
        </w:tabs>
        <w:ind w:left="158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6"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7" w15:restartNumberingAfterBreak="0">
    <w:nsid w:val="45DB13C5"/>
    <w:multiLevelType w:val="hybridMultilevel"/>
    <w:tmpl w:val="23A4AD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92D177D"/>
    <w:multiLevelType w:val="hybridMultilevel"/>
    <w:tmpl w:val="7BDAFA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4A892E5C"/>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F377EDD"/>
    <w:multiLevelType w:val="hybridMultilevel"/>
    <w:tmpl w:val="B30662CC"/>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572D94"/>
    <w:multiLevelType w:val="hybridMultilevel"/>
    <w:tmpl w:val="977E3F6A"/>
    <w:lvl w:ilvl="0" w:tplc="3EA258F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0F32453"/>
    <w:multiLevelType w:val="hybridMultilevel"/>
    <w:tmpl w:val="98C8D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4E1BBF"/>
    <w:multiLevelType w:val="hybridMultilevel"/>
    <w:tmpl w:val="D6B42FCE"/>
    <w:lvl w:ilvl="0" w:tplc="C06EC1F0">
      <w:start w:val="1"/>
      <w:numFmt w:val="decimal"/>
      <w:lvlText w:val="1.%1."/>
      <w:lvlJc w:val="left"/>
      <w:pPr>
        <w:ind w:left="720" w:hanging="360"/>
      </w:pPr>
      <w:rPr>
        <w:rFonts w:hint="default"/>
      </w:rPr>
    </w:lvl>
    <w:lvl w:ilvl="1" w:tplc="E8C8C292">
      <w:start w:val="1"/>
      <w:numFmt w:val="decimal"/>
      <w:lvlText w:val="1.2.%2."/>
      <w:lvlJc w:val="left"/>
      <w:pPr>
        <w:ind w:left="1440" w:hanging="360"/>
      </w:pPr>
      <w:rPr>
        <w:rFonts w:hint="default"/>
      </w:r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E4507"/>
    <w:multiLevelType w:val="hybridMultilevel"/>
    <w:tmpl w:val="C3260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A451C39"/>
    <w:multiLevelType w:val="hybridMultilevel"/>
    <w:tmpl w:val="C520D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11"/>
  </w:num>
  <w:num w:numId="5">
    <w:abstractNumId w:val="12"/>
  </w:num>
  <w:num w:numId="6">
    <w:abstractNumId w:val="0"/>
  </w:num>
  <w:num w:numId="7">
    <w:abstractNumId w:val="15"/>
  </w:num>
  <w:num w:numId="8">
    <w:abstractNumId w:val="14"/>
  </w:num>
  <w:num w:numId="9">
    <w:abstractNumId w:val="1"/>
  </w:num>
  <w:num w:numId="10">
    <w:abstractNumId w:val="13"/>
  </w:num>
  <w:num w:numId="11">
    <w:abstractNumId w:val="7"/>
  </w:num>
  <w:num w:numId="12">
    <w:abstractNumId w:val="8"/>
  </w:num>
  <w:num w:numId="13">
    <w:abstractNumId w:val="3"/>
  </w:num>
  <w:num w:numId="14">
    <w:abstractNumId w:val="2"/>
  </w:num>
  <w:num w:numId="15">
    <w:abstractNumId w:val="10"/>
  </w:num>
  <w:num w:numId="16">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activeWritingStyle w:appName="MSWord" w:lang="en-US" w:vendorID="64" w:dllVersion="5" w:nlCheck="1" w:checkStyle="1"/>
  <w:activeWritingStyle w:appName="MSWord" w:lang="en-US" w:vendorID="64" w:dllVersion="6" w:nlCheck="1" w:checkStyle="1"/>
  <w:activeWritingStyle w:appName="MSWord" w:lang="fr-FR" w:vendorID="64" w:dllVersion="6" w:nlCheck="1" w:checkStyle="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8"/>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51E5"/>
    <w:rsid w:val="00000074"/>
    <w:rsid w:val="000020E8"/>
    <w:rsid w:val="000075C8"/>
    <w:rsid w:val="00012491"/>
    <w:rsid w:val="0001346F"/>
    <w:rsid w:val="00016170"/>
    <w:rsid w:val="00017AF1"/>
    <w:rsid w:val="00020A88"/>
    <w:rsid w:val="000250E8"/>
    <w:rsid w:val="000260E7"/>
    <w:rsid w:val="00031048"/>
    <w:rsid w:val="00031831"/>
    <w:rsid w:val="00032FD1"/>
    <w:rsid w:val="000433F1"/>
    <w:rsid w:val="00043B76"/>
    <w:rsid w:val="00047935"/>
    <w:rsid w:val="00052FE1"/>
    <w:rsid w:val="0006265B"/>
    <w:rsid w:val="000645CC"/>
    <w:rsid w:val="00071A17"/>
    <w:rsid w:val="000735EC"/>
    <w:rsid w:val="00077424"/>
    <w:rsid w:val="00077C12"/>
    <w:rsid w:val="00077EC8"/>
    <w:rsid w:val="000830F0"/>
    <w:rsid w:val="00087142"/>
    <w:rsid w:val="00091B60"/>
    <w:rsid w:val="000922F9"/>
    <w:rsid w:val="0009300C"/>
    <w:rsid w:val="000936F2"/>
    <w:rsid w:val="0009513C"/>
    <w:rsid w:val="00096CE7"/>
    <w:rsid w:val="000A19F0"/>
    <w:rsid w:val="000A2550"/>
    <w:rsid w:val="000B2AB3"/>
    <w:rsid w:val="000B7847"/>
    <w:rsid w:val="000B786D"/>
    <w:rsid w:val="000C084A"/>
    <w:rsid w:val="000C6653"/>
    <w:rsid w:val="000D077C"/>
    <w:rsid w:val="000D098D"/>
    <w:rsid w:val="000D4FCC"/>
    <w:rsid w:val="000D5B2A"/>
    <w:rsid w:val="000D61CC"/>
    <w:rsid w:val="000E0157"/>
    <w:rsid w:val="000E0225"/>
    <w:rsid w:val="000E28A2"/>
    <w:rsid w:val="000E391E"/>
    <w:rsid w:val="000E4B4A"/>
    <w:rsid w:val="000E5DCD"/>
    <w:rsid w:val="000E664D"/>
    <w:rsid w:val="000E7DBB"/>
    <w:rsid w:val="00100747"/>
    <w:rsid w:val="00103918"/>
    <w:rsid w:val="001105F8"/>
    <w:rsid w:val="00110FD0"/>
    <w:rsid w:val="00112A3E"/>
    <w:rsid w:val="00112D67"/>
    <w:rsid w:val="001130CF"/>
    <w:rsid w:val="00115D2C"/>
    <w:rsid w:val="00126855"/>
    <w:rsid w:val="00127751"/>
    <w:rsid w:val="0013138E"/>
    <w:rsid w:val="001338DC"/>
    <w:rsid w:val="00141665"/>
    <w:rsid w:val="00143F18"/>
    <w:rsid w:val="00145E4D"/>
    <w:rsid w:val="00154506"/>
    <w:rsid w:val="00156D86"/>
    <w:rsid w:val="00167C80"/>
    <w:rsid w:val="00167F4F"/>
    <w:rsid w:val="001731C6"/>
    <w:rsid w:val="00175445"/>
    <w:rsid w:val="001919C3"/>
    <w:rsid w:val="00194A7A"/>
    <w:rsid w:val="001A0561"/>
    <w:rsid w:val="001A099D"/>
    <w:rsid w:val="001A1F88"/>
    <w:rsid w:val="001A3F21"/>
    <w:rsid w:val="001A4E94"/>
    <w:rsid w:val="001A546C"/>
    <w:rsid w:val="001A5E97"/>
    <w:rsid w:val="001B19C4"/>
    <w:rsid w:val="001B1CE3"/>
    <w:rsid w:val="001B6FF7"/>
    <w:rsid w:val="001C0F9D"/>
    <w:rsid w:val="001C1391"/>
    <w:rsid w:val="001C62BF"/>
    <w:rsid w:val="001C6E69"/>
    <w:rsid w:val="001C75FF"/>
    <w:rsid w:val="001C7CEE"/>
    <w:rsid w:val="001D1501"/>
    <w:rsid w:val="001D73AA"/>
    <w:rsid w:val="001D7600"/>
    <w:rsid w:val="001E4014"/>
    <w:rsid w:val="001E74BA"/>
    <w:rsid w:val="001F73B2"/>
    <w:rsid w:val="001F7FD9"/>
    <w:rsid w:val="00201A23"/>
    <w:rsid w:val="00201FF4"/>
    <w:rsid w:val="0020655B"/>
    <w:rsid w:val="00212CF3"/>
    <w:rsid w:val="00212E62"/>
    <w:rsid w:val="00213D09"/>
    <w:rsid w:val="002174D8"/>
    <w:rsid w:val="00217D9F"/>
    <w:rsid w:val="00221900"/>
    <w:rsid w:val="0022784C"/>
    <w:rsid w:val="00230FAE"/>
    <w:rsid w:val="00236144"/>
    <w:rsid w:val="00241A7C"/>
    <w:rsid w:val="00242AF9"/>
    <w:rsid w:val="00244F81"/>
    <w:rsid w:val="00252270"/>
    <w:rsid w:val="00252E8F"/>
    <w:rsid w:val="002539E0"/>
    <w:rsid w:val="00257E22"/>
    <w:rsid w:val="002608E6"/>
    <w:rsid w:val="00261A84"/>
    <w:rsid w:val="00261D9C"/>
    <w:rsid w:val="00262290"/>
    <w:rsid w:val="00265B27"/>
    <w:rsid w:val="002673B7"/>
    <w:rsid w:val="00273708"/>
    <w:rsid w:val="00273D07"/>
    <w:rsid w:val="00274A03"/>
    <w:rsid w:val="002824C9"/>
    <w:rsid w:val="002853B1"/>
    <w:rsid w:val="00287E87"/>
    <w:rsid w:val="00293A92"/>
    <w:rsid w:val="00293F81"/>
    <w:rsid w:val="00296932"/>
    <w:rsid w:val="002A24A1"/>
    <w:rsid w:val="002A6635"/>
    <w:rsid w:val="002A77A5"/>
    <w:rsid w:val="002A7A24"/>
    <w:rsid w:val="002B024E"/>
    <w:rsid w:val="002B1471"/>
    <w:rsid w:val="002B1931"/>
    <w:rsid w:val="002B6938"/>
    <w:rsid w:val="002C4353"/>
    <w:rsid w:val="002D1664"/>
    <w:rsid w:val="002D1775"/>
    <w:rsid w:val="002D17D2"/>
    <w:rsid w:val="002D4000"/>
    <w:rsid w:val="002D557B"/>
    <w:rsid w:val="002D5E81"/>
    <w:rsid w:val="002E3495"/>
    <w:rsid w:val="002E74FC"/>
    <w:rsid w:val="002F184A"/>
    <w:rsid w:val="002F231F"/>
    <w:rsid w:val="002F4433"/>
    <w:rsid w:val="002F5086"/>
    <w:rsid w:val="0030282F"/>
    <w:rsid w:val="00303818"/>
    <w:rsid w:val="00307645"/>
    <w:rsid w:val="00310029"/>
    <w:rsid w:val="00311A49"/>
    <w:rsid w:val="0031576B"/>
    <w:rsid w:val="0032045F"/>
    <w:rsid w:val="00325EBA"/>
    <w:rsid w:val="00326DA3"/>
    <w:rsid w:val="003276FA"/>
    <w:rsid w:val="00332FBA"/>
    <w:rsid w:val="003331EE"/>
    <w:rsid w:val="0033611C"/>
    <w:rsid w:val="0034058E"/>
    <w:rsid w:val="00346D3B"/>
    <w:rsid w:val="003502EB"/>
    <w:rsid w:val="00352194"/>
    <w:rsid w:val="00352EE4"/>
    <w:rsid w:val="00354FA3"/>
    <w:rsid w:val="0035643B"/>
    <w:rsid w:val="00356642"/>
    <w:rsid w:val="00357A0D"/>
    <w:rsid w:val="00360150"/>
    <w:rsid w:val="0036464E"/>
    <w:rsid w:val="003703C7"/>
    <w:rsid w:val="003722D4"/>
    <w:rsid w:val="003738DE"/>
    <w:rsid w:val="0037442E"/>
    <w:rsid w:val="00374A33"/>
    <w:rsid w:val="00375864"/>
    <w:rsid w:val="00375FD5"/>
    <w:rsid w:val="003821BA"/>
    <w:rsid w:val="00387CD4"/>
    <w:rsid w:val="00397A75"/>
    <w:rsid w:val="003B1720"/>
    <w:rsid w:val="003B1C1C"/>
    <w:rsid w:val="003B47EA"/>
    <w:rsid w:val="003B6154"/>
    <w:rsid w:val="003B6CBC"/>
    <w:rsid w:val="003B720A"/>
    <w:rsid w:val="003C012F"/>
    <w:rsid w:val="003C28EA"/>
    <w:rsid w:val="003C310C"/>
    <w:rsid w:val="003C4793"/>
    <w:rsid w:val="003C7F52"/>
    <w:rsid w:val="003D27C0"/>
    <w:rsid w:val="003E2FA3"/>
    <w:rsid w:val="003E45E0"/>
    <w:rsid w:val="003E71F4"/>
    <w:rsid w:val="003F02B4"/>
    <w:rsid w:val="003F1994"/>
    <w:rsid w:val="003F3E52"/>
    <w:rsid w:val="003F6583"/>
    <w:rsid w:val="003F7B07"/>
    <w:rsid w:val="004012C1"/>
    <w:rsid w:val="004017E4"/>
    <w:rsid w:val="00412BAD"/>
    <w:rsid w:val="00420E71"/>
    <w:rsid w:val="00422E9D"/>
    <w:rsid w:val="004244E4"/>
    <w:rsid w:val="00424577"/>
    <w:rsid w:val="00425FFB"/>
    <w:rsid w:val="00437000"/>
    <w:rsid w:val="00441F62"/>
    <w:rsid w:val="0044271E"/>
    <w:rsid w:val="00443081"/>
    <w:rsid w:val="00443FF1"/>
    <w:rsid w:val="00444BA6"/>
    <w:rsid w:val="00445874"/>
    <w:rsid w:val="004469B7"/>
    <w:rsid w:val="00451859"/>
    <w:rsid w:val="00451B6A"/>
    <w:rsid w:val="00452D65"/>
    <w:rsid w:val="00455092"/>
    <w:rsid w:val="00461C76"/>
    <w:rsid w:val="00462487"/>
    <w:rsid w:val="004627F2"/>
    <w:rsid w:val="00462CE2"/>
    <w:rsid w:val="004647C9"/>
    <w:rsid w:val="004651D2"/>
    <w:rsid w:val="00466799"/>
    <w:rsid w:val="00466B04"/>
    <w:rsid w:val="00470D2F"/>
    <w:rsid w:val="0047119A"/>
    <w:rsid w:val="004745B4"/>
    <w:rsid w:val="00474FCB"/>
    <w:rsid w:val="00475767"/>
    <w:rsid w:val="00477C8B"/>
    <w:rsid w:val="0048012F"/>
    <w:rsid w:val="00484A8C"/>
    <w:rsid w:val="0049141C"/>
    <w:rsid w:val="00491541"/>
    <w:rsid w:val="00493104"/>
    <w:rsid w:val="004A0C9F"/>
    <w:rsid w:val="004A237E"/>
    <w:rsid w:val="004A5386"/>
    <w:rsid w:val="004A69F2"/>
    <w:rsid w:val="004B0ACF"/>
    <w:rsid w:val="004B0B81"/>
    <w:rsid w:val="004B4F96"/>
    <w:rsid w:val="004C1E88"/>
    <w:rsid w:val="004C4482"/>
    <w:rsid w:val="004C4746"/>
    <w:rsid w:val="004C4AEC"/>
    <w:rsid w:val="004C589E"/>
    <w:rsid w:val="004D374A"/>
    <w:rsid w:val="004E18FE"/>
    <w:rsid w:val="004E520C"/>
    <w:rsid w:val="004F521E"/>
    <w:rsid w:val="004F5797"/>
    <w:rsid w:val="004F6A1F"/>
    <w:rsid w:val="00502C5C"/>
    <w:rsid w:val="00504F08"/>
    <w:rsid w:val="00507EAE"/>
    <w:rsid w:val="0051121B"/>
    <w:rsid w:val="005113BB"/>
    <w:rsid w:val="00515B00"/>
    <w:rsid w:val="00521E16"/>
    <w:rsid w:val="00523674"/>
    <w:rsid w:val="00523AFF"/>
    <w:rsid w:val="00524463"/>
    <w:rsid w:val="00526450"/>
    <w:rsid w:val="00530CF2"/>
    <w:rsid w:val="00540D3C"/>
    <w:rsid w:val="0054484E"/>
    <w:rsid w:val="0055317A"/>
    <w:rsid w:val="0055699E"/>
    <w:rsid w:val="005571C1"/>
    <w:rsid w:val="00560DBE"/>
    <w:rsid w:val="005723E6"/>
    <w:rsid w:val="005749D6"/>
    <w:rsid w:val="00581DC3"/>
    <w:rsid w:val="0058305B"/>
    <w:rsid w:val="005843BB"/>
    <w:rsid w:val="0059680F"/>
    <w:rsid w:val="00597ECE"/>
    <w:rsid w:val="005A097E"/>
    <w:rsid w:val="005A3F4A"/>
    <w:rsid w:val="005A7A6E"/>
    <w:rsid w:val="005B1268"/>
    <w:rsid w:val="005B187F"/>
    <w:rsid w:val="005B3B26"/>
    <w:rsid w:val="005B6CB2"/>
    <w:rsid w:val="005C04B3"/>
    <w:rsid w:val="005C0BF2"/>
    <w:rsid w:val="005C1034"/>
    <w:rsid w:val="005C2B1E"/>
    <w:rsid w:val="005C30F3"/>
    <w:rsid w:val="005C700F"/>
    <w:rsid w:val="005D0D07"/>
    <w:rsid w:val="005D2E27"/>
    <w:rsid w:val="005D5CDF"/>
    <w:rsid w:val="005E0768"/>
    <w:rsid w:val="005E33B8"/>
    <w:rsid w:val="005F0306"/>
    <w:rsid w:val="005F2142"/>
    <w:rsid w:val="005F2DA7"/>
    <w:rsid w:val="005F4A3F"/>
    <w:rsid w:val="005F757A"/>
    <w:rsid w:val="00601506"/>
    <w:rsid w:val="00601F32"/>
    <w:rsid w:val="00605FEA"/>
    <w:rsid w:val="00607E6E"/>
    <w:rsid w:val="00614B4A"/>
    <w:rsid w:val="00615BE6"/>
    <w:rsid w:val="00616263"/>
    <w:rsid w:val="00623AA1"/>
    <w:rsid w:val="00646BB0"/>
    <w:rsid w:val="00646D1A"/>
    <w:rsid w:val="0065033C"/>
    <w:rsid w:val="006519A2"/>
    <w:rsid w:val="006520F5"/>
    <w:rsid w:val="00656E8E"/>
    <w:rsid w:val="00660BE6"/>
    <w:rsid w:val="00661B23"/>
    <w:rsid w:val="00661D46"/>
    <w:rsid w:val="00673D59"/>
    <w:rsid w:val="0068257A"/>
    <w:rsid w:val="006907A0"/>
    <w:rsid w:val="00692521"/>
    <w:rsid w:val="006940E9"/>
    <w:rsid w:val="006A1844"/>
    <w:rsid w:val="006A1F11"/>
    <w:rsid w:val="006A28D5"/>
    <w:rsid w:val="006A2C0F"/>
    <w:rsid w:val="006A7D33"/>
    <w:rsid w:val="006B32A5"/>
    <w:rsid w:val="006B4547"/>
    <w:rsid w:val="006B511A"/>
    <w:rsid w:val="006B57FD"/>
    <w:rsid w:val="006C192D"/>
    <w:rsid w:val="006C258F"/>
    <w:rsid w:val="006C3A61"/>
    <w:rsid w:val="006C47DA"/>
    <w:rsid w:val="006C4D4C"/>
    <w:rsid w:val="006C6E82"/>
    <w:rsid w:val="006D09ED"/>
    <w:rsid w:val="006D0A52"/>
    <w:rsid w:val="006D1A0A"/>
    <w:rsid w:val="006D2015"/>
    <w:rsid w:val="006D327D"/>
    <w:rsid w:val="006D5E94"/>
    <w:rsid w:val="006E001B"/>
    <w:rsid w:val="006E0BFC"/>
    <w:rsid w:val="006E3E27"/>
    <w:rsid w:val="006E6F6A"/>
    <w:rsid w:val="006F562B"/>
    <w:rsid w:val="00702E39"/>
    <w:rsid w:val="00707763"/>
    <w:rsid w:val="00710758"/>
    <w:rsid w:val="00717D62"/>
    <w:rsid w:val="00736C91"/>
    <w:rsid w:val="00743CB2"/>
    <w:rsid w:val="00743DD1"/>
    <w:rsid w:val="007455CD"/>
    <w:rsid w:val="00747C45"/>
    <w:rsid w:val="00751F33"/>
    <w:rsid w:val="00753197"/>
    <w:rsid w:val="007564B6"/>
    <w:rsid w:val="007612DF"/>
    <w:rsid w:val="00761C9E"/>
    <w:rsid w:val="007753D7"/>
    <w:rsid w:val="0077626B"/>
    <w:rsid w:val="00785064"/>
    <w:rsid w:val="007858F4"/>
    <w:rsid w:val="00786ABF"/>
    <w:rsid w:val="00791A8C"/>
    <w:rsid w:val="007942AC"/>
    <w:rsid w:val="00797C97"/>
    <w:rsid w:val="00797D1B"/>
    <w:rsid w:val="007A018F"/>
    <w:rsid w:val="007A294C"/>
    <w:rsid w:val="007A2A86"/>
    <w:rsid w:val="007B05AC"/>
    <w:rsid w:val="007B6028"/>
    <w:rsid w:val="007C158D"/>
    <w:rsid w:val="007C23ED"/>
    <w:rsid w:val="007D007A"/>
    <w:rsid w:val="007D0A4D"/>
    <w:rsid w:val="007D0D02"/>
    <w:rsid w:val="007E04C3"/>
    <w:rsid w:val="007E247A"/>
    <w:rsid w:val="007E2896"/>
    <w:rsid w:val="007E6C86"/>
    <w:rsid w:val="007E7202"/>
    <w:rsid w:val="007F18D7"/>
    <w:rsid w:val="007F1DD2"/>
    <w:rsid w:val="007F3C05"/>
    <w:rsid w:val="007F66AE"/>
    <w:rsid w:val="00801DD5"/>
    <w:rsid w:val="00803708"/>
    <w:rsid w:val="008042FE"/>
    <w:rsid w:val="0080501B"/>
    <w:rsid w:val="00810D5C"/>
    <w:rsid w:val="00816AB9"/>
    <w:rsid w:val="008213AC"/>
    <w:rsid w:val="00832AFA"/>
    <w:rsid w:val="0083330D"/>
    <w:rsid w:val="00834426"/>
    <w:rsid w:val="00837EE9"/>
    <w:rsid w:val="008405A0"/>
    <w:rsid w:val="0084485E"/>
    <w:rsid w:val="00845ABF"/>
    <w:rsid w:val="00850936"/>
    <w:rsid w:val="008552E3"/>
    <w:rsid w:val="00855A54"/>
    <w:rsid w:val="00856D47"/>
    <w:rsid w:val="00861247"/>
    <w:rsid w:val="008620DE"/>
    <w:rsid w:val="00862721"/>
    <w:rsid w:val="008631D0"/>
    <w:rsid w:val="008700DB"/>
    <w:rsid w:val="00871415"/>
    <w:rsid w:val="008735AE"/>
    <w:rsid w:val="00873B8D"/>
    <w:rsid w:val="00877C6D"/>
    <w:rsid w:val="00881229"/>
    <w:rsid w:val="00884A70"/>
    <w:rsid w:val="008945AE"/>
    <w:rsid w:val="008B1812"/>
    <w:rsid w:val="008B38FE"/>
    <w:rsid w:val="008B6BE5"/>
    <w:rsid w:val="008C25D2"/>
    <w:rsid w:val="008C3978"/>
    <w:rsid w:val="008C5861"/>
    <w:rsid w:val="008C5E2F"/>
    <w:rsid w:val="008D6450"/>
    <w:rsid w:val="008D6773"/>
    <w:rsid w:val="008D69D9"/>
    <w:rsid w:val="008E4247"/>
    <w:rsid w:val="008F1243"/>
    <w:rsid w:val="00904C1E"/>
    <w:rsid w:val="00914C5C"/>
    <w:rsid w:val="009208D1"/>
    <w:rsid w:val="0092354E"/>
    <w:rsid w:val="00925A43"/>
    <w:rsid w:val="00927D41"/>
    <w:rsid w:val="00932560"/>
    <w:rsid w:val="00937836"/>
    <w:rsid w:val="00941728"/>
    <w:rsid w:val="009439B3"/>
    <w:rsid w:val="00944A4F"/>
    <w:rsid w:val="00945006"/>
    <w:rsid w:val="0095016A"/>
    <w:rsid w:val="00952608"/>
    <w:rsid w:val="00952754"/>
    <w:rsid w:val="0095457C"/>
    <w:rsid w:val="009601ED"/>
    <w:rsid w:val="0096049C"/>
    <w:rsid w:val="009657B0"/>
    <w:rsid w:val="00966315"/>
    <w:rsid w:val="00983297"/>
    <w:rsid w:val="00983540"/>
    <w:rsid w:val="009842A8"/>
    <w:rsid w:val="00986FBA"/>
    <w:rsid w:val="00993BBB"/>
    <w:rsid w:val="0099458D"/>
    <w:rsid w:val="009961A2"/>
    <w:rsid w:val="00996E6F"/>
    <w:rsid w:val="00997C15"/>
    <w:rsid w:val="009A7D8F"/>
    <w:rsid w:val="009B2B93"/>
    <w:rsid w:val="009B2CAF"/>
    <w:rsid w:val="009B4D21"/>
    <w:rsid w:val="009B7D72"/>
    <w:rsid w:val="009C4F4B"/>
    <w:rsid w:val="009C5335"/>
    <w:rsid w:val="009C667B"/>
    <w:rsid w:val="009C7944"/>
    <w:rsid w:val="009D3622"/>
    <w:rsid w:val="009D3EDA"/>
    <w:rsid w:val="009D7591"/>
    <w:rsid w:val="009E0291"/>
    <w:rsid w:val="009E13E8"/>
    <w:rsid w:val="009E1A1C"/>
    <w:rsid w:val="009E21C6"/>
    <w:rsid w:val="009E4664"/>
    <w:rsid w:val="009E56CF"/>
    <w:rsid w:val="009F0C48"/>
    <w:rsid w:val="009F5276"/>
    <w:rsid w:val="009F6D03"/>
    <w:rsid w:val="00A021C8"/>
    <w:rsid w:val="00A04874"/>
    <w:rsid w:val="00A055AA"/>
    <w:rsid w:val="00A05EAB"/>
    <w:rsid w:val="00A067B8"/>
    <w:rsid w:val="00A10ADD"/>
    <w:rsid w:val="00A10AE1"/>
    <w:rsid w:val="00A12511"/>
    <w:rsid w:val="00A12D30"/>
    <w:rsid w:val="00A34EF2"/>
    <w:rsid w:val="00A428F7"/>
    <w:rsid w:val="00A42D97"/>
    <w:rsid w:val="00A506D1"/>
    <w:rsid w:val="00A5682D"/>
    <w:rsid w:val="00A608EE"/>
    <w:rsid w:val="00A61D2D"/>
    <w:rsid w:val="00A64984"/>
    <w:rsid w:val="00A6706C"/>
    <w:rsid w:val="00A7456C"/>
    <w:rsid w:val="00A76A3F"/>
    <w:rsid w:val="00A922D7"/>
    <w:rsid w:val="00A93353"/>
    <w:rsid w:val="00AA54B2"/>
    <w:rsid w:val="00AA66EF"/>
    <w:rsid w:val="00AA6B97"/>
    <w:rsid w:val="00AA7538"/>
    <w:rsid w:val="00AB1193"/>
    <w:rsid w:val="00AB19A0"/>
    <w:rsid w:val="00AB1F27"/>
    <w:rsid w:val="00AB3257"/>
    <w:rsid w:val="00AB42C5"/>
    <w:rsid w:val="00AB47FD"/>
    <w:rsid w:val="00AB4EE1"/>
    <w:rsid w:val="00AB5B1E"/>
    <w:rsid w:val="00AC46A7"/>
    <w:rsid w:val="00AC4D9F"/>
    <w:rsid w:val="00AC645D"/>
    <w:rsid w:val="00AC778C"/>
    <w:rsid w:val="00AD141C"/>
    <w:rsid w:val="00AD32E4"/>
    <w:rsid w:val="00AD4C80"/>
    <w:rsid w:val="00AD61CF"/>
    <w:rsid w:val="00AD65CA"/>
    <w:rsid w:val="00AD6CE2"/>
    <w:rsid w:val="00AE265F"/>
    <w:rsid w:val="00AF7696"/>
    <w:rsid w:val="00B025F6"/>
    <w:rsid w:val="00B030C5"/>
    <w:rsid w:val="00B044BC"/>
    <w:rsid w:val="00B046FB"/>
    <w:rsid w:val="00B04D52"/>
    <w:rsid w:val="00B07057"/>
    <w:rsid w:val="00B11CB2"/>
    <w:rsid w:val="00B13E90"/>
    <w:rsid w:val="00B14303"/>
    <w:rsid w:val="00B159D9"/>
    <w:rsid w:val="00B162F1"/>
    <w:rsid w:val="00B179CA"/>
    <w:rsid w:val="00B22529"/>
    <w:rsid w:val="00B25751"/>
    <w:rsid w:val="00B2722C"/>
    <w:rsid w:val="00B31488"/>
    <w:rsid w:val="00B346CB"/>
    <w:rsid w:val="00B36C44"/>
    <w:rsid w:val="00B4347E"/>
    <w:rsid w:val="00B447BE"/>
    <w:rsid w:val="00B465AC"/>
    <w:rsid w:val="00B46C88"/>
    <w:rsid w:val="00B6738C"/>
    <w:rsid w:val="00B70AF1"/>
    <w:rsid w:val="00B816C5"/>
    <w:rsid w:val="00B82C3C"/>
    <w:rsid w:val="00B83AD2"/>
    <w:rsid w:val="00B86A8A"/>
    <w:rsid w:val="00B872E9"/>
    <w:rsid w:val="00B8791D"/>
    <w:rsid w:val="00B928CD"/>
    <w:rsid w:val="00B94085"/>
    <w:rsid w:val="00B97000"/>
    <w:rsid w:val="00BA3135"/>
    <w:rsid w:val="00BA38EA"/>
    <w:rsid w:val="00BA40B4"/>
    <w:rsid w:val="00BA622E"/>
    <w:rsid w:val="00BA7BD6"/>
    <w:rsid w:val="00BA7DEC"/>
    <w:rsid w:val="00BB0ADD"/>
    <w:rsid w:val="00BB2A46"/>
    <w:rsid w:val="00BB3DAF"/>
    <w:rsid w:val="00BB56F7"/>
    <w:rsid w:val="00BB5DF9"/>
    <w:rsid w:val="00BB6AF8"/>
    <w:rsid w:val="00BD1296"/>
    <w:rsid w:val="00BD1CCE"/>
    <w:rsid w:val="00BD3AEF"/>
    <w:rsid w:val="00BD5B89"/>
    <w:rsid w:val="00BD6079"/>
    <w:rsid w:val="00BD614E"/>
    <w:rsid w:val="00BD7B94"/>
    <w:rsid w:val="00BE2AD3"/>
    <w:rsid w:val="00BE3B8A"/>
    <w:rsid w:val="00BE5B93"/>
    <w:rsid w:val="00BE71D3"/>
    <w:rsid w:val="00BF7D39"/>
    <w:rsid w:val="00C07802"/>
    <w:rsid w:val="00C07E90"/>
    <w:rsid w:val="00C112BA"/>
    <w:rsid w:val="00C15FBC"/>
    <w:rsid w:val="00C20377"/>
    <w:rsid w:val="00C222D1"/>
    <w:rsid w:val="00C23B27"/>
    <w:rsid w:val="00C265BE"/>
    <w:rsid w:val="00C26B8E"/>
    <w:rsid w:val="00C27FBD"/>
    <w:rsid w:val="00C326EA"/>
    <w:rsid w:val="00C372BD"/>
    <w:rsid w:val="00C41F86"/>
    <w:rsid w:val="00C429FC"/>
    <w:rsid w:val="00C44CE2"/>
    <w:rsid w:val="00C4549C"/>
    <w:rsid w:val="00C535C4"/>
    <w:rsid w:val="00C5778E"/>
    <w:rsid w:val="00C64DDD"/>
    <w:rsid w:val="00C663AB"/>
    <w:rsid w:val="00C6655B"/>
    <w:rsid w:val="00C7462B"/>
    <w:rsid w:val="00C80D70"/>
    <w:rsid w:val="00C83466"/>
    <w:rsid w:val="00C8393D"/>
    <w:rsid w:val="00C86E9F"/>
    <w:rsid w:val="00C938C6"/>
    <w:rsid w:val="00C93D49"/>
    <w:rsid w:val="00C95526"/>
    <w:rsid w:val="00C96BC7"/>
    <w:rsid w:val="00CA0784"/>
    <w:rsid w:val="00CA7A12"/>
    <w:rsid w:val="00CB0309"/>
    <w:rsid w:val="00CB2492"/>
    <w:rsid w:val="00CB3254"/>
    <w:rsid w:val="00CB3776"/>
    <w:rsid w:val="00CB5531"/>
    <w:rsid w:val="00CC26BB"/>
    <w:rsid w:val="00CC4B82"/>
    <w:rsid w:val="00CC4E14"/>
    <w:rsid w:val="00CC63B1"/>
    <w:rsid w:val="00CD03CA"/>
    <w:rsid w:val="00CD19AD"/>
    <w:rsid w:val="00CD2BDD"/>
    <w:rsid w:val="00CD7D9E"/>
    <w:rsid w:val="00CE4C07"/>
    <w:rsid w:val="00CE51E5"/>
    <w:rsid w:val="00CE73B7"/>
    <w:rsid w:val="00CF2719"/>
    <w:rsid w:val="00CF3F40"/>
    <w:rsid w:val="00CF4978"/>
    <w:rsid w:val="00D00747"/>
    <w:rsid w:val="00D0578F"/>
    <w:rsid w:val="00D06E26"/>
    <w:rsid w:val="00D06FEF"/>
    <w:rsid w:val="00D1431C"/>
    <w:rsid w:val="00D2502B"/>
    <w:rsid w:val="00D25397"/>
    <w:rsid w:val="00D30AE0"/>
    <w:rsid w:val="00D32584"/>
    <w:rsid w:val="00D3379C"/>
    <w:rsid w:val="00D34518"/>
    <w:rsid w:val="00D34D61"/>
    <w:rsid w:val="00D34F85"/>
    <w:rsid w:val="00D35968"/>
    <w:rsid w:val="00D36E36"/>
    <w:rsid w:val="00D40010"/>
    <w:rsid w:val="00D42274"/>
    <w:rsid w:val="00D43BC8"/>
    <w:rsid w:val="00D4468A"/>
    <w:rsid w:val="00D44866"/>
    <w:rsid w:val="00D454A1"/>
    <w:rsid w:val="00D5334B"/>
    <w:rsid w:val="00D538A9"/>
    <w:rsid w:val="00D53A71"/>
    <w:rsid w:val="00D60805"/>
    <w:rsid w:val="00D60AF3"/>
    <w:rsid w:val="00D615EE"/>
    <w:rsid w:val="00D62496"/>
    <w:rsid w:val="00D624CB"/>
    <w:rsid w:val="00D638DD"/>
    <w:rsid w:val="00D65576"/>
    <w:rsid w:val="00D678CA"/>
    <w:rsid w:val="00D67D27"/>
    <w:rsid w:val="00D71A8C"/>
    <w:rsid w:val="00D73FAA"/>
    <w:rsid w:val="00D74378"/>
    <w:rsid w:val="00D86BE3"/>
    <w:rsid w:val="00D86F5A"/>
    <w:rsid w:val="00D8735A"/>
    <w:rsid w:val="00D87E14"/>
    <w:rsid w:val="00D90A84"/>
    <w:rsid w:val="00D9211C"/>
    <w:rsid w:val="00D9487D"/>
    <w:rsid w:val="00D95084"/>
    <w:rsid w:val="00D96A28"/>
    <w:rsid w:val="00D96B99"/>
    <w:rsid w:val="00DA3C25"/>
    <w:rsid w:val="00DA5715"/>
    <w:rsid w:val="00DA69DF"/>
    <w:rsid w:val="00DA77C1"/>
    <w:rsid w:val="00DB1619"/>
    <w:rsid w:val="00DB1F9F"/>
    <w:rsid w:val="00DB310B"/>
    <w:rsid w:val="00DB3C93"/>
    <w:rsid w:val="00DB3E33"/>
    <w:rsid w:val="00DB4A35"/>
    <w:rsid w:val="00DB5947"/>
    <w:rsid w:val="00DB75E2"/>
    <w:rsid w:val="00DC1E5F"/>
    <w:rsid w:val="00DC1EE4"/>
    <w:rsid w:val="00DD5626"/>
    <w:rsid w:val="00DE1829"/>
    <w:rsid w:val="00DE5FF9"/>
    <w:rsid w:val="00DE6591"/>
    <w:rsid w:val="00DE7EA4"/>
    <w:rsid w:val="00DF20A2"/>
    <w:rsid w:val="00DF2106"/>
    <w:rsid w:val="00DF24A5"/>
    <w:rsid w:val="00DF49B8"/>
    <w:rsid w:val="00DF5FCE"/>
    <w:rsid w:val="00E01D2D"/>
    <w:rsid w:val="00E1223F"/>
    <w:rsid w:val="00E1288D"/>
    <w:rsid w:val="00E140F3"/>
    <w:rsid w:val="00E16031"/>
    <w:rsid w:val="00E210D7"/>
    <w:rsid w:val="00E2204A"/>
    <w:rsid w:val="00E25200"/>
    <w:rsid w:val="00E3253D"/>
    <w:rsid w:val="00E41E27"/>
    <w:rsid w:val="00E420F2"/>
    <w:rsid w:val="00E4757B"/>
    <w:rsid w:val="00E5060B"/>
    <w:rsid w:val="00E5199E"/>
    <w:rsid w:val="00E52BEB"/>
    <w:rsid w:val="00E5765C"/>
    <w:rsid w:val="00E62EAE"/>
    <w:rsid w:val="00E72CF9"/>
    <w:rsid w:val="00E80ABB"/>
    <w:rsid w:val="00E80C66"/>
    <w:rsid w:val="00E82964"/>
    <w:rsid w:val="00E877E3"/>
    <w:rsid w:val="00E90D7F"/>
    <w:rsid w:val="00E91D01"/>
    <w:rsid w:val="00E92C97"/>
    <w:rsid w:val="00E9671A"/>
    <w:rsid w:val="00E968EE"/>
    <w:rsid w:val="00E9795F"/>
    <w:rsid w:val="00E97ACB"/>
    <w:rsid w:val="00EA0CB1"/>
    <w:rsid w:val="00EA1CC4"/>
    <w:rsid w:val="00EA2A64"/>
    <w:rsid w:val="00EB23FF"/>
    <w:rsid w:val="00EB5A9D"/>
    <w:rsid w:val="00EB6005"/>
    <w:rsid w:val="00EC0695"/>
    <w:rsid w:val="00EC20C1"/>
    <w:rsid w:val="00EC5511"/>
    <w:rsid w:val="00EC6D10"/>
    <w:rsid w:val="00ED0E54"/>
    <w:rsid w:val="00ED2981"/>
    <w:rsid w:val="00ED4537"/>
    <w:rsid w:val="00ED760F"/>
    <w:rsid w:val="00EF61A6"/>
    <w:rsid w:val="00EF7045"/>
    <w:rsid w:val="00F00315"/>
    <w:rsid w:val="00F02193"/>
    <w:rsid w:val="00F04ABC"/>
    <w:rsid w:val="00F04B20"/>
    <w:rsid w:val="00F04BC1"/>
    <w:rsid w:val="00F06E71"/>
    <w:rsid w:val="00F11DEE"/>
    <w:rsid w:val="00F14407"/>
    <w:rsid w:val="00F14DB5"/>
    <w:rsid w:val="00F15220"/>
    <w:rsid w:val="00F1766D"/>
    <w:rsid w:val="00F17921"/>
    <w:rsid w:val="00F20E1D"/>
    <w:rsid w:val="00F23AA9"/>
    <w:rsid w:val="00F27408"/>
    <w:rsid w:val="00F27FC4"/>
    <w:rsid w:val="00F30B78"/>
    <w:rsid w:val="00F31FFE"/>
    <w:rsid w:val="00F35533"/>
    <w:rsid w:val="00F3577D"/>
    <w:rsid w:val="00F4317B"/>
    <w:rsid w:val="00F461A2"/>
    <w:rsid w:val="00F50A2A"/>
    <w:rsid w:val="00F52A34"/>
    <w:rsid w:val="00F547B8"/>
    <w:rsid w:val="00F56C32"/>
    <w:rsid w:val="00F60CBC"/>
    <w:rsid w:val="00F61317"/>
    <w:rsid w:val="00F61780"/>
    <w:rsid w:val="00F6205F"/>
    <w:rsid w:val="00F677D8"/>
    <w:rsid w:val="00F72DD8"/>
    <w:rsid w:val="00F80643"/>
    <w:rsid w:val="00F80DDB"/>
    <w:rsid w:val="00F8222E"/>
    <w:rsid w:val="00F85725"/>
    <w:rsid w:val="00F86F92"/>
    <w:rsid w:val="00F9694C"/>
    <w:rsid w:val="00F977E4"/>
    <w:rsid w:val="00F97992"/>
    <w:rsid w:val="00FB2986"/>
    <w:rsid w:val="00FB70E0"/>
    <w:rsid w:val="00FC05F2"/>
    <w:rsid w:val="00FC2E1A"/>
    <w:rsid w:val="00FC6F68"/>
    <w:rsid w:val="00FD3CE8"/>
    <w:rsid w:val="00FD5360"/>
    <w:rsid w:val="00FE72AA"/>
    <w:rsid w:val="00FE7328"/>
    <w:rsid w:val="00FF578E"/>
    <w:rsid w:val="00FF5FF7"/>
    <w:rsid w:val="00FF62CE"/>
    <w:rsid w:val="00FF7188"/>
    <w:rsid w:val="00FF74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A91E92D"/>
  <w15:docId w15:val="{0C64FC2B-DCB3-4810-B813-74DAE991D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C4E14"/>
  </w:style>
  <w:style w:type="paragraph" w:styleId="Heading1">
    <w:name w:val="heading 1"/>
    <w:basedOn w:val="Normal"/>
    <w:next w:val="Normal"/>
    <w:qFormat/>
    <w:rsid w:val="00AC778C"/>
    <w:pPr>
      <w:keepNext/>
      <w:numPr>
        <w:numId w:val="2"/>
      </w:numPr>
      <w:spacing w:before="240" w:after="240"/>
      <w:outlineLvl w:val="0"/>
    </w:pPr>
    <w:rPr>
      <w:b/>
      <w:kern w:val="28"/>
      <w:sz w:val="28"/>
    </w:rPr>
  </w:style>
  <w:style w:type="paragraph" w:styleId="Heading2">
    <w:name w:val="heading 2"/>
    <w:basedOn w:val="Normal"/>
    <w:next w:val="Normal"/>
    <w:qFormat/>
    <w:rsid w:val="00AC778C"/>
    <w:pPr>
      <w:keepNext/>
      <w:numPr>
        <w:ilvl w:val="1"/>
        <w:numId w:val="2"/>
      </w:numPr>
      <w:spacing w:before="240" w:after="240"/>
      <w:outlineLvl w:val="1"/>
    </w:pPr>
    <w:rPr>
      <w:b/>
      <w:sz w:val="24"/>
    </w:rPr>
  </w:style>
  <w:style w:type="paragraph" w:styleId="Heading3">
    <w:name w:val="heading 3"/>
    <w:basedOn w:val="Normal"/>
    <w:next w:val="Normal"/>
    <w:qFormat/>
    <w:rsid w:val="00AC778C"/>
    <w:pPr>
      <w:keepNext/>
      <w:numPr>
        <w:ilvl w:val="2"/>
        <w:numId w:val="2"/>
      </w:numPr>
      <w:spacing w:before="180" w:after="180"/>
      <w:outlineLvl w:val="2"/>
    </w:pPr>
    <w:rPr>
      <w:b/>
    </w:rPr>
  </w:style>
  <w:style w:type="paragraph" w:styleId="Heading4">
    <w:name w:val="heading 4"/>
    <w:basedOn w:val="Normal"/>
    <w:next w:val="Normal"/>
    <w:autoRedefine/>
    <w:qFormat/>
    <w:rsid w:val="00E4757B"/>
    <w:pPr>
      <w:keepNext/>
      <w:numPr>
        <w:ilvl w:val="3"/>
        <w:numId w:val="2"/>
      </w:numPr>
      <w:outlineLvl w:val="3"/>
    </w:pPr>
    <w:rPr>
      <w:sz w:val="22"/>
    </w:rPr>
  </w:style>
  <w:style w:type="paragraph" w:styleId="Heading5">
    <w:name w:val="heading 5"/>
    <w:basedOn w:val="Normal"/>
    <w:next w:val="Normal"/>
    <w:qFormat/>
    <w:rsid w:val="00AC778C"/>
    <w:pPr>
      <w:numPr>
        <w:ilvl w:val="4"/>
        <w:numId w:val="2"/>
      </w:numPr>
      <w:spacing w:before="240" w:after="60"/>
      <w:jc w:val="both"/>
      <w:outlineLvl w:val="4"/>
    </w:pPr>
    <w:rPr>
      <w:b/>
      <w:bCs/>
    </w:rPr>
  </w:style>
  <w:style w:type="paragraph" w:styleId="Heading6">
    <w:name w:val="heading 6"/>
    <w:basedOn w:val="Normal"/>
    <w:next w:val="Normal"/>
    <w:qFormat/>
    <w:rsid w:val="00AC778C"/>
    <w:pPr>
      <w:keepNext/>
      <w:numPr>
        <w:ilvl w:val="5"/>
        <w:numId w:val="2"/>
      </w:numPr>
      <w:outlineLvl w:val="5"/>
    </w:pPr>
    <w:rPr>
      <w:b/>
      <w:sz w:val="22"/>
    </w:rPr>
  </w:style>
  <w:style w:type="paragraph" w:styleId="Heading7">
    <w:name w:val="heading 7"/>
    <w:basedOn w:val="Normal"/>
    <w:next w:val="Normal"/>
    <w:qFormat/>
    <w:rsid w:val="00AC778C"/>
    <w:pPr>
      <w:keepNext/>
      <w:numPr>
        <w:ilvl w:val="6"/>
        <w:numId w:val="2"/>
      </w:numPr>
      <w:jc w:val="center"/>
      <w:outlineLvl w:val="6"/>
    </w:pPr>
    <w:rPr>
      <w:b/>
    </w:rPr>
  </w:style>
  <w:style w:type="paragraph" w:styleId="Heading8">
    <w:name w:val="heading 8"/>
    <w:basedOn w:val="Normal"/>
    <w:next w:val="Normal"/>
    <w:qFormat/>
    <w:rsid w:val="00AC778C"/>
    <w:pPr>
      <w:keepNext/>
      <w:numPr>
        <w:ilvl w:val="7"/>
        <w:numId w:val="2"/>
      </w:numPr>
      <w:spacing w:before="180" w:after="120"/>
      <w:jc w:val="center"/>
      <w:outlineLvl w:val="7"/>
    </w:pPr>
    <w:rPr>
      <w:b/>
      <w:sz w:val="22"/>
      <w:u w:val="single"/>
    </w:rPr>
  </w:style>
  <w:style w:type="paragraph" w:styleId="Heading9">
    <w:name w:val="heading 9"/>
    <w:basedOn w:val="Normal"/>
    <w:next w:val="Normal"/>
    <w:qFormat/>
    <w:rsid w:val="00AC778C"/>
    <w:pPr>
      <w:numPr>
        <w:ilvl w:val="8"/>
        <w:numId w:val="2"/>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rsid w:val="00AC778C"/>
    <w:pPr>
      <w:numPr>
        <w:numId w:val="1"/>
      </w:numPr>
      <w:jc w:val="both"/>
    </w:pPr>
    <w:rPr>
      <w:sz w:val="24"/>
    </w:rPr>
  </w:style>
  <w:style w:type="paragraph" w:styleId="TOC1">
    <w:name w:val="toc 1"/>
    <w:basedOn w:val="Normal"/>
    <w:next w:val="Normal"/>
    <w:autoRedefine/>
    <w:uiPriority w:val="39"/>
    <w:rsid w:val="00AC778C"/>
    <w:pPr>
      <w:tabs>
        <w:tab w:val="left" w:pos="540"/>
        <w:tab w:val="right" w:leader="dot" w:pos="9350"/>
      </w:tabs>
      <w:spacing w:before="120" w:after="120"/>
    </w:pPr>
    <w:rPr>
      <w:b/>
      <w:noProof/>
      <w:sz w:val="22"/>
    </w:rPr>
  </w:style>
  <w:style w:type="paragraph" w:styleId="TOC2">
    <w:name w:val="toc 2"/>
    <w:basedOn w:val="Normal"/>
    <w:next w:val="Normal"/>
    <w:autoRedefine/>
    <w:uiPriority w:val="39"/>
    <w:rsid w:val="00AC778C"/>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semiHidden/>
    <w:rsid w:val="00CD03CA"/>
    <w:pPr>
      <w:tabs>
        <w:tab w:val="right" w:leader="dot" w:pos="9350"/>
      </w:tabs>
    </w:pPr>
    <w:rPr>
      <w:noProof/>
      <w:sz w:val="22"/>
    </w:rPr>
  </w:style>
  <w:style w:type="paragraph" w:styleId="Title">
    <w:name w:val="Title"/>
    <w:basedOn w:val="Normal"/>
    <w:qFormat/>
    <w:rsid w:val="00AC778C"/>
    <w:pPr>
      <w:spacing w:before="240" w:after="60"/>
    </w:pPr>
    <w:rPr>
      <w:b/>
      <w:kern w:val="28"/>
      <w:sz w:val="32"/>
    </w:rPr>
  </w:style>
  <w:style w:type="paragraph" w:customStyle="1" w:styleId="TableText">
    <w:name w:val="Table Text"/>
    <w:basedOn w:val="Normal"/>
    <w:rsid w:val="00AC778C"/>
    <w:rPr>
      <w:b/>
      <w:sz w:val="22"/>
    </w:rPr>
  </w:style>
  <w:style w:type="paragraph" w:customStyle="1" w:styleId="Tabletext0">
    <w:name w:val="Table text"/>
    <w:basedOn w:val="Normal"/>
    <w:rsid w:val="00AC778C"/>
    <w:pPr>
      <w:spacing w:before="40" w:after="40"/>
    </w:pPr>
    <w:rPr>
      <w:sz w:val="22"/>
    </w:rPr>
  </w:style>
  <w:style w:type="paragraph" w:customStyle="1" w:styleId="Bullet1">
    <w:name w:val="Bullet1"/>
    <w:basedOn w:val="Normal"/>
    <w:rsid w:val="00AC778C"/>
    <w:pPr>
      <w:tabs>
        <w:tab w:val="num" w:pos="360"/>
      </w:tabs>
      <w:ind w:left="360" w:hanging="360"/>
    </w:pPr>
    <w:rPr>
      <w:sz w:val="22"/>
    </w:rPr>
  </w:style>
  <w:style w:type="paragraph" w:styleId="BodyText">
    <w:name w:val="Body Text"/>
    <w:basedOn w:val="Normal"/>
    <w:rsid w:val="00AC778C"/>
    <w:rPr>
      <w:sz w:val="22"/>
    </w:rPr>
  </w:style>
  <w:style w:type="paragraph" w:styleId="BodyText2">
    <w:name w:val="Body Text 2"/>
    <w:basedOn w:val="Normal"/>
    <w:rsid w:val="00AC778C"/>
    <w:rPr>
      <w:sz w:val="18"/>
    </w:rPr>
  </w:style>
  <w:style w:type="paragraph" w:styleId="Header">
    <w:name w:val="header"/>
    <w:basedOn w:val="Normal"/>
    <w:link w:val="HeaderChar"/>
    <w:uiPriority w:val="99"/>
    <w:rsid w:val="00AC778C"/>
    <w:pPr>
      <w:tabs>
        <w:tab w:val="center" w:pos="4320"/>
        <w:tab w:val="right" w:pos="9360"/>
      </w:tabs>
      <w:jc w:val="both"/>
    </w:pPr>
    <w:rPr>
      <w:sz w:val="18"/>
    </w:rPr>
  </w:style>
  <w:style w:type="paragraph" w:styleId="BodyTextIndent">
    <w:name w:val="Body Text Indent"/>
    <w:basedOn w:val="Normal"/>
    <w:rsid w:val="00AC778C"/>
    <w:pPr>
      <w:ind w:left="-18"/>
    </w:pPr>
    <w:rPr>
      <w:sz w:val="22"/>
    </w:rPr>
  </w:style>
  <w:style w:type="paragraph" w:customStyle="1" w:styleId="Title2">
    <w:name w:val="Title2"/>
    <w:basedOn w:val="Title"/>
    <w:rsid w:val="00AC778C"/>
  </w:style>
  <w:style w:type="paragraph" w:styleId="BodyTextIndent2">
    <w:name w:val="Body Text Indent 2"/>
    <w:basedOn w:val="Normal"/>
    <w:rsid w:val="00AC778C"/>
    <w:pPr>
      <w:ind w:left="612"/>
    </w:pPr>
    <w:rPr>
      <w:sz w:val="24"/>
    </w:rPr>
  </w:style>
  <w:style w:type="paragraph" w:customStyle="1" w:styleId="Bullet2">
    <w:name w:val="Bullet2"/>
    <w:basedOn w:val="Normal"/>
    <w:rsid w:val="00AC778C"/>
    <w:pPr>
      <w:tabs>
        <w:tab w:val="num" w:pos="702"/>
      </w:tabs>
      <w:ind w:left="702" w:hanging="360"/>
    </w:pPr>
    <w:rPr>
      <w:sz w:val="22"/>
    </w:rPr>
  </w:style>
  <w:style w:type="paragraph" w:styleId="CommentText">
    <w:name w:val="annotation text"/>
    <w:basedOn w:val="Normal"/>
    <w:link w:val="CommentTextChar"/>
    <w:uiPriority w:val="99"/>
    <w:rsid w:val="00AC778C"/>
    <w:pPr>
      <w:spacing w:after="60"/>
    </w:pPr>
    <w:rPr>
      <w:rFonts w:ascii="Century Schoolbook" w:hAnsi="Century Schoolbook"/>
    </w:rPr>
  </w:style>
  <w:style w:type="paragraph" w:styleId="BodyText3">
    <w:name w:val="Body Text 3"/>
    <w:basedOn w:val="Normal"/>
    <w:rsid w:val="00AC778C"/>
    <w:pPr>
      <w:jc w:val="center"/>
    </w:pPr>
  </w:style>
  <w:style w:type="paragraph" w:customStyle="1" w:styleId="Title3">
    <w:name w:val="Title3"/>
    <w:basedOn w:val="Title2"/>
    <w:rsid w:val="00AC778C"/>
  </w:style>
  <w:style w:type="paragraph" w:customStyle="1" w:styleId="TableHeaderText">
    <w:name w:val="Table Header Text"/>
    <w:basedOn w:val="TableText"/>
    <w:rsid w:val="00AC778C"/>
    <w:pPr>
      <w:jc w:val="center"/>
    </w:pPr>
    <w:rPr>
      <w:b w:val="0"/>
    </w:rPr>
  </w:style>
  <w:style w:type="character" w:styleId="PageNumber">
    <w:name w:val="page number"/>
    <w:basedOn w:val="DefaultParagraphFont"/>
    <w:rsid w:val="00AC778C"/>
  </w:style>
  <w:style w:type="paragraph" w:styleId="Footer">
    <w:name w:val="footer"/>
    <w:basedOn w:val="Normal"/>
    <w:rsid w:val="00AC778C"/>
    <w:pPr>
      <w:tabs>
        <w:tab w:val="center" w:pos="4320"/>
        <w:tab w:val="right" w:pos="9360"/>
      </w:tabs>
      <w:jc w:val="both"/>
    </w:pPr>
    <w:rPr>
      <w:sz w:val="24"/>
    </w:rPr>
  </w:style>
  <w:style w:type="paragraph" w:customStyle="1" w:styleId="Title1">
    <w:name w:val="Title1"/>
    <w:basedOn w:val="Normal"/>
    <w:rsid w:val="00AC778C"/>
    <w:pPr>
      <w:jc w:val="right"/>
    </w:pPr>
    <w:rPr>
      <w:rFonts w:ascii="Garamond" w:hAnsi="Garamond"/>
      <w:b/>
      <w:sz w:val="72"/>
    </w:rPr>
  </w:style>
  <w:style w:type="paragraph" w:customStyle="1" w:styleId="hd1">
    <w:name w:val="hd1"/>
    <w:basedOn w:val="Header"/>
    <w:next w:val="Normal"/>
    <w:rsid w:val="00AC778C"/>
    <w:pPr>
      <w:tabs>
        <w:tab w:val="clear" w:pos="9360"/>
        <w:tab w:val="right" w:pos="8640"/>
      </w:tabs>
      <w:spacing w:before="360" w:after="120"/>
    </w:pPr>
    <w:rPr>
      <w:rFonts w:ascii="Century Schoolbook" w:hAnsi="Century Schoolbook"/>
      <w:b/>
      <w:sz w:val="28"/>
    </w:rPr>
  </w:style>
  <w:style w:type="paragraph" w:customStyle="1" w:styleId="hdr1">
    <w:name w:val="hdr1"/>
    <w:basedOn w:val="Normal1"/>
    <w:rsid w:val="00AC778C"/>
    <w:pPr>
      <w:ind w:left="540"/>
    </w:pPr>
    <w:rPr>
      <w:rFonts w:ascii="Times New Roman" w:hAnsi="Times New Roman"/>
    </w:rPr>
  </w:style>
  <w:style w:type="paragraph" w:customStyle="1" w:styleId="Normal1">
    <w:name w:val="Normal1"/>
    <w:basedOn w:val="Normal"/>
    <w:rsid w:val="00AC778C"/>
    <w:pPr>
      <w:spacing w:before="60"/>
      <w:ind w:left="720"/>
      <w:jc w:val="both"/>
    </w:pPr>
    <w:rPr>
      <w:rFonts w:ascii="Century Schoolbook" w:hAnsi="Century Schoolbook"/>
      <w:sz w:val="24"/>
    </w:rPr>
  </w:style>
  <w:style w:type="paragraph" w:styleId="BlockText">
    <w:name w:val="Block Text"/>
    <w:basedOn w:val="Normal"/>
    <w:rsid w:val="00AC778C"/>
    <w:pPr>
      <w:ind w:left="360" w:right="540"/>
      <w:jc w:val="both"/>
    </w:pPr>
    <w:rPr>
      <w:sz w:val="24"/>
    </w:rPr>
  </w:style>
  <w:style w:type="paragraph" w:customStyle="1" w:styleId="Detail">
    <w:name w:val="Detail"/>
    <w:basedOn w:val="Normal"/>
    <w:rsid w:val="00AC778C"/>
    <w:pPr>
      <w:spacing w:after="120"/>
      <w:ind w:left="360"/>
      <w:jc w:val="both"/>
    </w:pPr>
    <w:rPr>
      <w:rFonts w:ascii="Century Schoolbook" w:hAnsi="Century Schoolbook"/>
      <w:sz w:val="24"/>
    </w:rPr>
  </w:style>
  <w:style w:type="paragraph" w:styleId="BodyTextIndent3">
    <w:name w:val="Body Text Indent 3"/>
    <w:basedOn w:val="Normal"/>
    <w:rsid w:val="00AC778C"/>
    <w:pPr>
      <w:ind w:left="2610"/>
      <w:jc w:val="both"/>
    </w:pPr>
    <w:rPr>
      <w:sz w:val="24"/>
    </w:rPr>
  </w:style>
  <w:style w:type="paragraph" w:customStyle="1" w:styleId="Detail1">
    <w:name w:val="Detail1"/>
    <w:basedOn w:val="Detail"/>
    <w:rsid w:val="00AC778C"/>
    <w:pPr>
      <w:ind w:left="720"/>
      <w:jc w:val="left"/>
    </w:pPr>
  </w:style>
  <w:style w:type="paragraph" w:customStyle="1" w:styleId="Text">
    <w:name w:val="Text"/>
    <w:basedOn w:val="Normal"/>
    <w:rsid w:val="00AC778C"/>
    <w:pPr>
      <w:ind w:left="720"/>
    </w:pPr>
    <w:rPr>
      <w:rFonts w:ascii="Century Schoolbook" w:hAnsi="Century Schoolbook"/>
    </w:rPr>
  </w:style>
  <w:style w:type="character" w:styleId="CommentReference">
    <w:name w:val="annotation reference"/>
    <w:basedOn w:val="DefaultParagraphFont"/>
    <w:uiPriority w:val="99"/>
    <w:semiHidden/>
    <w:rsid w:val="00AC778C"/>
    <w:rPr>
      <w:sz w:val="16"/>
    </w:rPr>
  </w:style>
  <w:style w:type="paragraph" w:customStyle="1" w:styleId="CBOX1">
    <w:name w:val="CBOX1"/>
    <w:basedOn w:val="Normal"/>
    <w:rsid w:val="00AC778C"/>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basedOn w:val="DefaultParagraphFont"/>
    <w:uiPriority w:val="99"/>
    <w:rsid w:val="00AC778C"/>
    <w:rPr>
      <w:color w:val="0000FF"/>
      <w:u w:val="single"/>
    </w:rPr>
  </w:style>
  <w:style w:type="paragraph" w:styleId="TOAHeading">
    <w:name w:val="toa heading"/>
    <w:basedOn w:val="Normal"/>
    <w:next w:val="Normal"/>
    <w:semiHidden/>
    <w:rsid w:val="00AC778C"/>
    <w:pPr>
      <w:widowControl w:val="0"/>
      <w:tabs>
        <w:tab w:val="right" w:pos="9360"/>
      </w:tabs>
      <w:suppressAutoHyphens/>
    </w:pPr>
    <w:rPr>
      <w:rFonts w:ascii="Courier New" w:hAnsi="Courier New"/>
      <w:snapToGrid w:val="0"/>
    </w:rPr>
  </w:style>
  <w:style w:type="paragraph" w:styleId="TOC4">
    <w:name w:val="toc 4"/>
    <w:basedOn w:val="Normal"/>
    <w:next w:val="Normal"/>
    <w:autoRedefine/>
    <w:semiHidden/>
    <w:rsid w:val="00AC778C"/>
    <w:pPr>
      <w:tabs>
        <w:tab w:val="left" w:pos="1350"/>
        <w:tab w:val="left" w:pos="2430"/>
        <w:tab w:val="right" w:leader="dot" w:pos="9350"/>
      </w:tabs>
      <w:ind w:left="1350"/>
    </w:pPr>
    <w:rPr>
      <w:i/>
      <w:noProof/>
      <w:sz w:val="24"/>
    </w:rPr>
  </w:style>
  <w:style w:type="paragraph" w:styleId="TOC7">
    <w:name w:val="toc 7"/>
    <w:basedOn w:val="Normal"/>
    <w:next w:val="Normal"/>
    <w:autoRedefine/>
    <w:semiHidden/>
    <w:rsid w:val="00AC778C"/>
    <w:pPr>
      <w:ind w:left="1440"/>
    </w:pPr>
    <w:rPr>
      <w:sz w:val="24"/>
    </w:rPr>
  </w:style>
  <w:style w:type="paragraph" w:customStyle="1" w:styleId="SubtitleCover">
    <w:name w:val="Subtitle Cover"/>
    <w:basedOn w:val="Normal"/>
    <w:next w:val="BodyText"/>
    <w:rsid w:val="00AC778C"/>
    <w:pPr>
      <w:keepNext/>
      <w:spacing w:before="240" w:after="160"/>
      <w:jc w:val="center"/>
    </w:pPr>
    <w:rPr>
      <w:rFonts w:ascii="Arial" w:hAnsi="Arial"/>
      <w:i/>
      <w:kern w:val="28"/>
      <w:sz w:val="36"/>
    </w:rPr>
  </w:style>
  <w:style w:type="paragraph" w:styleId="TOC5">
    <w:name w:val="toc 5"/>
    <w:basedOn w:val="Normal"/>
    <w:next w:val="Normal"/>
    <w:autoRedefine/>
    <w:semiHidden/>
    <w:rsid w:val="00AC778C"/>
    <w:pPr>
      <w:ind w:left="960"/>
    </w:pPr>
    <w:rPr>
      <w:sz w:val="18"/>
    </w:rPr>
  </w:style>
  <w:style w:type="paragraph" w:styleId="TOC6">
    <w:name w:val="toc 6"/>
    <w:basedOn w:val="Normal"/>
    <w:next w:val="Normal"/>
    <w:autoRedefine/>
    <w:semiHidden/>
    <w:rsid w:val="00AC778C"/>
    <w:pPr>
      <w:ind w:left="1200"/>
    </w:pPr>
    <w:rPr>
      <w:sz w:val="18"/>
    </w:rPr>
  </w:style>
  <w:style w:type="paragraph" w:styleId="TOC8">
    <w:name w:val="toc 8"/>
    <w:basedOn w:val="Normal"/>
    <w:next w:val="Normal"/>
    <w:autoRedefine/>
    <w:semiHidden/>
    <w:rsid w:val="00AC778C"/>
    <w:pPr>
      <w:ind w:left="1680"/>
    </w:pPr>
    <w:rPr>
      <w:sz w:val="18"/>
    </w:rPr>
  </w:style>
  <w:style w:type="paragraph" w:styleId="TOC9">
    <w:name w:val="toc 9"/>
    <w:basedOn w:val="Normal"/>
    <w:next w:val="Normal"/>
    <w:autoRedefine/>
    <w:semiHidden/>
    <w:rsid w:val="00AC778C"/>
    <w:pPr>
      <w:ind w:left="1920"/>
    </w:pPr>
    <w:rPr>
      <w:sz w:val="18"/>
    </w:rPr>
  </w:style>
  <w:style w:type="character" w:styleId="FollowedHyperlink">
    <w:name w:val="FollowedHyperlink"/>
    <w:basedOn w:val="DefaultParagraphFont"/>
    <w:rsid w:val="00AC778C"/>
    <w:rPr>
      <w:color w:val="800080"/>
      <w:u w:val="single"/>
    </w:rPr>
  </w:style>
  <w:style w:type="paragraph" w:styleId="Caption">
    <w:name w:val="caption"/>
    <w:basedOn w:val="Normal"/>
    <w:next w:val="Normal"/>
    <w:qFormat/>
    <w:rsid w:val="00AC778C"/>
    <w:pPr>
      <w:spacing w:before="120" w:after="120"/>
    </w:pPr>
    <w:rPr>
      <w:b/>
      <w:bCs/>
    </w:rPr>
  </w:style>
  <w:style w:type="paragraph" w:styleId="NormalWeb">
    <w:name w:val="Normal (Web)"/>
    <w:basedOn w:val="Normal"/>
    <w:uiPriority w:val="99"/>
    <w:rsid w:val="00AC778C"/>
    <w:pPr>
      <w:spacing w:before="100" w:beforeAutospacing="1" w:after="100" w:afterAutospacing="1"/>
    </w:pPr>
    <w:rPr>
      <w:sz w:val="24"/>
      <w:szCs w:val="24"/>
    </w:rPr>
  </w:style>
  <w:style w:type="table" w:styleId="TableGrid">
    <w:name w:val="Table Grid"/>
    <w:basedOn w:val="TableNormal"/>
    <w:rsid w:val="003E45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3E45E0"/>
    <w:rPr>
      <w:b/>
      <w:bCs/>
    </w:rPr>
  </w:style>
  <w:style w:type="paragraph" w:styleId="FootnoteText">
    <w:name w:val="footnote text"/>
    <w:basedOn w:val="Normal"/>
    <w:semiHidden/>
    <w:rsid w:val="00A10ADD"/>
  </w:style>
  <w:style w:type="paragraph" w:styleId="BalloonText">
    <w:name w:val="Balloon Text"/>
    <w:basedOn w:val="Normal"/>
    <w:link w:val="BalloonTextChar"/>
    <w:rsid w:val="00AA7538"/>
    <w:rPr>
      <w:rFonts w:ascii="Tahoma" w:hAnsi="Tahoma" w:cs="Tahoma"/>
      <w:sz w:val="16"/>
      <w:szCs w:val="16"/>
    </w:rPr>
  </w:style>
  <w:style w:type="character" w:customStyle="1" w:styleId="BalloonTextChar">
    <w:name w:val="Balloon Text Char"/>
    <w:basedOn w:val="DefaultParagraphFont"/>
    <w:link w:val="BalloonText"/>
    <w:rsid w:val="00AA7538"/>
    <w:rPr>
      <w:rFonts w:ascii="Tahoma" w:hAnsi="Tahoma" w:cs="Tahoma"/>
      <w:sz w:val="16"/>
      <w:szCs w:val="16"/>
    </w:rPr>
  </w:style>
  <w:style w:type="character" w:customStyle="1" w:styleId="HeaderChar">
    <w:name w:val="Header Char"/>
    <w:basedOn w:val="DefaultParagraphFont"/>
    <w:link w:val="Header"/>
    <w:uiPriority w:val="99"/>
    <w:rsid w:val="004D374A"/>
    <w:rPr>
      <w:sz w:val="18"/>
    </w:rPr>
  </w:style>
  <w:style w:type="paragraph" w:styleId="ListParagraph">
    <w:name w:val="List Paragraph"/>
    <w:basedOn w:val="Normal"/>
    <w:uiPriority w:val="34"/>
    <w:qFormat/>
    <w:rsid w:val="00B6738C"/>
    <w:pPr>
      <w:ind w:left="720"/>
      <w:contextualSpacing/>
    </w:pPr>
  </w:style>
  <w:style w:type="character" w:customStyle="1" w:styleId="CommentTextChar">
    <w:name w:val="Comment Text Char"/>
    <w:basedOn w:val="DefaultParagraphFont"/>
    <w:link w:val="CommentText"/>
    <w:uiPriority w:val="99"/>
    <w:rsid w:val="00BF7D39"/>
    <w:rPr>
      <w:rFonts w:ascii="Century Schoolbook" w:hAnsi="Century Schoolbook"/>
    </w:rPr>
  </w:style>
  <w:style w:type="table" w:styleId="GridTable4-Accent1">
    <w:name w:val="Grid Table 4 Accent 1"/>
    <w:basedOn w:val="TableNormal"/>
    <w:uiPriority w:val="49"/>
    <w:rsid w:val="004A237E"/>
    <w:rPr>
      <w:rFonts w:asciiTheme="minorHAnsi" w:eastAsiaTheme="minorHAnsi" w:hAnsiTheme="minorHAnsi" w:cstheme="minorBidi"/>
      <w:sz w:val="22"/>
      <w:szCs w:val="22"/>
    </w:rPr>
    <w:tblPr>
      <w:tblStyleRowBandSize w:val="1"/>
      <w:tblStyleColBandSize w:val="1"/>
      <w:tblInd w:w="0" w:type="nil"/>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36937">
      <w:bodyDiv w:val="1"/>
      <w:marLeft w:val="0"/>
      <w:marRight w:val="0"/>
      <w:marTop w:val="0"/>
      <w:marBottom w:val="0"/>
      <w:divBdr>
        <w:top w:val="none" w:sz="0" w:space="0" w:color="auto"/>
        <w:left w:val="none" w:sz="0" w:space="0" w:color="auto"/>
        <w:bottom w:val="none" w:sz="0" w:space="0" w:color="auto"/>
        <w:right w:val="none" w:sz="0" w:space="0" w:color="auto"/>
      </w:divBdr>
    </w:div>
    <w:div w:id="312032111">
      <w:bodyDiv w:val="1"/>
      <w:marLeft w:val="0"/>
      <w:marRight w:val="0"/>
      <w:marTop w:val="0"/>
      <w:marBottom w:val="0"/>
      <w:divBdr>
        <w:top w:val="none" w:sz="0" w:space="0" w:color="auto"/>
        <w:left w:val="none" w:sz="0" w:space="0" w:color="auto"/>
        <w:bottom w:val="none" w:sz="0" w:space="0" w:color="auto"/>
        <w:right w:val="none" w:sz="0" w:space="0" w:color="auto"/>
      </w:divBdr>
    </w:div>
    <w:div w:id="573903600">
      <w:bodyDiv w:val="1"/>
      <w:marLeft w:val="0"/>
      <w:marRight w:val="0"/>
      <w:marTop w:val="0"/>
      <w:marBottom w:val="0"/>
      <w:divBdr>
        <w:top w:val="none" w:sz="0" w:space="0" w:color="auto"/>
        <w:left w:val="none" w:sz="0" w:space="0" w:color="auto"/>
        <w:bottom w:val="none" w:sz="0" w:space="0" w:color="auto"/>
        <w:right w:val="none" w:sz="0" w:space="0" w:color="auto"/>
      </w:divBdr>
    </w:div>
    <w:div w:id="1300648936">
      <w:bodyDiv w:val="1"/>
      <w:marLeft w:val="0"/>
      <w:marRight w:val="0"/>
      <w:marTop w:val="0"/>
      <w:marBottom w:val="0"/>
      <w:divBdr>
        <w:top w:val="none" w:sz="0" w:space="0" w:color="auto"/>
        <w:left w:val="none" w:sz="0" w:space="0" w:color="auto"/>
        <w:bottom w:val="none" w:sz="0" w:space="0" w:color="auto"/>
        <w:right w:val="none" w:sz="0" w:space="0" w:color="auto"/>
      </w:divBdr>
    </w:div>
    <w:div w:id="1613197325">
      <w:bodyDiv w:val="1"/>
      <w:marLeft w:val="0"/>
      <w:marRight w:val="0"/>
      <w:marTop w:val="0"/>
      <w:marBottom w:val="0"/>
      <w:divBdr>
        <w:top w:val="none" w:sz="0" w:space="0" w:color="auto"/>
        <w:left w:val="none" w:sz="0" w:space="0" w:color="auto"/>
        <w:bottom w:val="none" w:sz="0" w:space="0" w:color="auto"/>
        <w:right w:val="none" w:sz="0" w:space="0" w:color="auto"/>
      </w:divBdr>
    </w:div>
    <w:div w:id="1767728226">
      <w:bodyDiv w:val="1"/>
      <w:marLeft w:val="0"/>
      <w:marRight w:val="0"/>
      <w:marTop w:val="0"/>
      <w:marBottom w:val="0"/>
      <w:divBdr>
        <w:top w:val="none" w:sz="0" w:space="0" w:color="auto"/>
        <w:left w:val="none" w:sz="0" w:space="0" w:color="auto"/>
        <w:bottom w:val="none" w:sz="0" w:space="0" w:color="auto"/>
        <w:right w:val="none" w:sz="0" w:space="0" w:color="auto"/>
      </w:divBdr>
      <w:divsChild>
        <w:div w:id="862205355">
          <w:marLeft w:val="0"/>
          <w:marRight w:val="0"/>
          <w:marTop w:val="0"/>
          <w:marBottom w:val="0"/>
          <w:divBdr>
            <w:top w:val="none" w:sz="0" w:space="0" w:color="auto"/>
            <w:left w:val="none" w:sz="0" w:space="0" w:color="auto"/>
            <w:bottom w:val="none" w:sz="0" w:space="0" w:color="auto"/>
            <w:right w:val="none" w:sz="0" w:space="0" w:color="auto"/>
          </w:divBdr>
        </w:div>
      </w:divsChild>
    </w:div>
    <w:div w:id="1775903105">
      <w:bodyDiv w:val="1"/>
      <w:marLeft w:val="0"/>
      <w:marRight w:val="0"/>
      <w:marTop w:val="0"/>
      <w:marBottom w:val="0"/>
      <w:divBdr>
        <w:top w:val="none" w:sz="0" w:space="0" w:color="auto"/>
        <w:left w:val="none" w:sz="0" w:space="0" w:color="auto"/>
        <w:bottom w:val="none" w:sz="0" w:space="0" w:color="auto"/>
        <w:right w:val="none" w:sz="0" w:space="0" w:color="auto"/>
      </w:divBdr>
    </w:div>
    <w:div w:id="1794788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cms\Witness\Verint%20QM%20Upgrade%20V7.7\FS\QCM\BCC_QCM_F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Document_x0020_Description xmlns="8781c031-5bd4-48dc-9226-75e10e1f88a8">Charter</Document_x0020_Description>
    <File_x0020_Type0 xmlns="8781c031-5bd4-48dc-9226-75e10e1f88a8">Word</File_x0020_Type0>
    <Audience xmlns="8781c031-5bd4-48dc-9226-75e10e1f88a8">Internal Only</Audience>
    <Primary_x0020_Owner xmlns="8781c031-5bd4-48dc-9226-75e10e1f88a8">Kimmit Renken</Primary_x0020_Owner>
    <Revised_x0020_Date xmlns="8781c031-5bd4-48dc-9226-75e10e1f88a8">2012-03-08T06:00:00+00:00</Revised_x0020_Date>
    <Subject_x0020_Keywords xmlns="8781c031-5bd4-48dc-9226-75e10e1f88a8" xsi:nil="true"/>
  </documentManagement>
</p:properti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E4C8757FE85365478221A7D1B64AB740" ma:contentTypeVersion="7" ma:contentTypeDescription="Create a new document." ma:contentTypeScope="" ma:versionID="6864faea769890394fdaf9dd8f5b3d9b">
  <xsd:schema xmlns:xsd="http://www.w3.org/2001/XMLSchema" xmlns:xs="http://www.w3.org/2001/XMLSchema" xmlns:p="http://schemas.microsoft.com/office/2006/metadata/properties" xmlns:ns2="8781c031-5bd4-48dc-9226-75e10e1f88a8" targetNamespace="http://schemas.microsoft.com/office/2006/metadata/properties" ma:root="true" ma:fieldsID="23e124e351e2048883b4cbd45c912eb7" ns2:_="">
    <xsd:import namespace="8781c031-5bd4-48dc-9226-75e10e1f88a8"/>
    <xsd:element name="properties">
      <xsd:complexType>
        <xsd:sequence>
          <xsd:element name="documentManagement">
            <xsd:complexType>
              <xsd:all>
                <xsd:element ref="ns2:Primary_x0020_Owner"/>
                <xsd:element ref="ns2:Revised_x0020_Date"/>
                <xsd:element ref="ns2:File_x0020_Type0"/>
                <xsd:element ref="ns2:Audience"/>
                <xsd:element ref="ns2:Document_x0020_Description"/>
                <xsd:element ref="ns2:Subject_x0020_Keywor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781c031-5bd4-48dc-9226-75e10e1f88a8" elementFormDefault="qualified">
    <xsd:import namespace="http://schemas.microsoft.com/office/2006/documentManagement/types"/>
    <xsd:import namespace="http://schemas.microsoft.com/office/infopath/2007/PartnerControls"/>
    <xsd:element name="Primary_x0020_Owner" ma:index="8" ma:displayName="Primary Owner" ma:description="Functional area with primary ownership of the document" ma:internalName="Primary_x0020_Owner">
      <xsd:simpleType>
        <xsd:restriction base="dms:Text">
          <xsd:maxLength value="255"/>
        </xsd:restriction>
      </xsd:simpleType>
    </xsd:element>
    <xsd:element name="Revised_x0020_Date" ma:index="9" ma:displayName="Revised Date" ma:description="The date that the document was last updated" ma:format="DateOnly" ma:internalName="Revised_x0020_Date">
      <xsd:simpleType>
        <xsd:restriction base="dms:DateTime"/>
      </xsd:simpleType>
    </xsd:element>
    <xsd:element name="File_x0020_Type0" ma:index="10" ma:displayName="File Type" ma:default="Word" ma:description="The format the uploaded file has been saved in" ma:format="Dropdown" ma:internalName="File_x0020_Type0">
      <xsd:simpleType>
        <xsd:union memberTypes="dms:Text">
          <xsd:simpleType>
            <xsd:restriction base="dms:Choice">
              <xsd:enumeration value="Access"/>
              <xsd:enumeration value="Excel"/>
              <xsd:enumeration value="InfoPath"/>
              <xsd:enumeration value="PDF"/>
              <xsd:enumeration value="PowerPoint"/>
              <xsd:enumeration value="Project"/>
              <xsd:enumeration value="Publisher"/>
              <xsd:enumeration value="Visio"/>
              <xsd:enumeration value="Word"/>
            </xsd:restriction>
          </xsd:simpleType>
        </xsd:union>
      </xsd:simpleType>
    </xsd:element>
    <xsd:element name="Audience" ma:index="11" ma:displayName="Audience" ma:default="Internal Only" ma:description="External documents are materials that are for sharing with CMS, internal documents are for internal use only" ma:format="Dropdown" ma:internalName="Audience">
      <xsd:simpleType>
        <xsd:restriction base="dms:Choice">
          <xsd:enumeration value="Internal Only"/>
          <xsd:enumeration value="Internal/External"/>
        </xsd:restriction>
      </xsd:simpleType>
    </xsd:element>
    <xsd:element name="Document_x0020_Description" ma:index="12" ma:displayName="Document Description" ma:default="Charter" ma:description="The document category based on common BCC deliverables" ma:format="Dropdown" ma:internalName="Document_x0020_Description">
      <xsd:simpleType>
        <xsd:union memberTypes="dms:Text">
          <xsd:simpleType>
            <xsd:restriction base="dms:Choice">
              <xsd:enumeration value="Charter"/>
              <xsd:enumeration value="Concept of Operations"/>
              <xsd:enumeration value="Form"/>
              <xsd:enumeration value="Lessons Learned"/>
              <xsd:enumeration value="One-Pager"/>
              <xsd:enumeration value="Org Chart"/>
              <xsd:enumeration value="Plan"/>
              <xsd:enumeration value="Presentation"/>
              <xsd:enumeration value="Process Doc"/>
              <xsd:enumeration value="Proposal"/>
              <xsd:enumeration value="Report"/>
              <xsd:enumeration value="SOP"/>
              <xsd:enumeration value="Success Paper"/>
              <xsd:enumeration value="Template"/>
              <xsd:enumeration value="White Paper"/>
            </xsd:restriction>
          </xsd:simpleType>
        </xsd:union>
      </xsd:simpleType>
    </xsd:element>
    <xsd:element name="Subject_x0020_Keywords" ma:index="13" nillable="true" ma:displayName="Subject Keywords" ma:description="Keywords to help identify the content of your document (i.e. scorecard, shift bid, Genesys). Please enter a keyword unless all identifying information is already included" ma:internalName="Subject_x0020_Keyword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AB5EBB6-5E22-4A93-8A88-BE0203FA85CB}">
  <ds:schemaRefs>
    <ds:schemaRef ds:uri="http://schemas.microsoft.com/office/2006/metadata/properties"/>
    <ds:schemaRef ds:uri="http://schemas.microsoft.com/office/infopath/2007/PartnerControls"/>
    <ds:schemaRef ds:uri="8781c031-5bd4-48dc-9226-75e10e1f88a8"/>
  </ds:schemaRefs>
</ds:datastoreItem>
</file>

<file path=customXml/itemProps2.xml><?xml version="1.0" encoding="utf-8"?>
<ds:datastoreItem xmlns:ds="http://schemas.openxmlformats.org/officeDocument/2006/customXml" ds:itemID="{E22AC28A-3EA4-4DEA-ABF3-F482E48328B0}">
  <ds:schemaRefs>
    <ds:schemaRef ds:uri="http://schemas.openxmlformats.org/officeDocument/2006/bibliography"/>
  </ds:schemaRefs>
</ds:datastoreItem>
</file>

<file path=customXml/itemProps3.xml><?xml version="1.0" encoding="utf-8"?>
<ds:datastoreItem xmlns:ds="http://schemas.openxmlformats.org/officeDocument/2006/customXml" ds:itemID="{A885B2DB-42DA-4318-9EB7-6D24C272F932}">
  <ds:schemaRefs>
    <ds:schemaRef ds:uri="http://schemas.microsoft.com/sharepoint/v3/contenttype/forms"/>
  </ds:schemaRefs>
</ds:datastoreItem>
</file>

<file path=customXml/itemProps4.xml><?xml version="1.0" encoding="utf-8"?>
<ds:datastoreItem xmlns:ds="http://schemas.openxmlformats.org/officeDocument/2006/customXml" ds:itemID="{78D23501-E6B0-4030-91F8-86A30F19EF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781c031-5bd4-48dc-9226-75e10e1f88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BCC_QCM_FS</Template>
  <TotalTime>12674</TotalTime>
  <Pages>13</Pages>
  <Words>2566</Words>
  <Characters>14628</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Form 470 functional Specification - Requirements</vt:lpstr>
    </vt:vector>
  </TitlesOfParts>
  <Company>NCS</Company>
  <LinksUpToDate>false</LinksUpToDate>
  <CharactersWithSpaces>17160</CharactersWithSpaces>
  <SharedDoc>false</SharedDoc>
  <HLinks>
    <vt:vector size="6" baseType="variant">
      <vt:variant>
        <vt:i4>7798809</vt:i4>
      </vt:variant>
      <vt:variant>
        <vt:i4>2272</vt:i4>
      </vt:variant>
      <vt:variant>
        <vt:i4>1025</vt:i4>
      </vt:variant>
      <vt:variant>
        <vt:i4>1</vt:i4>
      </vt:variant>
      <vt:variant>
        <vt:lpwstr>http://cwe.ic.ncs.com/sites/CommunicationsGateway/VangentResourceCenter/Tools%20and%20Resources%20Document%20Library/Logos/VangentLogo_2-color_FOR_WORD.emf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 470 functional Specification - Requirements</dc:title>
  <dc:creator>renkki</dc:creator>
  <cp:keywords>Functional Specification Spec Requirements SRS</cp:keywords>
  <cp:lastModifiedBy>Miller, Jackie K</cp:lastModifiedBy>
  <cp:revision>71</cp:revision>
  <cp:lastPrinted>2007-11-02T15:39:00Z</cp:lastPrinted>
  <dcterms:created xsi:type="dcterms:W3CDTF">2013-08-19T05:13:00Z</dcterms:created>
  <dcterms:modified xsi:type="dcterms:W3CDTF">2022-06-15T20:23:00Z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0x010100E4C8757FE85365478221A7D1B64AB740</vt:lpwstr>
  </property>
</Properties>
</file>