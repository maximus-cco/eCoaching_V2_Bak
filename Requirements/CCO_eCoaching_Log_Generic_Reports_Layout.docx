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5E58A607" w14:textId="2AC84FE0" w:rsidR="001541BF" w:rsidRPr="007665CA" w:rsidRDefault="001541BF" w:rsidP="001541BF">
      <w:pPr>
        <w:ind w:left="2160" w:right="-270"/>
        <w:rPr>
          <w:b/>
          <w:bCs/>
          <w:sz w:val="56"/>
          <w:szCs w:val="56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EE06A9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729C907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6B6953">
        <w:rPr>
          <w:rFonts w:ascii="Arial Black" w:hAnsi="Arial Black"/>
          <w:sz w:val="32"/>
        </w:rPr>
        <w:t xml:space="preserve">Generic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64956368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03/</w:t>
      </w:r>
      <w:r w:rsidR="00AD2EA1">
        <w:rPr>
          <w:rFonts w:ascii="Times New Roman (PCL6)" w:hAnsi="Times New Roman (PCL6)"/>
          <w:b w:val="0"/>
          <w:sz w:val="22"/>
        </w:rPr>
        <w:t>22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2E1E0C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2E1E0C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2E1E0C">
              <w:rPr>
                <w:b/>
                <w:sz w:val="20"/>
              </w:rPr>
              <w:t>Author</w:t>
            </w:r>
          </w:p>
        </w:tc>
      </w:tr>
      <w:tr w:rsidR="001919C3" w:rsidRPr="002E1E0C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6D41812" w:rsidR="001919C3" w:rsidRPr="002E1E0C" w:rsidRDefault="006B6953" w:rsidP="006B695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4</w:t>
            </w:r>
            <w:r w:rsidR="00FF1529" w:rsidRPr="002E1E0C">
              <w:rPr>
                <w:sz w:val="20"/>
              </w:rPr>
              <w:t>/</w:t>
            </w:r>
            <w:r w:rsidRPr="002E1E0C">
              <w:rPr>
                <w:sz w:val="20"/>
              </w:rPr>
              <w:t>11</w:t>
            </w:r>
            <w:r w:rsidR="00AD2EA1" w:rsidRPr="002E1E0C">
              <w:rPr>
                <w:sz w:val="20"/>
              </w:rPr>
              <w:t>/</w:t>
            </w:r>
            <w:r w:rsidR="00FF1529" w:rsidRPr="002E1E0C">
              <w:rPr>
                <w:sz w:val="20"/>
              </w:rPr>
              <w:t>2016</w:t>
            </w:r>
          </w:p>
        </w:tc>
        <w:tc>
          <w:tcPr>
            <w:tcW w:w="6152" w:type="dxa"/>
          </w:tcPr>
          <w:p w14:paraId="4A91E949" w14:textId="0316D175" w:rsidR="001919C3" w:rsidRPr="002E1E0C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2E1E0C" w:rsidRDefault="00AD2EA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6E0E7D38" w:rsidR="004D374A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09/15/2016</w:t>
            </w:r>
          </w:p>
        </w:tc>
        <w:tc>
          <w:tcPr>
            <w:tcW w:w="6152" w:type="dxa"/>
          </w:tcPr>
          <w:p w14:paraId="4A91E94D" w14:textId="4A9E7749" w:rsidR="00864B97" w:rsidRPr="002E1E0C" w:rsidRDefault="00B834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TFS3972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Attendance Feed</w:t>
            </w:r>
          </w:p>
        </w:tc>
        <w:tc>
          <w:tcPr>
            <w:tcW w:w="1822" w:type="dxa"/>
          </w:tcPr>
          <w:p w14:paraId="4A91E94E" w14:textId="3C530E80" w:rsidR="004D374A" w:rsidRPr="002E1E0C" w:rsidRDefault="00B8340A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D624CB" w:rsidRPr="002E1E0C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5879C636" w:rsidR="00D624C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12/08/2016</w:t>
            </w:r>
          </w:p>
        </w:tc>
        <w:tc>
          <w:tcPr>
            <w:tcW w:w="6152" w:type="dxa"/>
          </w:tcPr>
          <w:p w14:paraId="201F0715" w14:textId="77777777" w:rsidR="008F13FD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615F7509" w14:textId="4D47ABE7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Modified 1 and 1.1</w:t>
            </w:r>
            <w:r w:rsidR="0009102B" w:rsidRPr="002E1E0C">
              <w:rPr>
                <w:sz w:val="20"/>
              </w:rPr>
              <w:t xml:space="preserve"> (removed OTH – Other)</w:t>
            </w:r>
          </w:p>
          <w:p w14:paraId="4A91E951" w14:textId="519A9E79" w:rsidR="00703A6B" w:rsidRPr="002E1E0C" w:rsidRDefault="00703A6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Added 2 and 2.1</w:t>
            </w:r>
            <w:r w:rsidR="0009102B" w:rsidRPr="002E1E0C">
              <w:rPr>
                <w:sz w:val="20"/>
              </w:rPr>
              <w:t xml:space="preserve"> (included OTH – Other Generic)</w:t>
            </w:r>
          </w:p>
        </w:tc>
        <w:tc>
          <w:tcPr>
            <w:tcW w:w="1822" w:type="dxa"/>
          </w:tcPr>
          <w:p w14:paraId="4A91E952" w14:textId="6ECBB944" w:rsidR="00D624CB" w:rsidRPr="002E1E0C" w:rsidRDefault="00703A6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4821D0F1" w:rsidR="004D374A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12/12/2016</w:t>
            </w:r>
          </w:p>
        </w:tc>
        <w:tc>
          <w:tcPr>
            <w:tcW w:w="6152" w:type="dxa"/>
          </w:tcPr>
          <w:p w14:paraId="7241FA17" w14:textId="77777777" w:rsidR="009B3790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TFS4916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Generic Feed</w:t>
            </w:r>
          </w:p>
          <w:p w14:paraId="4A91E955" w14:textId="20CFCE6A" w:rsidR="00110207" w:rsidRPr="002E1E0C" w:rsidRDefault="0011020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Added number 18 – </w:t>
            </w:r>
            <w:proofErr w:type="spellStart"/>
            <w:r w:rsidRPr="002E1E0C">
              <w:rPr>
                <w:sz w:val="20"/>
              </w:rPr>
              <w:t>EmailSent</w:t>
            </w:r>
            <w:proofErr w:type="spellEnd"/>
            <w:r w:rsidRPr="002E1E0C">
              <w:rPr>
                <w:sz w:val="20"/>
              </w:rPr>
              <w:t xml:space="preserve"> to 2.1</w:t>
            </w:r>
          </w:p>
        </w:tc>
        <w:tc>
          <w:tcPr>
            <w:tcW w:w="1822" w:type="dxa"/>
          </w:tcPr>
          <w:p w14:paraId="4A91E956" w14:textId="4F75D594" w:rsidR="004D374A" w:rsidRPr="002E1E0C" w:rsidRDefault="0011020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4D374A" w:rsidRPr="002E1E0C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6ABE38B4" w:rsidR="004D374A" w:rsidRPr="002E1E0C" w:rsidRDefault="009F2445" w:rsidP="007646D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01/0</w:t>
            </w:r>
            <w:r w:rsidR="007646D1" w:rsidRPr="002E1E0C">
              <w:rPr>
                <w:sz w:val="20"/>
              </w:rPr>
              <w:t>6</w:t>
            </w:r>
            <w:r w:rsidRPr="002E1E0C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7C8F6432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TFS5149 – </w:t>
            </w:r>
            <w:proofErr w:type="spellStart"/>
            <w:r w:rsidRPr="002E1E0C">
              <w:rPr>
                <w:sz w:val="20"/>
              </w:rPr>
              <w:t>eCL</w:t>
            </w:r>
            <w:proofErr w:type="spellEnd"/>
            <w:r w:rsidRPr="002E1E0C">
              <w:rPr>
                <w:sz w:val="20"/>
              </w:rPr>
              <w:t xml:space="preserve"> Requirement Document Cleanup</w:t>
            </w:r>
          </w:p>
          <w:p w14:paraId="293AF22A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Changed heading 1 to generic reports</w:t>
            </w:r>
          </w:p>
          <w:p w14:paraId="253E1225" w14:textId="77777777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 xml:space="preserve">Changed </w:t>
            </w:r>
            <w:proofErr w:type="spellStart"/>
            <w:r w:rsidRPr="002E1E0C">
              <w:rPr>
                <w:sz w:val="20"/>
              </w:rPr>
              <w:t>EmpID</w:t>
            </w:r>
            <w:proofErr w:type="spellEnd"/>
            <w:r w:rsidRPr="002E1E0C">
              <w:rPr>
                <w:sz w:val="20"/>
              </w:rPr>
              <w:t xml:space="preserve"> to 20 bytes</w:t>
            </w:r>
          </w:p>
          <w:p w14:paraId="55E818B6" w14:textId="77777777" w:rsid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Removed heading 2</w:t>
            </w:r>
          </w:p>
          <w:p w14:paraId="69EE1E8E" w14:textId="4408EE96" w:rsidR="009F2445" w:rsidRPr="002E1E0C" w:rsidRDefault="009F2445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Renumbered heading 2.1 to 1.2</w:t>
            </w:r>
          </w:p>
          <w:p w14:paraId="4A91E959" w14:textId="6F170F24" w:rsidR="007646D1" w:rsidRPr="002E1E0C" w:rsidRDefault="007646D1" w:rsidP="009F244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4A91E95A" w14:textId="4D58A3A0" w:rsidR="004D374A" w:rsidRPr="002E1E0C" w:rsidRDefault="009F2445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E1E0C">
              <w:rPr>
                <w:sz w:val="20"/>
              </w:rPr>
              <w:t>Doug Stearns</w:t>
            </w:r>
          </w:p>
        </w:tc>
      </w:tr>
      <w:tr w:rsidR="00AB3257" w:rsidRPr="002E1E0C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7A7EFD23" w:rsidR="00AB3257" w:rsidRPr="002E1E0C" w:rsidRDefault="008545C7" w:rsidP="008545C7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08/24/2017</w:t>
            </w:r>
          </w:p>
        </w:tc>
        <w:tc>
          <w:tcPr>
            <w:tcW w:w="6152" w:type="dxa"/>
          </w:tcPr>
          <w:p w14:paraId="117983EE" w14:textId="77777777" w:rsidR="00B7650A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8545C7">
              <w:rPr>
                <w:sz w:val="20"/>
              </w:rPr>
              <w:t xml:space="preserve">TFS7646 – </w:t>
            </w:r>
            <w:proofErr w:type="spellStart"/>
            <w:r w:rsidRPr="008545C7">
              <w:rPr>
                <w:sz w:val="20"/>
              </w:rPr>
              <w:t>eCL</w:t>
            </w:r>
            <w:proofErr w:type="spellEnd"/>
            <w:r w:rsidRPr="008545C7">
              <w:rPr>
                <w:sz w:val="20"/>
              </w:rPr>
              <w:t xml:space="preserve"> Discrepancy Feed</w:t>
            </w:r>
          </w:p>
          <w:p w14:paraId="4A91E95D" w14:textId="7DC70D6F" w:rsidR="008545C7" w:rsidRPr="002E1E0C" w:rsidRDefault="008545C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1.1 for new DDT feed</w:t>
            </w:r>
          </w:p>
        </w:tc>
        <w:tc>
          <w:tcPr>
            <w:tcW w:w="1822" w:type="dxa"/>
          </w:tcPr>
          <w:p w14:paraId="4A91E95E" w14:textId="27981C11" w:rsidR="00AB3257" w:rsidRPr="002E1E0C" w:rsidRDefault="008545C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2E1E0C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0D21EE50" w:rsidR="004C4482" w:rsidRPr="002E1E0C" w:rsidRDefault="00124781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</w:t>
            </w:r>
            <w:r w:rsidR="00E554B1">
              <w:rPr>
                <w:sz w:val="20"/>
              </w:rPr>
              <w:t>17</w:t>
            </w:r>
          </w:p>
        </w:tc>
        <w:tc>
          <w:tcPr>
            <w:tcW w:w="6152" w:type="dxa"/>
          </w:tcPr>
          <w:p w14:paraId="4AC0731D" w14:textId="77777777" w:rsidR="009D1933" w:rsidRDefault="00E554B1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TFS8597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DTT Feed Changes</w:t>
            </w:r>
          </w:p>
          <w:p w14:paraId="49B98EFA" w14:textId="422420D5" w:rsidR="00E554B1" w:rsidRPr="002E1E0C" w:rsidRDefault="008D438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1.1 5 </w:t>
            </w:r>
            <w:proofErr w:type="spellStart"/>
            <w:r>
              <w:rPr>
                <w:sz w:val="20"/>
              </w:rPr>
              <w:t>strFormStatus</w:t>
            </w:r>
            <w:proofErr w:type="spellEnd"/>
          </w:p>
        </w:tc>
        <w:tc>
          <w:tcPr>
            <w:tcW w:w="1822" w:type="dxa"/>
          </w:tcPr>
          <w:p w14:paraId="6EAEF92A" w14:textId="5F9AA533" w:rsidR="004C4482" w:rsidRPr="002E1E0C" w:rsidRDefault="00E554B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2E1E0C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A3DFED" w:rsidR="007B05AC" w:rsidRPr="002E1E0C" w:rsidRDefault="0012478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8/28/2019</w:t>
            </w:r>
          </w:p>
        </w:tc>
        <w:tc>
          <w:tcPr>
            <w:tcW w:w="6152" w:type="dxa"/>
          </w:tcPr>
          <w:p w14:paraId="6DE123FA" w14:textId="45D2C1BB" w:rsidR="00A4613A" w:rsidRPr="00124781" w:rsidRDefault="00124781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24781">
              <w:rPr>
                <w:sz w:val="20"/>
              </w:rPr>
              <w:t xml:space="preserve">TFS 15095 – ATT - Create feed to </w:t>
            </w:r>
            <w:proofErr w:type="spellStart"/>
            <w:r w:rsidRPr="00124781">
              <w:rPr>
                <w:sz w:val="20"/>
              </w:rPr>
              <w:t>eCL</w:t>
            </w:r>
            <w:proofErr w:type="spellEnd"/>
            <w:r w:rsidRPr="00124781">
              <w:rPr>
                <w:sz w:val="20"/>
              </w:rPr>
              <w:t xml:space="preserve"> for Attendance Policy </w:t>
            </w:r>
            <w:proofErr w:type="spellStart"/>
            <w:r w:rsidRPr="00124781">
              <w:rPr>
                <w:sz w:val="20"/>
              </w:rPr>
              <w:t>Earnback</w:t>
            </w:r>
            <w:proofErr w:type="spellEnd"/>
          </w:p>
        </w:tc>
        <w:tc>
          <w:tcPr>
            <w:tcW w:w="1822" w:type="dxa"/>
          </w:tcPr>
          <w:p w14:paraId="712E2F98" w14:textId="6061FE6B" w:rsidR="007B05AC" w:rsidRPr="002E1E0C" w:rsidRDefault="00124781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944A4F" w:rsidRPr="002E1E0C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2840A79D" w:rsidR="00944A4F" w:rsidRPr="002E1E0C" w:rsidRDefault="0090730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10/21/2019</w:t>
            </w:r>
          </w:p>
        </w:tc>
        <w:tc>
          <w:tcPr>
            <w:tcW w:w="6152" w:type="dxa"/>
          </w:tcPr>
          <w:p w14:paraId="3975134B" w14:textId="0051AEE3" w:rsidR="004D42E2" w:rsidRPr="002E1E0C" w:rsidRDefault="0090730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TFS15782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Generic Feed FS Updates</w:t>
            </w:r>
          </w:p>
        </w:tc>
        <w:tc>
          <w:tcPr>
            <w:tcW w:w="1822" w:type="dxa"/>
          </w:tcPr>
          <w:p w14:paraId="5B71EB47" w14:textId="58AEE16D" w:rsidR="00944A4F" w:rsidRPr="002E1E0C" w:rsidRDefault="00907304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2E1E0C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02B1A9CD" w:rsidR="009C5335" w:rsidRPr="002E1E0C" w:rsidRDefault="001541B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74455896" w14:textId="77777777" w:rsidR="001541BF" w:rsidRPr="001541BF" w:rsidRDefault="001541BF" w:rsidP="001541BF">
            <w:pPr>
              <w:pStyle w:val="hdr1"/>
              <w:ind w:left="0"/>
              <w:rPr>
                <w:sz w:val="20"/>
              </w:rPr>
            </w:pPr>
            <w:r w:rsidRPr="001541BF">
              <w:rPr>
                <w:sz w:val="20"/>
              </w:rPr>
              <w:t xml:space="preserve">TFS17716 – </w:t>
            </w:r>
            <w:proofErr w:type="spellStart"/>
            <w:r w:rsidRPr="001541BF">
              <w:rPr>
                <w:sz w:val="20"/>
              </w:rPr>
              <w:t>eCL</w:t>
            </w:r>
            <w:proofErr w:type="spellEnd"/>
            <w:r w:rsidRPr="001541BF">
              <w:rPr>
                <w:sz w:val="20"/>
              </w:rPr>
              <w:t xml:space="preserve"> Remove GDIT References</w:t>
            </w:r>
          </w:p>
          <w:p w14:paraId="43BF6096" w14:textId="23645B3E" w:rsidR="009C5335" w:rsidRPr="002E1E0C" w:rsidRDefault="001541BF" w:rsidP="001541B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1541B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1FE93921" w14:textId="263A4478" w:rsidR="009C5335" w:rsidRPr="002E1E0C" w:rsidRDefault="001541B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2E1E0C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3E4DA428" w:rsidR="00C64DDD" w:rsidRPr="002E1E0C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1DE5488A" w14:textId="77777777" w:rsidR="00C64DDD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TFS18833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Site field size expansion</w:t>
            </w:r>
          </w:p>
          <w:p w14:paraId="69DFADB0" w14:textId="692452E2" w:rsidR="00E67377" w:rsidRPr="002E1E0C" w:rsidRDefault="00E6737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Pr="00E67377">
              <w:rPr>
                <w:sz w:val="20"/>
              </w:rPr>
              <w:t>1.1 12, 1.2 12</w:t>
            </w:r>
          </w:p>
        </w:tc>
        <w:tc>
          <w:tcPr>
            <w:tcW w:w="1822" w:type="dxa"/>
          </w:tcPr>
          <w:p w14:paraId="45173698" w14:textId="2D6FF51F" w:rsidR="00C64DDD" w:rsidRPr="002E1E0C" w:rsidRDefault="00E67377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F5F1F" w:rsidRPr="002E1E0C" w14:paraId="5DC632CC" w14:textId="77777777" w:rsidTr="00873B8D">
        <w:trPr>
          <w:jc w:val="center"/>
        </w:trPr>
        <w:tc>
          <w:tcPr>
            <w:tcW w:w="1440" w:type="dxa"/>
          </w:tcPr>
          <w:p w14:paraId="0C823245" w14:textId="54F35358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</w:t>
            </w:r>
            <w:r w:rsidR="001A558D">
              <w:rPr>
                <w:sz w:val="20"/>
              </w:rPr>
              <w:t>30</w:t>
            </w:r>
            <w:r>
              <w:rPr>
                <w:sz w:val="20"/>
              </w:rPr>
              <w:t>/2020</w:t>
            </w:r>
          </w:p>
        </w:tc>
        <w:tc>
          <w:tcPr>
            <w:tcW w:w="6152" w:type="dxa"/>
          </w:tcPr>
          <w:p w14:paraId="000EEC23" w14:textId="77777777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TFS19502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Earn Back Day Feed</w:t>
            </w:r>
          </w:p>
          <w:p w14:paraId="79CF3E48" w14:textId="5B15996C" w:rsidR="00BF5F1F" w:rsidRDefault="00BF5F1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BF5F1F">
              <w:rPr>
                <w:sz w:val="20"/>
              </w:rPr>
              <w:t>Updated 1.2</w:t>
            </w:r>
            <w:r>
              <w:rPr>
                <w:sz w:val="20"/>
              </w:rPr>
              <w:t xml:space="preserve"> </w:t>
            </w:r>
            <w:r w:rsidRPr="00BF5F1F">
              <w:rPr>
                <w:sz w:val="20"/>
              </w:rPr>
              <w:t>2</w:t>
            </w:r>
          </w:p>
        </w:tc>
        <w:tc>
          <w:tcPr>
            <w:tcW w:w="1822" w:type="dxa"/>
          </w:tcPr>
          <w:p w14:paraId="1E95395C" w14:textId="4D37A9C7" w:rsidR="00BF5F1F" w:rsidRDefault="00BF5F1F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64F1F" w:rsidRPr="002E1E0C" w14:paraId="0CD6DF2E" w14:textId="77777777" w:rsidTr="00CA1C91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</w:tcPr>
          <w:p w14:paraId="1F65A0D4" w14:textId="57672019" w:rsidR="00564F1F" w:rsidRDefault="0074680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04/05/2022</w:t>
            </w:r>
          </w:p>
        </w:tc>
        <w:tc>
          <w:tcPr>
            <w:tcW w:w="6152" w:type="dxa"/>
            <w:tcBorders>
              <w:bottom w:val="single" w:sz="4" w:space="0" w:color="auto"/>
            </w:tcBorders>
          </w:tcPr>
          <w:p w14:paraId="7F742715" w14:textId="77777777" w:rsidR="00564F1F" w:rsidRDefault="0074680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TFS24347 -</w:t>
            </w:r>
            <w:proofErr w:type="spellStart"/>
            <w:r w:rsidRPr="0074680B">
              <w:rPr>
                <w:sz w:val="20"/>
              </w:rPr>
              <w:t>eCL</w:t>
            </w:r>
            <w:proofErr w:type="spellEnd"/>
            <w:r w:rsidRPr="0074680B">
              <w:rPr>
                <w:sz w:val="20"/>
              </w:rPr>
              <w:t>-</w:t>
            </w:r>
            <w:proofErr w:type="gramStart"/>
            <w:r w:rsidRPr="0074680B">
              <w:rPr>
                <w:sz w:val="20"/>
              </w:rPr>
              <w:t>New</w:t>
            </w:r>
            <w:proofErr w:type="gramEnd"/>
            <w:r w:rsidRPr="0074680B">
              <w:rPr>
                <w:sz w:val="20"/>
              </w:rPr>
              <w:t xml:space="preserve"> data feed for Survey </w:t>
            </w:r>
            <w:proofErr w:type="spellStart"/>
            <w:r w:rsidRPr="0074680B">
              <w:rPr>
                <w:sz w:val="20"/>
              </w:rPr>
              <w:t>eCLs</w:t>
            </w:r>
            <w:proofErr w:type="spellEnd"/>
          </w:p>
          <w:p w14:paraId="252A7921" w14:textId="77777777" w:rsidR="00D93A40" w:rsidRDefault="00D93A4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104B08">
              <w:rPr>
                <w:sz w:val="20"/>
              </w:rPr>
              <w:t>1.1.2, 1.1.4, 1.1.5 and 1.1.13</w:t>
            </w:r>
          </w:p>
          <w:p w14:paraId="18D7B198" w14:textId="25DCA061" w:rsidR="00B86949" w:rsidRDefault="00B8694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Also updated 1.2.14 for TFS24382 which was previously missed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14:paraId="25C4E01F" w14:textId="69856228" w:rsidR="00564F1F" w:rsidRDefault="0074680B" w:rsidP="002E1E0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CA1C91" w:rsidRPr="002E1E0C" w14:paraId="413B1AC2" w14:textId="77777777" w:rsidTr="007327C1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</w:tcPr>
          <w:p w14:paraId="2A557304" w14:textId="34B7737A" w:rsidR="00CA1C91" w:rsidRDefault="00CA1C91" w:rsidP="00CA1C9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01/16/2024</w:t>
            </w:r>
          </w:p>
        </w:tc>
        <w:tc>
          <w:tcPr>
            <w:tcW w:w="6152" w:type="dxa"/>
            <w:tcBorders>
              <w:bottom w:val="single" w:sz="4" w:space="0" w:color="auto"/>
            </w:tcBorders>
          </w:tcPr>
          <w:p w14:paraId="4DF202B2" w14:textId="4DAD8327" w:rsidR="00CA1C91" w:rsidRDefault="00CA1C91" w:rsidP="00CA1C9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TFS27634 -</w:t>
            </w:r>
            <w:proofErr w:type="spellStart"/>
            <w:r w:rsidRPr="0074680B">
              <w:rPr>
                <w:sz w:val="20"/>
              </w:rPr>
              <w:t>eCL</w:t>
            </w:r>
            <w:proofErr w:type="spellEnd"/>
            <w:r w:rsidRPr="0074680B">
              <w:rPr>
                <w:sz w:val="20"/>
              </w:rPr>
              <w:t>-</w:t>
            </w:r>
            <w:r w:rsidRPr="00CA1C91">
              <w:rPr>
                <w:sz w:val="20"/>
              </w:rPr>
              <w:t xml:space="preserve">Create a new Promotion </w:t>
            </w:r>
            <w:proofErr w:type="spellStart"/>
            <w:r w:rsidRPr="00CA1C91">
              <w:rPr>
                <w:sz w:val="20"/>
              </w:rPr>
              <w:t>eCL</w:t>
            </w:r>
            <w:proofErr w:type="spellEnd"/>
            <w:r w:rsidRPr="00CA1C91">
              <w:rPr>
                <w:sz w:val="20"/>
              </w:rPr>
              <w:t xml:space="preserve"> data </w:t>
            </w:r>
            <w:proofErr w:type="gramStart"/>
            <w:r w:rsidRPr="00CA1C91">
              <w:rPr>
                <w:sz w:val="20"/>
              </w:rPr>
              <w:t>Feed</w:t>
            </w:r>
            <w:proofErr w:type="gramEnd"/>
          </w:p>
          <w:p w14:paraId="2B2A1966" w14:textId="243D9D81" w:rsidR="00CA1C91" w:rsidRDefault="00CA1C91" w:rsidP="00E63C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1.1.2, 1.1.4, 1.1.5 and 1.1.13</w:t>
            </w: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14:paraId="091D39B2" w14:textId="7A2FE24E" w:rsidR="00CA1C91" w:rsidRDefault="00CA1C91" w:rsidP="00CA1C9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Jackie Miller</w:t>
            </w:r>
          </w:p>
        </w:tc>
      </w:tr>
      <w:tr w:rsidR="00CA1C91" w:rsidRPr="002E1E0C" w14:paraId="319523A3" w14:textId="77777777" w:rsidTr="007327C1">
        <w:trPr>
          <w:jc w:val="center"/>
        </w:trPr>
        <w:tc>
          <w:tcPr>
            <w:tcW w:w="1440" w:type="dxa"/>
            <w:tcBorders>
              <w:bottom w:val="single" w:sz="4" w:space="0" w:color="auto"/>
            </w:tcBorders>
          </w:tcPr>
          <w:p w14:paraId="14C3A35D" w14:textId="77777777" w:rsidR="00CA1C91" w:rsidRDefault="00CA1C91" w:rsidP="00CA1C9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  <w:tcBorders>
              <w:bottom w:val="single" w:sz="4" w:space="0" w:color="auto"/>
            </w:tcBorders>
          </w:tcPr>
          <w:p w14:paraId="305EDC36" w14:textId="77777777" w:rsidR="00CA1C91" w:rsidRDefault="00CA1C91" w:rsidP="00CA1C9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  <w:tcBorders>
              <w:bottom w:val="single" w:sz="4" w:space="0" w:color="auto"/>
            </w:tcBorders>
          </w:tcPr>
          <w:p w14:paraId="4232CAA6" w14:textId="77777777" w:rsidR="00CA1C91" w:rsidRDefault="00CA1C91" w:rsidP="00CA1C9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4B055DB" w:rsidR="009D1933" w:rsidRPr="002E1E0C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6B6953">
        <w:t>Generic</w:t>
      </w:r>
      <w:r w:rsidR="00AD2EA1">
        <w:t xml:space="preserve">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903209E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6B6953">
        <w:rPr>
          <w:b w:val="0"/>
          <w:szCs w:val="24"/>
        </w:rPr>
        <w:t>Generic</w:t>
      </w:r>
      <w:r w:rsidR="00AD2EA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6B6953">
        <w:rPr>
          <w:b w:val="0"/>
          <w:szCs w:val="24"/>
        </w:rPr>
        <w:t>Generic</w:t>
      </w:r>
      <w:r w:rsidR="00993DF1">
        <w:rPr>
          <w:b w:val="0"/>
          <w:szCs w:val="24"/>
        </w:rPr>
        <w:t xml:space="preserve"> </w:t>
      </w:r>
      <w:r w:rsidR="00703A6B">
        <w:rPr>
          <w:b w:val="0"/>
          <w:szCs w:val="24"/>
        </w:rPr>
        <w:t xml:space="preserve">other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2E1E0C" w14:paraId="4A91E973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2E1E0C" w:rsidRDefault="008C3C45" w:rsidP="00BA3135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2E1E0C" w14:paraId="4A91E97A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Report ID is the unique indicator for the </w:t>
            </w:r>
            <w:r w:rsidR="00BB294A" w:rsidRPr="002E1E0C">
              <w:rPr>
                <w:sz w:val="22"/>
                <w:szCs w:val="22"/>
              </w:rPr>
              <w:t>record</w:t>
            </w:r>
            <w:r w:rsidRPr="002E1E0C">
              <w:rPr>
                <w:sz w:val="22"/>
                <w:szCs w:val="22"/>
              </w:rPr>
              <w:t>.</w:t>
            </w:r>
          </w:p>
        </w:tc>
      </w:tr>
      <w:tr w:rsidR="008C3C45" w:rsidRPr="002E1E0C" w14:paraId="5DE0F3F7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2E1E0C" w:rsidRDefault="008C3C45" w:rsidP="00CB60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20 bytes,  3 </w:t>
            </w:r>
            <w:r w:rsidR="00CB60BC" w:rsidRPr="002E1E0C">
              <w:rPr>
                <w:sz w:val="22"/>
                <w:szCs w:val="22"/>
              </w:rPr>
              <w:t>character</w:t>
            </w:r>
            <w:r w:rsidRPr="002E1E0C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ABAB" w14:textId="1FCB1BA6" w:rsidR="00993DF1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Generic </w:t>
            </w:r>
            <w:r w:rsidR="008C3C45" w:rsidRPr="002E1E0C">
              <w:rPr>
                <w:sz w:val="22"/>
                <w:szCs w:val="22"/>
              </w:rPr>
              <w:t>report code that corresponds t</w:t>
            </w:r>
            <w:r w:rsidR="00993DF1" w:rsidRPr="002E1E0C">
              <w:rPr>
                <w:sz w:val="22"/>
                <w:szCs w:val="22"/>
              </w:rPr>
              <w:t xml:space="preserve">o the specific report and date. </w:t>
            </w:r>
          </w:p>
          <w:p w14:paraId="42610534" w14:textId="1A1327A3" w:rsidR="00907304" w:rsidRDefault="00993DF1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907304">
              <w:rPr>
                <w:sz w:val="22"/>
                <w:szCs w:val="22"/>
              </w:rPr>
              <w:t>DTT – Discrepancy Time Tracking,</w:t>
            </w:r>
          </w:p>
          <w:p w14:paraId="480AFDD2" w14:textId="1F117309" w:rsidR="00907304" w:rsidRDefault="00B8340A" w:rsidP="00703A6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Seasonal Employee Attendance</w:t>
            </w:r>
            <w:r w:rsidR="008545C7">
              <w:rPr>
                <w:sz w:val="22"/>
                <w:szCs w:val="22"/>
              </w:rPr>
              <w:t>,</w:t>
            </w:r>
          </w:p>
          <w:p w14:paraId="5FD96BA9" w14:textId="77777777" w:rsidR="00907304" w:rsidRDefault="00907304" w:rsidP="00703A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Unapproved Time – Opportunity,</w:t>
            </w:r>
          </w:p>
          <w:p w14:paraId="2001E36D" w14:textId="77777777" w:rsidR="008C3C45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 – </w:t>
            </w:r>
            <w:proofErr w:type="spellStart"/>
            <w:r>
              <w:rPr>
                <w:sz w:val="22"/>
                <w:szCs w:val="22"/>
              </w:rPr>
              <w:t>Unapprovied</w:t>
            </w:r>
            <w:proofErr w:type="spellEnd"/>
            <w:r>
              <w:rPr>
                <w:sz w:val="22"/>
                <w:szCs w:val="22"/>
              </w:rPr>
              <w:t xml:space="preserve"> Time – Reinforcement</w:t>
            </w:r>
            <w:r w:rsidR="00993DF1" w:rsidRPr="002E1E0C">
              <w:rPr>
                <w:sz w:val="22"/>
                <w:szCs w:val="22"/>
              </w:rPr>
              <w:t>)</w:t>
            </w:r>
          </w:p>
          <w:p w14:paraId="4C01889F" w14:textId="77777777" w:rsidR="007D1C5E" w:rsidRDefault="007D1C5E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</w:t>
            </w:r>
            <w:r w:rsidR="00576AAE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</w:t>
            </w:r>
            <w:r w:rsidR="00576AAE">
              <w:rPr>
                <w:sz w:val="22"/>
                <w:szCs w:val="22"/>
              </w:rPr>
              <w:t xml:space="preserve">CSR </w:t>
            </w:r>
            <w:r>
              <w:rPr>
                <w:sz w:val="22"/>
                <w:szCs w:val="22"/>
              </w:rPr>
              <w:t>Survey Coaching</w:t>
            </w:r>
            <w:r w:rsidR="00576AAE">
              <w:rPr>
                <w:sz w:val="22"/>
                <w:szCs w:val="22"/>
              </w:rPr>
              <w:t xml:space="preserve"> Initiative</w:t>
            </w:r>
          </w:p>
          <w:p w14:paraId="0F84348E" w14:textId="4C0D5635" w:rsidR="00842183" w:rsidRPr="002E1E0C" w:rsidRDefault="00842183" w:rsidP="00907304">
            <w:pPr>
              <w:rPr>
                <w:sz w:val="22"/>
                <w:szCs w:val="22"/>
              </w:rPr>
            </w:pPr>
            <w:r w:rsidRPr="009D0F64">
              <w:rPr>
                <w:sz w:val="22"/>
                <w:szCs w:val="22"/>
              </w:rPr>
              <w:t>RES-</w:t>
            </w:r>
            <w:r w:rsidR="00DB7082" w:rsidRPr="009D0F64">
              <w:rPr>
                <w:sz w:val="22"/>
                <w:szCs w:val="22"/>
              </w:rPr>
              <w:t>Promotion</w:t>
            </w:r>
            <w:r w:rsidR="009D0F64" w:rsidRPr="009D0F64">
              <w:rPr>
                <w:sz w:val="22"/>
                <w:szCs w:val="22"/>
              </w:rPr>
              <w:t>s</w:t>
            </w:r>
            <w:r w:rsidR="00DB7082" w:rsidRPr="009D0F64">
              <w:rPr>
                <w:sz w:val="22"/>
                <w:szCs w:val="22"/>
              </w:rPr>
              <w:t xml:space="preserve"> </w:t>
            </w:r>
            <w:r w:rsidR="009D0F64" w:rsidRPr="009D0F64">
              <w:rPr>
                <w:sz w:val="22"/>
                <w:szCs w:val="22"/>
              </w:rPr>
              <w:t>Feed</w:t>
            </w:r>
          </w:p>
        </w:tc>
      </w:tr>
      <w:tr w:rsidR="008C3C45" w:rsidRPr="002E1E0C" w14:paraId="4A91E989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3304232A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8C3C45" w:rsidRPr="002E1E0C" w14:paraId="4A91E99A" w14:textId="77777777" w:rsidTr="00F12F1C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C226" w14:textId="12A010E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Empower</w:t>
            </w:r>
          </w:p>
          <w:p w14:paraId="450B2DDC" w14:textId="77777777" w:rsidR="00B8340A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Internal CCO Reporting</w:t>
            </w:r>
          </w:p>
          <w:p w14:paraId="708BC5A1" w14:textId="77777777" w:rsidR="008545C7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Internal CCO Reporting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Internal CCO Reporting</w:t>
            </w:r>
          </w:p>
          <w:p w14:paraId="25516261" w14:textId="77777777" w:rsidR="007D1C5E" w:rsidRDefault="007D1C5E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SUR– </w:t>
            </w:r>
            <w:r w:rsidRPr="002E1E0C">
              <w:rPr>
                <w:sz w:val="22"/>
                <w:szCs w:val="22"/>
              </w:rPr>
              <w:t>Internal CCO Reporting</w:t>
            </w:r>
          </w:p>
          <w:p w14:paraId="4A91E999" w14:textId="6CD9F0FC" w:rsidR="00842183" w:rsidRPr="002E1E0C" w:rsidRDefault="00842183" w:rsidP="006D608E">
            <w:pPr>
              <w:rPr>
                <w:sz w:val="22"/>
                <w:szCs w:val="22"/>
              </w:rPr>
            </w:pPr>
            <w:r w:rsidRPr="009D0F64">
              <w:rPr>
                <w:sz w:val="22"/>
                <w:szCs w:val="22"/>
              </w:rPr>
              <w:t>RES- Internal CCO Reporting</w:t>
            </w:r>
          </w:p>
        </w:tc>
      </w:tr>
      <w:tr w:rsidR="008C3C45" w:rsidRPr="002E1E0C" w14:paraId="4A91E9A0" w14:textId="77777777" w:rsidTr="00F12F1C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B0665A8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2E1E0C" w:rsidRDefault="0043579B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</w:t>
            </w:r>
            <w:r w:rsidR="008C3C45" w:rsidRPr="002E1E0C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9AD6" w14:textId="77777777" w:rsidR="00B8340A" w:rsidRPr="002E1E0C" w:rsidRDefault="00D15926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3C84D1C0" w14:textId="4E6F8851" w:rsidR="00907304" w:rsidRDefault="00907304" w:rsidP="00B834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</w:t>
            </w:r>
            <w:r w:rsidRPr="002E1E0C">
              <w:rPr>
                <w:sz w:val="22"/>
                <w:szCs w:val="22"/>
              </w:rPr>
              <w:t xml:space="preserve"> – Pending </w:t>
            </w:r>
            <w:r>
              <w:rPr>
                <w:sz w:val="22"/>
                <w:szCs w:val="22"/>
              </w:rPr>
              <w:t>Employee Review</w:t>
            </w:r>
          </w:p>
          <w:p w14:paraId="64A6E724" w14:textId="77777777" w:rsidR="00B8340A" w:rsidRDefault="00B8340A" w:rsidP="00B8340A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Pending Acknowledgement</w:t>
            </w:r>
          </w:p>
          <w:p w14:paraId="2EC7D668" w14:textId="77777777" w:rsidR="008545C7" w:rsidRDefault="00907304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SEAA – </w:t>
            </w:r>
            <w:r w:rsidRPr="002E1E0C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br/>
              <w:t xml:space="preserve">SEAR – </w:t>
            </w:r>
            <w:r w:rsidRPr="002E1E0C">
              <w:rPr>
                <w:sz w:val="22"/>
                <w:szCs w:val="22"/>
              </w:rPr>
              <w:t>Pending Acknowledgement</w:t>
            </w:r>
          </w:p>
          <w:p w14:paraId="0042F76D" w14:textId="77777777" w:rsidR="007D1C5E" w:rsidRDefault="007D1C5E" w:rsidP="008D43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 - </w:t>
            </w:r>
            <w:r w:rsidRPr="007D1C5E">
              <w:rPr>
                <w:sz w:val="22"/>
                <w:szCs w:val="22"/>
              </w:rPr>
              <w:t>Pending Supervisor Review</w:t>
            </w:r>
          </w:p>
          <w:p w14:paraId="4A91E99F" w14:textId="2498DED4" w:rsidR="00842183" w:rsidRPr="002E1E0C" w:rsidRDefault="00842183" w:rsidP="008D4383">
            <w:pPr>
              <w:rPr>
                <w:sz w:val="22"/>
                <w:szCs w:val="22"/>
              </w:rPr>
            </w:pPr>
            <w:r w:rsidRPr="009D0F64">
              <w:rPr>
                <w:sz w:val="22"/>
                <w:szCs w:val="22"/>
              </w:rPr>
              <w:t>RES- Pending Supervisor Review</w:t>
            </w:r>
          </w:p>
        </w:tc>
      </w:tr>
      <w:tr w:rsidR="008C3C45" w:rsidRPr="002E1E0C" w14:paraId="4A91E9A6" w14:textId="77777777" w:rsidTr="00F12F1C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2E1E0C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</w:t>
            </w:r>
            <w:r w:rsidR="008C3C45" w:rsidRPr="002E1E0C">
              <w:rPr>
                <w:sz w:val="22"/>
                <w:szCs w:val="22"/>
              </w:rPr>
              <w:t xml:space="preserve">0 bytes, </w:t>
            </w:r>
            <w:r w:rsidR="00944AF2" w:rsidRPr="002E1E0C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="008C3C45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  <w:r w:rsidR="008C3C45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A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</w:t>
            </w:r>
            <w:r w:rsidR="00944AF2" w:rsidRPr="002E1E0C">
              <w:rPr>
                <w:sz w:val="22"/>
                <w:szCs w:val="22"/>
              </w:rPr>
              <w:t>.</w:t>
            </w:r>
          </w:p>
          <w:p w14:paraId="4A91E9AB" w14:textId="32B820EA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2E1E0C" w14:paraId="4A91E9B2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2E1E0C" w:rsidRDefault="008C3C45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2E1E0C" w14:paraId="4A91E9B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2E1E0C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</w:t>
            </w:r>
            <w:r w:rsidR="008C3C45" w:rsidRPr="002E1E0C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1E2CF8BA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Name of the submitter</w:t>
            </w:r>
          </w:p>
        </w:tc>
      </w:tr>
      <w:tr w:rsidR="008C3C45" w:rsidRPr="002E1E0C" w14:paraId="4A91E9D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</w:t>
            </w:r>
            <w:r w:rsidR="008C3C45" w:rsidRPr="002E1E0C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2E1E0C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eMail</w:t>
            </w:r>
            <w:proofErr w:type="spellEnd"/>
            <w:r w:rsidRPr="002E1E0C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2E1E0C" w14:paraId="4A91E9DE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197B4C4" w:rsidR="00B7650A" w:rsidRPr="002E1E0C" w:rsidRDefault="00FF1529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4BE6E41A" w:rsidR="008C3C45" w:rsidRPr="002E1E0C" w:rsidRDefault="00E83542" w:rsidP="00E83542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944AF2" w:rsidRPr="002E1E0C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17F5B5EE" w:rsidR="00B7650A" w:rsidRPr="002E1E0C" w:rsidRDefault="00FF1529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 w:rsidR="008545C7">
              <w:rPr>
                <w:sz w:val="22"/>
                <w:szCs w:val="22"/>
              </w:rPr>
              <w:t xml:space="preserve"> of the log recipient</w:t>
            </w:r>
          </w:p>
        </w:tc>
      </w:tr>
      <w:tr w:rsidR="008C3C45" w:rsidRPr="002E1E0C" w14:paraId="4A91E9E8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0C0841A4" w:rsidR="008C3C45" w:rsidRPr="002E1E0C" w:rsidRDefault="00E67377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2E1E0C">
              <w:rPr>
                <w:sz w:val="22"/>
                <w:szCs w:val="22"/>
              </w:rPr>
              <w:t>0</w:t>
            </w:r>
            <w:r w:rsidR="008C3C45" w:rsidRPr="002E1E0C">
              <w:rPr>
                <w:sz w:val="22"/>
                <w:szCs w:val="22"/>
              </w:rPr>
              <w:t xml:space="preserve"> bytes. </w:t>
            </w:r>
            <w:r w:rsidR="00944AF2" w:rsidRPr="002E1E0C">
              <w:rPr>
                <w:sz w:val="22"/>
                <w:szCs w:val="22"/>
              </w:rPr>
              <w:t>Alpha</w:t>
            </w:r>
          </w:p>
          <w:p w14:paraId="4A91E9E3" w14:textId="77777777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F138031" w:rsidR="008C3C45" w:rsidRPr="002E1E0C" w:rsidRDefault="00944AF2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 xml:space="preserve">Name of the </w:t>
            </w:r>
            <w:r w:rsidR="008545C7"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4A91E9E7" w14:textId="7CCE957B" w:rsidR="008C3C45" w:rsidRPr="002E1E0C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2E1E0C" w14:paraId="4A91E9F0" w14:textId="77777777" w:rsidTr="002616FA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</w:t>
            </w:r>
            <w:r w:rsidR="008C3C45" w:rsidRPr="002E1E0C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42F5" w14:textId="011380E2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DTT – Opportunity</w:t>
            </w:r>
          </w:p>
          <w:p w14:paraId="64440357" w14:textId="77777777" w:rsidR="00907304" w:rsidRDefault="00B8340A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SEA – Opportunity</w:t>
            </w:r>
          </w:p>
          <w:p w14:paraId="796A1250" w14:textId="709A11C3" w:rsidR="00907304" w:rsidRDefault="00907304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SEAA – Opportunity</w:t>
            </w:r>
          </w:p>
          <w:p w14:paraId="0731B7DB" w14:textId="77777777" w:rsidR="008545C7" w:rsidRDefault="00907304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 – Reinforcement</w:t>
            </w:r>
          </w:p>
          <w:p w14:paraId="76CD8F91" w14:textId="77777777" w:rsidR="007D1C5E" w:rsidRDefault="007D1C5E" w:rsidP="009073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 –Reinforcement</w:t>
            </w:r>
            <w:r w:rsidR="00FE7196">
              <w:rPr>
                <w:sz w:val="22"/>
                <w:szCs w:val="22"/>
              </w:rPr>
              <w:t xml:space="preserve"> or Opportunity</w:t>
            </w:r>
          </w:p>
          <w:p w14:paraId="4A91E9EF" w14:textId="17990A5B" w:rsidR="00D73E26" w:rsidRPr="002E1E0C" w:rsidRDefault="00D73E26" w:rsidP="00907304">
            <w:pPr>
              <w:rPr>
                <w:sz w:val="22"/>
                <w:szCs w:val="22"/>
              </w:rPr>
            </w:pPr>
            <w:r w:rsidRPr="009D0F64">
              <w:rPr>
                <w:sz w:val="22"/>
                <w:szCs w:val="22"/>
              </w:rPr>
              <w:t>RES- Reinforcement</w:t>
            </w:r>
          </w:p>
        </w:tc>
      </w:tr>
      <w:tr w:rsidR="008C3C45" w:rsidRPr="002E1E0C" w14:paraId="4A91E9F8" w14:textId="77777777" w:rsidTr="002616FA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54D792D" w:rsidR="008C3C45" w:rsidRPr="002E1E0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2E1E0C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2E1E0C" w:rsidRDefault="00D15926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3000</w:t>
            </w:r>
            <w:r w:rsidR="008C3C45" w:rsidRPr="002E1E0C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5766CAAE" w:rsidR="008C3C45" w:rsidRPr="002E1E0C" w:rsidRDefault="00E353F0" w:rsidP="008545C7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  <w:r w:rsidR="00FF1529" w:rsidRPr="002E1E0C">
              <w:rPr>
                <w:sz w:val="22"/>
                <w:szCs w:val="22"/>
              </w:rPr>
              <w:t xml:space="preserve"> </w:t>
            </w:r>
          </w:p>
        </w:tc>
      </w:tr>
      <w:tr w:rsidR="006B6953" w:rsidRPr="002E1E0C" w14:paraId="427E063C" w14:textId="77777777" w:rsidTr="00FF2FB0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CC1" w14:textId="77777777" w:rsidR="006B6953" w:rsidRPr="002E1E0C" w:rsidRDefault="006B6953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3403" w14:textId="77C1F2D3" w:rsidR="006B6953" w:rsidRPr="002E1E0C" w:rsidRDefault="006B6953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2025" w14:textId="73D8B9E5" w:rsidR="006B6953" w:rsidRPr="002E1E0C" w:rsidRDefault="006B6953" w:rsidP="006D608E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091A" w14:textId="772219A4" w:rsidR="006B6953" w:rsidRPr="002E1E0C" w:rsidRDefault="006B6953" w:rsidP="00AD2EA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26436FF5" w14:textId="77F8BABD" w:rsidR="00FF2FB0" w:rsidRDefault="00FF2FB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42AC5F3" w14:textId="77777777" w:rsidR="00FF2FB0" w:rsidRDefault="00FF2FB0" w:rsidP="002A24A1">
      <w:pPr>
        <w:rPr>
          <w:b/>
          <w:sz w:val="24"/>
          <w:szCs w:val="24"/>
        </w:rPr>
      </w:pPr>
    </w:p>
    <w:p w14:paraId="0C6DC544" w14:textId="57613319" w:rsidR="009A4271" w:rsidRPr="00907304" w:rsidRDefault="009A4271" w:rsidP="00907304">
      <w:pPr>
        <w:pStyle w:val="Heading2"/>
        <w:tabs>
          <w:tab w:val="clear" w:pos="756"/>
          <w:tab w:val="num" w:pos="576"/>
        </w:tabs>
        <w:spacing w:before="0" w:after="0"/>
        <w:ind w:left="576"/>
        <w:rPr>
          <w:b w:val="0"/>
          <w:szCs w:val="24"/>
        </w:rPr>
      </w:pPr>
      <w:r w:rsidRPr="00907304">
        <w:rPr>
          <w:b w:val="0"/>
          <w:szCs w:val="24"/>
        </w:rPr>
        <w:t xml:space="preserve">The following chart defines the Generic Other Report Data File Elements and layout format for the </w:t>
      </w:r>
      <w:proofErr w:type="spellStart"/>
      <w:r w:rsidRPr="00907304">
        <w:rPr>
          <w:b w:val="0"/>
          <w:szCs w:val="24"/>
        </w:rPr>
        <w:t>eCoaching</w:t>
      </w:r>
      <w:proofErr w:type="spellEnd"/>
      <w:r w:rsidRPr="00907304">
        <w:rPr>
          <w:b w:val="0"/>
          <w:szCs w:val="24"/>
        </w:rPr>
        <w:t xml:space="preserve"> Log Attendance </w:t>
      </w:r>
      <w:proofErr w:type="spellStart"/>
      <w:r w:rsidRPr="00907304">
        <w:rPr>
          <w:b w:val="0"/>
          <w:szCs w:val="24"/>
        </w:rPr>
        <w:t>Earnbacks</w:t>
      </w:r>
      <w:proofErr w:type="spellEnd"/>
      <w:r w:rsidRPr="00907304">
        <w:rPr>
          <w:b w:val="0"/>
          <w:szCs w:val="24"/>
        </w:rPr>
        <w:t xml:space="preserve"> data file. </w:t>
      </w:r>
    </w:p>
    <w:p w14:paraId="6A357C98" w14:textId="77777777" w:rsidR="009A4271" w:rsidRPr="00CB60BC" w:rsidRDefault="009A4271" w:rsidP="009A4271">
      <w:pPr>
        <w:rPr>
          <w:sz w:val="24"/>
          <w:szCs w:val="24"/>
        </w:rPr>
      </w:pPr>
    </w:p>
    <w:tbl>
      <w:tblPr>
        <w:tblW w:w="9145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30"/>
        <w:gridCol w:w="3150"/>
        <w:gridCol w:w="2064"/>
        <w:gridCol w:w="2701"/>
      </w:tblGrid>
      <w:tr w:rsidR="009A4271" w:rsidRPr="002E1E0C" w14:paraId="45B7185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CA95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772B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7993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C4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9A4271" w:rsidRPr="002E1E0C" w14:paraId="4F9747D4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291B" w14:textId="7DEB578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BB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8E3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F6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9A4271" w:rsidRPr="002E1E0C" w14:paraId="4CF683BC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820E" w14:textId="275CFEA7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3E7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F39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763E" w14:textId="62892151" w:rsidR="009A4271" w:rsidRPr="002E1E0C" w:rsidRDefault="009A4271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2E1E0C">
              <w:rPr>
                <w:sz w:val="22"/>
                <w:szCs w:val="22"/>
              </w:rPr>
              <w:t xml:space="preserve"> code that corresponds to the specific report and date. </w:t>
            </w:r>
          </w:p>
          <w:p w14:paraId="13F99E00" w14:textId="33E0B043" w:rsidR="00BF5F1F" w:rsidRDefault="009A4271" w:rsidP="009A4271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r w:rsidR="00BF5F1F">
              <w:rPr>
                <w:sz w:val="22"/>
                <w:szCs w:val="22"/>
              </w:rPr>
              <w:t xml:space="preserve">AED – </w:t>
            </w:r>
            <w:r w:rsidR="001A558D">
              <w:rPr>
                <w:sz w:val="22"/>
                <w:szCs w:val="22"/>
              </w:rPr>
              <w:t xml:space="preserve">Attendance </w:t>
            </w:r>
            <w:r w:rsidR="00BF5F1F">
              <w:rPr>
                <w:sz w:val="22"/>
                <w:szCs w:val="22"/>
              </w:rPr>
              <w:t>Earn Back Day</w:t>
            </w:r>
            <w:r w:rsidR="001A558D">
              <w:rPr>
                <w:sz w:val="22"/>
                <w:szCs w:val="22"/>
              </w:rPr>
              <w:t>,</w:t>
            </w:r>
          </w:p>
          <w:p w14:paraId="68F2FD91" w14:textId="037E07AD" w:rsidR="009A4271" w:rsidRPr="002E1E0C" w:rsidRDefault="009A4271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APS</w:t>
            </w:r>
            <w:r w:rsidRPr="002E1E0C">
              <w:rPr>
                <w:sz w:val="22"/>
                <w:szCs w:val="22"/>
              </w:rPr>
              <w:t xml:space="preserve"> – </w:t>
            </w:r>
            <w:r w:rsidR="001A558D">
              <w:rPr>
                <w:sz w:val="22"/>
                <w:szCs w:val="22"/>
              </w:rPr>
              <w:t>Attendance Perfect Shifts (</w:t>
            </w:r>
            <w:r>
              <w:rPr>
                <w:sz w:val="22"/>
                <w:szCs w:val="22"/>
              </w:rPr>
              <w:t>22</w:t>
            </w:r>
            <w:r w:rsidR="001A558D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, </w:t>
            </w:r>
            <w:r w:rsidR="001A558D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APW – </w:t>
            </w:r>
            <w:r w:rsidR="001A558D">
              <w:rPr>
                <w:sz w:val="22"/>
                <w:szCs w:val="22"/>
              </w:rPr>
              <w:t xml:space="preserve">Attendance </w:t>
            </w:r>
            <w:r>
              <w:rPr>
                <w:sz w:val="22"/>
                <w:szCs w:val="22"/>
              </w:rPr>
              <w:t>Perfect Week</w:t>
            </w:r>
            <w:r w:rsidRPr="002E1E0C">
              <w:rPr>
                <w:sz w:val="22"/>
                <w:szCs w:val="22"/>
              </w:rPr>
              <w:t>)</w:t>
            </w:r>
          </w:p>
        </w:tc>
      </w:tr>
      <w:tr w:rsidR="009A4271" w:rsidRPr="002E1E0C" w14:paraId="6E9AC97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97E5" w14:textId="3DCAB57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E27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D00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B71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9A4271" w:rsidRPr="002E1E0C" w14:paraId="58BE748B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D6F5" w14:textId="721CAEE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45D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95A9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49BD" w14:textId="39539BAF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Internal CCO Reporting</w:t>
            </w:r>
          </w:p>
          <w:p w14:paraId="7EECAD3A" w14:textId="760B32C2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3A8FFB9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D6AF" w14:textId="2C42362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B76A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2E0E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B30A" w14:textId="11BCA790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Status of the evaluation</w:t>
            </w:r>
            <w:r>
              <w:rPr>
                <w:sz w:val="22"/>
                <w:szCs w:val="22"/>
              </w:rPr>
              <w:t>:</w:t>
            </w:r>
            <w:r w:rsidRPr="002E1E0C">
              <w:rPr>
                <w:sz w:val="22"/>
                <w:szCs w:val="22"/>
              </w:rPr>
              <w:t xml:space="preserve"> </w:t>
            </w:r>
          </w:p>
          <w:p w14:paraId="37AA6C50" w14:textId="6A0B4BD8" w:rsidR="009A4271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Pending Acknowledgement</w:t>
            </w:r>
          </w:p>
          <w:p w14:paraId="2009FF33" w14:textId="0896D4FE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6FDC2841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2600" w14:textId="72690562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ACC8" w14:textId="77777777" w:rsidR="009A4271" w:rsidRPr="002E1E0C" w:rsidRDefault="009A4271" w:rsidP="00F475BC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6C3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5C78" w14:textId="48BF1371" w:rsidR="009A4271" w:rsidRPr="002E1E0C" w:rsidRDefault="00AF2806" w:rsidP="009A4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  <w:r w:rsidR="009A4271"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  <w:r w:rsidR="009A4271"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057C6722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3C72" w14:textId="2AA959D3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E4EB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B67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6AFE" w14:textId="3DF4D6B4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  <w:p w14:paraId="436B4680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  <w:r w:rsidRPr="002E1E0C">
              <w:rPr>
                <w:vanish/>
                <w:sz w:val="22"/>
                <w:szCs w:val="22"/>
              </w:rPr>
              <w:pgNum/>
            </w:r>
          </w:p>
        </w:tc>
      </w:tr>
      <w:tr w:rsidR="009A4271" w:rsidRPr="002E1E0C" w14:paraId="7588598A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3389" w14:textId="03F25EB1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BA6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EA24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24D3" w14:textId="37981CA2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feed</w:t>
            </w:r>
          </w:p>
        </w:tc>
      </w:tr>
      <w:tr w:rsidR="009A4271" w:rsidRPr="002E1E0C" w14:paraId="268D75A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E764" w14:textId="7FB980DD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9C4D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1FEC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746D" w14:textId="1058264D" w:rsidR="009A4271" w:rsidRPr="002E1E0C" w:rsidRDefault="00AF2806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</w:t>
            </w:r>
          </w:p>
        </w:tc>
      </w:tr>
      <w:tr w:rsidR="009A4271" w:rsidRPr="002E1E0C" w14:paraId="14A634D9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6643" w14:textId="3A7E89D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C7D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strSubmitterEmail</w:t>
            </w:r>
            <w:proofErr w:type="spellEnd"/>
          </w:p>
          <w:p w14:paraId="68AA8973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F4C3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E3F0" w14:textId="3D0C91BD" w:rsidR="009A4271" w:rsidRPr="002E1E0C" w:rsidRDefault="00AF2806" w:rsidP="004646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CCO_Reports</w:t>
            </w:r>
            <w:r w:rsidR="00464630">
              <w:rPr>
                <w:sz w:val="22"/>
                <w:szCs w:val="22"/>
              </w:rPr>
              <w:t>@Maximus.com</w:t>
            </w:r>
          </w:p>
        </w:tc>
      </w:tr>
      <w:tr w:rsidR="009A4271" w:rsidRPr="002E1E0C" w14:paraId="6DB0DF6F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2752" w14:textId="798EA6E6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615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E7D5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bytes.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8EF2" w14:textId="2E774223" w:rsidR="009A4271" w:rsidRPr="002E1E0C" w:rsidRDefault="009A4271" w:rsidP="00464630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</w:t>
            </w:r>
            <w:r>
              <w:rPr>
                <w:sz w:val="22"/>
                <w:szCs w:val="22"/>
              </w:rPr>
              <w:t xml:space="preserve"> </w:t>
            </w:r>
            <w:r w:rsidR="00464630">
              <w:rPr>
                <w:sz w:val="22"/>
                <w:szCs w:val="22"/>
              </w:rPr>
              <w:t xml:space="preserve">to which the </w:t>
            </w:r>
            <w:proofErr w:type="spellStart"/>
            <w:r w:rsidR="00464630">
              <w:rPr>
                <w:sz w:val="22"/>
                <w:szCs w:val="22"/>
              </w:rPr>
              <w:t>Earnback</w:t>
            </w:r>
            <w:proofErr w:type="spellEnd"/>
            <w:r w:rsidR="00464630">
              <w:rPr>
                <w:sz w:val="22"/>
                <w:szCs w:val="22"/>
              </w:rPr>
              <w:t xml:space="preserve"> was applied</w:t>
            </w:r>
          </w:p>
        </w:tc>
      </w:tr>
      <w:tr w:rsidR="009A4271" w:rsidRPr="002E1E0C" w14:paraId="6042AD0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998A" w14:textId="1354E9AB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127B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E03D" w14:textId="08EF4685" w:rsidR="009A4271" w:rsidRPr="002E1E0C" w:rsidRDefault="00E67377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9A4271" w:rsidRPr="002E1E0C">
              <w:rPr>
                <w:sz w:val="22"/>
                <w:szCs w:val="22"/>
              </w:rPr>
              <w:t>0 bytes. Alpha</w:t>
            </w:r>
          </w:p>
          <w:p w14:paraId="43B338D6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37D1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employee’s </w:t>
            </w:r>
            <w:r w:rsidRPr="002E1E0C">
              <w:rPr>
                <w:sz w:val="22"/>
                <w:szCs w:val="22"/>
              </w:rPr>
              <w:t>site.</w:t>
            </w:r>
          </w:p>
          <w:p w14:paraId="63A2311A" w14:textId="77777777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33FAF47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C5AC" w14:textId="3E02734F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969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E9C8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87A7C" w14:textId="26DB3148" w:rsidR="009A4271" w:rsidRPr="002E1E0C" w:rsidRDefault="00464630" w:rsidP="00F4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Reinforcement</w:t>
            </w:r>
            <w:r w:rsidR="009A4271">
              <w:rPr>
                <w:sz w:val="22"/>
                <w:szCs w:val="22"/>
              </w:rPr>
              <w:t xml:space="preserve"> </w:t>
            </w:r>
          </w:p>
        </w:tc>
      </w:tr>
      <w:tr w:rsidR="009A4271" w:rsidRPr="002E1E0C" w14:paraId="0872D026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1487" w14:textId="5B376A89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61CC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B862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Ind w:w="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59"/>
            </w:tblGrid>
            <w:tr w:rsidR="00464630" w14:paraId="06316422" w14:textId="77777777" w:rsidTr="00FF2FB0">
              <w:trPr>
                <w:trHeight w:val="900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86B2F" w14:textId="0FBEEB63" w:rsidR="00464630" w:rsidRDefault="00464630" w:rsidP="00464630">
                  <w:pPr>
                    <w:rPr>
                      <w:color w:val="FF0000"/>
                    </w:rPr>
                  </w:pPr>
                  <w:r>
                    <w:rPr>
                      <w:b/>
                      <w:bCs/>
                      <w:color w:val="000000"/>
                    </w:rPr>
                    <w:t xml:space="preserve">For </w:t>
                  </w:r>
                  <w:r w:rsidR="00DF5855">
                    <w:rPr>
                      <w:b/>
                      <w:bCs/>
                      <w:color w:val="000000"/>
                    </w:rPr>
                    <w:t>11</w:t>
                  </w:r>
                  <w:r>
                    <w:rPr>
                      <w:b/>
                      <w:bCs/>
                      <w:color w:val="000000"/>
                    </w:rPr>
                    <w:t xml:space="preserve"> perfect shifts</w:t>
                  </w:r>
                  <w:proofErr w:type="gramStart"/>
                  <w:r>
                    <w:rPr>
                      <w:b/>
                      <w:bCs/>
                      <w:color w:val="000000"/>
                    </w:rPr>
                    <w:t>:</w:t>
                  </w:r>
                  <w:r>
                    <w:rPr>
                      <w:color w:val="000000"/>
                    </w:rPr>
                    <w:t>  “</w:t>
                  </w:r>
                  <w:proofErr w:type="gramEnd"/>
                  <w:r>
                    <w:rPr>
                      <w:color w:val="000000"/>
                    </w:rPr>
                    <w:t xml:space="preserve">Congratulations on a fantastic streak of perfect attendance! Your last </w:t>
                  </w:r>
                  <w:r w:rsidR="00DF5855">
                    <w:rPr>
                      <w:color w:val="000000"/>
                    </w:rPr>
                    <w:t>11</w:t>
                  </w:r>
                  <w:r>
                    <w:rPr>
                      <w:color w:val="000000"/>
                    </w:rPr>
                    <w:t xml:space="preserve"> shifts were perfect and to say thank you for the incredible support, </w:t>
                  </w:r>
                  <w:r>
                    <w:rPr>
                      <w:color w:val="000000"/>
                    </w:rPr>
                    <w:lastRenderedPageBreak/>
                    <w:t>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Keep up the great work!”  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  <w:p w14:paraId="0629A1D0" w14:textId="3B0330EB" w:rsidR="00464630" w:rsidRDefault="00464630" w:rsidP="00464630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  <w:tr w:rsidR="00464630" w14:paraId="4CC354B7" w14:textId="77777777" w:rsidTr="00FF2FB0">
              <w:trPr>
                <w:trHeight w:val="1215"/>
              </w:trPr>
              <w:tc>
                <w:tcPr>
                  <w:tcW w:w="2459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7BADB2" w14:textId="335CABC0" w:rsidR="00464630" w:rsidRDefault="00464630" w:rsidP="00FF2FB0">
                  <w:pPr>
                    <w:rPr>
                      <w:color w:val="000000"/>
                      <w:highlight w:val="cyan"/>
                    </w:rPr>
                  </w:pPr>
                  <w:r>
                    <w:rPr>
                      <w:b/>
                      <w:bCs/>
                      <w:color w:val="000000"/>
                    </w:rPr>
                    <w:lastRenderedPageBreak/>
                    <w:t xml:space="preserve">For perfect week: </w:t>
                  </w:r>
                  <w:r>
                    <w:rPr>
                      <w:color w:val="000000"/>
                    </w:rPr>
                    <w:t>"Congratulations on a week of perfect attendance! During a critical week for our callers (&lt;defined perfect week in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- mm/dd/</w:t>
                  </w:r>
                  <w:proofErr w:type="spellStart"/>
                  <w:r>
                    <w:rPr>
                      <w:color w:val="000000"/>
                    </w:rPr>
                    <w:t>ccyyy</w:t>
                  </w:r>
                  <w:proofErr w:type="spellEnd"/>
                  <w:r>
                    <w:rPr>
                      <w:color w:val="000000"/>
                    </w:rPr>
                    <w:t xml:space="preserve"> format&gt;) your attendance was perfect and to say thank you for the incredible support, (&lt;</w:t>
                  </w:r>
                  <w:proofErr w:type="spellStart"/>
                  <w:r>
                    <w:rPr>
                      <w:color w:val="000000"/>
                    </w:rPr>
                    <w:t>Earnback</w:t>
                  </w:r>
                  <w:proofErr w:type="spellEnd"/>
                  <w:r>
                    <w:rPr>
                      <w:color w:val="000000"/>
                    </w:rPr>
                    <w:t xml:space="preserve"> hours in decimal format&gt;) hours of accrued absence are being removed from your record. Keep up the great work! "  </w:t>
                  </w:r>
                  <w:r>
                    <w:rPr>
                      <w:color w:val="FF0000"/>
                    </w:rPr>
                    <w:t>+  breakdown of accrued absences removed by date</w:t>
                  </w:r>
                </w:p>
              </w:tc>
            </w:tr>
          </w:tbl>
          <w:p w14:paraId="7E36694E" w14:textId="52B1B2EA" w:rsidR="009A4271" w:rsidRPr="002E1E0C" w:rsidRDefault="009A4271" w:rsidP="00F475BC">
            <w:pPr>
              <w:rPr>
                <w:sz w:val="22"/>
                <w:szCs w:val="22"/>
              </w:rPr>
            </w:pPr>
          </w:p>
        </w:tc>
      </w:tr>
      <w:tr w:rsidR="009A4271" w:rsidRPr="002E1E0C" w14:paraId="5C2703DE" w14:textId="77777777" w:rsidTr="00FF2FB0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EA31" w14:textId="0ED5957A" w:rsidR="009A4271" w:rsidRPr="002E1E0C" w:rsidRDefault="009A4271" w:rsidP="009A4271">
            <w:pPr>
              <w:pStyle w:val="TableText"/>
              <w:ind w:left="360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lastRenderedPageBreak/>
              <w:t>15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2FF8" w14:textId="77777777" w:rsidR="009A4271" w:rsidRPr="002E1E0C" w:rsidRDefault="009A4271" w:rsidP="00F475BC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1297" w14:textId="7777777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E7FF" w14:textId="3B679997" w:rsidR="009A4271" w:rsidRPr="002E1E0C" w:rsidRDefault="009A4271" w:rsidP="00F475BC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Identifies whether the coa</w:t>
            </w:r>
            <w:r w:rsidR="00464630">
              <w:rPr>
                <w:sz w:val="22"/>
                <w:szCs w:val="22"/>
              </w:rPr>
              <w:t xml:space="preserve">ching record is for </w:t>
            </w:r>
            <w:proofErr w:type="spellStart"/>
            <w:r w:rsidR="00464630">
              <w:rPr>
                <w:sz w:val="22"/>
                <w:szCs w:val="22"/>
              </w:rPr>
              <w:t>Medicare,</w:t>
            </w:r>
            <w:r w:rsidRPr="002E1E0C">
              <w:rPr>
                <w:sz w:val="22"/>
                <w:szCs w:val="22"/>
              </w:rPr>
              <w:t>Marketplace</w:t>
            </w:r>
            <w:proofErr w:type="spellEnd"/>
            <w:r w:rsidR="00464630">
              <w:rPr>
                <w:sz w:val="22"/>
                <w:szCs w:val="22"/>
              </w:rPr>
              <w:t>, or Dual</w:t>
            </w:r>
          </w:p>
        </w:tc>
      </w:tr>
    </w:tbl>
    <w:p w14:paraId="5FCC3A82" w14:textId="77777777" w:rsidR="009A4271" w:rsidRDefault="009A4271" w:rsidP="009A4271">
      <w:pPr>
        <w:rPr>
          <w:b/>
          <w:sz w:val="24"/>
          <w:szCs w:val="24"/>
        </w:rPr>
      </w:pPr>
    </w:p>
    <w:p w14:paraId="728339E8" w14:textId="70121CDD" w:rsidR="00EA2F80" w:rsidRPr="009A4271" w:rsidRDefault="00EA2F80" w:rsidP="009A4271">
      <w:pPr>
        <w:pStyle w:val="ListParagraph"/>
        <w:ind w:left="360"/>
        <w:rPr>
          <w:b/>
          <w:sz w:val="24"/>
          <w:szCs w:val="24"/>
        </w:rPr>
      </w:pPr>
      <w:r w:rsidRPr="009A4271">
        <w:rPr>
          <w:b/>
          <w:sz w:val="24"/>
          <w:szCs w:val="24"/>
        </w:rPr>
        <w:br w:type="page"/>
      </w:r>
    </w:p>
    <w:p w14:paraId="1C40A01E" w14:textId="43BDB1DF" w:rsidR="00EA2F80" w:rsidRDefault="00703A6B" w:rsidP="00251D84">
      <w:pPr>
        <w:pStyle w:val="Heading2"/>
        <w:spacing w:before="0" w:after="0"/>
        <w:rPr>
          <w:b w:val="0"/>
          <w:szCs w:val="24"/>
        </w:rPr>
      </w:pPr>
      <w:r w:rsidRPr="00EA2F80">
        <w:rPr>
          <w:b w:val="0"/>
        </w:rPr>
        <w:lastRenderedPageBreak/>
        <w:t xml:space="preserve">The following chart defines the Generic Report Data File Elements and layout format for the </w:t>
      </w:r>
      <w:proofErr w:type="spellStart"/>
      <w:r w:rsidRPr="00EA2F80">
        <w:rPr>
          <w:b w:val="0"/>
        </w:rPr>
        <w:t>eCoaching</w:t>
      </w:r>
      <w:proofErr w:type="spellEnd"/>
      <w:r w:rsidRPr="00EA2F80">
        <w:rPr>
          <w:b w:val="0"/>
        </w:rPr>
        <w:t xml:space="preserve"> Log Generic Report data file.</w:t>
      </w:r>
      <w:r w:rsidR="00EA2F80" w:rsidRPr="00EA2F80">
        <w:rPr>
          <w:b w:val="0"/>
          <w:szCs w:val="24"/>
        </w:rPr>
        <w:t xml:space="preserve"> </w:t>
      </w:r>
    </w:p>
    <w:p w14:paraId="764B59B7" w14:textId="77777777" w:rsidR="00EA2F80" w:rsidRPr="00CB60BC" w:rsidRDefault="00EA2F80" w:rsidP="00EA2F80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320"/>
        <w:gridCol w:w="2183"/>
        <w:gridCol w:w="1800"/>
        <w:gridCol w:w="3787"/>
      </w:tblGrid>
      <w:tr w:rsidR="00EA2F80" w:rsidRPr="002E1E0C" w14:paraId="5E1A0A8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6B84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6A3E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458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A2C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r w:rsidRPr="002E1E0C">
              <w:rPr>
                <w:b/>
                <w:sz w:val="22"/>
                <w:szCs w:val="22"/>
              </w:rPr>
              <w:t>Description</w:t>
            </w:r>
          </w:p>
        </w:tc>
      </w:tr>
      <w:tr w:rsidR="00EA2F80" w:rsidRPr="002E1E0C" w14:paraId="1CF0DAF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E75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9A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9D9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113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EA2F80" w:rsidRPr="002E1E0C" w14:paraId="3525308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4B2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283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F53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FD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Generic report code that corresponds to the specific report and date.</w:t>
            </w:r>
          </w:p>
          <w:p w14:paraId="539278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(OTH – Other Generic)</w:t>
            </w:r>
          </w:p>
        </w:tc>
      </w:tr>
      <w:tr w:rsidR="00EA2F80" w:rsidRPr="002E1E0C" w14:paraId="2C9C3463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3C3B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87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numModuleID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E6D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648AE42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A2E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Module ID the log it to be generated in</w:t>
            </w:r>
          </w:p>
        </w:tc>
      </w:tr>
      <w:tr w:rsidR="00EA2F80" w:rsidRPr="002E1E0C" w14:paraId="5BAA142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83D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D30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4F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334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Indirect</w:t>
            </w:r>
          </w:p>
        </w:tc>
      </w:tr>
      <w:tr w:rsidR="00EA2F80" w:rsidRPr="002E1E0C" w14:paraId="60237E0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B7D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CDD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numSourceID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19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byte, </w:t>
            </w:r>
          </w:p>
          <w:p w14:paraId="6057163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5BE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Source of coaching log</w:t>
            </w:r>
          </w:p>
          <w:p w14:paraId="51024BD1" w14:textId="0432DBB9" w:rsidR="00EA2F80" w:rsidRPr="002E1E0C" w:rsidRDefault="002E1E0C" w:rsidP="00AA4B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 w:rsidR="00EA2F80" w:rsidRPr="002E1E0C">
              <w:rPr>
                <w:sz w:val="22"/>
                <w:szCs w:val="22"/>
              </w:rPr>
              <w:t>EC.DIM_Source</w:t>
            </w:r>
            <w:proofErr w:type="spellEnd"/>
            <w:r w:rsidR="00EA2F80"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5CCFBBC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71A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AB" w14:textId="3C096A44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isCSE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F58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1F2B8A8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E76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Whether log is Customer Service Escalation</w:t>
            </w:r>
          </w:p>
          <w:p w14:paraId="0DB09D1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 = Yes</w:t>
            </w:r>
          </w:p>
          <w:p w14:paraId="4B8704B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  <w:tr w:rsidR="00EA2F80" w:rsidRPr="002E1E0C" w14:paraId="21F124BE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1C8E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7BC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numStatusID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705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09339A85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A80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Status of the evaluation </w:t>
            </w:r>
          </w:p>
          <w:p w14:paraId="0929C1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EC.DIM_Status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F40AF28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D50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CA0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CA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2 bytes, </w:t>
            </w:r>
          </w:p>
          <w:p w14:paraId="259310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534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Coaching reason ID for the log</w:t>
            </w:r>
          </w:p>
          <w:p w14:paraId="4C435C8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10F660CA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79C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D45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numSubCRID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689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 bytes, </w:t>
            </w:r>
          </w:p>
          <w:p w14:paraId="745C732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AE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Sub-coaching reason ID for the log</w:t>
            </w:r>
          </w:p>
          <w:p w14:paraId="7E11EE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(</w:t>
            </w:r>
            <w:proofErr w:type="spellStart"/>
            <w:r w:rsidRPr="002E1E0C">
              <w:rPr>
                <w:sz w:val="22"/>
                <w:szCs w:val="22"/>
              </w:rPr>
              <w:t>EC.DIM_Sub_Coaching_Reason</w:t>
            </w:r>
            <w:proofErr w:type="spellEnd"/>
            <w:r w:rsidRPr="002E1E0C">
              <w:rPr>
                <w:sz w:val="22"/>
                <w:szCs w:val="22"/>
              </w:rPr>
              <w:t>)</w:t>
            </w:r>
          </w:p>
        </w:tc>
      </w:tr>
      <w:tr w:rsidR="00EA2F80" w:rsidRPr="002E1E0C" w14:paraId="4E5F2FF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EE2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9CD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68F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20 bytes, Alpha\Numeric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517D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Value for the coaching log</w:t>
            </w:r>
          </w:p>
          <w:p w14:paraId="7F0FCB1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Opportunity</w:t>
            </w:r>
          </w:p>
          <w:p w14:paraId="1BEF821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Reinforcement</w:t>
            </w:r>
          </w:p>
        </w:tc>
      </w:tr>
      <w:tr w:rsidR="00EA2F80" w:rsidRPr="002E1E0C" w14:paraId="1693234B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98C9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205F" w14:textId="77777777" w:rsidR="00EA2F80" w:rsidRPr="002E1E0C" w:rsidRDefault="00EA2F80" w:rsidP="00AA4BBB">
            <w:pPr>
              <w:rPr>
                <w:b/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D6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55A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incident occurred.</w:t>
            </w:r>
            <w:r w:rsidRPr="002E1E0C">
              <w:rPr>
                <w:vanish/>
                <w:sz w:val="22"/>
                <w:szCs w:val="22"/>
              </w:rPr>
              <w:t>e CSR’s</w:t>
            </w:r>
          </w:p>
        </w:tc>
      </w:tr>
      <w:tr w:rsidR="00EA2F80" w:rsidRPr="002E1E0C" w14:paraId="22FE832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A121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142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6BC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787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Employee ID of the recipient </w:t>
            </w:r>
          </w:p>
        </w:tc>
      </w:tr>
      <w:tr w:rsidR="00EA2F80" w:rsidRPr="002E1E0C" w14:paraId="0F888854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8167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FBE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LANID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E6CB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50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C7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LAN ID</w:t>
            </w:r>
          </w:p>
        </w:tc>
      </w:tr>
      <w:tr w:rsidR="00EA2F80" w:rsidRPr="002E1E0C" w14:paraId="2AFB5829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C51A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2DF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4D6C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0944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the evaluation is created.</w:t>
            </w:r>
          </w:p>
        </w:tc>
      </w:tr>
      <w:tr w:rsidR="00EA2F80" w:rsidRPr="002E1E0C" w14:paraId="17D8BAEF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EA4D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63170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8A3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EB9E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The date when work begins on the evaluation.</w:t>
            </w:r>
          </w:p>
        </w:tc>
      </w:tr>
      <w:tr w:rsidR="00EA2F80" w:rsidRPr="002E1E0C" w14:paraId="133C4AE0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0E94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46F7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4DA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10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6E18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Employee ID of the submitter</w:t>
            </w:r>
          </w:p>
          <w:p w14:paraId="2C174199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999999</w:t>
            </w:r>
          </w:p>
        </w:tc>
      </w:tr>
      <w:tr w:rsidR="00EA2F80" w:rsidRPr="002E1E0C" w14:paraId="43351DE5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2103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14F5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2E1E0C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BC91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DE0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Details for the reason for the Coaching</w:t>
            </w:r>
          </w:p>
        </w:tc>
      </w:tr>
      <w:tr w:rsidR="00EA2F80" w:rsidRPr="002E1E0C" w14:paraId="0552F972" w14:textId="77777777" w:rsidTr="00FF2FB0"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A21F" w14:textId="77777777" w:rsidR="00EA2F80" w:rsidRPr="002E1E0C" w:rsidRDefault="00EA2F80" w:rsidP="00AA4BBB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677D" w14:textId="77777777" w:rsidR="00EA2F80" w:rsidRPr="002E1E0C" w:rsidRDefault="00EA2F80" w:rsidP="00AA4B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Email Sent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F34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 xml:space="preserve">1 byte, </w:t>
            </w:r>
          </w:p>
          <w:p w14:paraId="58181F4B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700A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Whether notification already completed</w:t>
            </w:r>
          </w:p>
          <w:p w14:paraId="245809C6" w14:textId="77777777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lastRenderedPageBreak/>
              <w:t>1 = Yes</w:t>
            </w:r>
          </w:p>
          <w:p w14:paraId="607BB81C" w14:textId="781D87E1" w:rsidR="00EA2F80" w:rsidRPr="002E1E0C" w:rsidRDefault="00EA2F80" w:rsidP="00AA4BBB">
            <w:pPr>
              <w:rPr>
                <w:sz w:val="22"/>
                <w:szCs w:val="22"/>
              </w:rPr>
            </w:pPr>
            <w:r w:rsidRPr="002E1E0C">
              <w:rPr>
                <w:sz w:val="22"/>
                <w:szCs w:val="22"/>
              </w:rPr>
              <w:t>0 = No</w:t>
            </w:r>
          </w:p>
        </w:tc>
      </w:tr>
    </w:tbl>
    <w:p w14:paraId="6988E82B" w14:textId="77DC8E84" w:rsidR="00703A6B" w:rsidRDefault="00703A6B" w:rsidP="007646D1"/>
    <w:p w14:paraId="4E7B440A" w14:textId="77777777" w:rsidR="007646D1" w:rsidRPr="00CB60BC" w:rsidRDefault="007646D1" w:rsidP="007646D1"/>
    <w:sectPr w:rsidR="007646D1" w:rsidRPr="00CB60BC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3053" w14:textId="77777777" w:rsidR="00851045" w:rsidRDefault="00851045">
      <w:r>
        <w:separator/>
      </w:r>
    </w:p>
  </w:endnote>
  <w:endnote w:type="continuationSeparator" w:id="0">
    <w:p w14:paraId="219013E6" w14:textId="77777777" w:rsidR="00851045" w:rsidRDefault="00851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4B93F05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342F5419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F2FB0">
      <w:rPr>
        <w:rStyle w:val="PageNumber"/>
        <w:noProof/>
        <w:sz w:val="18"/>
      </w:rPr>
      <w:t>8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FC3EF" w14:textId="77777777" w:rsidR="00851045" w:rsidRDefault="00851045">
      <w:r>
        <w:separator/>
      </w:r>
    </w:p>
  </w:footnote>
  <w:footnote w:type="continuationSeparator" w:id="0">
    <w:p w14:paraId="5DACAC1B" w14:textId="77777777" w:rsidR="00851045" w:rsidRDefault="00851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D8ACE1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34421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70969">
    <w:abstractNumId w:val="6"/>
  </w:num>
  <w:num w:numId="2" w16cid:durableId="1949193778">
    <w:abstractNumId w:val="4"/>
  </w:num>
  <w:num w:numId="3" w16cid:durableId="697464440">
    <w:abstractNumId w:val="2"/>
  </w:num>
  <w:num w:numId="4" w16cid:durableId="647636046">
    <w:abstractNumId w:val="10"/>
  </w:num>
  <w:num w:numId="5" w16cid:durableId="1932735869">
    <w:abstractNumId w:val="11"/>
  </w:num>
  <w:num w:numId="6" w16cid:durableId="146359482">
    <w:abstractNumId w:val="0"/>
  </w:num>
  <w:num w:numId="7" w16cid:durableId="765082451">
    <w:abstractNumId w:val="14"/>
  </w:num>
  <w:num w:numId="8" w16cid:durableId="1064914915">
    <w:abstractNumId w:val="13"/>
  </w:num>
  <w:num w:numId="9" w16cid:durableId="1375275792">
    <w:abstractNumId w:val="1"/>
  </w:num>
  <w:num w:numId="10" w16cid:durableId="562253823">
    <w:abstractNumId w:val="12"/>
  </w:num>
  <w:num w:numId="11" w16cid:durableId="1546067836">
    <w:abstractNumId w:val="7"/>
  </w:num>
  <w:num w:numId="12" w16cid:durableId="1462842672">
    <w:abstractNumId w:val="9"/>
  </w:num>
  <w:num w:numId="13" w16cid:durableId="559169691">
    <w:abstractNumId w:val="5"/>
  </w:num>
  <w:num w:numId="14" w16cid:durableId="1554652371">
    <w:abstractNumId w:val="3"/>
  </w:num>
  <w:num w:numId="15" w16cid:durableId="1400323598">
    <w:abstractNumId w:val="8"/>
  </w:num>
  <w:num w:numId="16" w16cid:durableId="1996259044">
    <w:abstractNumId w:val="15"/>
  </w:num>
  <w:num w:numId="17" w16cid:durableId="10684867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07AC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02B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0F3E77"/>
    <w:rsid w:val="00100747"/>
    <w:rsid w:val="00103918"/>
    <w:rsid w:val="00104B08"/>
    <w:rsid w:val="00110207"/>
    <w:rsid w:val="001105F8"/>
    <w:rsid w:val="00110FD0"/>
    <w:rsid w:val="00112A3E"/>
    <w:rsid w:val="00112D67"/>
    <w:rsid w:val="001130CF"/>
    <w:rsid w:val="00115D2C"/>
    <w:rsid w:val="00124781"/>
    <w:rsid w:val="00126855"/>
    <w:rsid w:val="00127751"/>
    <w:rsid w:val="0013138E"/>
    <w:rsid w:val="001338DC"/>
    <w:rsid w:val="00141665"/>
    <w:rsid w:val="00143F18"/>
    <w:rsid w:val="00145E4D"/>
    <w:rsid w:val="001541BF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A558D"/>
    <w:rsid w:val="001B19C4"/>
    <w:rsid w:val="001B1CE3"/>
    <w:rsid w:val="001B30A4"/>
    <w:rsid w:val="001C0F9D"/>
    <w:rsid w:val="001C1391"/>
    <w:rsid w:val="001C55EC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6FA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1E0C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228D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24718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630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85549"/>
    <w:rsid w:val="0049141C"/>
    <w:rsid w:val="00491541"/>
    <w:rsid w:val="00491DC8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64F1F"/>
    <w:rsid w:val="005723E6"/>
    <w:rsid w:val="005749D6"/>
    <w:rsid w:val="00576AAE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B6953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3E27"/>
    <w:rsid w:val="006E6F6A"/>
    <w:rsid w:val="006F562B"/>
    <w:rsid w:val="00702E39"/>
    <w:rsid w:val="00703A6B"/>
    <w:rsid w:val="00710758"/>
    <w:rsid w:val="00711E11"/>
    <w:rsid w:val="00717D62"/>
    <w:rsid w:val="00730D95"/>
    <w:rsid w:val="007327C1"/>
    <w:rsid w:val="00736C91"/>
    <w:rsid w:val="00743CB2"/>
    <w:rsid w:val="00743DD1"/>
    <w:rsid w:val="0074680B"/>
    <w:rsid w:val="00747C45"/>
    <w:rsid w:val="00751F33"/>
    <w:rsid w:val="00753197"/>
    <w:rsid w:val="007612DF"/>
    <w:rsid w:val="00761C9E"/>
    <w:rsid w:val="007646D1"/>
    <w:rsid w:val="0077626B"/>
    <w:rsid w:val="00785064"/>
    <w:rsid w:val="007858F4"/>
    <w:rsid w:val="00785A15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D1C5E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7F745C"/>
    <w:rsid w:val="00801DD5"/>
    <w:rsid w:val="0080501B"/>
    <w:rsid w:val="00810D5C"/>
    <w:rsid w:val="008115C1"/>
    <w:rsid w:val="00816AB9"/>
    <w:rsid w:val="008213AC"/>
    <w:rsid w:val="00832AFA"/>
    <w:rsid w:val="0083330D"/>
    <w:rsid w:val="00834426"/>
    <w:rsid w:val="008405A0"/>
    <w:rsid w:val="0084079D"/>
    <w:rsid w:val="00842183"/>
    <w:rsid w:val="0084485E"/>
    <w:rsid w:val="00850936"/>
    <w:rsid w:val="00851045"/>
    <w:rsid w:val="008545C7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4383"/>
    <w:rsid w:val="008D6234"/>
    <w:rsid w:val="008D6773"/>
    <w:rsid w:val="008D69D9"/>
    <w:rsid w:val="008D77BA"/>
    <w:rsid w:val="008E4247"/>
    <w:rsid w:val="008F1243"/>
    <w:rsid w:val="008F13FD"/>
    <w:rsid w:val="00904C1E"/>
    <w:rsid w:val="00907304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74FA1"/>
    <w:rsid w:val="00983297"/>
    <w:rsid w:val="009842A8"/>
    <w:rsid w:val="00993BBB"/>
    <w:rsid w:val="00993DF1"/>
    <w:rsid w:val="0099458D"/>
    <w:rsid w:val="009961A2"/>
    <w:rsid w:val="00996E6F"/>
    <w:rsid w:val="009A4271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0F6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3FB7"/>
    <w:rsid w:val="009E56CF"/>
    <w:rsid w:val="009F2445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4EF2"/>
    <w:rsid w:val="00A428F7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80ABB"/>
    <w:rsid w:val="00A87EB5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E5E35"/>
    <w:rsid w:val="00AF2806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535DF"/>
    <w:rsid w:val="00B6738C"/>
    <w:rsid w:val="00B70AF1"/>
    <w:rsid w:val="00B7650A"/>
    <w:rsid w:val="00B816C5"/>
    <w:rsid w:val="00B82C3C"/>
    <w:rsid w:val="00B8340A"/>
    <w:rsid w:val="00B83AD2"/>
    <w:rsid w:val="00B86949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67A"/>
    <w:rsid w:val="00BE3B8A"/>
    <w:rsid w:val="00BE5B93"/>
    <w:rsid w:val="00BE71D3"/>
    <w:rsid w:val="00BF5F1F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350B8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97FF7"/>
    <w:rsid w:val="00CA1C91"/>
    <w:rsid w:val="00CA7A12"/>
    <w:rsid w:val="00CB0309"/>
    <w:rsid w:val="00CB2492"/>
    <w:rsid w:val="00CB3254"/>
    <w:rsid w:val="00CB3776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5748"/>
    <w:rsid w:val="00D678CA"/>
    <w:rsid w:val="00D67B3E"/>
    <w:rsid w:val="00D67D27"/>
    <w:rsid w:val="00D71A8C"/>
    <w:rsid w:val="00D73E26"/>
    <w:rsid w:val="00D73FAA"/>
    <w:rsid w:val="00D74378"/>
    <w:rsid w:val="00D74829"/>
    <w:rsid w:val="00D77D2F"/>
    <w:rsid w:val="00D80B7C"/>
    <w:rsid w:val="00D86BE3"/>
    <w:rsid w:val="00D86F5A"/>
    <w:rsid w:val="00D8735A"/>
    <w:rsid w:val="00D87E14"/>
    <w:rsid w:val="00D90A84"/>
    <w:rsid w:val="00D9211C"/>
    <w:rsid w:val="00D93A40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082"/>
    <w:rsid w:val="00DB75E2"/>
    <w:rsid w:val="00DC1E5F"/>
    <w:rsid w:val="00DC1EE4"/>
    <w:rsid w:val="00DC7EDB"/>
    <w:rsid w:val="00DE1829"/>
    <w:rsid w:val="00DE5FF9"/>
    <w:rsid w:val="00DE6591"/>
    <w:rsid w:val="00DF0A3F"/>
    <w:rsid w:val="00DF20A2"/>
    <w:rsid w:val="00DF2106"/>
    <w:rsid w:val="00DF24A5"/>
    <w:rsid w:val="00DF49B8"/>
    <w:rsid w:val="00DF5855"/>
    <w:rsid w:val="00DF5FCE"/>
    <w:rsid w:val="00DF64A4"/>
    <w:rsid w:val="00E01D2D"/>
    <w:rsid w:val="00E1223F"/>
    <w:rsid w:val="00E1288D"/>
    <w:rsid w:val="00E16031"/>
    <w:rsid w:val="00E20C99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54B1"/>
    <w:rsid w:val="00E5765C"/>
    <w:rsid w:val="00E62EAE"/>
    <w:rsid w:val="00E63C15"/>
    <w:rsid w:val="00E67377"/>
    <w:rsid w:val="00E72CF9"/>
    <w:rsid w:val="00E80ABB"/>
    <w:rsid w:val="00E80C66"/>
    <w:rsid w:val="00E83542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A2F80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06A9"/>
    <w:rsid w:val="00EE49F8"/>
    <w:rsid w:val="00EF2AB1"/>
    <w:rsid w:val="00EF61A6"/>
    <w:rsid w:val="00F00315"/>
    <w:rsid w:val="00F02193"/>
    <w:rsid w:val="00F0298B"/>
    <w:rsid w:val="00F04ABC"/>
    <w:rsid w:val="00F04BC1"/>
    <w:rsid w:val="00F06E71"/>
    <w:rsid w:val="00F12F1C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196"/>
    <w:rsid w:val="00FE72AA"/>
    <w:rsid w:val="00FE7328"/>
    <w:rsid w:val="00FF1529"/>
    <w:rsid w:val="00FF1EC4"/>
    <w:rsid w:val="00FF2FB0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A427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AE227F-99C0-48C6-8CBA-5A6ED8AB85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1349</TotalTime>
  <Pages>8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7903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Miller, Jackie K</cp:lastModifiedBy>
  <cp:revision>52</cp:revision>
  <cp:lastPrinted>2016-12-08T20:53:00Z</cp:lastPrinted>
  <dcterms:created xsi:type="dcterms:W3CDTF">2016-03-08T13:19:00Z</dcterms:created>
  <dcterms:modified xsi:type="dcterms:W3CDTF">2024-01-23T13:45:00Z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